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2E039" w14:textId="799E7D2A" w:rsidR="00072B76" w:rsidRPr="000E2C68" w:rsidRDefault="00A71CD0" w:rsidP="00895319">
      <w:pPr>
        <w:pStyle w:val="Titel"/>
        <w:rPr>
          <w:rFonts w:ascii="Arial" w:hAnsi="Arial" w:cs="Arial"/>
        </w:rPr>
      </w:pPr>
      <w:bookmarkStart w:id="0" w:name="Dokumenttitel"/>
      <w:r>
        <w:rPr>
          <w:rFonts w:ascii="Arial" w:hAnsi="Arial" w:cs="Arial"/>
        </w:rPr>
        <w:t>DCAT</w:t>
      </w:r>
      <w:r w:rsidR="00994419" w:rsidRPr="000E2C68">
        <w:rPr>
          <w:rFonts w:ascii="Arial" w:hAnsi="Arial" w:cs="Arial"/>
        </w:rPr>
        <w:t>-</w:t>
      </w:r>
      <w:r w:rsidRPr="00905158">
        <w:rPr>
          <w:rFonts w:ascii="Arial" w:hAnsi="Arial" w:cs="Arial"/>
        </w:rPr>
        <w:t>AP.de</w:t>
      </w:r>
      <w:r w:rsidR="00DE38A3" w:rsidRPr="000E2C68">
        <w:rPr>
          <w:rFonts w:ascii="Arial" w:hAnsi="Arial" w:cs="Arial"/>
        </w:rPr>
        <w:t xml:space="preserve"> Konventionenhandbuch</w:t>
      </w:r>
      <w:bookmarkEnd w:id="0"/>
      <w:r w:rsidR="00072B76" w:rsidRPr="000E2C68">
        <w:rPr>
          <w:rFonts w:ascii="Arial" w:hAnsi="Arial" w:cs="Arial"/>
          <w:noProof/>
          <w:lang w:eastAsia="de-DE"/>
        </w:rPr>
        <mc:AlternateContent>
          <mc:Choice Requires="wps">
            <w:drawing>
              <wp:anchor distT="45720" distB="45720" distL="114300" distR="114300" simplePos="0" relativeHeight="251661824" behindDoc="0" locked="1" layoutInCell="1" allowOverlap="1" wp14:anchorId="19D7245F" wp14:editId="14739D31">
                <wp:simplePos x="0" y="0"/>
                <wp:positionH relativeFrom="margin">
                  <wp:posOffset>-90170</wp:posOffset>
                </wp:positionH>
                <wp:positionV relativeFrom="page">
                  <wp:posOffset>5591810</wp:posOffset>
                </wp:positionV>
                <wp:extent cx="4374515" cy="375475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3754755"/>
                        </a:xfrm>
                        <a:prstGeom prst="rect">
                          <a:avLst/>
                        </a:prstGeom>
                        <a:noFill/>
                        <a:ln w="9525">
                          <a:noFill/>
                          <a:miter lim="800000"/>
                          <a:headEnd/>
                          <a:tailEnd/>
                        </a:ln>
                      </wps:spPr>
                      <wps:txbx>
                        <w:txbxContent>
                          <w:p w14:paraId="4908A2AB" w14:textId="6D90FE40" w:rsidR="00060F95" w:rsidRDefault="00060F95" w:rsidP="00895319">
                            <w:r>
                              <w:t>Lizenz: CC BY 4.0 International „]init[ AG und SID Sachsen für GovData“</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9D7245F" id="_x0000_t202" coordsize="21600,21600" o:spt="202" path="m,l,21600r21600,l21600,xe">
                <v:stroke joinstyle="miter"/>
                <v:path gradientshapeok="t" o:connecttype="rect"/>
              </v:shapetype>
              <v:shape id="Textfeld 2" o:spid="_x0000_s1026" type="#_x0000_t202" style="position:absolute;margin-left:-7.1pt;margin-top:440.3pt;width:344.45pt;height:295.6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" filled="f" stroked="f">
                <v:textbox>
                  <w:txbxContent>
                    <w:p w14:paraId="4908A2AB" w14:textId="6D90FE40" w:rsidR="00060F95" w:rsidRDefault="00060F95" w:rsidP="00895319">
                      <w:r>
                        <w:t>Lizenz: CC BY 4.0 International „]init[ AG und SID Sachsen für GovData“</w:t>
                      </w:r>
                    </w:p>
                  </w:txbxContent>
                </v:textbox>
                <w10:wrap type="square" anchorx="margin" anchory="page"/>
                <w10:anchorlock/>
              </v:shape>
            </w:pict>
          </mc:Fallback>
        </mc:AlternateContent>
      </w:r>
    </w:p>
    <w:p w14:paraId="2C5440A4" w14:textId="59BFFF4B" w:rsidR="00093D9C" w:rsidRDefault="006F3346" w:rsidP="00895319">
      <w:pPr>
        <w:rPr>
          <w:sz w:val="32"/>
          <w:szCs w:val="32"/>
        </w:rPr>
      </w:pPr>
      <w:r>
        <w:rPr>
          <w:sz w:val="32"/>
          <w:szCs w:val="32"/>
        </w:rPr>
        <w:t>T</w:t>
      </w:r>
      <w:r w:rsidR="00B73CD5" w:rsidRPr="000E2C68">
        <w:rPr>
          <w:sz w:val="32"/>
          <w:szCs w:val="32"/>
        </w:rPr>
        <w:t xml:space="preserve">echnische, semantische und organisatorische Konventionen </w:t>
      </w:r>
      <w:r w:rsidR="00EF3DC6" w:rsidRPr="000E2C68">
        <w:rPr>
          <w:sz w:val="32"/>
          <w:szCs w:val="32"/>
        </w:rPr>
        <w:t>für</w:t>
      </w:r>
      <w:r w:rsidR="00B73CD5" w:rsidRPr="000E2C68">
        <w:rPr>
          <w:sz w:val="32"/>
          <w:szCs w:val="32"/>
        </w:rPr>
        <w:t xml:space="preserve"> „GovData“</w:t>
      </w:r>
    </w:p>
    <w:p w14:paraId="52218962" w14:textId="77777777" w:rsidR="00423B3C" w:rsidRDefault="00423B3C" w:rsidP="00895319">
      <w:pPr>
        <w:rPr>
          <w:sz w:val="32"/>
          <w:szCs w:val="32"/>
        </w:rPr>
      </w:pPr>
    </w:p>
    <w:p w14:paraId="6BA063F1" w14:textId="6A0DA81B" w:rsidR="00423B3C" w:rsidRDefault="00423B3C" w:rsidP="00895319">
      <w:pPr>
        <w:rPr>
          <w:sz w:val="32"/>
          <w:szCs w:val="32"/>
        </w:rPr>
      </w:pPr>
      <w:r>
        <w:rPr>
          <w:sz w:val="32"/>
          <w:szCs w:val="32"/>
        </w:rPr>
        <w:t>Version: 1.0</w:t>
      </w:r>
      <w:r w:rsidR="00A171E8">
        <w:rPr>
          <w:sz w:val="32"/>
          <w:szCs w:val="32"/>
        </w:rPr>
        <w:t>.1</w:t>
      </w:r>
    </w:p>
    <w:p w14:paraId="57FFB68E" w14:textId="77777777" w:rsidR="004A7F7F" w:rsidRDefault="00A96217">
      <w:pPr>
        <w:sectPr w:rsidR="004A7F7F" w:rsidSect="00E4683C">
          <w:headerReference w:type="default" r:id="rId11"/>
          <w:footerReference w:type="default" r:id="rId12"/>
          <w:headerReference w:type="first" r:id="rId13"/>
          <w:footerReference w:type="first" r:id="rId14"/>
          <w:pgSz w:w="11906" w:h="16838" w:code="9"/>
          <w:pgMar w:top="1940" w:right="1276" w:bottom="1843" w:left="2268" w:header="567" w:footer="567" w:gutter="0"/>
          <w:cols w:space="708"/>
          <w:titlePg/>
          <w:docGrid w:linePitch="360"/>
        </w:sectPr>
      </w:pPr>
      <w:r>
        <w:br w:type="page"/>
      </w:r>
    </w:p>
    <w:p w14:paraId="15952BCF" w14:textId="2159190E" w:rsidR="00A96217" w:rsidRPr="000E2C68" w:rsidRDefault="00A96217" w:rsidP="004A7F7F">
      <w:pPr>
        <w:pStyle w:val="berschriftEinleitung"/>
        <w:pageBreakBefore w:val="0"/>
        <w:rPr>
          <w:rFonts w:ascii="Arial" w:hAnsi="Arial" w:cs="Arial"/>
        </w:rPr>
      </w:pPr>
      <w:r w:rsidRPr="000E2C68">
        <w:rPr>
          <w:rFonts w:ascii="Arial" w:hAnsi="Arial" w:cs="Arial"/>
        </w:rPr>
        <w:lastRenderedPageBreak/>
        <w:t>Metadaten des Dokumentes</w:t>
      </w:r>
    </w:p>
    <w:tbl>
      <w:tblPr>
        <w:tblStyle w:val="Tabellenraster"/>
        <w:tblW w:w="5003" w:type="pct"/>
        <w:tblLook w:val="00A0" w:firstRow="1" w:lastRow="0" w:firstColumn="1" w:lastColumn="0" w:noHBand="0" w:noVBand="0"/>
      </w:tblPr>
      <w:tblGrid>
        <w:gridCol w:w="2555"/>
        <w:gridCol w:w="7078"/>
      </w:tblGrid>
      <w:tr w:rsidR="00A96217" w:rsidRPr="00B74018" w14:paraId="1DF3CFD1" w14:textId="77777777" w:rsidTr="004A7F7F">
        <w:trPr>
          <w:trHeight w:val="444"/>
        </w:trPr>
        <w:tc>
          <w:tcPr>
            <w:tcW w:w="1326" w:type="pct"/>
            <w:tcBorders>
              <w:top w:val="single" w:sz="4" w:space="0" w:color="FFFFFF"/>
              <w:left w:val="single" w:sz="4" w:space="0" w:color="FFFFFF"/>
              <w:bottom w:val="single" w:sz="4" w:space="0" w:color="FFFFFF"/>
              <w:right w:val="single" w:sz="4" w:space="0" w:color="FFFFFF"/>
            </w:tcBorders>
            <w:hideMark/>
          </w:tcPr>
          <w:p w14:paraId="16BE73B3" w14:textId="77777777" w:rsidR="00A96217" w:rsidRPr="00B74018" w:rsidRDefault="00A96217" w:rsidP="004A7F7F">
            <w:pPr>
              <w:rPr>
                <w:b/>
              </w:rPr>
            </w:pPr>
            <w:r>
              <w:rPr>
                <w:b/>
              </w:rPr>
              <w:t>Eigenschaft</w:t>
            </w:r>
          </w:p>
        </w:tc>
        <w:tc>
          <w:tcPr>
            <w:tcW w:w="3674" w:type="pct"/>
            <w:tcBorders>
              <w:top w:val="single" w:sz="4" w:space="0" w:color="FFFFFF"/>
              <w:left w:val="single" w:sz="4" w:space="0" w:color="FFFFFF"/>
              <w:bottom w:val="single" w:sz="4" w:space="0" w:color="FFFFFF"/>
              <w:right w:val="single" w:sz="4" w:space="0" w:color="FFFFFF"/>
            </w:tcBorders>
            <w:hideMark/>
          </w:tcPr>
          <w:p w14:paraId="23696927" w14:textId="4241E85E" w:rsidR="00A96217" w:rsidRPr="00B74018" w:rsidRDefault="00A96217" w:rsidP="004A7F7F">
            <w:pPr>
              <w:rPr>
                <w:b/>
              </w:rPr>
            </w:pPr>
            <w:r>
              <w:rPr>
                <w:b/>
              </w:rPr>
              <w:t>Wert</w:t>
            </w:r>
          </w:p>
        </w:tc>
      </w:tr>
      <w:tr w:rsidR="00A96217" w14:paraId="7DF1EB2C" w14:textId="77777777" w:rsidTr="004A7F7F">
        <w:trPr>
          <w:cantSplit/>
          <w:trHeight w:val="292"/>
        </w:trPr>
        <w:tc>
          <w:tcPr>
            <w:tcW w:w="1326" w:type="pct"/>
            <w:tcBorders>
              <w:top w:val="single" w:sz="4" w:space="0" w:color="FFFFFF"/>
              <w:left w:val="single" w:sz="4" w:space="0" w:color="FFFFFF"/>
              <w:bottom w:val="single" w:sz="4" w:space="0" w:color="FFFFFF"/>
              <w:right w:val="single" w:sz="4" w:space="0" w:color="FFFFFF"/>
            </w:tcBorders>
            <w:hideMark/>
          </w:tcPr>
          <w:p w14:paraId="2D7845D1" w14:textId="22F5BDFC" w:rsidR="00A96217" w:rsidRDefault="001F4FE3" w:rsidP="004A7F7F">
            <w:pPr>
              <w:contextualSpacing/>
            </w:pPr>
            <w:r>
              <w:t>Dokumentdatum</w:t>
            </w:r>
          </w:p>
        </w:tc>
        <w:tc>
          <w:tcPr>
            <w:tcW w:w="3674" w:type="pct"/>
            <w:tcBorders>
              <w:top w:val="single" w:sz="4" w:space="0" w:color="FFFFFF"/>
              <w:left w:val="single" w:sz="4" w:space="0" w:color="FFFFFF"/>
              <w:bottom w:val="single" w:sz="4" w:space="0" w:color="FFFFFF"/>
              <w:right w:val="single" w:sz="4" w:space="0" w:color="FFFFFF"/>
            </w:tcBorders>
            <w:hideMark/>
          </w:tcPr>
          <w:p w14:paraId="7A1B21F0" w14:textId="505EEE5D" w:rsidR="00A96217" w:rsidRDefault="004152BD" w:rsidP="00A67012">
            <w:pPr>
              <w:contextualSpacing/>
            </w:pPr>
            <w:r>
              <w:t>14</w:t>
            </w:r>
            <w:r w:rsidR="00F449FB">
              <w:t>.0</w:t>
            </w:r>
            <w:r w:rsidR="00FF239C">
              <w:t>5</w:t>
            </w:r>
            <w:r w:rsidR="00F449FB">
              <w:t>.2018</w:t>
            </w:r>
          </w:p>
        </w:tc>
      </w:tr>
      <w:tr w:rsidR="00A96217" w14:paraId="5B99787B" w14:textId="77777777" w:rsidTr="004A7F7F">
        <w:trPr>
          <w:cantSplit/>
        </w:trPr>
        <w:tc>
          <w:tcPr>
            <w:tcW w:w="1326" w:type="pct"/>
            <w:tcBorders>
              <w:top w:val="single" w:sz="4" w:space="0" w:color="FFFFFF"/>
              <w:left w:val="single" w:sz="4" w:space="0" w:color="FFFFFF"/>
              <w:bottom w:val="single" w:sz="4" w:space="0" w:color="FFFFFF"/>
              <w:right w:val="single" w:sz="4" w:space="0" w:color="FFFFFF"/>
            </w:tcBorders>
            <w:hideMark/>
          </w:tcPr>
          <w:p w14:paraId="44D7E1E8" w14:textId="77777777" w:rsidR="00A96217" w:rsidRDefault="00A96217" w:rsidP="004A7F7F">
            <w:pPr>
              <w:contextualSpacing/>
            </w:pPr>
            <w:r>
              <w:t>Status</w:t>
            </w:r>
          </w:p>
        </w:tc>
        <w:tc>
          <w:tcPr>
            <w:tcW w:w="3674" w:type="pct"/>
            <w:tcBorders>
              <w:top w:val="single" w:sz="4" w:space="0" w:color="FFFFFF"/>
              <w:left w:val="single" w:sz="4" w:space="0" w:color="FFFFFF"/>
              <w:bottom w:val="single" w:sz="4" w:space="0" w:color="FFFFFF"/>
              <w:right w:val="single" w:sz="4" w:space="0" w:color="FFFFFF"/>
            </w:tcBorders>
            <w:hideMark/>
          </w:tcPr>
          <w:p w14:paraId="290262EA" w14:textId="01F110F0" w:rsidR="00A96217" w:rsidRDefault="00FF239C" w:rsidP="004A7F7F">
            <w:pPr>
              <w:contextualSpacing/>
            </w:pPr>
            <w:r>
              <w:t>Veröffentlicht</w:t>
            </w:r>
          </w:p>
        </w:tc>
      </w:tr>
      <w:tr w:rsidR="00A96217" w14:paraId="1AA1AA62" w14:textId="77777777" w:rsidTr="004A7F7F">
        <w:trPr>
          <w:cantSplit/>
        </w:trPr>
        <w:tc>
          <w:tcPr>
            <w:tcW w:w="1326" w:type="pct"/>
            <w:tcBorders>
              <w:top w:val="single" w:sz="4" w:space="0" w:color="FFFFFF"/>
              <w:left w:val="single" w:sz="4" w:space="0" w:color="FFFFFF"/>
              <w:bottom w:val="single" w:sz="4" w:space="0" w:color="FFFFFF"/>
              <w:right w:val="single" w:sz="4" w:space="0" w:color="FFFFFF"/>
            </w:tcBorders>
            <w:hideMark/>
          </w:tcPr>
          <w:p w14:paraId="29AFFFD8" w14:textId="792CD565" w:rsidR="00A96217" w:rsidRDefault="00A96217" w:rsidP="004A7F7F">
            <w:pPr>
              <w:contextualSpacing/>
            </w:pPr>
            <w:r>
              <w:t>Version</w:t>
            </w:r>
          </w:p>
        </w:tc>
        <w:tc>
          <w:tcPr>
            <w:tcW w:w="3674" w:type="pct"/>
            <w:tcBorders>
              <w:top w:val="single" w:sz="4" w:space="0" w:color="FFFFFF"/>
              <w:left w:val="single" w:sz="4" w:space="0" w:color="FFFFFF"/>
              <w:bottom w:val="single" w:sz="4" w:space="0" w:color="FFFFFF"/>
              <w:right w:val="single" w:sz="4" w:space="0" w:color="FFFFFF"/>
            </w:tcBorders>
            <w:hideMark/>
          </w:tcPr>
          <w:p w14:paraId="5FF6D04B" w14:textId="3488F252" w:rsidR="00A96217" w:rsidRDefault="000F273D" w:rsidP="004A7F7F">
            <w:pPr>
              <w:contextualSpacing/>
            </w:pPr>
            <w:r>
              <w:t>1.0</w:t>
            </w:r>
            <w:r w:rsidR="00F449FB">
              <w:t>.1</w:t>
            </w:r>
          </w:p>
        </w:tc>
      </w:tr>
      <w:tr w:rsidR="00A96217" w:rsidRPr="007E374F" w14:paraId="09EC95E6" w14:textId="77777777" w:rsidTr="004A7F7F">
        <w:trPr>
          <w:cantSplit/>
        </w:trPr>
        <w:tc>
          <w:tcPr>
            <w:tcW w:w="1326" w:type="pct"/>
            <w:tcBorders>
              <w:top w:val="single" w:sz="4" w:space="0" w:color="FFFFFF"/>
              <w:left w:val="single" w:sz="4" w:space="0" w:color="FFFFFF"/>
              <w:bottom w:val="nil"/>
              <w:right w:val="single" w:sz="4" w:space="0" w:color="FFFFFF"/>
            </w:tcBorders>
            <w:hideMark/>
          </w:tcPr>
          <w:p w14:paraId="471242F9" w14:textId="49AB5CBB" w:rsidR="00A96217" w:rsidRDefault="00A96217" w:rsidP="004A7F7F">
            <w:pPr>
              <w:contextualSpacing/>
            </w:pPr>
            <w:r>
              <w:t>Lizenz</w:t>
            </w:r>
          </w:p>
          <w:p w14:paraId="22A02E57" w14:textId="77777777" w:rsidR="00A96217" w:rsidRPr="008C2495" w:rsidRDefault="00A96217" w:rsidP="004A7F7F">
            <w:pPr>
              <w:contextualSpacing/>
            </w:pPr>
          </w:p>
        </w:tc>
        <w:tc>
          <w:tcPr>
            <w:tcW w:w="3674" w:type="pct"/>
            <w:tcBorders>
              <w:top w:val="single" w:sz="4" w:space="0" w:color="FFFFFF"/>
              <w:left w:val="single" w:sz="4" w:space="0" w:color="FFFFFF"/>
              <w:bottom w:val="nil"/>
              <w:right w:val="single" w:sz="4" w:space="0" w:color="FFFFFF"/>
            </w:tcBorders>
            <w:hideMark/>
          </w:tcPr>
          <w:p w14:paraId="761E77F3" w14:textId="20F8513B" w:rsidR="00A96217" w:rsidRPr="000F273D" w:rsidRDefault="000F273D" w:rsidP="004A7F7F">
            <w:r w:rsidRPr="000F273D">
              <w:t>CC BY 4.0 „]init[ AG und SID Sachsen für GovData“</w:t>
            </w:r>
          </w:p>
        </w:tc>
      </w:tr>
      <w:tr w:rsidR="00A96217" w:rsidRPr="00D857B6" w14:paraId="2ED4440A" w14:textId="77777777" w:rsidTr="004A7F7F">
        <w:trPr>
          <w:cantSplit/>
        </w:trPr>
        <w:tc>
          <w:tcPr>
            <w:tcW w:w="1326" w:type="pct"/>
            <w:tcBorders>
              <w:top w:val="nil"/>
              <w:left w:val="single" w:sz="4" w:space="0" w:color="FFFFFF"/>
              <w:bottom w:val="single" w:sz="4" w:space="0" w:color="FFFFFF"/>
              <w:right w:val="single" w:sz="4" w:space="0" w:color="FFFFFF"/>
            </w:tcBorders>
          </w:tcPr>
          <w:p w14:paraId="51BACEB8" w14:textId="0652F69A" w:rsidR="00A96217" w:rsidRPr="00D857B6" w:rsidRDefault="00FF38EC" w:rsidP="004A7F7F">
            <w:pPr>
              <w:tabs>
                <w:tab w:val="left" w:pos="869"/>
              </w:tabs>
              <w:contextualSpacing/>
            </w:pPr>
            <w:r>
              <w:t>Ersteller</w:t>
            </w:r>
            <w:r w:rsidR="00A96217">
              <w:tab/>
            </w:r>
            <w:r w:rsidR="00A96217">
              <w:tab/>
              <w:t>DCAT-AP.de:</w:t>
            </w:r>
          </w:p>
        </w:tc>
        <w:tc>
          <w:tcPr>
            <w:tcW w:w="3674" w:type="pct"/>
            <w:tcBorders>
              <w:top w:val="nil"/>
              <w:left w:val="single" w:sz="4" w:space="0" w:color="FFFFFF"/>
              <w:bottom w:val="single" w:sz="4" w:space="0" w:color="FFFFFF"/>
              <w:right w:val="single" w:sz="4" w:space="0" w:color="FFFFFF"/>
            </w:tcBorders>
          </w:tcPr>
          <w:p w14:paraId="3F1BF6B5" w14:textId="4C1E98D5" w:rsidR="00A96217" w:rsidRPr="00D857B6" w:rsidRDefault="00FF239C" w:rsidP="00F50BFE">
            <w:pPr>
              <w:contextualSpacing/>
            </w:pPr>
            <w:r w:rsidRPr="00163D02">
              <w:rPr>
                <w:sz w:val="18"/>
              </w:rPr>
              <w:t xml:space="preserve">Sebastian Sklarß [INIT], Dietmar Gattwinkel[Sachsen], Antje Göldner, Christian Horn Christian </w:t>
            </w:r>
            <w:r>
              <w:rPr>
                <w:sz w:val="18"/>
              </w:rPr>
              <w:t>Wittig</w:t>
            </w:r>
            <w:r w:rsidRPr="00602998">
              <w:rPr>
                <w:sz w:val="18"/>
              </w:rPr>
              <w:t xml:space="preserve"> </w:t>
            </w:r>
            <w:r w:rsidRPr="00163D02">
              <w:rPr>
                <w:sz w:val="18"/>
              </w:rPr>
              <w:t>[GKSt GovData]</w:t>
            </w:r>
            <w:r>
              <w:rPr>
                <w:sz w:val="18"/>
              </w:rPr>
              <w:t xml:space="preserve">, </w:t>
            </w:r>
            <w:r w:rsidRPr="00602998">
              <w:rPr>
                <w:sz w:val="18"/>
              </w:rPr>
              <w:t>Ogeigha Koroyin</w:t>
            </w:r>
            <w:r w:rsidR="00FF38EC">
              <w:rPr>
                <w:sz w:val="18"/>
              </w:rPr>
              <w:t xml:space="preserve"> </w:t>
            </w:r>
            <w:r w:rsidR="001D5C9C">
              <w:rPr>
                <w:sz w:val="18"/>
              </w:rPr>
              <w:t>[HITeC</w:t>
            </w:r>
            <w:r>
              <w:rPr>
                <w:sz w:val="18"/>
              </w:rPr>
              <w:t xml:space="preserve"> e.V.]</w:t>
            </w:r>
            <w:r w:rsidRPr="00163D02">
              <w:rPr>
                <w:sz w:val="18"/>
              </w:rPr>
              <w:t xml:space="preserve"> unter Berücksichtigung zahlreicher Anregungen von Teilnehmer</w:t>
            </w:r>
            <w:r w:rsidR="00F50BFE">
              <w:rPr>
                <w:sz w:val="18"/>
              </w:rPr>
              <w:t>n</w:t>
            </w:r>
            <w:r w:rsidR="00FF38EC">
              <w:rPr>
                <w:sz w:val="18"/>
              </w:rPr>
              <w:t xml:space="preserve"> </w:t>
            </w:r>
            <w:r w:rsidRPr="00163D02">
              <w:rPr>
                <w:sz w:val="18"/>
              </w:rPr>
              <w:t>mehrerer Online- und Präsenz-Abstimmungsrunden</w:t>
            </w:r>
            <w:r w:rsidR="006F55C2">
              <w:rPr>
                <w:sz w:val="18"/>
              </w:rPr>
              <w:t xml:space="preserve"> u.a. auf </w:t>
            </w:r>
            <w:hyperlink r:id="rId15" w:history="1">
              <w:r w:rsidR="006F55C2" w:rsidRPr="00FF38EC">
                <w:rPr>
                  <w:rStyle w:val="Hyperlink"/>
                  <w:sz w:val="16"/>
                </w:rPr>
                <w:t>https://github.com/GovDataOfficial/DCAT-AP.de</w:t>
              </w:r>
            </w:hyperlink>
            <w:r w:rsidR="006F55C2" w:rsidRPr="00FF38EC">
              <w:rPr>
                <w:sz w:val="16"/>
              </w:rPr>
              <w:t xml:space="preserve"> </w:t>
            </w:r>
          </w:p>
        </w:tc>
      </w:tr>
      <w:tr w:rsidR="00A96217" w:rsidRPr="00D857B6" w14:paraId="1A3BECA6" w14:textId="77777777" w:rsidTr="004A7F7F">
        <w:trPr>
          <w:cantSplit/>
        </w:trPr>
        <w:tc>
          <w:tcPr>
            <w:tcW w:w="1326" w:type="pct"/>
            <w:tcBorders>
              <w:top w:val="single" w:sz="4" w:space="0" w:color="FFFFFF"/>
              <w:left w:val="single" w:sz="4" w:space="0" w:color="FFFFFF"/>
              <w:bottom w:val="single" w:sz="4" w:space="0" w:color="FFFFFF"/>
              <w:right w:val="single" w:sz="4" w:space="0" w:color="FFFFFF"/>
            </w:tcBorders>
            <w:hideMark/>
          </w:tcPr>
          <w:p w14:paraId="2042F5A6" w14:textId="37CB1550" w:rsidR="00A96217" w:rsidRPr="00D857B6" w:rsidRDefault="00A96217" w:rsidP="004A7F7F">
            <w:pPr>
              <w:contextualSpacing/>
            </w:pPr>
            <w:r w:rsidRPr="00D857B6">
              <w:t>Zugriffs-URI</w:t>
            </w:r>
          </w:p>
        </w:tc>
        <w:tc>
          <w:tcPr>
            <w:tcW w:w="3674" w:type="pct"/>
            <w:tcBorders>
              <w:top w:val="single" w:sz="4" w:space="0" w:color="FFFFFF"/>
              <w:left w:val="single" w:sz="4" w:space="0" w:color="FFFFFF"/>
              <w:bottom w:val="single" w:sz="4" w:space="0" w:color="FFFFFF"/>
              <w:right w:val="single" w:sz="4" w:space="0" w:color="FFFFFF"/>
            </w:tcBorders>
            <w:hideMark/>
          </w:tcPr>
          <w:p w14:paraId="0E79C8B0" w14:textId="1A0D81B5" w:rsidR="00A84671" w:rsidRPr="00A84671" w:rsidRDefault="00C359BD" w:rsidP="00A84671">
            <w:hyperlink r:id="rId16" w:history="1">
              <w:r w:rsidR="00A84671" w:rsidRPr="00C05789">
                <w:rPr>
                  <w:rStyle w:val="Hyperlink"/>
                </w:rPr>
                <w:t>http://dcat-ap.de/def/dcatde/1.0.1/spec/implRules.pdf</w:t>
              </w:r>
            </w:hyperlink>
          </w:p>
          <w:p w14:paraId="43D695C1" w14:textId="682B7276" w:rsidR="00A84671" w:rsidRPr="00D857B6" w:rsidRDefault="00A84671" w:rsidP="00647BD1">
            <w:pPr>
              <w:contextualSpacing/>
            </w:pPr>
          </w:p>
        </w:tc>
      </w:tr>
    </w:tbl>
    <w:p w14:paraId="5A4B4FC1" w14:textId="358C037E" w:rsidR="001D1EAA" w:rsidRPr="000E2C68" w:rsidRDefault="001D1EAA" w:rsidP="004A7F7F">
      <w:pPr>
        <w:pStyle w:val="berschriftEinleitung"/>
        <w:pageBreakBefore w:val="0"/>
        <w:rPr>
          <w:rFonts w:ascii="Arial" w:hAnsi="Arial" w:cs="Arial"/>
        </w:rPr>
      </w:pPr>
      <w:r w:rsidRPr="000E2C68">
        <w:rPr>
          <w:rFonts w:ascii="Arial" w:hAnsi="Arial" w:cs="Arial"/>
        </w:rPr>
        <w:t>Abbildungsverzeichnis</w:t>
      </w:r>
    </w:p>
    <w:p w14:paraId="117A529A" w14:textId="77777777" w:rsidR="004152BD" w:rsidRDefault="001D1EAA">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514070638" w:history="1">
        <w:r w:rsidR="004152BD" w:rsidRPr="00162F82">
          <w:rPr>
            <w:rStyle w:val="Hyperlink"/>
          </w:rPr>
          <w:t>Abbildung 1: Konventionenhandbuch als normatives Regelungsdokument</w:t>
        </w:r>
        <w:r w:rsidR="004152BD">
          <w:rPr>
            <w:webHidden/>
          </w:rPr>
          <w:tab/>
        </w:r>
        <w:r w:rsidR="004152BD">
          <w:rPr>
            <w:webHidden/>
          </w:rPr>
          <w:fldChar w:fldCharType="begin"/>
        </w:r>
        <w:r w:rsidR="004152BD">
          <w:rPr>
            <w:webHidden/>
          </w:rPr>
          <w:instrText xml:space="preserve"> PAGEREF _Toc514070638 \h </w:instrText>
        </w:r>
        <w:r w:rsidR="004152BD">
          <w:rPr>
            <w:webHidden/>
          </w:rPr>
        </w:r>
        <w:r w:rsidR="004152BD">
          <w:rPr>
            <w:webHidden/>
          </w:rPr>
          <w:fldChar w:fldCharType="separate"/>
        </w:r>
        <w:r w:rsidR="002B21E4">
          <w:rPr>
            <w:webHidden/>
          </w:rPr>
          <w:t>4</w:t>
        </w:r>
        <w:r w:rsidR="004152BD">
          <w:rPr>
            <w:webHidden/>
          </w:rPr>
          <w:fldChar w:fldCharType="end"/>
        </w:r>
      </w:hyperlink>
    </w:p>
    <w:p w14:paraId="1CBFA056" w14:textId="77777777" w:rsidR="004152BD" w:rsidRDefault="00C359BD">
      <w:pPr>
        <w:pStyle w:val="Abbildungsverzeichnis"/>
        <w:rPr>
          <w:rFonts w:asciiTheme="minorHAnsi" w:eastAsiaTheme="minorEastAsia" w:hAnsiTheme="minorHAnsi" w:cstheme="minorBidi"/>
          <w:sz w:val="22"/>
          <w:szCs w:val="22"/>
        </w:rPr>
      </w:pPr>
      <w:hyperlink w:anchor="_Toc514070639" w:history="1">
        <w:r w:rsidR="004152BD" w:rsidRPr="00162F82">
          <w:rPr>
            <w:rStyle w:val="Hyperlink"/>
          </w:rPr>
          <w:t>Abbildung 2: W3C Core Location Vocabulary in der Übersicht</w:t>
        </w:r>
        <w:r w:rsidR="004152BD">
          <w:rPr>
            <w:webHidden/>
          </w:rPr>
          <w:tab/>
        </w:r>
        <w:r w:rsidR="004152BD">
          <w:rPr>
            <w:webHidden/>
          </w:rPr>
          <w:fldChar w:fldCharType="begin"/>
        </w:r>
        <w:r w:rsidR="004152BD">
          <w:rPr>
            <w:webHidden/>
          </w:rPr>
          <w:instrText xml:space="preserve"> PAGEREF _Toc514070639 \h </w:instrText>
        </w:r>
        <w:r w:rsidR="004152BD">
          <w:rPr>
            <w:webHidden/>
          </w:rPr>
        </w:r>
        <w:r w:rsidR="004152BD">
          <w:rPr>
            <w:webHidden/>
          </w:rPr>
          <w:fldChar w:fldCharType="separate"/>
        </w:r>
        <w:r w:rsidR="002B21E4">
          <w:rPr>
            <w:webHidden/>
          </w:rPr>
          <w:t>6</w:t>
        </w:r>
        <w:r w:rsidR="004152BD">
          <w:rPr>
            <w:webHidden/>
          </w:rPr>
          <w:fldChar w:fldCharType="end"/>
        </w:r>
      </w:hyperlink>
    </w:p>
    <w:p w14:paraId="7E76B42B" w14:textId="77777777" w:rsidR="004152BD" w:rsidRDefault="00C359BD">
      <w:pPr>
        <w:pStyle w:val="Abbildungsverzeichnis"/>
        <w:rPr>
          <w:rFonts w:asciiTheme="minorHAnsi" w:eastAsiaTheme="minorEastAsia" w:hAnsiTheme="minorHAnsi" w:cstheme="minorBidi"/>
          <w:sz w:val="22"/>
          <w:szCs w:val="22"/>
        </w:rPr>
      </w:pPr>
      <w:hyperlink w:anchor="_Toc514070640" w:history="1">
        <w:r w:rsidR="004152BD" w:rsidRPr="00162F82">
          <w:rPr>
            <w:rStyle w:val="Hyperlink"/>
          </w:rPr>
          <w:t>Abbildung 3: Beispiel zur Angabe eines Polygons aus GeoDCAT-AP</w:t>
        </w:r>
        <w:r w:rsidR="004152BD">
          <w:rPr>
            <w:webHidden/>
          </w:rPr>
          <w:tab/>
        </w:r>
        <w:r w:rsidR="004152BD">
          <w:rPr>
            <w:webHidden/>
          </w:rPr>
          <w:fldChar w:fldCharType="begin"/>
        </w:r>
        <w:r w:rsidR="004152BD">
          <w:rPr>
            <w:webHidden/>
          </w:rPr>
          <w:instrText xml:space="preserve"> PAGEREF _Toc514070640 \h </w:instrText>
        </w:r>
        <w:r w:rsidR="004152BD">
          <w:rPr>
            <w:webHidden/>
          </w:rPr>
        </w:r>
        <w:r w:rsidR="004152BD">
          <w:rPr>
            <w:webHidden/>
          </w:rPr>
          <w:fldChar w:fldCharType="separate"/>
        </w:r>
        <w:r w:rsidR="002B21E4">
          <w:rPr>
            <w:webHidden/>
          </w:rPr>
          <w:t>9</w:t>
        </w:r>
        <w:r w:rsidR="004152BD">
          <w:rPr>
            <w:webHidden/>
          </w:rPr>
          <w:fldChar w:fldCharType="end"/>
        </w:r>
      </w:hyperlink>
    </w:p>
    <w:p w14:paraId="2AEAC6EA" w14:textId="77777777" w:rsidR="004152BD" w:rsidRDefault="00C359BD">
      <w:pPr>
        <w:pStyle w:val="Abbildungsverzeichnis"/>
        <w:rPr>
          <w:rFonts w:asciiTheme="minorHAnsi" w:eastAsiaTheme="minorEastAsia" w:hAnsiTheme="minorHAnsi" w:cstheme="minorBidi"/>
          <w:sz w:val="22"/>
          <w:szCs w:val="22"/>
        </w:rPr>
      </w:pPr>
      <w:hyperlink w:anchor="_Toc514070641" w:history="1">
        <w:r w:rsidR="004152BD" w:rsidRPr="00162F82">
          <w:rPr>
            <w:rStyle w:val="Hyperlink"/>
          </w:rPr>
          <w:t>Abbildung 4: strukturierte Addressbestandteile von locn:Address und XÖV „Anschrift“</w:t>
        </w:r>
        <w:r w:rsidR="004152BD">
          <w:rPr>
            <w:webHidden/>
          </w:rPr>
          <w:tab/>
        </w:r>
        <w:r w:rsidR="004152BD">
          <w:rPr>
            <w:webHidden/>
          </w:rPr>
          <w:fldChar w:fldCharType="begin"/>
        </w:r>
        <w:r w:rsidR="004152BD">
          <w:rPr>
            <w:webHidden/>
          </w:rPr>
          <w:instrText xml:space="preserve"> PAGEREF _Toc514070641 \h </w:instrText>
        </w:r>
        <w:r w:rsidR="004152BD">
          <w:rPr>
            <w:webHidden/>
          </w:rPr>
        </w:r>
        <w:r w:rsidR="004152BD">
          <w:rPr>
            <w:webHidden/>
          </w:rPr>
          <w:fldChar w:fldCharType="separate"/>
        </w:r>
        <w:r w:rsidR="002B21E4">
          <w:rPr>
            <w:webHidden/>
          </w:rPr>
          <w:t>10</w:t>
        </w:r>
        <w:r w:rsidR="004152BD">
          <w:rPr>
            <w:webHidden/>
          </w:rPr>
          <w:fldChar w:fldCharType="end"/>
        </w:r>
      </w:hyperlink>
    </w:p>
    <w:p w14:paraId="0BDDCB10" w14:textId="77777777" w:rsidR="004152BD" w:rsidRDefault="00C359BD">
      <w:pPr>
        <w:pStyle w:val="Abbildungsverzeichnis"/>
        <w:rPr>
          <w:rFonts w:asciiTheme="minorHAnsi" w:eastAsiaTheme="minorEastAsia" w:hAnsiTheme="minorHAnsi" w:cstheme="minorBidi"/>
          <w:sz w:val="22"/>
          <w:szCs w:val="22"/>
        </w:rPr>
      </w:pPr>
      <w:hyperlink w:anchor="_Toc514070642" w:history="1">
        <w:r w:rsidR="004152BD" w:rsidRPr="00162F82">
          <w:rPr>
            <w:rStyle w:val="Hyperlink"/>
          </w:rPr>
          <w:t>Abbildung 5: Mapping locn:address auf XÖV ACC Anschrift</w:t>
        </w:r>
        <w:r w:rsidR="004152BD">
          <w:rPr>
            <w:webHidden/>
          </w:rPr>
          <w:tab/>
        </w:r>
        <w:r w:rsidR="004152BD">
          <w:rPr>
            <w:webHidden/>
          </w:rPr>
          <w:fldChar w:fldCharType="begin"/>
        </w:r>
        <w:r w:rsidR="004152BD">
          <w:rPr>
            <w:webHidden/>
          </w:rPr>
          <w:instrText xml:space="preserve"> PAGEREF _Toc514070642 \h </w:instrText>
        </w:r>
        <w:r w:rsidR="004152BD">
          <w:rPr>
            <w:webHidden/>
          </w:rPr>
        </w:r>
        <w:r w:rsidR="004152BD">
          <w:rPr>
            <w:webHidden/>
          </w:rPr>
          <w:fldChar w:fldCharType="separate"/>
        </w:r>
        <w:r w:rsidR="002B21E4">
          <w:rPr>
            <w:webHidden/>
          </w:rPr>
          <w:t>11</w:t>
        </w:r>
        <w:r w:rsidR="004152BD">
          <w:rPr>
            <w:webHidden/>
          </w:rPr>
          <w:fldChar w:fldCharType="end"/>
        </w:r>
      </w:hyperlink>
    </w:p>
    <w:p w14:paraId="56C3E64C" w14:textId="77777777" w:rsidR="004152BD" w:rsidRDefault="00C359BD">
      <w:pPr>
        <w:pStyle w:val="Abbildungsverzeichnis"/>
        <w:rPr>
          <w:rFonts w:asciiTheme="minorHAnsi" w:eastAsiaTheme="minorEastAsia" w:hAnsiTheme="minorHAnsi" w:cstheme="minorBidi"/>
          <w:sz w:val="22"/>
          <w:szCs w:val="22"/>
        </w:rPr>
      </w:pPr>
      <w:hyperlink w:anchor="_Toc514070643" w:history="1">
        <w:r w:rsidR="004152BD" w:rsidRPr="00162F82">
          <w:rPr>
            <w:rStyle w:val="Hyperlink"/>
          </w:rPr>
          <w:t xml:space="preserve">Abbildung 6: Duplizieren des Wertes </w:t>
        </w:r>
        <w:r w:rsidR="004152BD" w:rsidRPr="00162F82">
          <w:rPr>
            <w:rStyle w:val="Hyperlink"/>
            <w:rFonts w:ascii="Courier New" w:hAnsi="Courier New" w:cs="Courier New"/>
            <w:i/>
          </w:rPr>
          <w:t>politicalGeocodingURI</w:t>
        </w:r>
        <w:r w:rsidR="004152BD" w:rsidRPr="00162F82">
          <w:rPr>
            <w:rStyle w:val="Hyperlink"/>
          </w:rPr>
          <w:t xml:space="preserve"> in </w:t>
        </w:r>
        <w:r w:rsidR="004152BD" w:rsidRPr="00162F82">
          <w:rPr>
            <w:rStyle w:val="Hyperlink"/>
            <w:rFonts w:ascii="Courier New" w:hAnsi="Courier New" w:cs="Courier New"/>
            <w:i/>
          </w:rPr>
          <w:t>dct:spatial</w:t>
        </w:r>
        <w:r w:rsidR="004152BD">
          <w:rPr>
            <w:webHidden/>
          </w:rPr>
          <w:tab/>
        </w:r>
        <w:r w:rsidR="004152BD">
          <w:rPr>
            <w:webHidden/>
          </w:rPr>
          <w:fldChar w:fldCharType="begin"/>
        </w:r>
        <w:r w:rsidR="004152BD">
          <w:rPr>
            <w:webHidden/>
          </w:rPr>
          <w:instrText xml:space="preserve"> PAGEREF _Toc514070643 \h </w:instrText>
        </w:r>
        <w:r w:rsidR="004152BD">
          <w:rPr>
            <w:webHidden/>
          </w:rPr>
        </w:r>
        <w:r w:rsidR="004152BD">
          <w:rPr>
            <w:webHidden/>
          </w:rPr>
          <w:fldChar w:fldCharType="separate"/>
        </w:r>
        <w:r w:rsidR="002B21E4">
          <w:rPr>
            <w:webHidden/>
          </w:rPr>
          <w:t>13</w:t>
        </w:r>
        <w:r w:rsidR="004152BD">
          <w:rPr>
            <w:webHidden/>
          </w:rPr>
          <w:fldChar w:fldCharType="end"/>
        </w:r>
      </w:hyperlink>
    </w:p>
    <w:p w14:paraId="3466E85F" w14:textId="77777777" w:rsidR="004152BD" w:rsidRDefault="00C359BD">
      <w:pPr>
        <w:pStyle w:val="Abbildungsverzeichnis"/>
        <w:rPr>
          <w:rFonts w:asciiTheme="minorHAnsi" w:eastAsiaTheme="minorEastAsia" w:hAnsiTheme="minorHAnsi" w:cstheme="minorBidi"/>
          <w:sz w:val="22"/>
          <w:szCs w:val="22"/>
        </w:rPr>
      </w:pPr>
      <w:hyperlink w:anchor="_Toc514070644" w:history="1">
        <w:r w:rsidR="004152BD" w:rsidRPr="00162F82">
          <w:rPr>
            <w:rStyle w:val="Hyperlink"/>
          </w:rPr>
          <w:t>Abbildung 7: Abbildung aus dem UML Diagramm von dcat-ap 1.1.</w:t>
        </w:r>
        <w:r w:rsidR="004152BD">
          <w:rPr>
            <w:webHidden/>
          </w:rPr>
          <w:tab/>
        </w:r>
        <w:r w:rsidR="004152BD">
          <w:rPr>
            <w:webHidden/>
          </w:rPr>
          <w:fldChar w:fldCharType="begin"/>
        </w:r>
        <w:r w:rsidR="004152BD">
          <w:rPr>
            <w:webHidden/>
          </w:rPr>
          <w:instrText xml:space="preserve"> PAGEREF _Toc514070644 \h </w:instrText>
        </w:r>
        <w:r w:rsidR="004152BD">
          <w:rPr>
            <w:webHidden/>
          </w:rPr>
        </w:r>
        <w:r w:rsidR="004152BD">
          <w:rPr>
            <w:webHidden/>
          </w:rPr>
          <w:fldChar w:fldCharType="separate"/>
        </w:r>
        <w:r w:rsidR="002B21E4">
          <w:rPr>
            <w:webHidden/>
          </w:rPr>
          <w:t>22</w:t>
        </w:r>
        <w:r w:rsidR="004152BD">
          <w:rPr>
            <w:webHidden/>
          </w:rPr>
          <w:fldChar w:fldCharType="end"/>
        </w:r>
      </w:hyperlink>
    </w:p>
    <w:p w14:paraId="6AED5A87" w14:textId="77777777" w:rsidR="004152BD" w:rsidRDefault="00C359BD">
      <w:pPr>
        <w:pStyle w:val="Abbildungsverzeichnis"/>
        <w:rPr>
          <w:rFonts w:asciiTheme="minorHAnsi" w:eastAsiaTheme="minorEastAsia" w:hAnsiTheme="minorHAnsi" w:cstheme="minorBidi"/>
          <w:sz w:val="22"/>
          <w:szCs w:val="22"/>
        </w:rPr>
      </w:pPr>
      <w:hyperlink w:anchor="_Toc514070645" w:history="1">
        <w:r w:rsidR="004152BD" w:rsidRPr="00162F82">
          <w:rPr>
            <w:rStyle w:val="Hyperlink"/>
          </w:rPr>
          <w:t>Abbildung 8: ODI Certificates Frage zur Einstufung für ein Open Data Zertifikat (https://certificates.theodi.org/de)</w:t>
        </w:r>
        <w:r w:rsidR="004152BD">
          <w:rPr>
            <w:webHidden/>
          </w:rPr>
          <w:tab/>
        </w:r>
        <w:r w:rsidR="004152BD">
          <w:rPr>
            <w:webHidden/>
          </w:rPr>
          <w:fldChar w:fldCharType="begin"/>
        </w:r>
        <w:r w:rsidR="004152BD">
          <w:rPr>
            <w:webHidden/>
          </w:rPr>
          <w:instrText xml:space="preserve"> PAGEREF _Toc514070645 \h </w:instrText>
        </w:r>
        <w:r w:rsidR="004152BD">
          <w:rPr>
            <w:webHidden/>
          </w:rPr>
        </w:r>
        <w:r w:rsidR="004152BD">
          <w:rPr>
            <w:webHidden/>
          </w:rPr>
          <w:fldChar w:fldCharType="separate"/>
        </w:r>
        <w:r w:rsidR="002B21E4">
          <w:rPr>
            <w:webHidden/>
          </w:rPr>
          <w:t>24</w:t>
        </w:r>
        <w:r w:rsidR="004152BD">
          <w:rPr>
            <w:webHidden/>
          </w:rPr>
          <w:fldChar w:fldCharType="end"/>
        </w:r>
      </w:hyperlink>
    </w:p>
    <w:p w14:paraId="2EB6DAF7" w14:textId="77777777" w:rsidR="004152BD" w:rsidRDefault="00C359BD">
      <w:pPr>
        <w:pStyle w:val="Abbildungsverzeichnis"/>
        <w:rPr>
          <w:rFonts w:asciiTheme="minorHAnsi" w:eastAsiaTheme="minorEastAsia" w:hAnsiTheme="minorHAnsi" w:cstheme="minorBidi"/>
          <w:sz w:val="22"/>
          <w:szCs w:val="22"/>
        </w:rPr>
      </w:pPr>
      <w:hyperlink w:anchor="_Toc514070646" w:history="1">
        <w:r w:rsidR="004152BD" w:rsidRPr="00162F82">
          <w:rPr>
            <w:rStyle w:val="Hyperlink"/>
          </w:rPr>
          <w:t>Abbildung 9: Regionalschlüssel aus dem XRepository.de</w:t>
        </w:r>
        <w:r w:rsidR="004152BD">
          <w:rPr>
            <w:webHidden/>
          </w:rPr>
          <w:tab/>
        </w:r>
        <w:r w:rsidR="004152BD">
          <w:rPr>
            <w:webHidden/>
          </w:rPr>
          <w:fldChar w:fldCharType="begin"/>
        </w:r>
        <w:r w:rsidR="004152BD">
          <w:rPr>
            <w:webHidden/>
          </w:rPr>
          <w:instrText xml:space="preserve"> PAGEREF _Toc514070646 \h </w:instrText>
        </w:r>
        <w:r w:rsidR="004152BD">
          <w:rPr>
            <w:webHidden/>
          </w:rPr>
        </w:r>
        <w:r w:rsidR="004152BD">
          <w:rPr>
            <w:webHidden/>
          </w:rPr>
          <w:fldChar w:fldCharType="separate"/>
        </w:r>
        <w:r w:rsidR="002B21E4">
          <w:rPr>
            <w:webHidden/>
          </w:rPr>
          <w:t>36</w:t>
        </w:r>
        <w:r w:rsidR="004152BD">
          <w:rPr>
            <w:webHidden/>
          </w:rPr>
          <w:fldChar w:fldCharType="end"/>
        </w:r>
      </w:hyperlink>
    </w:p>
    <w:p w14:paraId="37FAFB31" w14:textId="77777777" w:rsidR="004152BD" w:rsidRDefault="00C359BD">
      <w:pPr>
        <w:pStyle w:val="Abbildungsverzeichnis"/>
        <w:rPr>
          <w:rFonts w:asciiTheme="minorHAnsi" w:eastAsiaTheme="minorEastAsia" w:hAnsiTheme="minorHAnsi" w:cstheme="minorBidi"/>
          <w:sz w:val="22"/>
          <w:szCs w:val="22"/>
        </w:rPr>
      </w:pPr>
      <w:hyperlink w:anchor="_Toc514070647" w:history="1">
        <w:r w:rsidR="004152BD" w:rsidRPr="00162F82">
          <w:rPr>
            <w:rStyle w:val="Hyperlink"/>
          </w:rPr>
          <w:t>Abbildung 10: Kreisschlüssel aus dem XRepository.de</w:t>
        </w:r>
        <w:r w:rsidR="004152BD">
          <w:rPr>
            <w:webHidden/>
          </w:rPr>
          <w:tab/>
        </w:r>
        <w:r w:rsidR="004152BD">
          <w:rPr>
            <w:webHidden/>
          </w:rPr>
          <w:fldChar w:fldCharType="begin"/>
        </w:r>
        <w:r w:rsidR="004152BD">
          <w:rPr>
            <w:webHidden/>
          </w:rPr>
          <w:instrText xml:space="preserve"> PAGEREF _Toc514070647 \h </w:instrText>
        </w:r>
        <w:r w:rsidR="004152BD">
          <w:rPr>
            <w:webHidden/>
          </w:rPr>
        </w:r>
        <w:r w:rsidR="004152BD">
          <w:rPr>
            <w:webHidden/>
          </w:rPr>
          <w:fldChar w:fldCharType="separate"/>
        </w:r>
        <w:r w:rsidR="002B21E4">
          <w:rPr>
            <w:webHidden/>
          </w:rPr>
          <w:t>37</w:t>
        </w:r>
        <w:r w:rsidR="004152BD">
          <w:rPr>
            <w:webHidden/>
          </w:rPr>
          <w:fldChar w:fldCharType="end"/>
        </w:r>
      </w:hyperlink>
    </w:p>
    <w:p w14:paraId="51FFDDCB" w14:textId="77777777" w:rsidR="001D1EAA" w:rsidRPr="001D1EAA" w:rsidRDefault="001D1EAA" w:rsidP="004A7F7F">
      <w:r>
        <w:fldChar w:fldCharType="end"/>
      </w:r>
    </w:p>
    <w:p w14:paraId="37409AB0" w14:textId="77777777" w:rsidR="00DA1611" w:rsidRPr="000E2C68" w:rsidRDefault="00DA1611" w:rsidP="00895319">
      <w:pPr>
        <w:pStyle w:val="berschriftEinleitung"/>
        <w:rPr>
          <w:rFonts w:ascii="Arial" w:hAnsi="Arial" w:cs="Arial"/>
        </w:rPr>
      </w:pPr>
      <w:r w:rsidRPr="000E2C68">
        <w:rPr>
          <w:rFonts w:ascii="Arial" w:hAnsi="Arial" w:cs="Arial"/>
        </w:rPr>
        <w:lastRenderedPageBreak/>
        <w:t>Inhaltsverzeichnis</w:t>
      </w:r>
    </w:p>
    <w:p w14:paraId="1D74E660" w14:textId="77777777" w:rsidR="004152BD" w:rsidRDefault="00CE2569">
      <w:pPr>
        <w:pStyle w:val="Verzeichnis1"/>
        <w:rPr>
          <w:rFonts w:asciiTheme="minorHAnsi" w:eastAsiaTheme="minorEastAsia" w:hAnsiTheme="minorHAnsi"/>
          <w:b w:val="0"/>
          <w:sz w:val="22"/>
          <w:szCs w:val="22"/>
          <w:lang w:eastAsia="de-DE"/>
        </w:rPr>
      </w:pPr>
      <w:r w:rsidRPr="00781EFE">
        <w:rPr>
          <w:rStyle w:val="Hyperlink"/>
        </w:rPr>
        <w:fldChar w:fldCharType="begin"/>
      </w:r>
      <w:r w:rsidRPr="00781EFE">
        <w:rPr>
          <w:rStyle w:val="Hyperlink"/>
        </w:rPr>
        <w:instrText xml:space="preserve"> TOC \o "1-3" \h \z </w:instrText>
      </w:r>
      <w:r w:rsidRPr="00781EFE">
        <w:rPr>
          <w:rStyle w:val="Hyperlink"/>
        </w:rPr>
        <w:fldChar w:fldCharType="separate"/>
      </w:r>
      <w:hyperlink w:anchor="_Toc514070648" w:history="1">
        <w:r w:rsidR="004152BD" w:rsidRPr="007E37EA">
          <w:rPr>
            <w:rStyle w:val="Hyperlink"/>
          </w:rPr>
          <w:t>1</w:t>
        </w:r>
        <w:r w:rsidR="004152BD">
          <w:rPr>
            <w:rFonts w:asciiTheme="minorHAnsi" w:eastAsiaTheme="minorEastAsia" w:hAnsiTheme="minorHAnsi"/>
            <w:b w:val="0"/>
            <w:sz w:val="22"/>
            <w:szCs w:val="22"/>
            <w:lang w:eastAsia="de-DE"/>
          </w:rPr>
          <w:tab/>
        </w:r>
        <w:r w:rsidR="004152BD" w:rsidRPr="007E37EA">
          <w:rPr>
            <w:rStyle w:val="Hyperlink"/>
          </w:rPr>
          <w:t>Konventionen</w:t>
        </w:r>
        <w:r w:rsidR="004152BD">
          <w:rPr>
            <w:webHidden/>
          </w:rPr>
          <w:tab/>
        </w:r>
        <w:r w:rsidR="004152BD">
          <w:rPr>
            <w:webHidden/>
          </w:rPr>
          <w:fldChar w:fldCharType="begin"/>
        </w:r>
        <w:r w:rsidR="004152BD">
          <w:rPr>
            <w:webHidden/>
          </w:rPr>
          <w:instrText xml:space="preserve"> PAGEREF _Toc514070648 \h </w:instrText>
        </w:r>
        <w:r w:rsidR="004152BD">
          <w:rPr>
            <w:webHidden/>
          </w:rPr>
        </w:r>
        <w:r w:rsidR="004152BD">
          <w:rPr>
            <w:webHidden/>
          </w:rPr>
          <w:fldChar w:fldCharType="separate"/>
        </w:r>
        <w:r w:rsidR="002B21E4">
          <w:rPr>
            <w:webHidden/>
          </w:rPr>
          <w:t>5</w:t>
        </w:r>
        <w:r w:rsidR="004152BD">
          <w:rPr>
            <w:webHidden/>
          </w:rPr>
          <w:fldChar w:fldCharType="end"/>
        </w:r>
      </w:hyperlink>
    </w:p>
    <w:p w14:paraId="28B6C3E6" w14:textId="77777777" w:rsidR="004152BD" w:rsidRDefault="00C359BD">
      <w:pPr>
        <w:pStyle w:val="Verzeichnis2"/>
        <w:rPr>
          <w:rFonts w:asciiTheme="minorHAnsi" w:eastAsiaTheme="minorEastAsia" w:hAnsiTheme="minorHAnsi"/>
          <w:sz w:val="22"/>
          <w:szCs w:val="22"/>
          <w:lang w:eastAsia="de-DE"/>
        </w:rPr>
      </w:pPr>
      <w:hyperlink w:anchor="_Toc514070649" w:history="1">
        <w:r w:rsidR="004152BD" w:rsidRPr="007E37EA">
          <w:rPr>
            <w:rStyle w:val="Hyperlink"/>
          </w:rPr>
          <w:t>1.1</w:t>
        </w:r>
        <w:r w:rsidR="004152BD">
          <w:rPr>
            <w:rFonts w:asciiTheme="minorHAnsi" w:eastAsiaTheme="minorEastAsia" w:hAnsiTheme="minorHAnsi"/>
            <w:sz w:val="22"/>
            <w:szCs w:val="22"/>
            <w:lang w:eastAsia="de-DE"/>
          </w:rPr>
          <w:tab/>
        </w:r>
        <w:r w:rsidR="004152BD" w:rsidRPr="007E37EA">
          <w:rPr>
            <w:rStyle w:val="Hyperlink"/>
          </w:rPr>
          <w:t>dcat:Dataset</w:t>
        </w:r>
        <w:r w:rsidR="004152BD">
          <w:rPr>
            <w:webHidden/>
          </w:rPr>
          <w:tab/>
        </w:r>
        <w:r w:rsidR="004152BD">
          <w:rPr>
            <w:webHidden/>
          </w:rPr>
          <w:fldChar w:fldCharType="begin"/>
        </w:r>
        <w:r w:rsidR="004152BD">
          <w:rPr>
            <w:webHidden/>
          </w:rPr>
          <w:instrText xml:space="preserve"> PAGEREF _Toc514070649 \h </w:instrText>
        </w:r>
        <w:r w:rsidR="004152BD">
          <w:rPr>
            <w:webHidden/>
          </w:rPr>
        </w:r>
        <w:r w:rsidR="004152BD">
          <w:rPr>
            <w:webHidden/>
          </w:rPr>
          <w:fldChar w:fldCharType="separate"/>
        </w:r>
        <w:r w:rsidR="002B21E4">
          <w:rPr>
            <w:webHidden/>
          </w:rPr>
          <w:t>5</w:t>
        </w:r>
        <w:r w:rsidR="004152BD">
          <w:rPr>
            <w:webHidden/>
          </w:rPr>
          <w:fldChar w:fldCharType="end"/>
        </w:r>
      </w:hyperlink>
    </w:p>
    <w:p w14:paraId="06860BED" w14:textId="77777777" w:rsidR="004152BD" w:rsidRDefault="00C359BD">
      <w:pPr>
        <w:pStyle w:val="Verzeichnis3"/>
        <w:rPr>
          <w:rFonts w:asciiTheme="minorHAnsi" w:eastAsiaTheme="minorEastAsia" w:hAnsiTheme="minorHAnsi"/>
          <w:sz w:val="22"/>
          <w:szCs w:val="22"/>
          <w:lang w:eastAsia="de-DE"/>
        </w:rPr>
      </w:pPr>
      <w:hyperlink w:anchor="_Toc514070650" w:history="1">
        <w:r w:rsidR="004152BD" w:rsidRPr="007E37EA">
          <w:rPr>
            <w:rStyle w:val="Hyperlink"/>
          </w:rPr>
          <w:t>1.1.1</w:t>
        </w:r>
        <w:r w:rsidR="004152BD">
          <w:rPr>
            <w:rFonts w:asciiTheme="minorHAnsi" w:eastAsiaTheme="minorEastAsia" w:hAnsiTheme="minorHAnsi"/>
            <w:sz w:val="22"/>
            <w:szCs w:val="22"/>
            <w:lang w:eastAsia="de-DE"/>
          </w:rPr>
          <w:tab/>
        </w:r>
        <w:r w:rsidR="004152BD" w:rsidRPr="007E37EA">
          <w:rPr>
            <w:rStyle w:val="Hyperlink"/>
          </w:rPr>
          <w:t>dcat:contactPoint</w:t>
        </w:r>
        <w:r w:rsidR="004152BD">
          <w:rPr>
            <w:webHidden/>
          </w:rPr>
          <w:tab/>
        </w:r>
        <w:r w:rsidR="004152BD">
          <w:rPr>
            <w:webHidden/>
          </w:rPr>
          <w:fldChar w:fldCharType="begin"/>
        </w:r>
        <w:r w:rsidR="004152BD">
          <w:rPr>
            <w:webHidden/>
          </w:rPr>
          <w:instrText xml:space="preserve"> PAGEREF _Toc514070650 \h </w:instrText>
        </w:r>
        <w:r w:rsidR="004152BD">
          <w:rPr>
            <w:webHidden/>
          </w:rPr>
        </w:r>
        <w:r w:rsidR="004152BD">
          <w:rPr>
            <w:webHidden/>
          </w:rPr>
          <w:fldChar w:fldCharType="separate"/>
        </w:r>
        <w:r w:rsidR="002B21E4">
          <w:rPr>
            <w:webHidden/>
          </w:rPr>
          <w:t>5</w:t>
        </w:r>
        <w:r w:rsidR="004152BD">
          <w:rPr>
            <w:webHidden/>
          </w:rPr>
          <w:fldChar w:fldCharType="end"/>
        </w:r>
      </w:hyperlink>
    </w:p>
    <w:p w14:paraId="5F842D81" w14:textId="77777777" w:rsidR="004152BD" w:rsidRDefault="00C359BD">
      <w:pPr>
        <w:pStyle w:val="Verzeichnis3"/>
        <w:rPr>
          <w:rFonts w:asciiTheme="minorHAnsi" w:eastAsiaTheme="minorEastAsia" w:hAnsiTheme="minorHAnsi"/>
          <w:sz w:val="22"/>
          <w:szCs w:val="22"/>
          <w:lang w:eastAsia="de-DE"/>
        </w:rPr>
      </w:pPr>
      <w:hyperlink w:anchor="_Toc514070651" w:history="1">
        <w:r w:rsidR="004152BD" w:rsidRPr="007E37EA">
          <w:rPr>
            <w:rStyle w:val="Hyperlink"/>
          </w:rPr>
          <w:t>1.1.2</w:t>
        </w:r>
        <w:r w:rsidR="004152BD">
          <w:rPr>
            <w:rFonts w:asciiTheme="minorHAnsi" w:eastAsiaTheme="minorEastAsia" w:hAnsiTheme="minorHAnsi"/>
            <w:sz w:val="22"/>
            <w:szCs w:val="22"/>
            <w:lang w:eastAsia="de-DE"/>
          </w:rPr>
          <w:tab/>
        </w:r>
        <w:r w:rsidR="004152BD" w:rsidRPr="007E37EA">
          <w:rPr>
            <w:rStyle w:val="Hyperlink"/>
          </w:rPr>
          <w:t>dcatde:qualityProcessURI – Webseite mit Beschreibung des Qualitätssicherungsprozesses</w:t>
        </w:r>
        <w:r w:rsidR="004152BD">
          <w:rPr>
            <w:webHidden/>
          </w:rPr>
          <w:tab/>
        </w:r>
        <w:r w:rsidR="004152BD">
          <w:rPr>
            <w:webHidden/>
          </w:rPr>
          <w:fldChar w:fldCharType="begin"/>
        </w:r>
        <w:r w:rsidR="004152BD">
          <w:rPr>
            <w:webHidden/>
          </w:rPr>
          <w:instrText xml:space="preserve"> PAGEREF _Toc514070651 \h </w:instrText>
        </w:r>
        <w:r w:rsidR="004152BD">
          <w:rPr>
            <w:webHidden/>
          </w:rPr>
        </w:r>
        <w:r w:rsidR="004152BD">
          <w:rPr>
            <w:webHidden/>
          </w:rPr>
          <w:fldChar w:fldCharType="separate"/>
        </w:r>
        <w:r w:rsidR="002B21E4">
          <w:rPr>
            <w:webHidden/>
          </w:rPr>
          <w:t>5</w:t>
        </w:r>
        <w:r w:rsidR="004152BD">
          <w:rPr>
            <w:webHidden/>
          </w:rPr>
          <w:fldChar w:fldCharType="end"/>
        </w:r>
      </w:hyperlink>
    </w:p>
    <w:p w14:paraId="6CD2A6B8" w14:textId="77777777" w:rsidR="004152BD" w:rsidRDefault="00C359BD">
      <w:pPr>
        <w:pStyle w:val="Verzeichnis3"/>
        <w:rPr>
          <w:rFonts w:asciiTheme="minorHAnsi" w:eastAsiaTheme="minorEastAsia" w:hAnsiTheme="minorHAnsi"/>
          <w:sz w:val="22"/>
          <w:szCs w:val="22"/>
          <w:lang w:eastAsia="de-DE"/>
        </w:rPr>
      </w:pPr>
      <w:hyperlink w:anchor="_Toc514070652" w:history="1">
        <w:r w:rsidR="004152BD" w:rsidRPr="007E37EA">
          <w:rPr>
            <w:rStyle w:val="Hyperlink"/>
          </w:rPr>
          <w:t>1.1.3</w:t>
        </w:r>
        <w:r w:rsidR="004152BD">
          <w:rPr>
            <w:rFonts w:asciiTheme="minorHAnsi" w:eastAsiaTheme="minorEastAsia" w:hAnsiTheme="minorHAnsi"/>
            <w:sz w:val="22"/>
            <w:szCs w:val="22"/>
            <w:lang w:eastAsia="de-DE"/>
          </w:rPr>
          <w:tab/>
        </w:r>
        <w:r w:rsidR="004152BD" w:rsidRPr="007E37EA">
          <w:rPr>
            <w:rStyle w:val="Hyperlink"/>
          </w:rPr>
          <w:t>Sprachangabe bei mehrsprachigen Angaben</w:t>
        </w:r>
        <w:r w:rsidR="004152BD">
          <w:rPr>
            <w:webHidden/>
          </w:rPr>
          <w:tab/>
        </w:r>
        <w:r w:rsidR="004152BD">
          <w:rPr>
            <w:webHidden/>
          </w:rPr>
          <w:fldChar w:fldCharType="begin"/>
        </w:r>
        <w:r w:rsidR="004152BD">
          <w:rPr>
            <w:webHidden/>
          </w:rPr>
          <w:instrText xml:space="preserve"> PAGEREF _Toc514070652 \h </w:instrText>
        </w:r>
        <w:r w:rsidR="004152BD">
          <w:rPr>
            <w:webHidden/>
          </w:rPr>
        </w:r>
        <w:r w:rsidR="004152BD">
          <w:rPr>
            <w:webHidden/>
          </w:rPr>
          <w:fldChar w:fldCharType="separate"/>
        </w:r>
        <w:r w:rsidR="002B21E4">
          <w:rPr>
            <w:webHidden/>
          </w:rPr>
          <w:t>5</w:t>
        </w:r>
        <w:r w:rsidR="004152BD">
          <w:rPr>
            <w:webHidden/>
          </w:rPr>
          <w:fldChar w:fldCharType="end"/>
        </w:r>
      </w:hyperlink>
    </w:p>
    <w:p w14:paraId="6852E085" w14:textId="77777777" w:rsidR="004152BD" w:rsidRDefault="00C359BD">
      <w:pPr>
        <w:pStyle w:val="Verzeichnis3"/>
        <w:rPr>
          <w:rFonts w:asciiTheme="minorHAnsi" w:eastAsiaTheme="minorEastAsia" w:hAnsiTheme="minorHAnsi"/>
          <w:sz w:val="22"/>
          <w:szCs w:val="22"/>
          <w:lang w:eastAsia="de-DE"/>
        </w:rPr>
      </w:pPr>
      <w:hyperlink w:anchor="_Toc514070653" w:history="1">
        <w:r w:rsidR="004152BD" w:rsidRPr="007E37EA">
          <w:rPr>
            <w:rStyle w:val="Hyperlink"/>
          </w:rPr>
          <w:t>1.1.4</w:t>
        </w:r>
        <w:r w:rsidR="004152BD">
          <w:rPr>
            <w:rFonts w:asciiTheme="minorHAnsi" w:eastAsiaTheme="minorEastAsia" w:hAnsiTheme="minorHAnsi"/>
            <w:sz w:val="22"/>
            <w:szCs w:val="22"/>
            <w:lang w:eastAsia="de-DE"/>
          </w:rPr>
          <w:tab/>
        </w:r>
        <w:r w:rsidR="004152BD" w:rsidRPr="007E37EA">
          <w:rPr>
            <w:rStyle w:val="Hyperlink"/>
          </w:rPr>
          <w:t>Angaben zur geografischen Abdeckung</w:t>
        </w:r>
        <w:r w:rsidR="004152BD">
          <w:rPr>
            <w:webHidden/>
          </w:rPr>
          <w:tab/>
        </w:r>
        <w:r w:rsidR="004152BD">
          <w:rPr>
            <w:webHidden/>
          </w:rPr>
          <w:fldChar w:fldCharType="begin"/>
        </w:r>
        <w:r w:rsidR="004152BD">
          <w:rPr>
            <w:webHidden/>
          </w:rPr>
          <w:instrText xml:space="preserve"> PAGEREF _Toc514070653 \h </w:instrText>
        </w:r>
        <w:r w:rsidR="004152BD">
          <w:rPr>
            <w:webHidden/>
          </w:rPr>
        </w:r>
        <w:r w:rsidR="004152BD">
          <w:rPr>
            <w:webHidden/>
          </w:rPr>
          <w:fldChar w:fldCharType="separate"/>
        </w:r>
        <w:r w:rsidR="002B21E4">
          <w:rPr>
            <w:webHidden/>
          </w:rPr>
          <w:t>6</w:t>
        </w:r>
        <w:r w:rsidR="004152BD">
          <w:rPr>
            <w:webHidden/>
          </w:rPr>
          <w:fldChar w:fldCharType="end"/>
        </w:r>
      </w:hyperlink>
    </w:p>
    <w:p w14:paraId="4E7C3BF0" w14:textId="77777777" w:rsidR="004152BD" w:rsidRDefault="00C359BD">
      <w:pPr>
        <w:pStyle w:val="Verzeichnis3"/>
        <w:rPr>
          <w:rFonts w:asciiTheme="minorHAnsi" w:eastAsiaTheme="minorEastAsia" w:hAnsiTheme="minorHAnsi"/>
          <w:sz w:val="22"/>
          <w:szCs w:val="22"/>
          <w:lang w:eastAsia="de-DE"/>
        </w:rPr>
      </w:pPr>
      <w:hyperlink w:anchor="_Toc514070654" w:history="1">
        <w:r w:rsidR="004152BD" w:rsidRPr="007E37EA">
          <w:rPr>
            <w:rStyle w:val="Hyperlink"/>
          </w:rPr>
          <w:t>1.1.5</w:t>
        </w:r>
        <w:r w:rsidR="004152BD">
          <w:rPr>
            <w:rFonts w:asciiTheme="minorHAnsi" w:eastAsiaTheme="minorEastAsia" w:hAnsiTheme="minorHAnsi"/>
            <w:sz w:val="22"/>
            <w:szCs w:val="22"/>
            <w:lang w:eastAsia="de-DE"/>
          </w:rPr>
          <w:tab/>
        </w:r>
        <w:r w:rsidR="004152BD" w:rsidRPr="007E37EA">
          <w:rPr>
            <w:rStyle w:val="Hyperlink"/>
          </w:rPr>
          <w:t>dcatde:contributorID – eindeutige Kennzeichnung der Datenbereitsteller</w:t>
        </w:r>
        <w:r w:rsidR="004152BD">
          <w:rPr>
            <w:webHidden/>
          </w:rPr>
          <w:tab/>
        </w:r>
        <w:r w:rsidR="004152BD">
          <w:rPr>
            <w:webHidden/>
          </w:rPr>
          <w:fldChar w:fldCharType="begin"/>
        </w:r>
        <w:r w:rsidR="004152BD">
          <w:rPr>
            <w:webHidden/>
          </w:rPr>
          <w:instrText xml:space="preserve"> PAGEREF _Toc514070654 \h </w:instrText>
        </w:r>
        <w:r w:rsidR="004152BD">
          <w:rPr>
            <w:webHidden/>
          </w:rPr>
        </w:r>
        <w:r w:rsidR="004152BD">
          <w:rPr>
            <w:webHidden/>
          </w:rPr>
          <w:fldChar w:fldCharType="separate"/>
        </w:r>
        <w:r w:rsidR="002B21E4">
          <w:rPr>
            <w:webHidden/>
          </w:rPr>
          <w:t>13</w:t>
        </w:r>
        <w:r w:rsidR="004152BD">
          <w:rPr>
            <w:webHidden/>
          </w:rPr>
          <w:fldChar w:fldCharType="end"/>
        </w:r>
      </w:hyperlink>
    </w:p>
    <w:p w14:paraId="0F143610" w14:textId="77777777" w:rsidR="004152BD" w:rsidRDefault="00C359BD">
      <w:pPr>
        <w:pStyle w:val="Verzeichnis3"/>
        <w:rPr>
          <w:rFonts w:asciiTheme="minorHAnsi" w:eastAsiaTheme="minorEastAsia" w:hAnsiTheme="minorHAnsi"/>
          <w:sz w:val="22"/>
          <w:szCs w:val="22"/>
          <w:lang w:eastAsia="de-DE"/>
        </w:rPr>
      </w:pPr>
      <w:hyperlink w:anchor="_Toc514070655" w:history="1">
        <w:r w:rsidR="004152BD" w:rsidRPr="007E37EA">
          <w:rPr>
            <w:rStyle w:val="Hyperlink"/>
          </w:rPr>
          <w:t>1.1.6</w:t>
        </w:r>
        <w:r w:rsidR="004152BD">
          <w:rPr>
            <w:rFonts w:asciiTheme="minorHAnsi" w:eastAsiaTheme="minorEastAsia" w:hAnsiTheme="minorHAnsi"/>
            <w:sz w:val="22"/>
            <w:szCs w:val="22"/>
            <w:lang w:eastAsia="de-DE"/>
          </w:rPr>
          <w:tab/>
        </w:r>
        <w:r w:rsidR="004152BD" w:rsidRPr="007E37EA">
          <w:rPr>
            <w:rStyle w:val="Hyperlink"/>
          </w:rPr>
          <w:t>dct:relation und dct:hasVersion – Relationen zwischen Datenstrukturen</w:t>
        </w:r>
        <w:r w:rsidR="004152BD">
          <w:rPr>
            <w:webHidden/>
          </w:rPr>
          <w:tab/>
        </w:r>
        <w:r w:rsidR="004152BD">
          <w:rPr>
            <w:webHidden/>
          </w:rPr>
          <w:fldChar w:fldCharType="begin"/>
        </w:r>
        <w:r w:rsidR="004152BD">
          <w:rPr>
            <w:webHidden/>
          </w:rPr>
          <w:instrText xml:space="preserve"> PAGEREF _Toc514070655 \h </w:instrText>
        </w:r>
        <w:r w:rsidR="004152BD">
          <w:rPr>
            <w:webHidden/>
          </w:rPr>
        </w:r>
        <w:r w:rsidR="004152BD">
          <w:rPr>
            <w:webHidden/>
          </w:rPr>
          <w:fldChar w:fldCharType="separate"/>
        </w:r>
        <w:r w:rsidR="002B21E4">
          <w:rPr>
            <w:webHidden/>
          </w:rPr>
          <w:t>14</w:t>
        </w:r>
        <w:r w:rsidR="004152BD">
          <w:rPr>
            <w:webHidden/>
          </w:rPr>
          <w:fldChar w:fldCharType="end"/>
        </w:r>
      </w:hyperlink>
    </w:p>
    <w:p w14:paraId="156ACF6B" w14:textId="77777777" w:rsidR="004152BD" w:rsidRDefault="00C359BD">
      <w:pPr>
        <w:pStyle w:val="Verzeichnis3"/>
        <w:rPr>
          <w:rFonts w:asciiTheme="minorHAnsi" w:eastAsiaTheme="minorEastAsia" w:hAnsiTheme="minorHAnsi"/>
          <w:sz w:val="22"/>
          <w:szCs w:val="22"/>
          <w:lang w:eastAsia="de-DE"/>
        </w:rPr>
      </w:pPr>
      <w:hyperlink w:anchor="_Toc514070656" w:history="1">
        <w:r w:rsidR="004152BD" w:rsidRPr="007E37EA">
          <w:rPr>
            <w:rStyle w:val="Hyperlink"/>
          </w:rPr>
          <w:t>1.1.7</w:t>
        </w:r>
        <w:r w:rsidR="004152BD">
          <w:rPr>
            <w:rFonts w:asciiTheme="minorHAnsi" w:eastAsiaTheme="minorEastAsia" w:hAnsiTheme="minorHAnsi"/>
            <w:sz w:val="22"/>
            <w:szCs w:val="22"/>
            <w:lang w:eastAsia="de-DE"/>
          </w:rPr>
          <w:tab/>
        </w:r>
        <w:r w:rsidR="004152BD" w:rsidRPr="007E37EA">
          <w:rPr>
            <w:rStyle w:val="Hyperlink"/>
          </w:rPr>
          <w:t>adms:status</w:t>
        </w:r>
        <w:r w:rsidR="004152BD">
          <w:rPr>
            <w:webHidden/>
          </w:rPr>
          <w:tab/>
        </w:r>
        <w:r w:rsidR="004152BD">
          <w:rPr>
            <w:webHidden/>
          </w:rPr>
          <w:fldChar w:fldCharType="begin"/>
        </w:r>
        <w:r w:rsidR="004152BD">
          <w:rPr>
            <w:webHidden/>
          </w:rPr>
          <w:instrText xml:space="preserve"> PAGEREF _Toc514070656 \h </w:instrText>
        </w:r>
        <w:r w:rsidR="004152BD">
          <w:rPr>
            <w:webHidden/>
          </w:rPr>
        </w:r>
        <w:r w:rsidR="004152BD">
          <w:rPr>
            <w:webHidden/>
          </w:rPr>
          <w:fldChar w:fldCharType="separate"/>
        </w:r>
        <w:r w:rsidR="002B21E4">
          <w:rPr>
            <w:webHidden/>
          </w:rPr>
          <w:t>17</w:t>
        </w:r>
        <w:r w:rsidR="004152BD">
          <w:rPr>
            <w:webHidden/>
          </w:rPr>
          <w:fldChar w:fldCharType="end"/>
        </w:r>
      </w:hyperlink>
    </w:p>
    <w:p w14:paraId="3DA3F9EA" w14:textId="77777777" w:rsidR="004152BD" w:rsidRDefault="00C359BD">
      <w:pPr>
        <w:pStyle w:val="Verzeichnis3"/>
        <w:rPr>
          <w:rFonts w:asciiTheme="minorHAnsi" w:eastAsiaTheme="minorEastAsia" w:hAnsiTheme="minorHAnsi"/>
          <w:sz w:val="22"/>
          <w:szCs w:val="22"/>
          <w:lang w:eastAsia="de-DE"/>
        </w:rPr>
      </w:pPr>
      <w:hyperlink w:anchor="_Toc514070657" w:history="1">
        <w:r w:rsidR="004152BD" w:rsidRPr="007E37EA">
          <w:rPr>
            <w:rStyle w:val="Hyperlink"/>
          </w:rPr>
          <w:t>1.1.8</w:t>
        </w:r>
        <w:r w:rsidR="004152BD">
          <w:rPr>
            <w:rFonts w:asciiTheme="minorHAnsi" w:eastAsiaTheme="minorEastAsia" w:hAnsiTheme="minorHAnsi"/>
            <w:sz w:val="22"/>
            <w:szCs w:val="22"/>
            <w:lang w:eastAsia="de-DE"/>
          </w:rPr>
          <w:tab/>
        </w:r>
        <w:r w:rsidR="004152BD" w:rsidRPr="007E37EA">
          <w:rPr>
            <w:rStyle w:val="Hyperlink"/>
          </w:rPr>
          <w:t>dct:identifier und adms:identifier – Umgang mit bestehenden IDs</w:t>
        </w:r>
        <w:r w:rsidR="004152BD">
          <w:rPr>
            <w:webHidden/>
          </w:rPr>
          <w:tab/>
        </w:r>
        <w:r w:rsidR="004152BD">
          <w:rPr>
            <w:webHidden/>
          </w:rPr>
          <w:fldChar w:fldCharType="begin"/>
        </w:r>
        <w:r w:rsidR="004152BD">
          <w:rPr>
            <w:webHidden/>
          </w:rPr>
          <w:instrText xml:space="preserve"> PAGEREF _Toc514070657 \h </w:instrText>
        </w:r>
        <w:r w:rsidR="004152BD">
          <w:rPr>
            <w:webHidden/>
          </w:rPr>
        </w:r>
        <w:r w:rsidR="004152BD">
          <w:rPr>
            <w:webHidden/>
          </w:rPr>
          <w:fldChar w:fldCharType="separate"/>
        </w:r>
        <w:r w:rsidR="002B21E4">
          <w:rPr>
            <w:webHidden/>
          </w:rPr>
          <w:t>18</w:t>
        </w:r>
        <w:r w:rsidR="004152BD">
          <w:rPr>
            <w:webHidden/>
          </w:rPr>
          <w:fldChar w:fldCharType="end"/>
        </w:r>
      </w:hyperlink>
    </w:p>
    <w:p w14:paraId="56B748C5" w14:textId="77777777" w:rsidR="004152BD" w:rsidRDefault="00C359BD">
      <w:pPr>
        <w:pStyle w:val="Verzeichnis3"/>
        <w:rPr>
          <w:rFonts w:asciiTheme="minorHAnsi" w:eastAsiaTheme="minorEastAsia" w:hAnsiTheme="minorHAnsi"/>
          <w:sz w:val="22"/>
          <w:szCs w:val="22"/>
          <w:lang w:eastAsia="de-DE"/>
        </w:rPr>
      </w:pPr>
      <w:hyperlink w:anchor="_Toc514070658" w:history="1">
        <w:r w:rsidR="004152BD" w:rsidRPr="007E37EA">
          <w:rPr>
            <w:rStyle w:val="Hyperlink"/>
          </w:rPr>
          <w:t>1.1.9</w:t>
        </w:r>
        <w:r w:rsidR="004152BD">
          <w:rPr>
            <w:rFonts w:asciiTheme="minorHAnsi" w:eastAsiaTheme="minorEastAsia" w:hAnsiTheme="minorHAnsi"/>
            <w:sz w:val="22"/>
            <w:szCs w:val="22"/>
            <w:lang w:eastAsia="de-DE"/>
          </w:rPr>
          <w:tab/>
        </w:r>
        <w:r w:rsidR="004152BD" w:rsidRPr="007E37EA">
          <w:rPr>
            <w:rStyle w:val="Hyperlink"/>
          </w:rPr>
          <w:t>dct:conformsTo</w:t>
        </w:r>
        <w:r w:rsidR="004152BD">
          <w:rPr>
            <w:webHidden/>
          </w:rPr>
          <w:tab/>
        </w:r>
        <w:r w:rsidR="004152BD">
          <w:rPr>
            <w:webHidden/>
          </w:rPr>
          <w:fldChar w:fldCharType="begin"/>
        </w:r>
        <w:r w:rsidR="004152BD">
          <w:rPr>
            <w:webHidden/>
          </w:rPr>
          <w:instrText xml:space="preserve"> PAGEREF _Toc514070658 \h </w:instrText>
        </w:r>
        <w:r w:rsidR="004152BD">
          <w:rPr>
            <w:webHidden/>
          </w:rPr>
        </w:r>
        <w:r w:rsidR="004152BD">
          <w:rPr>
            <w:webHidden/>
          </w:rPr>
          <w:fldChar w:fldCharType="separate"/>
        </w:r>
        <w:r w:rsidR="002B21E4">
          <w:rPr>
            <w:webHidden/>
          </w:rPr>
          <w:t>20</w:t>
        </w:r>
        <w:r w:rsidR="004152BD">
          <w:rPr>
            <w:webHidden/>
          </w:rPr>
          <w:fldChar w:fldCharType="end"/>
        </w:r>
      </w:hyperlink>
    </w:p>
    <w:p w14:paraId="506F8156" w14:textId="77777777" w:rsidR="004152BD" w:rsidRDefault="00C359BD">
      <w:pPr>
        <w:pStyle w:val="Verzeichnis3"/>
        <w:rPr>
          <w:rFonts w:asciiTheme="minorHAnsi" w:eastAsiaTheme="minorEastAsia" w:hAnsiTheme="minorHAnsi"/>
          <w:sz w:val="22"/>
          <w:szCs w:val="22"/>
          <w:lang w:eastAsia="de-DE"/>
        </w:rPr>
      </w:pPr>
      <w:hyperlink w:anchor="_Toc514070659" w:history="1">
        <w:r w:rsidR="004152BD" w:rsidRPr="007E37EA">
          <w:rPr>
            <w:rStyle w:val="Hyperlink"/>
          </w:rPr>
          <w:t>1.1.10</w:t>
        </w:r>
        <w:r w:rsidR="004152BD">
          <w:rPr>
            <w:rFonts w:asciiTheme="minorHAnsi" w:eastAsiaTheme="minorEastAsia" w:hAnsiTheme="minorHAnsi"/>
            <w:sz w:val="22"/>
            <w:szCs w:val="22"/>
            <w:lang w:eastAsia="de-DE"/>
          </w:rPr>
          <w:tab/>
        </w:r>
        <w:r w:rsidR="004152BD" w:rsidRPr="007E37EA">
          <w:rPr>
            <w:rStyle w:val="Hyperlink"/>
          </w:rPr>
          <w:t>dcat:theme</w:t>
        </w:r>
        <w:r w:rsidR="004152BD">
          <w:rPr>
            <w:webHidden/>
          </w:rPr>
          <w:tab/>
        </w:r>
        <w:r w:rsidR="004152BD">
          <w:rPr>
            <w:webHidden/>
          </w:rPr>
          <w:fldChar w:fldCharType="begin"/>
        </w:r>
        <w:r w:rsidR="004152BD">
          <w:rPr>
            <w:webHidden/>
          </w:rPr>
          <w:instrText xml:space="preserve"> PAGEREF _Toc514070659 \h </w:instrText>
        </w:r>
        <w:r w:rsidR="004152BD">
          <w:rPr>
            <w:webHidden/>
          </w:rPr>
        </w:r>
        <w:r w:rsidR="004152BD">
          <w:rPr>
            <w:webHidden/>
          </w:rPr>
          <w:fldChar w:fldCharType="separate"/>
        </w:r>
        <w:r w:rsidR="002B21E4">
          <w:rPr>
            <w:webHidden/>
          </w:rPr>
          <w:t>21</w:t>
        </w:r>
        <w:r w:rsidR="004152BD">
          <w:rPr>
            <w:webHidden/>
          </w:rPr>
          <w:fldChar w:fldCharType="end"/>
        </w:r>
      </w:hyperlink>
    </w:p>
    <w:p w14:paraId="60C19CED" w14:textId="77777777" w:rsidR="004152BD" w:rsidRDefault="00C359BD">
      <w:pPr>
        <w:pStyle w:val="Verzeichnis2"/>
        <w:rPr>
          <w:rFonts w:asciiTheme="minorHAnsi" w:eastAsiaTheme="minorEastAsia" w:hAnsiTheme="minorHAnsi"/>
          <w:sz w:val="22"/>
          <w:szCs w:val="22"/>
          <w:lang w:eastAsia="de-DE"/>
        </w:rPr>
      </w:pPr>
      <w:hyperlink w:anchor="_Toc514070660" w:history="1">
        <w:r w:rsidR="004152BD" w:rsidRPr="007E37EA">
          <w:rPr>
            <w:rStyle w:val="Hyperlink"/>
          </w:rPr>
          <w:t>1.2</w:t>
        </w:r>
        <w:r w:rsidR="004152BD">
          <w:rPr>
            <w:rFonts w:asciiTheme="minorHAnsi" w:eastAsiaTheme="minorEastAsia" w:hAnsiTheme="minorHAnsi"/>
            <w:sz w:val="22"/>
            <w:szCs w:val="22"/>
            <w:lang w:eastAsia="de-DE"/>
          </w:rPr>
          <w:tab/>
        </w:r>
        <w:r w:rsidR="004152BD" w:rsidRPr="007E37EA">
          <w:rPr>
            <w:rStyle w:val="Hyperlink"/>
          </w:rPr>
          <w:t>Distribution</w:t>
        </w:r>
        <w:r w:rsidR="004152BD">
          <w:rPr>
            <w:webHidden/>
          </w:rPr>
          <w:tab/>
        </w:r>
        <w:r w:rsidR="004152BD">
          <w:rPr>
            <w:webHidden/>
          </w:rPr>
          <w:fldChar w:fldCharType="begin"/>
        </w:r>
        <w:r w:rsidR="004152BD">
          <w:rPr>
            <w:webHidden/>
          </w:rPr>
          <w:instrText xml:space="preserve"> PAGEREF _Toc514070660 \h </w:instrText>
        </w:r>
        <w:r w:rsidR="004152BD">
          <w:rPr>
            <w:webHidden/>
          </w:rPr>
        </w:r>
        <w:r w:rsidR="004152BD">
          <w:rPr>
            <w:webHidden/>
          </w:rPr>
          <w:fldChar w:fldCharType="separate"/>
        </w:r>
        <w:r w:rsidR="002B21E4">
          <w:rPr>
            <w:webHidden/>
          </w:rPr>
          <w:t>22</w:t>
        </w:r>
        <w:r w:rsidR="004152BD">
          <w:rPr>
            <w:webHidden/>
          </w:rPr>
          <w:fldChar w:fldCharType="end"/>
        </w:r>
      </w:hyperlink>
    </w:p>
    <w:p w14:paraId="7EAE2462" w14:textId="77777777" w:rsidR="004152BD" w:rsidRDefault="00C359BD">
      <w:pPr>
        <w:pStyle w:val="Verzeichnis3"/>
        <w:rPr>
          <w:rFonts w:asciiTheme="minorHAnsi" w:eastAsiaTheme="minorEastAsia" w:hAnsiTheme="minorHAnsi"/>
          <w:sz w:val="22"/>
          <w:szCs w:val="22"/>
          <w:lang w:eastAsia="de-DE"/>
        </w:rPr>
      </w:pPr>
      <w:hyperlink w:anchor="_Toc514070661" w:history="1">
        <w:r w:rsidR="004152BD" w:rsidRPr="007E37EA">
          <w:rPr>
            <w:rStyle w:val="Hyperlink"/>
          </w:rPr>
          <w:t>1.2.1</w:t>
        </w:r>
        <w:r w:rsidR="004152BD">
          <w:rPr>
            <w:rFonts w:asciiTheme="minorHAnsi" w:eastAsiaTheme="minorEastAsia" w:hAnsiTheme="minorHAnsi"/>
            <w:sz w:val="22"/>
            <w:szCs w:val="22"/>
            <w:lang w:eastAsia="de-DE"/>
          </w:rPr>
          <w:tab/>
        </w:r>
        <w:r w:rsidR="004152BD" w:rsidRPr="007E37EA">
          <w:rPr>
            <w:rStyle w:val="Hyperlink"/>
          </w:rPr>
          <w:t>dcat:mediaType und dct:format</w:t>
        </w:r>
        <w:r w:rsidR="004152BD">
          <w:rPr>
            <w:webHidden/>
          </w:rPr>
          <w:tab/>
        </w:r>
        <w:r w:rsidR="004152BD">
          <w:rPr>
            <w:webHidden/>
          </w:rPr>
          <w:fldChar w:fldCharType="begin"/>
        </w:r>
        <w:r w:rsidR="004152BD">
          <w:rPr>
            <w:webHidden/>
          </w:rPr>
          <w:instrText xml:space="preserve"> PAGEREF _Toc514070661 \h </w:instrText>
        </w:r>
        <w:r w:rsidR="004152BD">
          <w:rPr>
            <w:webHidden/>
          </w:rPr>
        </w:r>
        <w:r w:rsidR="004152BD">
          <w:rPr>
            <w:webHidden/>
          </w:rPr>
          <w:fldChar w:fldCharType="separate"/>
        </w:r>
        <w:r w:rsidR="002B21E4">
          <w:rPr>
            <w:webHidden/>
          </w:rPr>
          <w:t>22</w:t>
        </w:r>
        <w:r w:rsidR="004152BD">
          <w:rPr>
            <w:webHidden/>
          </w:rPr>
          <w:fldChar w:fldCharType="end"/>
        </w:r>
      </w:hyperlink>
    </w:p>
    <w:p w14:paraId="79B6C034" w14:textId="77777777" w:rsidR="004152BD" w:rsidRDefault="00C359BD">
      <w:pPr>
        <w:pStyle w:val="Verzeichnis3"/>
        <w:rPr>
          <w:rFonts w:asciiTheme="minorHAnsi" w:eastAsiaTheme="minorEastAsia" w:hAnsiTheme="minorHAnsi"/>
          <w:sz w:val="22"/>
          <w:szCs w:val="22"/>
          <w:lang w:eastAsia="de-DE"/>
        </w:rPr>
      </w:pPr>
      <w:hyperlink w:anchor="_Toc514070662" w:history="1">
        <w:r w:rsidR="004152BD" w:rsidRPr="007E37EA">
          <w:rPr>
            <w:rStyle w:val="Hyperlink"/>
          </w:rPr>
          <w:t>1.2.2</w:t>
        </w:r>
        <w:r w:rsidR="004152BD">
          <w:rPr>
            <w:rFonts w:asciiTheme="minorHAnsi" w:eastAsiaTheme="minorEastAsia" w:hAnsiTheme="minorHAnsi"/>
            <w:sz w:val="22"/>
            <w:szCs w:val="22"/>
            <w:lang w:eastAsia="de-DE"/>
          </w:rPr>
          <w:tab/>
        </w:r>
        <w:r w:rsidR="004152BD" w:rsidRPr="007E37EA">
          <w:rPr>
            <w:rStyle w:val="Hyperlink"/>
          </w:rPr>
          <w:t>dct:license</w:t>
        </w:r>
        <w:r w:rsidR="004152BD">
          <w:rPr>
            <w:webHidden/>
          </w:rPr>
          <w:tab/>
        </w:r>
        <w:r w:rsidR="004152BD">
          <w:rPr>
            <w:webHidden/>
          </w:rPr>
          <w:fldChar w:fldCharType="begin"/>
        </w:r>
        <w:r w:rsidR="004152BD">
          <w:rPr>
            <w:webHidden/>
          </w:rPr>
          <w:instrText xml:space="preserve"> PAGEREF _Toc514070662 \h </w:instrText>
        </w:r>
        <w:r w:rsidR="004152BD">
          <w:rPr>
            <w:webHidden/>
          </w:rPr>
        </w:r>
        <w:r w:rsidR="004152BD">
          <w:rPr>
            <w:webHidden/>
          </w:rPr>
          <w:fldChar w:fldCharType="separate"/>
        </w:r>
        <w:r w:rsidR="002B21E4">
          <w:rPr>
            <w:webHidden/>
          </w:rPr>
          <w:t>22</w:t>
        </w:r>
        <w:r w:rsidR="004152BD">
          <w:rPr>
            <w:webHidden/>
          </w:rPr>
          <w:fldChar w:fldCharType="end"/>
        </w:r>
      </w:hyperlink>
    </w:p>
    <w:p w14:paraId="72F88DCA" w14:textId="77777777" w:rsidR="004152BD" w:rsidRDefault="00C359BD">
      <w:pPr>
        <w:pStyle w:val="Verzeichnis3"/>
        <w:rPr>
          <w:rFonts w:asciiTheme="minorHAnsi" w:eastAsiaTheme="minorEastAsia" w:hAnsiTheme="minorHAnsi"/>
          <w:sz w:val="22"/>
          <w:szCs w:val="22"/>
          <w:lang w:eastAsia="de-DE"/>
        </w:rPr>
      </w:pPr>
      <w:hyperlink w:anchor="_Toc514070663" w:history="1">
        <w:r w:rsidR="004152BD" w:rsidRPr="007E37EA">
          <w:rPr>
            <w:rStyle w:val="Hyperlink"/>
          </w:rPr>
          <w:t>1.2.3</w:t>
        </w:r>
        <w:r w:rsidR="004152BD">
          <w:rPr>
            <w:rFonts w:asciiTheme="minorHAnsi" w:eastAsiaTheme="minorEastAsia" w:hAnsiTheme="minorHAnsi"/>
            <w:sz w:val="22"/>
            <w:szCs w:val="22"/>
            <w:lang w:eastAsia="de-DE"/>
          </w:rPr>
          <w:tab/>
        </w:r>
        <w:r w:rsidR="004152BD" w:rsidRPr="007E37EA">
          <w:rPr>
            <w:rStyle w:val="Hyperlink"/>
          </w:rPr>
          <w:t>dcatde:licenseAttributionByText</w:t>
        </w:r>
        <w:r w:rsidR="004152BD">
          <w:rPr>
            <w:webHidden/>
          </w:rPr>
          <w:tab/>
        </w:r>
        <w:r w:rsidR="004152BD">
          <w:rPr>
            <w:webHidden/>
          </w:rPr>
          <w:fldChar w:fldCharType="begin"/>
        </w:r>
        <w:r w:rsidR="004152BD">
          <w:rPr>
            <w:webHidden/>
          </w:rPr>
          <w:instrText xml:space="preserve"> PAGEREF _Toc514070663 \h </w:instrText>
        </w:r>
        <w:r w:rsidR="004152BD">
          <w:rPr>
            <w:webHidden/>
          </w:rPr>
        </w:r>
        <w:r w:rsidR="004152BD">
          <w:rPr>
            <w:webHidden/>
          </w:rPr>
          <w:fldChar w:fldCharType="separate"/>
        </w:r>
        <w:r w:rsidR="002B21E4">
          <w:rPr>
            <w:webHidden/>
          </w:rPr>
          <w:t>23</w:t>
        </w:r>
        <w:r w:rsidR="004152BD">
          <w:rPr>
            <w:webHidden/>
          </w:rPr>
          <w:fldChar w:fldCharType="end"/>
        </w:r>
      </w:hyperlink>
    </w:p>
    <w:p w14:paraId="446464CF" w14:textId="77777777" w:rsidR="004152BD" w:rsidRDefault="00C359BD">
      <w:pPr>
        <w:pStyle w:val="Verzeichnis3"/>
        <w:rPr>
          <w:rFonts w:asciiTheme="minorHAnsi" w:eastAsiaTheme="minorEastAsia" w:hAnsiTheme="minorHAnsi"/>
          <w:sz w:val="22"/>
          <w:szCs w:val="22"/>
          <w:lang w:eastAsia="de-DE"/>
        </w:rPr>
      </w:pPr>
      <w:hyperlink w:anchor="_Toc514070664" w:history="1">
        <w:r w:rsidR="004152BD" w:rsidRPr="007E37EA">
          <w:rPr>
            <w:rStyle w:val="Hyperlink"/>
          </w:rPr>
          <w:t>1.2.4</w:t>
        </w:r>
        <w:r w:rsidR="004152BD">
          <w:rPr>
            <w:rFonts w:asciiTheme="minorHAnsi" w:eastAsiaTheme="minorEastAsia" w:hAnsiTheme="minorHAnsi"/>
            <w:sz w:val="22"/>
            <w:szCs w:val="22"/>
            <w:lang w:eastAsia="de-DE"/>
          </w:rPr>
          <w:tab/>
        </w:r>
        <w:r w:rsidR="004152BD" w:rsidRPr="007E37EA">
          <w:rPr>
            <w:rStyle w:val="Hyperlink"/>
          </w:rPr>
          <w:t>dcatde:plannedAvailability</w:t>
        </w:r>
        <w:r w:rsidR="004152BD">
          <w:rPr>
            <w:webHidden/>
          </w:rPr>
          <w:tab/>
        </w:r>
        <w:r w:rsidR="004152BD">
          <w:rPr>
            <w:webHidden/>
          </w:rPr>
          <w:fldChar w:fldCharType="begin"/>
        </w:r>
        <w:r w:rsidR="004152BD">
          <w:rPr>
            <w:webHidden/>
          </w:rPr>
          <w:instrText xml:space="preserve"> PAGEREF _Toc514070664 \h </w:instrText>
        </w:r>
        <w:r w:rsidR="004152BD">
          <w:rPr>
            <w:webHidden/>
          </w:rPr>
        </w:r>
        <w:r w:rsidR="004152BD">
          <w:rPr>
            <w:webHidden/>
          </w:rPr>
          <w:fldChar w:fldCharType="separate"/>
        </w:r>
        <w:r w:rsidR="002B21E4">
          <w:rPr>
            <w:webHidden/>
          </w:rPr>
          <w:t>23</w:t>
        </w:r>
        <w:r w:rsidR="004152BD">
          <w:rPr>
            <w:webHidden/>
          </w:rPr>
          <w:fldChar w:fldCharType="end"/>
        </w:r>
      </w:hyperlink>
    </w:p>
    <w:p w14:paraId="5A7C3EBA" w14:textId="77777777" w:rsidR="004152BD" w:rsidRDefault="00C359BD">
      <w:pPr>
        <w:pStyle w:val="Verzeichnis2"/>
        <w:rPr>
          <w:rFonts w:asciiTheme="minorHAnsi" w:eastAsiaTheme="minorEastAsia" w:hAnsiTheme="minorHAnsi"/>
          <w:sz w:val="22"/>
          <w:szCs w:val="22"/>
          <w:lang w:eastAsia="de-DE"/>
        </w:rPr>
      </w:pPr>
      <w:hyperlink w:anchor="_Toc514070665" w:history="1">
        <w:r w:rsidR="004152BD" w:rsidRPr="007E37EA">
          <w:rPr>
            <w:rStyle w:val="Hyperlink"/>
          </w:rPr>
          <w:t>1.3</w:t>
        </w:r>
        <w:r w:rsidR="004152BD">
          <w:rPr>
            <w:rFonts w:asciiTheme="minorHAnsi" w:eastAsiaTheme="minorEastAsia" w:hAnsiTheme="minorHAnsi"/>
            <w:sz w:val="22"/>
            <w:szCs w:val="22"/>
            <w:lang w:eastAsia="de-DE"/>
          </w:rPr>
          <w:tab/>
        </w:r>
        <w:r w:rsidR="004152BD" w:rsidRPr="007E37EA">
          <w:rPr>
            <w:rStyle w:val="Hyperlink"/>
          </w:rPr>
          <w:t>dct:publisher</w:t>
        </w:r>
        <w:r w:rsidR="004152BD">
          <w:rPr>
            <w:webHidden/>
          </w:rPr>
          <w:tab/>
        </w:r>
        <w:r w:rsidR="004152BD">
          <w:rPr>
            <w:webHidden/>
          </w:rPr>
          <w:fldChar w:fldCharType="begin"/>
        </w:r>
        <w:r w:rsidR="004152BD">
          <w:rPr>
            <w:webHidden/>
          </w:rPr>
          <w:instrText xml:space="preserve"> PAGEREF _Toc514070665 \h </w:instrText>
        </w:r>
        <w:r w:rsidR="004152BD">
          <w:rPr>
            <w:webHidden/>
          </w:rPr>
        </w:r>
        <w:r w:rsidR="004152BD">
          <w:rPr>
            <w:webHidden/>
          </w:rPr>
          <w:fldChar w:fldCharType="separate"/>
        </w:r>
        <w:r w:rsidR="002B21E4">
          <w:rPr>
            <w:webHidden/>
          </w:rPr>
          <w:t>24</w:t>
        </w:r>
        <w:r w:rsidR="004152BD">
          <w:rPr>
            <w:webHidden/>
          </w:rPr>
          <w:fldChar w:fldCharType="end"/>
        </w:r>
      </w:hyperlink>
    </w:p>
    <w:p w14:paraId="6B7F4421" w14:textId="77777777" w:rsidR="004152BD" w:rsidRDefault="00C359BD">
      <w:pPr>
        <w:pStyle w:val="Verzeichnis3"/>
        <w:rPr>
          <w:rFonts w:asciiTheme="minorHAnsi" w:eastAsiaTheme="minorEastAsia" w:hAnsiTheme="minorHAnsi"/>
          <w:sz w:val="22"/>
          <w:szCs w:val="22"/>
          <w:lang w:eastAsia="de-DE"/>
        </w:rPr>
      </w:pPr>
      <w:hyperlink w:anchor="_Toc514070666" w:history="1">
        <w:r w:rsidR="004152BD" w:rsidRPr="007E37EA">
          <w:rPr>
            <w:rStyle w:val="Hyperlink"/>
          </w:rPr>
          <w:t>1.3.1</w:t>
        </w:r>
        <w:r w:rsidR="004152BD">
          <w:rPr>
            <w:rFonts w:asciiTheme="minorHAnsi" w:eastAsiaTheme="minorEastAsia" w:hAnsiTheme="minorHAnsi"/>
            <w:sz w:val="22"/>
            <w:szCs w:val="22"/>
            <w:lang w:eastAsia="de-DE"/>
          </w:rPr>
          <w:tab/>
        </w:r>
        <w:r w:rsidR="004152BD" w:rsidRPr="007E37EA">
          <w:rPr>
            <w:rStyle w:val="Hyperlink"/>
            <w:lang w:eastAsia="de-DE"/>
          </w:rPr>
          <w:t>adms:publisherType</w:t>
        </w:r>
        <w:r w:rsidR="004152BD">
          <w:rPr>
            <w:webHidden/>
          </w:rPr>
          <w:tab/>
        </w:r>
        <w:r w:rsidR="004152BD">
          <w:rPr>
            <w:webHidden/>
          </w:rPr>
          <w:fldChar w:fldCharType="begin"/>
        </w:r>
        <w:r w:rsidR="004152BD">
          <w:rPr>
            <w:webHidden/>
          </w:rPr>
          <w:instrText xml:space="preserve"> PAGEREF _Toc514070666 \h </w:instrText>
        </w:r>
        <w:r w:rsidR="004152BD">
          <w:rPr>
            <w:webHidden/>
          </w:rPr>
        </w:r>
        <w:r w:rsidR="004152BD">
          <w:rPr>
            <w:webHidden/>
          </w:rPr>
          <w:fldChar w:fldCharType="separate"/>
        </w:r>
        <w:r w:rsidR="002B21E4">
          <w:rPr>
            <w:webHidden/>
          </w:rPr>
          <w:t>24</w:t>
        </w:r>
        <w:r w:rsidR="004152BD">
          <w:rPr>
            <w:webHidden/>
          </w:rPr>
          <w:fldChar w:fldCharType="end"/>
        </w:r>
      </w:hyperlink>
    </w:p>
    <w:p w14:paraId="0C6588AC" w14:textId="77777777" w:rsidR="004152BD" w:rsidRDefault="00C359BD">
      <w:pPr>
        <w:pStyle w:val="Verzeichnis3"/>
        <w:rPr>
          <w:rFonts w:asciiTheme="minorHAnsi" w:eastAsiaTheme="minorEastAsia" w:hAnsiTheme="minorHAnsi"/>
          <w:sz w:val="22"/>
          <w:szCs w:val="22"/>
          <w:lang w:eastAsia="de-DE"/>
        </w:rPr>
      </w:pPr>
      <w:hyperlink w:anchor="_Toc514070667" w:history="1">
        <w:r w:rsidR="004152BD" w:rsidRPr="007E37EA">
          <w:rPr>
            <w:rStyle w:val="Hyperlink"/>
          </w:rPr>
          <w:t>1.3.2</w:t>
        </w:r>
        <w:r w:rsidR="004152BD">
          <w:rPr>
            <w:rFonts w:asciiTheme="minorHAnsi" w:eastAsiaTheme="minorEastAsia" w:hAnsiTheme="minorHAnsi"/>
            <w:sz w:val="22"/>
            <w:szCs w:val="22"/>
            <w:lang w:eastAsia="de-DE"/>
          </w:rPr>
          <w:tab/>
        </w:r>
        <w:r w:rsidR="004152BD" w:rsidRPr="007E37EA">
          <w:rPr>
            <w:rStyle w:val="Hyperlink"/>
          </w:rPr>
          <w:t>dct:publisher und andere Rollen beim foaf:Agent</w:t>
        </w:r>
        <w:r w:rsidR="004152BD">
          <w:rPr>
            <w:webHidden/>
          </w:rPr>
          <w:tab/>
        </w:r>
        <w:r w:rsidR="004152BD">
          <w:rPr>
            <w:webHidden/>
          </w:rPr>
          <w:fldChar w:fldCharType="begin"/>
        </w:r>
        <w:r w:rsidR="004152BD">
          <w:rPr>
            <w:webHidden/>
          </w:rPr>
          <w:instrText xml:space="preserve"> PAGEREF _Toc514070667 \h </w:instrText>
        </w:r>
        <w:r w:rsidR="004152BD">
          <w:rPr>
            <w:webHidden/>
          </w:rPr>
        </w:r>
        <w:r w:rsidR="004152BD">
          <w:rPr>
            <w:webHidden/>
          </w:rPr>
          <w:fldChar w:fldCharType="separate"/>
        </w:r>
        <w:r w:rsidR="002B21E4">
          <w:rPr>
            <w:webHidden/>
          </w:rPr>
          <w:t>26</w:t>
        </w:r>
        <w:r w:rsidR="004152BD">
          <w:rPr>
            <w:webHidden/>
          </w:rPr>
          <w:fldChar w:fldCharType="end"/>
        </w:r>
      </w:hyperlink>
    </w:p>
    <w:p w14:paraId="2E38EA81" w14:textId="77777777" w:rsidR="004152BD" w:rsidRDefault="00C359BD">
      <w:pPr>
        <w:pStyle w:val="Verzeichnis2"/>
        <w:rPr>
          <w:rFonts w:asciiTheme="minorHAnsi" w:eastAsiaTheme="minorEastAsia" w:hAnsiTheme="minorHAnsi"/>
          <w:sz w:val="22"/>
          <w:szCs w:val="22"/>
          <w:lang w:eastAsia="de-DE"/>
        </w:rPr>
      </w:pPr>
      <w:hyperlink w:anchor="_Toc514070668" w:history="1">
        <w:r w:rsidR="004152BD" w:rsidRPr="007E37EA">
          <w:rPr>
            <w:rStyle w:val="Hyperlink"/>
          </w:rPr>
          <w:t>1.4</w:t>
        </w:r>
        <w:r w:rsidR="004152BD">
          <w:rPr>
            <w:rFonts w:asciiTheme="minorHAnsi" w:eastAsiaTheme="minorEastAsia" w:hAnsiTheme="minorHAnsi"/>
            <w:sz w:val="22"/>
            <w:szCs w:val="22"/>
            <w:lang w:eastAsia="de-DE"/>
          </w:rPr>
          <w:tab/>
        </w:r>
        <w:r w:rsidR="004152BD" w:rsidRPr="007E37EA">
          <w:rPr>
            <w:rStyle w:val="Hyperlink"/>
          </w:rPr>
          <w:t>schema:startdate, schema:enddate</w:t>
        </w:r>
        <w:r w:rsidR="004152BD">
          <w:rPr>
            <w:webHidden/>
          </w:rPr>
          <w:tab/>
        </w:r>
        <w:r w:rsidR="004152BD">
          <w:rPr>
            <w:webHidden/>
          </w:rPr>
          <w:fldChar w:fldCharType="begin"/>
        </w:r>
        <w:r w:rsidR="004152BD">
          <w:rPr>
            <w:webHidden/>
          </w:rPr>
          <w:instrText xml:space="preserve"> PAGEREF _Toc514070668 \h </w:instrText>
        </w:r>
        <w:r w:rsidR="004152BD">
          <w:rPr>
            <w:webHidden/>
          </w:rPr>
        </w:r>
        <w:r w:rsidR="004152BD">
          <w:rPr>
            <w:webHidden/>
          </w:rPr>
          <w:fldChar w:fldCharType="separate"/>
        </w:r>
        <w:r w:rsidR="002B21E4">
          <w:rPr>
            <w:webHidden/>
          </w:rPr>
          <w:t>27</w:t>
        </w:r>
        <w:r w:rsidR="004152BD">
          <w:rPr>
            <w:webHidden/>
          </w:rPr>
          <w:fldChar w:fldCharType="end"/>
        </w:r>
      </w:hyperlink>
    </w:p>
    <w:p w14:paraId="58891D4B" w14:textId="77777777" w:rsidR="004152BD" w:rsidRDefault="00C359BD">
      <w:pPr>
        <w:pStyle w:val="Verzeichnis1"/>
        <w:rPr>
          <w:rFonts w:asciiTheme="minorHAnsi" w:eastAsiaTheme="minorEastAsia" w:hAnsiTheme="minorHAnsi"/>
          <w:b w:val="0"/>
          <w:sz w:val="22"/>
          <w:szCs w:val="22"/>
          <w:lang w:eastAsia="de-DE"/>
        </w:rPr>
      </w:pPr>
      <w:hyperlink w:anchor="_Toc514070669" w:history="1">
        <w:r w:rsidR="004152BD" w:rsidRPr="007E37EA">
          <w:rPr>
            <w:rStyle w:val="Hyperlink"/>
          </w:rPr>
          <w:t>2</w:t>
        </w:r>
        <w:r w:rsidR="004152BD">
          <w:rPr>
            <w:rFonts w:asciiTheme="minorHAnsi" w:eastAsiaTheme="minorEastAsia" w:hAnsiTheme="minorHAnsi"/>
            <w:b w:val="0"/>
            <w:sz w:val="22"/>
            <w:szCs w:val="22"/>
            <w:lang w:eastAsia="de-DE"/>
          </w:rPr>
          <w:tab/>
        </w:r>
        <w:r w:rsidR="004152BD" w:rsidRPr="007E37EA">
          <w:rPr>
            <w:rStyle w:val="Hyperlink"/>
          </w:rPr>
          <w:t>Wertelisten</w:t>
        </w:r>
        <w:r w:rsidR="004152BD">
          <w:rPr>
            <w:webHidden/>
          </w:rPr>
          <w:tab/>
        </w:r>
        <w:r w:rsidR="004152BD">
          <w:rPr>
            <w:webHidden/>
          </w:rPr>
          <w:fldChar w:fldCharType="begin"/>
        </w:r>
        <w:r w:rsidR="004152BD">
          <w:rPr>
            <w:webHidden/>
          </w:rPr>
          <w:instrText xml:space="preserve"> PAGEREF _Toc514070669 \h </w:instrText>
        </w:r>
        <w:r w:rsidR="004152BD">
          <w:rPr>
            <w:webHidden/>
          </w:rPr>
        </w:r>
        <w:r w:rsidR="004152BD">
          <w:rPr>
            <w:webHidden/>
          </w:rPr>
          <w:fldChar w:fldCharType="separate"/>
        </w:r>
        <w:r w:rsidR="002B21E4">
          <w:rPr>
            <w:webHidden/>
          </w:rPr>
          <w:t>28</w:t>
        </w:r>
        <w:r w:rsidR="004152BD">
          <w:rPr>
            <w:webHidden/>
          </w:rPr>
          <w:fldChar w:fldCharType="end"/>
        </w:r>
      </w:hyperlink>
    </w:p>
    <w:p w14:paraId="1F35BC8F" w14:textId="77777777" w:rsidR="004152BD" w:rsidRDefault="00C359BD">
      <w:pPr>
        <w:pStyle w:val="Verzeichnis2"/>
        <w:rPr>
          <w:rFonts w:asciiTheme="minorHAnsi" w:eastAsiaTheme="minorEastAsia" w:hAnsiTheme="minorHAnsi"/>
          <w:sz w:val="22"/>
          <w:szCs w:val="22"/>
          <w:lang w:eastAsia="de-DE"/>
        </w:rPr>
      </w:pPr>
      <w:hyperlink w:anchor="_Toc514070670" w:history="1">
        <w:r w:rsidR="004152BD" w:rsidRPr="007E37EA">
          <w:rPr>
            <w:rStyle w:val="Hyperlink"/>
          </w:rPr>
          <w:t>2.1</w:t>
        </w:r>
        <w:r w:rsidR="004152BD">
          <w:rPr>
            <w:rFonts w:asciiTheme="minorHAnsi" w:eastAsiaTheme="minorEastAsia" w:hAnsiTheme="minorHAnsi"/>
            <w:sz w:val="22"/>
            <w:szCs w:val="22"/>
            <w:lang w:eastAsia="de-DE"/>
          </w:rPr>
          <w:tab/>
        </w:r>
        <w:r w:rsidR="004152BD" w:rsidRPr="007E37EA">
          <w:rPr>
            <w:rStyle w:val="Hyperlink"/>
          </w:rPr>
          <w:t>Liste der Lizenzen</w:t>
        </w:r>
        <w:r w:rsidR="004152BD">
          <w:rPr>
            <w:webHidden/>
          </w:rPr>
          <w:tab/>
        </w:r>
        <w:r w:rsidR="004152BD">
          <w:rPr>
            <w:webHidden/>
          </w:rPr>
          <w:fldChar w:fldCharType="begin"/>
        </w:r>
        <w:r w:rsidR="004152BD">
          <w:rPr>
            <w:webHidden/>
          </w:rPr>
          <w:instrText xml:space="preserve"> PAGEREF _Toc514070670 \h </w:instrText>
        </w:r>
        <w:r w:rsidR="004152BD">
          <w:rPr>
            <w:webHidden/>
          </w:rPr>
        </w:r>
        <w:r w:rsidR="004152BD">
          <w:rPr>
            <w:webHidden/>
          </w:rPr>
          <w:fldChar w:fldCharType="separate"/>
        </w:r>
        <w:r w:rsidR="002B21E4">
          <w:rPr>
            <w:webHidden/>
          </w:rPr>
          <w:t>29</w:t>
        </w:r>
        <w:r w:rsidR="004152BD">
          <w:rPr>
            <w:webHidden/>
          </w:rPr>
          <w:fldChar w:fldCharType="end"/>
        </w:r>
      </w:hyperlink>
    </w:p>
    <w:p w14:paraId="6B8F8C85" w14:textId="77777777" w:rsidR="004152BD" w:rsidRDefault="00C359BD">
      <w:pPr>
        <w:pStyle w:val="Verzeichnis2"/>
        <w:rPr>
          <w:rFonts w:asciiTheme="minorHAnsi" w:eastAsiaTheme="minorEastAsia" w:hAnsiTheme="minorHAnsi"/>
          <w:sz w:val="22"/>
          <w:szCs w:val="22"/>
          <w:lang w:eastAsia="de-DE"/>
        </w:rPr>
      </w:pPr>
      <w:hyperlink w:anchor="_Toc514070671" w:history="1">
        <w:r w:rsidR="004152BD" w:rsidRPr="007E37EA">
          <w:rPr>
            <w:rStyle w:val="Hyperlink"/>
          </w:rPr>
          <w:t>2.2</w:t>
        </w:r>
        <w:r w:rsidR="004152BD">
          <w:rPr>
            <w:rFonts w:asciiTheme="minorHAnsi" w:eastAsiaTheme="minorEastAsia" w:hAnsiTheme="minorHAnsi"/>
            <w:sz w:val="22"/>
            <w:szCs w:val="22"/>
            <w:lang w:eastAsia="de-DE"/>
          </w:rPr>
          <w:tab/>
        </w:r>
        <w:r w:rsidR="004152BD" w:rsidRPr="007E37EA">
          <w:rPr>
            <w:rStyle w:val="Hyperlink"/>
          </w:rPr>
          <w:t>Liste der Datenbereitsteller (hier: GovData.de)</w:t>
        </w:r>
        <w:r w:rsidR="004152BD">
          <w:rPr>
            <w:webHidden/>
          </w:rPr>
          <w:tab/>
        </w:r>
        <w:r w:rsidR="004152BD">
          <w:rPr>
            <w:webHidden/>
          </w:rPr>
          <w:fldChar w:fldCharType="begin"/>
        </w:r>
        <w:r w:rsidR="004152BD">
          <w:rPr>
            <w:webHidden/>
          </w:rPr>
          <w:instrText xml:space="preserve"> PAGEREF _Toc514070671 \h </w:instrText>
        </w:r>
        <w:r w:rsidR="004152BD">
          <w:rPr>
            <w:webHidden/>
          </w:rPr>
        </w:r>
        <w:r w:rsidR="004152BD">
          <w:rPr>
            <w:webHidden/>
          </w:rPr>
          <w:fldChar w:fldCharType="separate"/>
        </w:r>
        <w:r w:rsidR="002B21E4">
          <w:rPr>
            <w:webHidden/>
          </w:rPr>
          <w:t>32</w:t>
        </w:r>
        <w:r w:rsidR="004152BD">
          <w:rPr>
            <w:webHidden/>
          </w:rPr>
          <w:fldChar w:fldCharType="end"/>
        </w:r>
      </w:hyperlink>
    </w:p>
    <w:p w14:paraId="7D0EAA99" w14:textId="77777777" w:rsidR="004152BD" w:rsidRDefault="00C359BD">
      <w:pPr>
        <w:pStyle w:val="Verzeichnis2"/>
        <w:rPr>
          <w:rFonts w:asciiTheme="minorHAnsi" w:eastAsiaTheme="minorEastAsia" w:hAnsiTheme="minorHAnsi"/>
          <w:sz w:val="22"/>
          <w:szCs w:val="22"/>
          <w:lang w:eastAsia="de-DE"/>
        </w:rPr>
      </w:pPr>
      <w:hyperlink w:anchor="_Toc514070672" w:history="1">
        <w:r w:rsidR="004152BD" w:rsidRPr="007E37EA">
          <w:rPr>
            <w:rStyle w:val="Hyperlink"/>
          </w:rPr>
          <w:t>2.3</w:t>
        </w:r>
        <w:r w:rsidR="004152BD">
          <w:rPr>
            <w:rFonts w:asciiTheme="minorHAnsi" w:eastAsiaTheme="minorEastAsia" w:hAnsiTheme="minorHAnsi"/>
            <w:sz w:val="22"/>
            <w:szCs w:val="22"/>
            <w:lang w:eastAsia="de-DE"/>
          </w:rPr>
          <w:tab/>
        </w:r>
        <w:r w:rsidR="004152BD" w:rsidRPr="007E37EA">
          <w:rPr>
            <w:rStyle w:val="Hyperlink"/>
          </w:rPr>
          <w:t>Liste der Datenstrukturtypen (def/datasetTypes als dct:type bei datasets)</w:t>
        </w:r>
        <w:r w:rsidR="004152BD">
          <w:rPr>
            <w:webHidden/>
          </w:rPr>
          <w:tab/>
        </w:r>
        <w:r w:rsidR="004152BD">
          <w:rPr>
            <w:webHidden/>
          </w:rPr>
          <w:fldChar w:fldCharType="begin"/>
        </w:r>
        <w:r w:rsidR="004152BD">
          <w:rPr>
            <w:webHidden/>
          </w:rPr>
          <w:instrText xml:space="preserve"> PAGEREF _Toc514070672 \h </w:instrText>
        </w:r>
        <w:r w:rsidR="004152BD">
          <w:rPr>
            <w:webHidden/>
          </w:rPr>
        </w:r>
        <w:r w:rsidR="004152BD">
          <w:rPr>
            <w:webHidden/>
          </w:rPr>
          <w:fldChar w:fldCharType="separate"/>
        </w:r>
        <w:r w:rsidR="002B21E4">
          <w:rPr>
            <w:webHidden/>
          </w:rPr>
          <w:t>35</w:t>
        </w:r>
        <w:r w:rsidR="004152BD">
          <w:rPr>
            <w:webHidden/>
          </w:rPr>
          <w:fldChar w:fldCharType="end"/>
        </w:r>
      </w:hyperlink>
    </w:p>
    <w:p w14:paraId="36B39928" w14:textId="77777777" w:rsidR="004152BD" w:rsidRDefault="00C359BD">
      <w:pPr>
        <w:pStyle w:val="Verzeichnis2"/>
        <w:rPr>
          <w:rFonts w:asciiTheme="minorHAnsi" w:eastAsiaTheme="minorEastAsia" w:hAnsiTheme="minorHAnsi"/>
          <w:sz w:val="22"/>
          <w:szCs w:val="22"/>
          <w:lang w:eastAsia="de-DE"/>
        </w:rPr>
      </w:pPr>
      <w:hyperlink w:anchor="_Toc514070673" w:history="1">
        <w:r w:rsidR="004152BD" w:rsidRPr="007E37EA">
          <w:rPr>
            <w:rStyle w:val="Hyperlink"/>
          </w:rPr>
          <w:t>2.4</w:t>
        </w:r>
        <w:r w:rsidR="004152BD">
          <w:rPr>
            <w:rFonts w:asciiTheme="minorHAnsi" w:eastAsiaTheme="minorEastAsia" w:hAnsiTheme="minorHAnsi"/>
            <w:sz w:val="22"/>
            <w:szCs w:val="22"/>
            <w:lang w:eastAsia="de-DE"/>
          </w:rPr>
          <w:tab/>
        </w:r>
        <w:r w:rsidR="004152BD" w:rsidRPr="007E37EA">
          <w:rPr>
            <w:rStyle w:val="Hyperlink"/>
          </w:rPr>
          <w:t>Liste der geopolitischen Verwaltungscodierung (dcatde:politicalGeocodingLevelURI)</w:t>
        </w:r>
        <w:r w:rsidR="004152BD">
          <w:rPr>
            <w:webHidden/>
          </w:rPr>
          <w:tab/>
        </w:r>
        <w:r w:rsidR="004152BD">
          <w:rPr>
            <w:webHidden/>
          </w:rPr>
          <w:fldChar w:fldCharType="begin"/>
        </w:r>
        <w:r w:rsidR="004152BD">
          <w:rPr>
            <w:webHidden/>
          </w:rPr>
          <w:instrText xml:space="preserve"> PAGEREF _Toc514070673 \h </w:instrText>
        </w:r>
        <w:r w:rsidR="004152BD">
          <w:rPr>
            <w:webHidden/>
          </w:rPr>
        </w:r>
        <w:r w:rsidR="004152BD">
          <w:rPr>
            <w:webHidden/>
          </w:rPr>
          <w:fldChar w:fldCharType="separate"/>
        </w:r>
        <w:r w:rsidR="002B21E4">
          <w:rPr>
            <w:webHidden/>
          </w:rPr>
          <w:t>36</w:t>
        </w:r>
        <w:r w:rsidR="004152BD">
          <w:rPr>
            <w:webHidden/>
          </w:rPr>
          <w:fldChar w:fldCharType="end"/>
        </w:r>
      </w:hyperlink>
    </w:p>
    <w:p w14:paraId="23076AD3" w14:textId="77777777" w:rsidR="004152BD" w:rsidRDefault="00C359BD">
      <w:pPr>
        <w:pStyle w:val="Verzeichnis2"/>
        <w:rPr>
          <w:rFonts w:asciiTheme="minorHAnsi" w:eastAsiaTheme="minorEastAsia" w:hAnsiTheme="minorHAnsi"/>
          <w:sz w:val="22"/>
          <w:szCs w:val="22"/>
          <w:lang w:eastAsia="de-DE"/>
        </w:rPr>
      </w:pPr>
      <w:hyperlink w:anchor="_Toc514070674" w:history="1">
        <w:r w:rsidR="004152BD" w:rsidRPr="007E37EA">
          <w:rPr>
            <w:rStyle w:val="Hyperlink"/>
          </w:rPr>
          <w:t>2.5</w:t>
        </w:r>
        <w:r w:rsidR="004152BD">
          <w:rPr>
            <w:rFonts w:asciiTheme="minorHAnsi" w:eastAsiaTheme="minorEastAsia" w:hAnsiTheme="minorHAnsi"/>
            <w:sz w:val="22"/>
            <w:szCs w:val="22"/>
            <w:lang w:eastAsia="de-DE"/>
          </w:rPr>
          <w:tab/>
        </w:r>
        <w:r w:rsidR="004152BD" w:rsidRPr="007E37EA">
          <w:rPr>
            <w:rStyle w:val="Hyperlink"/>
          </w:rPr>
          <w:t xml:space="preserve">Liste des </w:t>
        </w:r>
        <w:r w:rsidR="004152BD" w:rsidRPr="007E37EA">
          <w:rPr>
            <w:rStyle w:val="Hyperlink"/>
            <w:lang w:eastAsia="de-DE"/>
          </w:rPr>
          <w:t>verwaltungspolitischer Geobezugs als URI</w:t>
        </w:r>
        <w:r w:rsidR="004152BD" w:rsidRPr="007E37EA">
          <w:rPr>
            <w:rStyle w:val="Hyperlink"/>
          </w:rPr>
          <w:t xml:space="preserve"> (dcatde:politicalGeocodingURI)</w:t>
        </w:r>
        <w:r w:rsidR="004152BD">
          <w:rPr>
            <w:webHidden/>
          </w:rPr>
          <w:tab/>
        </w:r>
        <w:r w:rsidR="004152BD">
          <w:rPr>
            <w:webHidden/>
          </w:rPr>
          <w:fldChar w:fldCharType="begin"/>
        </w:r>
        <w:r w:rsidR="004152BD">
          <w:rPr>
            <w:webHidden/>
          </w:rPr>
          <w:instrText xml:space="preserve"> PAGEREF _Toc514070674 \h </w:instrText>
        </w:r>
        <w:r w:rsidR="004152BD">
          <w:rPr>
            <w:webHidden/>
          </w:rPr>
        </w:r>
        <w:r w:rsidR="004152BD">
          <w:rPr>
            <w:webHidden/>
          </w:rPr>
          <w:fldChar w:fldCharType="separate"/>
        </w:r>
        <w:r w:rsidR="002B21E4">
          <w:rPr>
            <w:webHidden/>
          </w:rPr>
          <w:t>36</w:t>
        </w:r>
        <w:r w:rsidR="004152BD">
          <w:rPr>
            <w:webHidden/>
          </w:rPr>
          <w:fldChar w:fldCharType="end"/>
        </w:r>
      </w:hyperlink>
    </w:p>
    <w:p w14:paraId="6E99EB94" w14:textId="77777777" w:rsidR="004152BD" w:rsidRDefault="00C359BD">
      <w:pPr>
        <w:pStyle w:val="Verzeichnis2"/>
        <w:rPr>
          <w:rFonts w:asciiTheme="minorHAnsi" w:eastAsiaTheme="minorEastAsia" w:hAnsiTheme="minorHAnsi"/>
          <w:sz w:val="22"/>
          <w:szCs w:val="22"/>
          <w:lang w:eastAsia="de-DE"/>
        </w:rPr>
      </w:pPr>
      <w:hyperlink w:anchor="_Toc514070675" w:history="1">
        <w:r w:rsidR="004152BD" w:rsidRPr="007E37EA">
          <w:rPr>
            <w:rStyle w:val="Hyperlink"/>
          </w:rPr>
          <w:t>2.6</w:t>
        </w:r>
        <w:r w:rsidR="004152BD">
          <w:rPr>
            <w:rFonts w:asciiTheme="minorHAnsi" w:eastAsiaTheme="minorEastAsia" w:hAnsiTheme="minorHAnsi"/>
            <w:sz w:val="22"/>
            <w:szCs w:val="22"/>
            <w:lang w:eastAsia="de-DE"/>
          </w:rPr>
          <w:tab/>
        </w:r>
        <w:r w:rsidR="004152BD" w:rsidRPr="007E37EA">
          <w:rPr>
            <w:rStyle w:val="Hyperlink"/>
          </w:rPr>
          <w:t>Liste geplanter Verfügbarkeitsgrade (dcatde:plannedAvailability)</w:t>
        </w:r>
        <w:r w:rsidR="004152BD">
          <w:rPr>
            <w:webHidden/>
          </w:rPr>
          <w:tab/>
        </w:r>
        <w:r w:rsidR="004152BD">
          <w:rPr>
            <w:webHidden/>
          </w:rPr>
          <w:fldChar w:fldCharType="begin"/>
        </w:r>
        <w:r w:rsidR="004152BD">
          <w:rPr>
            <w:webHidden/>
          </w:rPr>
          <w:instrText xml:space="preserve"> PAGEREF _Toc514070675 \h </w:instrText>
        </w:r>
        <w:r w:rsidR="004152BD">
          <w:rPr>
            <w:webHidden/>
          </w:rPr>
        </w:r>
        <w:r w:rsidR="004152BD">
          <w:rPr>
            <w:webHidden/>
          </w:rPr>
          <w:fldChar w:fldCharType="separate"/>
        </w:r>
        <w:r w:rsidR="002B21E4">
          <w:rPr>
            <w:webHidden/>
          </w:rPr>
          <w:t>39</w:t>
        </w:r>
        <w:r w:rsidR="004152BD">
          <w:rPr>
            <w:webHidden/>
          </w:rPr>
          <w:fldChar w:fldCharType="end"/>
        </w:r>
      </w:hyperlink>
    </w:p>
    <w:p w14:paraId="21EF7F2F" w14:textId="77777777" w:rsidR="004152BD" w:rsidRDefault="00C359BD">
      <w:pPr>
        <w:pStyle w:val="Verzeichnis2"/>
        <w:rPr>
          <w:rFonts w:asciiTheme="minorHAnsi" w:eastAsiaTheme="minorEastAsia" w:hAnsiTheme="minorHAnsi"/>
          <w:sz w:val="22"/>
          <w:szCs w:val="22"/>
          <w:lang w:eastAsia="de-DE"/>
        </w:rPr>
      </w:pPr>
      <w:hyperlink w:anchor="_Toc514070676" w:history="1">
        <w:r w:rsidR="004152BD" w:rsidRPr="007E37EA">
          <w:rPr>
            <w:rStyle w:val="Hyperlink"/>
          </w:rPr>
          <w:t>2.7</w:t>
        </w:r>
        <w:r w:rsidR="004152BD">
          <w:rPr>
            <w:rFonts w:asciiTheme="minorHAnsi" w:eastAsiaTheme="minorEastAsia" w:hAnsiTheme="minorHAnsi"/>
            <w:sz w:val="22"/>
            <w:szCs w:val="22"/>
            <w:lang w:eastAsia="de-DE"/>
          </w:rPr>
          <w:tab/>
        </w:r>
        <w:r w:rsidR="004152BD" w:rsidRPr="007E37EA">
          <w:rPr>
            <w:rStyle w:val="Hyperlink"/>
          </w:rPr>
          <w:t>Liste der Hashalgorithmen (Erweiterung von spdx:algorithm)</w:t>
        </w:r>
        <w:r w:rsidR="004152BD">
          <w:rPr>
            <w:webHidden/>
          </w:rPr>
          <w:tab/>
        </w:r>
        <w:r w:rsidR="004152BD">
          <w:rPr>
            <w:webHidden/>
          </w:rPr>
          <w:fldChar w:fldCharType="begin"/>
        </w:r>
        <w:r w:rsidR="004152BD">
          <w:rPr>
            <w:webHidden/>
          </w:rPr>
          <w:instrText xml:space="preserve"> PAGEREF _Toc514070676 \h </w:instrText>
        </w:r>
        <w:r w:rsidR="004152BD">
          <w:rPr>
            <w:webHidden/>
          </w:rPr>
        </w:r>
        <w:r w:rsidR="004152BD">
          <w:rPr>
            <w:webHidden/>
          </w:rPr>
          <w:fldChar w:fldCharType="separate"/>
        </w:r>
        <w:r w:rsidR="002B21E4">
          <w:rPr>
            <w:webHidden/>
          </w:rPr>
          <w:t>39</w:t>
        </w:r>
        <w:r w:rsidR="004152BD">
          <w:rPr>
            <w:webHidden/>
          </w:rPr>
          <w:fldChar w:fldCharType="end"/>
        </w:r>
      </w:hyperlink>
    </w:p>
    <w:p w14:paraId="7BEEEFA2" w14:textId="77777777" w:rsidR="004152BD" w:rsidRDefault="00C359BD">
      <w:pPr>
        <w:pStyle w:val="Verzeichnis1"/>
        <w:rPr>
          <w:rFonts w:asciiTheme="minorHAnsi" w:eastAsiaTheme="minorEastAsia" w:hAnsiTheme="minorHAnsi"/>
          <w:b w:val="0"/>
          <w:sz w:val="22"/>
          <w:szCs w:val="22"/>
          <w:lang w:eastAsia="de-DE"/>
        </w:rPr>
      </w:pPr>
      <w:hyperlink w:anchor="_Toc514070677" w:history="1">
        <w:r w:rsidR="004152BD" w:rsidRPr="007E37EA">
          <w:rPr>
            <w:rStyle w:val="Hyperlink"/>
          </w:rPr>
          <w:t>3</w:t>
        </w:r>
        <w:r w:rsidR="004152BD">
          <w:rPr>
            <w:rFonts w:asciiTheme="minorHAnsi" w:eastAsiaTheme="minorEastAsia" w:hAnsiTheme="minorHAnsi"/>
            <w:b w:val="0"/>
            <w:sz w:val="22"/>
            <w:szCs w:val="22"/>
            <w:lang w:eastAsia="de-DE"/>
          </w:rPr>
          <w:tab/>
        </w:r>
        <w:r w:rsidR="004152BD" w:rsidRPr="007E37EA">
          <w:rPr>
            <w:rStyle w:val="Hyperlink"/>
          </w:rPr>
          <w:t>Verzeichnis aller Konventionen</w:t>
        </w:r>
        <w:r w:rsidR="004152BD">
          <w:rPr>
            <w:webHidden/>
          </w:rPr>
          <w:tab/>
        </w:r>
        <w:r w:rsidR="004152BD">
          <w:rPr>
            <w:webHidden/>
          </w:rPr>
          <w:fldChar w:fldCharType="begin"/>
        </w:r>
        <w:r w:rsidR="004152BD">
          <w:rPr>
            <w:webHidden/>
          </w:rPr>
          <w:instrText xml:space="preserve"> PAGEREF _Toc514070677 \h </w:instrText>
        </w:r>
        <w:r w:rsidR="004152BD">
          <w:rPr>
            <w:webHidden/>
          </w:rPr>
        </w:r>
        <w:r w:rsidR="004152BD">
          <w:rPr>
            <w:webHidden/>
          </w:rPr>
          <w:fldChar w:fldCharType="separate"/>
        </w:r>
        <w:r w:rsidR="002B21E4">
          <w:rPr>
            <w:webHidden/>
          </w:rPr>
          <w:t>40</w:t>
        </w:r>
        <w:r w:rsidR="004152BD">
          <w:rPr>
            <w:webHidden/>
          </w:rPr>
          <w:fldChar w:fldCharType="end"/>
        </w:r>
      </w:hyperlink>
    </w:p>
    <w:p w14:paraId="20A1ACCD" w14:textId="77777777" w:rsidR="00862440" w:rsidRDefault="00CE2569" w:rsidP="005A45A0">
      <w:pPr>
        <w:pStyle w:val="Verzeichnis1"/>
        <w:tabs>
          <w:tab w:val="right" w:pos="9356"/>
        </w:tabs>
        <w:rPr>
          <w:rStyle w:val="Hyperlink"/>
        </w:rPr>
      </w:pPr>
      <w:r w:rsidRPr="00781EFE">
        <w:rPr>
          <w:rStyle w:val="Hyperlink"/>
        </w:rPr>
        <w:fldChar w:fldCharType="end"/>
      </w:r>
    </w:p>
    <w:p w14:paraId="3EE9D73A" w14:textId="77777777" w:rsidR="00862440" w:rsidRDefault="00862440">
      <w:pPr>
        <w:rPr>
          <w:rStyle w:val="Hyperlink"/>
          <w:b/>
          <w:noProof/>
        </w:rPr>
      </w:pPr>
      <w:r>
        <w:rPr>
          <w:rStyle w:val="Hyperlink"/>
        </w:rPr>
        <w:br w:type="page"/>
      </w:r>
    </w:p>
    <w:p w14:paraId="1B6F06C7" w14:textId="756F0398" w:rsidR="00736C22" w:rsidRPr="00781EFE" w:rsidRDefault="00736C22" w:rsidP="00267BAF">
      <w:pPr>
        <w:pStyle w:val="Verzeichnis1"/>
      </w:pPr>
      <w:r w:rsidRPr="00781EFE">
        <w:lastRenderedPageBreak/>
        <w:t>Einleitung</w:t>
      </w:r>
      <w:r w:rsidR="00C3244B" w:rsidRPr="00781EFE">
        <w:t xml:space="preserve"> und Zielgruppen</w:t>
      </w:r>
    </w:p>
    <w:p w14:paraId="42BDD368" w14:textId="4FC6C22F" w:rsidR="00F33167" w:rsidRPr="00781EFE" w:rsidRDefault="00F33167" w:rsidP="00895319"/>
    <w:p w14:paraId="25921BCD" w14:textId="0CFDA219" w:rsidR="004F387A" w:rsidRPr="00781EFE" w:rsidRDefault="002D0A87" w:rsidP="00895319">
      <w:r>
        <w:t xml:space="preserve">In Deutschland </w:t>
      </w:r>
      <w:r w:rsidR="004F387A" w:rsidRPr="00781EFE">
        <w:t>findet</w:t>
      </w:r>
      <w:r w:rsidR="006F6725">
        <w:t xml:space="preserve"> </w:t>
      </w:r>
      <w:r w:rsidR="004F387A" w:rsidRPr="00781EFE">
        <w:t>zwischen</w:t>
      </w:r>
      <w:r>
        <w:t xml:space="preserve"> GovData</w:t>
      </w:r>
      <w:r w:rsidRPr="00781EFE">
        <w:rPr>
          <w:rStyle w:val="Funotenzeichen"/>
        </w:rPr>
        <w:footnoteReference w:id="2"/>
      </w:r>
      <w:r w:rsidRPr="00781EFE">
        <w:t xml:space="preserve"> </w:t>
      </w:r>
      <w:r>
        <w:t>als zentralem</w:t>
      </w:r>
      <w:r w:rsidRPr="00781EFE">
        <w:t xml:space="preserve"> Datenportal</w:t>
      </w:r>
      <w:r>
        <w:t xml:space="preserve"> einerseits und</w:t>
      </w:r>
      <w:r w:rsidR="00801391">
        <w:t xml:space="preserve"> </w:t>
      </w:r>
      <w:r w:rsidR="004F387A" w:rsidRPr="00781EFE">
        <w:t>Datenbereitstellern (z.B. Datenportalen der Bundesländer oder Kommunen) andererseits</w:t>
      </w:r>
      <w:r>
        <w:t xml:space="preserve"> ein Datenaustausch</w:t>
      </w:r>
      <w:r w:rsidR="006F6725">
        <w:t xml:space="preserve"> </w:t>
      </w:r>
      <w:r w:rsidR="004F387A" w:rsidRPr="00781EFE">
        <w:t xml:space="preserve">statt. </w:t>
      </w:r>
    </w:p>
    <w:p w14:paraId="209777B9" w14:textId="0D43FE05" w:rsidR="00C3014C" w:rsidRDefault="002D0A87" w:rsidP="00895319">
      <w:r>
        <w:t>Die Fachgruppe GovData hat a</w:t>
      </w:r>
      <w:r w:rsidR="000D3AC2">
        <w:t>m 21. November 2016 beschlossen</w:t>
      </w:r>
      <w:r>
        <w:t xml:space="preserve">, dass dem Datenaustausch zwischen dem Datenportal GovData und anderen Datenportalen eine deutsche Ableitung des europäischen Metadatenstandards DCAT-AP zugrunde gelegt werden soll. </w:t>
      </w:r>
      <w:r w:rsidR="00CB62B3" w:rsidRPr="00781EFE">
        <w:t>DC</w:t>
      </w:r>
      <w:r w:rsidR="00F33167" w:rsidRPr="00781EFE">
        <w:t xml:space="preserve">AT-AP.de ist die </w:t>
      </w:r>
      <w:r w:rsidR="004F387A">
        <w:t xml:space="preserve">spezifische nationale Anpassung des </w:t>
      </w:r>
      <w:r w:rsidR="004F387A" w:rsidRPr="00F75A1D">
        <w:t>Application</w:t>
      </w:r>
      <w:r w:rsidR="004F387A">
        <w:t xml:space="preserve"> </w:t>
      </w:r>
      <w:r w:rsidR="004F387A" w:rsidRPr="00F75A1D">
        <w:t>Profiles</w:t>
      </w:r>
      <w:r w:rsidR="004F387A">
        <w:t xml:space="preserve"> „</w:t>
      </w:r>
      <w:r w:rsidR="00CB62B3" w:rsidRPr="00781EFE">
        <w:t>DCAT-AP v1.1</w:t>
      </w:r>
      <w:r w:rsidR="004F387A">
        <w:t>“</w:t>
      </w:r>
      <w:r w:rsidR="00F33167" w:rsidRPr="00781EFE">
        <w:rPr>
          <w:rStyle w:val="Funotenzeichen"/>
        </w:rPr>
        <w:footnoteReference w:id="3"/>
      </w:r>
      <w:r w:rsidR="00801391">
        <w:t xml:space="preserve"> </w:t>
      </w:r>
      <w:r w:rsidR="00CB62B3" w:rsidRPr="00781EFE">
        <w:t xml:space="preserve">und dient </w:t>
      </w:r>
      <w:r w:rsidR="006A7C64" w:rsidRPr="00781EFE">
        <w:t xml:space="preserve">zukünftig </w:t>
      </w:r>
      <w:r w:rsidR="00CB62B3" w:rsidRPr="00781EFE">
        <w:t>als bundesweit einheitlicher Metadaten</w:t>
      </w:r>
      <w:r w:rsidR="004F387A">
        <w:t>s</w:t>
      </w:r>
      <w:r w:rsidR="00CB62B3" w:rsidRPr="00781EFE">
        <w:t xml:space="preserve">tandard zum Austausch von </w:t>
      </w:r>
      <w:r w:rsidR="004F387A">
        <w:t xml:space="preserve">Metadaten zu </w:t>
      </w:r>
      <w:r w:rsidR="00CB62B3" w:rsidRPr="00781EFE">
        <w:t>öffentlichen Verwaltungsdaten in Deutschland.</w:t>
      </w:r>
    </w:p>
    <w:p w14:paraId="7E3D845C" w14:textId="028DC813" w:rsidR="00CB62B3" w:rsidRDefault="00995295" w:rsidP="00895319">
      <w:r>
        <w:t>In</w:t>
      </w:r>
      <w:r w:rsidRPr="00781EFE">
        <w:t xml:space="preserve"> </w:t>
      </w:r>
      <w:r w:rsidR="006A7C64" w:rsidRPr="00781EFE">
        <w:t>einer Übergangsphase wird der bisher genutzte Metadatenstandard OG</w:t>
      </w:r>
      <w:r w:rsidR="004F387A">
        <w:t>D 1.1 durch DCAT-AP.de abgelöst, indem</w:t>
      </w:r>
      <w:r>
        <w:t xml:space="preserve"> zunächst</w:t>
      </w:r>
      <w:r w:rsidR="004F387A">
        <w:t xml:space="preserve"> das zentrale Portal govdata.de befähigt wird</w:t>
      </w:r>
      <w:r w:rsidR="005C454A">
        <w:t>,</w:t>
      </w:r>
      <w:r w:rsidR="004F387A">
        <w:t xml:space="preserve"> Daten i</w:t>
      </w:r>
      <w:r w:rsidR="00C3014C">
        <w:t>m DCAT-AP.de Format anzunehmen</w:t>
      </w:r>
      <w:r>
        <w:t xml:space="preserve"> und bereitzustellen</w:t>
      </w:r>
      <w:r w:rsidR="00C3014C">
        <w:t xml:space="preserve">. </w:t>
      </w:r>
      <w:r>
        <w:t>Ab</w:t>
      </w:r>
      <w:r w:rsidR="00E452CA">
        <w:t xml:space="preserve"> voraussichtlich Anfang 2019</w:t>
      </w:r>
      <w:r>
        <w:t xml:space="preserve"> werden keine Daten im alten Metadatenstandard mehr entgegen </w:t>
      </w:r>
      <w:r w:rsidR="009943E6">
        <w:t>genommen</w:t>
      </w:r>
      <w:r>
        <w:t>.</w:t>
      </w:r>
    </w:p>
    <w:p w14:paraId="0398F17F" w14:textId="7940631C" w:rsidR="00F5388F" w:rsidRDefault="00984ACB" w:rsidP="00AD45D2">
      <w:r>
        <w:t>Dieses</w:t>
      </w:r>
      <w:r w:rsidR="00C3014C">
        <w:t xml:space="preserve"> Konventionenhandbuch </w:t>
      </w:r>
      <w:r>
        <w:t>erläutert die Ergänzungen, die die DCAT-AP.de Spezifikation gegenüber DCAT-AP vornimmt</w:t>
      </w:r>
      <w:r w:rsidR="00443883">
        <w:t xml:space="preserve"> (</w:t>
      </w:r>
      <w:r w:rsidR="0010797F">
        <w:t>wie in</w:t>
      </w:r>
      <w:r w:rsidR="00443883">
        <w:t xml:space="preserve"> Abbildung 1</w:t>
      </w:r>
      <w:r w:rsidR="00E05B06">
        <w:t xml:space="preserve"> dargestellt</w:t>
      </w:r>
      <w:r w:rsidR="00443883">
        <w:t>)</w:t>
      </w:r>
      <w:r>
        <w:t xml:space="preserve">. Ergänzende </w:t>
      </w:r>
      <w:r w:rsidR="00C3014C">
        <w:t xml:space="preserve">Regeln </w:t>
      </w:r>
      <w:r w:rsidR="00AD45D2">
        <w:t xml:space="preserve">adressieren </w:t>
      </w:r>
      <w:r w:rsidR="00995295">
        <w:t xml:space="preserve">weitere </w:t>
      </w:r>
      <w:r w:rsidR="00AD45D2">
        <w:t>Harmonisierungsbedarfe</w:t>
      </w:r>
      <w:r w:rsidR="006C52FF">
        <w:t>,</w:t>
      </w:r>
      <w:r w:rsidR="00995295">
        <w:t xml:space="preserve"> die nicht in die all</w:t>
      </w:r>
      <w:r>
        <w:t>g</w:t>
      </w:r>
      <w:r w:rsidR="00995295">
        <w:t xml:space="preserve">emeinen </w:t>
      </w:r>
      <w:r>
        <w:t>Normen</w:t>
      </w:r>
      <w:r w:rsidR="00995295">
        <w:t xml:space="preserve"> der DCAT.AP.de Spezifikation Eingang gefunden haben, weil sie entweder nur für den Austausch mit GovData gedacht sind (für den Austausch zwischen Landes</w:t>
      </w:r>
      <w:r w:rsidR="00FD1944">
        <w:t>-</w:t>
      </w:r>
      <w:r w:rsidR="00995295">
        <w:t xml:space="preserve"> und Kommunalportalen aber z.B. anders geregelt sein können) oder absehbar einem kürzeren Releasezyklus unterliegen als die Spezifikation.</w:t>
      </w:r>
      <w:r w:rsidR="009943E6">
        <w:t xml:space="preserve"> </w:t>
      </w:r>
      <w:r>
        <w:t>Das Konventionenhandbuch</w:t>
      </w:r>
      <w:r w:rsidR="00995295">
        <w:t xml:space="preserve"> richte</w:t>
      </w:r>
      <w:r>
        <w:t>t</w:t>
      </w:r>
      <w:r w:rsidR="00995295">
        <w:t xml:space="preserve"> sich an </w:t>
      </w:r>
      <w:r w:rsidR="00D43AC7">
        <w:t>Entwicklungsdienstleister des GovData Portals</w:t>
      </w:r>
      <w:r w:rsidR="005C454A">
        <w:t xml:space="preserve"> sowie</w:t>
      </w:r>
      <w:r w:rsidR="00AD45D2">
        <w:t xml:space="preserve"> </w:t>
      </w:r>
      <w:r w:rsidR="00C3014C">
        <w:t>Datenbereitsteller von Open Data Portalen</w:t>
      </w:r>
      <w:r w:rsidR="00D43AC7">
        <w:t xml:space="preserve"> in Deutschland bzw. Verantwortliche für die Softwareentwicklung dieser Portale</w:t>
      </w:r>
      <w:r w:rsidR="00F5388F">
        <w:t>.</w:t>
      </w:r>
    </w:p>
    <w:p w14:paraId="15A7A425" w14:textId="146F5384" w:rsidR="001D1EAA" w:rsidRDefault="00BB2155" w:rsidP="00C75AA5">
      <w:pPr>
        <w:pStyle w:val="Beschriftung"/>
      </w:pPr>
      <w:r w:rsidRPr="00BB2155">
        <w:rPr>
          <w:lang w:eastAsia="de-DE"/>
        </w:rPr>
        <w:drawing>
          <wp:inline distT="0" distB="0" distL="0" distR="0" wp14:anchorId="68C594E2" wp14:editId="629DDF8F">
            <wp:extent cx="5190944" cy="26517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0358" cy="2671895"/>
                    </a:xfrm>
                    <a:prstGeom prst="rect">
                      <a:avLst/>
                    </a:prstGeom>
                  </pic:spPr>
                </pic:pic>
              </a:graphicData>
            </a:graphic>
          </wp:inline>
        </w:drawing>
      </w:r>
    </w:p>
    <w:p w14:paraId="4C76C35C" w14:textId="788B1580" w:rsidR="00D43AC7" w:rsidRPr="00781EFE" w:rsidRDefault="00D43AC7" w:rsidP="001777FE">
      <w:pPr>
        <w:pStyle w:val="Beschriftung"/>
      </w:pPr>
      <w:bookmarkStart w:id="1" w:name="_Toc514070638"/>
      <w:r>
        <w:t xml:space="preserve">Abbildung </w:t>
      </w:r>
      <w:r w:rsidR="009775EB">
        <w:fldChar w:fldCharType="begin"/>
      </w:r>
      <w:r w:rsidR="009775EB">
        <w:instrText xml:space="preserve"> SEQ Abbildung \* ARABIC </w:instrText>
      </w:r>
      <w:r w:rsidR="009775EB">
        <w:fldChar w:fldCharType="separate"/>
      </w:r>
      <w:r w:rsidR="002B21E4">
        <w:t>1</w:t>
      </w:r>
      <w:r w:rsidR="009775EB">
        <w:fldChar w:fldCharType="end"/>
      </w:r>
      <w:r>
        <w:t xml:space="preserve">: Konventionenhandbuch als </w:t>
      </w:r>
      <w:r w:rsidR="00FD1944">
        <w:t xml:space="preserve">normatives </w:t>
      </w:r>
      <w:r>
        <w:t>Regelungsdokument</w:t>
      </w:r>
      <w:bookmarkEnd w:id="1"/>
    </w:p>
    <w:p w14:paraId="7AFEA88E" w14:textId="69CED89F" w:rsidR="00C3244B" w:rsidRPr="009726E3" w:rsidRDefault="00D43AC7" w:rsidP="00905158">
      <w:pPr>
        <w:pStyle w:val="berschrift1"/>
      </w:pPr>
      <w:bookmarkStart w:id="2" w:name="_Toc514070648"/>
      <w:r w:rsidRPr="00905158">
        <w:lastRenderedPageBreak/>
        <w:t>Konventionen</w:t>
      </w:r>
      <w:bookmarkEnd w:id="2"/>
    </w:p>
    <w:p w14:paraId="6AE15497" w14:textId="05DA39D6" w:rsidR="005D7383" w:rsidRDefault="00940257" w:rsidP="00905158">
      <w:pPr>
        <w:pStyle w:val="berschrift2"/>
      </w:pPr>
      <w:bookmarkStart w:id="3" w:name="_Toc477302835"/>
      <w:bookmarkStart w:id="4" w:name="_Toc477302972"/>
      <w:bookmarkStart w:id="5" w:name="_Toc477306137"/>
      <w:bookmarkStart w:id="6" w:name="_Toc477310586"/>
      <w:bookmarkStart w:id="7" w:name="_Toc477253110"/>
      <w:bookmarkStart w:id="8" w:name="_Toc477253361"/>
      <w:bookmarkStart w:id="9" w:name="_Toc477264181"/>
      <w:bookmarkStart w:id="10" w:name="_Toc477264628"/>
      <w:bookmarkStart w:id="11" w:name="_Toc477266075"/>
      <w:bookmarkStart w:id="12" w:name="_Toc477268646"/>
      <w:bookmarkStart w:id="13" w:name="_Toc477268929"/>
      <w:bookmarkStart w:id="14" w:name="_Toc477272466"/>
      <w:bookmarkStart w:id="15" w:name="_Toc477272598"/>
      <w:bookmarkStart w:id="16" w:name="_Toc477279713"/>
      <w:bookmarkStart w:id="17" w:name="_Toc477280543"/>
      <w:bookmarkStart w:id="18" w:name="_Toc477286376"/>
      <w:bookmarkStart w:id="19" w:name="_Toc477286920"/>
      <w:bookmarkStart w:id="20" w:name="_Toc477301993"/>
      <w:bookmarkStart w:id="21" w:name="_Toc477302838"/>
      <w:bookmarkStart w:id="22" w:name="_Toc477302975"/>
      <w:bookmarkStart w:id="23" w:name="_Toc477306140"/>
      <w:bookmarkStart w:id="24" w:name="_Toc477310589"/>
      <w:bookmarkStart w:id="25" w:name="_Toc51407064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t>dc</w:t>
      </w:r>
      <w:r w:rsidR="000E2C68">
        <w:t>a</w:t>
      </w:r>
      <w:r>
        <w:t>t:</w:t>
      </w:r>
      <w:r w:rsidR="004B60ED">
        <w:t>D</w:t>
      </w:r>
      <w:r w:rsidR="0035077F">
        <w:t>ataset</w:t>
      </w:r>
      <w:bookmarkEnd w:id="25"/>
    </w:p>
    <w:p w14:paraId="5E73ADA5" w14:textId="7FD95026" w:rsidR="00457DE5" w:rsidRDefault="00C014F2" w:rsidP="00C014F2">
      <w:pPr>
        <w:pStyle w:val="berschrift3"/>
      </w:pPr>
      <w:bookmarkStart w:id="26" w:name="_Toc514070650"/>
      <w:r w:rsidRPr="00905158">
        <w:t>dc</w:t>
      </w:r>
      <w:r w:rsidR="00457DE5">
        <w:t>a</w:t>
      </w:r>
      <w:r w:rsidRPr="00905158">
        <w:t>t:contactPoint</w:t>
      </w:r>
      <w:bookmarkEnd w:id="26"/>
    </w:p>
    <w:p w14:paraId="0EE1E3CA" w14:textId="4CC52F81" w:rsidR="00C014F2" w:rsidRDefault="00C014F2" w:rsidP="00C014F2">
      <w:r>
        <w:t>Kontaktdaten des Ansprechpartners einer Da</w:t>
      </w:r>
      <w:r w:rsidR="00AD45D2">
        <w:t>tenstruktur können hier gemäß vC</w:t>
      </w:r>
      <w:r>
        <w:t xml:space="preserve">ard Vokabular angegeben werden. Es </w:t>
      </w:r>
      <w:r w:rsidR="00F37C14">
        <w:t xml:space="preserve">ist </w:t>
      </w:r>
      <w:r>
        <w:t xml:space="preserve">nur </w:t>
      </w:r>
      <w:r w:rsidR="00F37C14">
        <w:t xml:space="preserve">die folgende </w:t>
      </w:r>
      <w:r>
        <w:t>Untermenge der in vcard möglichen Typen</w:t>
      </w:r>
      <w:r w:rsidR="00F37C14">
        <w:t xml:space="preserve"> (kind)</w:t>
      </w:r>
      <w:r>
        <w:t xml:space="preserve"> erlaubt:</w:t>
      </w:r>
    </w:p>
    <w:tbl>
      <w:tblPr>
        <w:tblStyle w:val="Gitternetztabelle4Akzent11"/>
        <w:tblW w:w="0" w:type="auto"/>
        <w:tblLook w:val="04A0" w:firstRow="1" w:lastRow="0" w:firstColumn="1" w:lastColumn="0" w:noHBand="0" w:noVBand="1"/>
      </w:tblPr>
      <w:tblGrid>
        <w:gridCol w:w="3212"/>
        <w:gridCol w:w="3213"/>
      </w:tblGrid>
      <w:tr w:rsidR="00C014F2" w14:paraId="13F0DB45" w14:textId="77777777" w:rsidTr="00C01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E28AB3C" w14:textId="6F1375E9" w:rsidR="00C014F2" w:rsidRDefault="00C014F2" w:rsidP="00C014F2">
            <w:r>
              <w:t>vcard - Vokabular</w:t>
            </w:r>
          </w:p>
        </w:tc>
        <w:tc>
          <w:tcPr>
            <w:tcW w:w="3213" w:type="dxa"/>
          </w:tcPr>
          <w:p w14:paraId="593E035F" w14:textId="77777777" w:rsidR="00C014F2" w:rsidRDefault="00C014F2" w:rsidP="00C014F2">
            <w:pPr>
              <w:cnfStyle w:val="100000000000" w:firstRow="1" w:lastRow="0" w:firstColumn="0" w:lastColumn="0" w:oddVBand="0" w:evenVBand="0" w:oddHBand="0" w:evenHBand="0" w:firstRowFirstColumn="0" w:firstRowLastColumn="0" w:lastRowFirstColumn="0" w:lastRowLastColumn="0"/>
            </w:pPr>
          </w:p>
        </w:tc>
      </w:tr>
      <w:tr w:rsidR="00C014F2" w14:paraId="7DBB286B" w14:textId="77777777" w:rsidTr="00C0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18A742" w14:textId="406A41FE" w:rsidR="00C014F2" w:rsidRDefault="00C014F2" w:rsidP="00C014F2">
            <w:r>
              <w:t>vcard:fn</w:t>
            </w:r>
          </w:p>
        </w:tc>
        <w:tc>
          <w:tcPr>
            <w:tcW w:w="3213" w:type="dxa"/>
          </w:tcPr>
          <w:p w14:paraId="3ED54380" w14:textId="6326F609" w:rsidR="00C014F2" w:rsidRDefault="00C014F2" w:rsidP="00C014F2">
            <w:pPr>
              <w:cnfStyle w:val="000000100000" w:firstRow="0" w:lastRow="0" w:firstColumn="0" w:lastColumn="0" w:oddVBand="0" w:evenVBand="0" w:oddHBand="1" w:evenHBand="0" w:firstRowFirstColumn="0" w:firstRowLastColumn="0" w:lastRowFirstColumn="0" w:lastRowLastColumn="0"/>
            </w:pPr>
            <w:r>
              <w:t>Name</w:t>
            </w:r>
          </w:p>
        </w:tc>
      </w:tr>
      <w:tr w:rsidR="00C014F2" w14:paraId="22981BAB" w14:textId="77777777" w:rsidTr="00C014F2">
        <w:tc>
          <w:tcPr>
            <w:cnfStyle w:val="001000000000" w:firstRow="0" w:lastRow="0" w:firstColumn="1" w:lastColumn="0" w:oddVBand="0" w:evenVBand="0" w:oddHBand="0" w:evenHBand="0" w:firstRowFirstColumn="0" w:firstRowLastColumn="0" w:lastRowFirstColumn="0" w:lastRowLastColumn="0"/>
            <w:tcW w:w="3212" w:type="dxa"/>
          </w:tcPr>
          <w:p w14:paraId="100A8AB5" w14:textId="0F1AFC32" w:rsidR="00C014F2" w:rsidRDefault="00C014F2" w:rsidP="00C014F2">
            <w:r>
              <w:t>vcard:hasEmail</w:t>
            </w:r>
          </w:p>
        </w:tc>
        <w:tc>
          <w:tcPr>
            <w:tcW w:w="3213" w:type="dxa"/>
          </w:tcPr>
          <w:p w14:paraId="7F7802B7" w14:textId="5061C9B5" w:rsidR="00C014F2" w:rsidRDefault="00C014F2" w:rsidP="00C014F2">
            <w:pPr>
              <w:cnfStyle w:val="000000000000" w:firstRow="0" w:lastRow="0" w:firstColumn="0" w:lastColumn="0" w:oddVBand="0" w:evenVBand="0" w:oddHBand="0" w:evenHBand="0" w:firstRowFirstColumn="0" w:firstRowLastColumn="0" w:lastRowFirstColumn="0" w:lastRowLastColumn="0"/>
            </w:pPr>
            <w:r>
              <w:t>E-Mailadresse</w:t>
            </w:r>
          </w:p>
        </w:tc>
      </w:tr>
      <w:tr w:rsidR="00C014F2" w:rsidRPr="00C014F2" w14:paraId="578EBC94" w14:textId="77777777" w:rsidTr="00C0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AC039E8" w14:textId="51B3609D" w:rsidR="00C014F2" w:rsidRPr="00C014F2" w:rsidRDefault="00C014F2" w:rsidP="0067750C">
            <w:pPr>
              <w:rPr>
                <w:lang w:val="en-GB"/>
              </w:rPr>
            </w:pPr>
            <w:r w:rsidRPr="00F37C14">
              <w:t>v</w:t>
            </w:r>
            <w:r w:rsidR="00F37C14">
              <w:t>card</w:t>
            </w:r>
            <w:r w:rsidRPr="00F37C14">
              <w:t>:has</w:t>
            </w:r>
            <w:r w:rsidR="0067750C">
              <w:t>Tel</w:t>
            </w:r>
            <w:r w:rsidR="00AD5E66" w:rsidRPr="004D1021">
              <w:t>ephone</w:t>
            </w:r>
          </w:p>
        </w:tc>
        <w:tc>
          <w:tcPr>
            <w:tcW w:w="3213" w:type="dxa"/>
          </w:tcPr>
          <w:p w14:paraId="0B7A41BE" w14:textId="01C3D6F0" w:rsidR="00C014F2" w:rsidRPr="00C014F2" w:rsidRDefault="00C014F2" w:rsidP="00C014F2">
            <w:pPr>
              <w:cnfStyle w:val="000000100000" w:firstRow="0" w:lastRow="0" w:firstColumn="0" w:lastColumn="0" w:oddVBand="0" w:evenVBand="0" w:oddHBand="1" w:evenHBand="0" w:firstRowFirstColumn="0" w:firstRowLastColumn="0" w:lastRowFirstColumn="0" w:lastRowLastColumn="0"/>
              <w:rPr>
                <w:lang w:val="en-GB"/>
              </w:rPr>
            </w:pPr>
            <w:r>
              <w:rPr>
                <w:lang w:val="en-GB"/>
              </w:rPr>
              <w:t>Telefonnummer</w:t>
            </w:r>
          </w:p>
        </w:tc>
      </w:tr>
      <w:tr w:rsidR="00C014F2" w:rsidRPr="00C014F2" w14:paraId="0B903FE4" w14:textId="77777777" w:rsidTr="00C014F2">
        <w:tc>
          <w:tcPr>
            <w:cnfStyle w:val="001000000000" w:firstRow="0" w:lastRow="0" w:firstColumn="1" w:lastColumn="0" w:oddVBand="0" w:evenVBand="0" w:oddHBand="0" w:evenHBand="0" w:firstRowFirstColumn="0" w:firstRowLastColumn="0" w:lastRowFirstColumn="0" w:lastRowLastColumn="0"/>
            <w:tcW w:w="3212" w:type="dxa"/>
          </w:tcPr>
          <w:p w14:paraId="7337DBA0" w14:textId="7CDD7966" w:rsidR="00C014F2" w:rsidRPr="00C014F2" w:rsidRDefault="00C014F2" w:rsidP="00C014F2">
            <w:pPr>
              <w:rPr>
                <w:rFonts w:ascii="Verdana" w:hAnsi="Verdana"/>
                <w:color w:val="000000"/>
                <w:sz w:val="18"/>
                <w:szCs w:val="18"/>
                <w:shd w:val="clear" w:color="auto" w:fill="FFFFFF"/>
                <w:lang w:val="en-GB"/>
              </w:rPr>
            </w:pPr>
            <w:r w:rsidRPr="0061109D">
              <w:t>v</w:t>
            </w:r>
            <w:r w:rsidR="00F37C14" w:rsidRPr="0061109D">
              <w:t>card</w:t>
            </w:r>
            <w:r w:rsidRPr="0061109D">
              <w:t>:hasURL</w:t>
            </w:r>
          </w:p>
        </w:tc>
        <w:tc>
          <w:tcPr>
            <w:tcW w:w="3213" w:type="dxa"/>
          </w:tcPr>
          <w:p w14:paraId="40F17E8A" w14:textId="291A3D97" w:rsidR="00C014F2" w:rsidRPr="00C014F2" w:rsidRDefault="00C014F2" w:rsidP="00C014F2">
            <w:pPr>
              <w:cnfStyle w:val="000000000000" w:firstRow="0" w:lastRow="0" w:firstColumn="0" w:lastColumn="0" w:oddVBand="0" w:evenVBand="0" w:oddHBand="0" w:evenHBand="0" w:firstRowFirstColumn="0" w:firstRowLastColumn="0" w:lastRowFirstColumn="0" w:lastRowLastColumn="0"/>
            </w:pPr>
            <w:r w:rsidRPr="00C014F2">
              <w:t xml:space="preserve">Link zum Kontaktformular </w:t>
            </w:r>
            <w:r w:rsidR="00AD45D2">
              <w:t xml:space="preserve">(empfohlen) </w:t>
            </w:r>
            <w:r w:rsidRPr="00C014F2">
              <w:t xml:space="preserve">oder </w:t>
            </w:r>
            <w:r w:rsidR="00AD45D2">
              <w:t xml:space="preserve">zur </w:t>
            </w:r>
            <w:r w:rsidRPr="00C014F2">
              <w:t>Webseite</w:t>
            </w:r>
          </w:p>
        </w:tc>
      </w:tr>
    </w:tbl>
    <w:p w14:paraId="4624F5D9" w14:textId="77777777" w:rsidR="00F37C14" w:rsidRDefault="00F37C14" w:rsidP="00F37C14"/>
    <w:p w14:paraId="13E665EF" w14:textId="527E111A" w:rsidR="00F37C14" w:rsidRDefault="00F37C14" w:rsidP="000F45CA">
      <w:pPr>
        <w:pStyle w:val="Konvention"/>
      </w:pPr>
      <w:bookmarkStart w:id="27" w:name="_Toc485753008"/>
      <w:bookmarkStart w:id="28" w:name="_Toc513111872"/>
      <w:bookmarkStart w:id="29" w:name="_Toc513112302"/>
      <w:bookmarkStart w:id="30" w:name="_Toc514070678"/>
      <w:r w:rsidRPr="00EC5F96">
        <w:t>Konv</w:t>
      </w:r>
      <w:r w:rsidR="001D5C9C">
        <w:t xml:space="preserve"> </w:t>
      </w:r>
      <w:r w:rsidR="00C359BD">
        <w:fldChar w:fldCharType="begin"/>
      </w:r>
      <w:r w:rsidR="00C359BD">
        <w:instrText xml:space="preserve"> Seq Konv </w:instrText>
      </w:r>
      <w:r w:rsidR="00C359BD">
        <w:fldChar w:fldCharType="separate"/>
      </w:r>
      <w:r w:rsidR="002B21E4">
        <w:rPr>
          <w:noProof/>
        </w:rPr>
        <w:t>1</w:t>
      </w:r>
      <w:r w:rsidR="00C359BD">
        <w:rPr>
          <w:noProof/>
        </w:rPr>
        <w:fldChar w:fldCharType="end"/>
      </w:r>
      <w:r w:rsidRPr="00EC5F96">
        <w:t>:</w:t>
      </w:r>
      <w:r w:rsidR="0011773A">
        <w:tab/>
      </w:r>
      <w:r>
        <w:t>Kontaktinformationen MÜSSEN mit Namen</w:t>
      </w:r>
      <w:r w:rsidR="00984ACB">
        <w:t xml:space="preserve"> sowie</w:t>
      </w:r>
      <w:r>
        <w:t xml:space="preserve"> Telefon und / oder Email unter Nutzung des vcard Vokabulars hinterlegt werden.</w:t>
      </w:r>
      <w:bookmarkEnd w:id="27"/>
      <w:bookmarkEnd w:id="28"/>
      <w:bookmarkEnd w:id="29"/>
      <w:bookmarkEnd w:id="30"/>
    </w:p>
    <w:p w14:paraId="193EB095" w14:textId="56B0A169" w:rsidR="005D7383" w:rsidRDefault="005D7383" w:rsidP="00905158">
      <w:pPr>
        <w:pStyle w:val="berschrift3"/>
      </w:pPr>
      <w:bookmarkStart w:id="31" w:name="_Toc514070651"/>
      <w:r w:rsidRPr="00EC5F96">
        <w:t>dcatde:qua</w:t>
      </w:r>
      <w:r>
        <w:t>lity</w:t>
      </w:r>
      <w:r w:rsidR="005F4485">
        <w:t>P</w:t>
      </w:r>
      <w:r w:rsidRPr="00EC5F96">
        <w:t>rocessURI</w:t>
      </w:r>
      <w:r>
        <w:t xml:space="preserve"> – Webseite mit Beschreibung des Qualitätssicherungsprozesses</w:t>
      </w:r>
      <w:bookmarkEnd w:id="31"/>
    </w:p>
    <w:p w14:paraId="150910DC" w14:textId="495D3AEA" w:rsidR="005D7383" w:rsidRDefault="005D7383" w:rsidP="005D7383">
      <w:r>
        <w:t>DCAT-AP wurde um dieses Feld auf Datenstrukturebene erweitert, um auf generelle Informationen über einen Qualitätssicherungsprozess verweisen zu können. Deutsche Datenkataloge des GovData Portalverbundes beschreiben teilweise bereits die Mindestqualitätskriterien</w:t>
      </w:r>
      <w:r w:rsidR="0064289E">
        <w:t>,</w:t>
      </w:r>
      <w:r>
        <w:t xml:space="preserve"> die ein</w:t>
      </w:r>
      <w:r w:rsidR="0064289E">
        <w:t>e</w:t>
      </w:r>
      <w:r>
        <w:t xml:space="preserve"> Datenstruktur </w:t>
      </w:r>
      <w:r w:rsidR="00E452CA">
        <w:t>erfüllen m</w:t>
      </w:r>
      <w:r w:rsidR="00D11EE5">
        <w:t>uss</w:t>
      </w:r>
      <w:r>
        <w:t>, um in das Datenportal aufgenommen zu werden.</w:t>
      </w:r>
    </w:p>
    <w:p w14:paraId="6702C9B9" w14:textId="4A9FAF50" w:rsidR="005D7383" w:rsidRPr="0011773A" w:rsidRDefault="005D7383" w:rsidP="000F45CA">
      <w:pPr>
        <w:pStyle w:val="Konvention"/>
      </w:pPr>
      <w:bookmarkStart w:id="32" w:name="_Toc485753009"/>
      <w:bookmarkStart w:id="33" w:name="_Toc513111873"/>
      <w:bookmarkStart w:id="34" w:name="_Toc513112303"/>
      <w:bookmarkStart w:id="35" w:name="_Toc514070679"/>
      <w:r w:rsidRPr="0011773A">
        <w:t xml:space="preserve">Konv </w:t>
      </w:r>
      <w:r w:rsidR="00C359BD">
        <w:fldChar w:fldCharType="begin"/>
      </w:r>
      <w:r w:rsidR="00C359BD">
        <w:instrText xml:space="preserve"> Seq Konv </w:instrText>
      </w:r>
      <w:r w:rsidR="00C359BD">
        <w:fldChar w:fldCharType="separate"/>
      </w:r>
      <w:r w:rsidR="002B21E4">
        <w:rPr>
          <w:noProof/>
        </w:rPr>
        <w:t>2</w:t>
      </w:r>
      <w:r w:rsidR="00C359BD">
        <w:rPr>
          <w:noProof/>
        </w:rPr>
        <w:fldChar w:fldCharType="end"/>
      </w:r>
      <w:r w:rsidRPr="000F45CA">
        <w:t>:</w:t>
      </w:r>
      <w:r w:rsidR="0011773A">
        <w:tab/>
      </w:r>
      <w:r w:rsidRPr="0011773A">
        <w:t xml:space="preserve">Sind Informationen im Web zu Qualitätssicherungsprozessen einer Datenstruktur vorhanden, so KÖNNEN diese über das Feld </w:t>
      </w:r>
      <w:r w:rsidRPr="000E2C68">
        <w:rPr>
          <w:rFonts w:ascii="Courier New" w:eastAsia="Times New Roman" w:hAnsi="Courier New" w:cs="Courier New"/>
          <w:color w:val="000000"/>
          <w:sz w:val="18"/>
          <w:szCs w:val="22"/>
          <w:lang w:eastAsia="de-DE"/>
        </w:rPr>
        <w:t>dcatde:quality</w:t>
      </w:r>
      <w:r w:rsidR="005F4485">
        <w:rPr>
          <w:rFonts w:ascii="Courier New" w:eastAsia="Times New Roman" w:hAnsi="Courier New" w:cs="Courier New"/>
          <w:color w:val="000000"/>
          <w:sz w:val="18"/>
          <w:szCs w:val="22"/>
          <w:lang w:eastAsia="de-DE"/>
        </w:rPr>
        <w:t>P</w:t>
      </w:r>
      <w:r w:rsidRPr="000E2C68">
        <w:rPr>
          <w:rFonts w:ascii="Courier New" w:eastAsia="Times New Roman" w:hAnsi="Courier New" w:cs="Courier New"/>
          <w:color w:val="000000"/>
          <w:sz w:val="18"/>
          <w:szCs w:val="22"/>
          <w:lang w:eastAsia="de-DE"/>
        </w:rPr>
        <w:t>rocessURI</w:t>
      </w:r>
      <w:r w:rsidRPr="0011773A">
        <w:t xml:space="preserve"> transportiert werden.</w:t>
      </w:r>
      <w:bookmarkEnd w:id="32"/>
      <w:bookmarkEnd w:id="33"/>
      <w:bookmarkEnd w:id="34"/>
      <w:bookmarkEnd w:id="35"/>
    </w:p>
    <w:p w14:paraId="4DEFD21E" w14:textId="056044C4" w:rsidR="0012123C" w:rsidRDefault="0012123C" w:rsidP="0012123C">
      <w:pPr>
        <w:pStyle w:val="berschrift3"/>
      </w:pPr>
      <w:bookmarkStart w:id="36" w:name="_Toc514070652"/>
      <w:r>
        <w:t>Sprachangabe bei mehrsprachigen Angaben</w:t>
      </w:r>
      <w:bookmarkEnd w:id="36"/>
      <w:r>
        <w:t xml:space="preserve"> </w:t>
      </w:r>
    </w:p>
    <w:p w14:paraId="1E6A662B" w14:textId="0552F10A" w:rsidR="0012123C" w:rsidRDefault="0012123C" w:rsidP="0012123C">
      <w:pPr>
        <w:pStyle w:val="Konvention"/>
      </w:pPr>
      <w:bookmarkStart w:id="37" w:name="_Toc513111874"/>
      <w:bookmarkStart w:id="38" w:name="_Toc513112304"/>
      <w:bookmarkStart w:id="39" w:name="_Toc514070680"/>
      <w:r w:rsidRPr="00EC5F96">
        <w:t>Konv</w:t>
      </w:r>
      <w:r>
        <w:t xml:space="preserve"> </w:t>
      </w:r>
      <w:r w:rsidR="00C359BD">
        <w:fldChar w:fldCharType="begin"/>
      </w:r>
      <w:r w:rsidR="00C359BD">
        <w:instrText xml:space="preserve"> Seq Konv </w:instrText>
      </w:r>
      <w:r w:rsidR="00C359BD">
        <w:fldChar w:fldCharType="separate"/>
      </w:r>
      <w:r w:rsidR="002B21E4">
        <w:rPr>
          <w:noProof/>
        </w:rPr>
        <w:t>3</w:t>
      </w:r>
      <w:r w:rsidR="00C359BD">
        <w:rPr>
          <w:noProof/>
        </w:rPr>
        <w:fldChar w:fldCharType="end"/>
      </w:r>
      <w:r w:rsidRPr="00EC5F96">
        <w:t>:</w:t>
      </w:r>
      <w:r>
        <w:tab/>
        <w:t xml:space="preserve">Beschreibungsfelder (z.B. title, description) KÖNNEN bei Vorhandensein von Metadaten in mehreren Sprachen wiederholt auftreten. </w:t>
      </w:r>
      <w:r w:rsidR="00DF04D8">
        <w:t xml:space="preserve">Ist die Sprache nicht „Deutsch“, so MUSS sie </w:t>
      </w:r>
      <w:r>
        <w:t>mit den Sprachcodes gemäß BCP47</w:t>
      </w:r>
      <w:r>
        <w:rPr>
          <w:rStyle w:val="Funotenzeichen"/>
        </w:rPr>
        <w:footnoteReference w:id="4"/>
      </w:r>
      <w:r>
        <w:t xml:space="preserve"> ausgezeichnet werden.</w:t>
      </w:r>
      <w:bookmarkEnd w:id="37"/>
      <w:bookmarkEnd w:id="38"/>
      <w:bookmarkEnd w:id="39"/>
    </w:p>
    <w:p w14:paraId="714643A4" w14:textId="77777777" w:rsidR="0012123C" w:rsidRDefault="0012123C" w:rsidP="0012123C">
      <w:r>
        <w:t>Beispiel:</w:t>
      </w:r>
    </w:p>
    <w:p w14:paraId="027955BB" w14:textId="2F9DD199" w:rsidR="0012123C" w:rsidRPr="007408DF" w:rsidRDefault="0012123C" w:rsidP="00DF04D8">
      <w:pPr>
        <w:pStyle w:val="Codebeispiel"/>
        <w:rPr>
          <w:lang w:val="de-DE"/>
        </w:rPr>
      </w:pPr>
      <w:r w:rsidRPr="007408DF">
        <w:rPr>
          <w:lang w:val="de-DE"/>
        </w:rPr>
        <w:t>&lt;dct:title xml:lang="</w:t>
      </w:r>
      <w:r w:rsidRPr="007408DF">
        <w:rPr>
          <w:b/>
          <w:lang w:val="de-DE"/>
        </w:rPr>
        <w:t>en</w:t>
      </w:r>
      <w:r w:rsidRPr="007408DF">
        <w:rPr>
          <w:lang w:val="de-DE"/>
        </w:rPr>
        <w:t>"&gt;EU Budget Data&lt;/dct:title&gt;</w:t>
      </w:r>
    </w:p>
    <w:p w14:paraId="0A8C185D" w14:textId="77777777" w:rsidR="0012123C" w:rsidRPr="007408DF" w:rsidRDefault="0012123C">
      <w:pPr>
        <w:rPr>
          <w:rFonts w:eastAsiaTheme="majorEastAsia" w:cs="Arial"/>
          <w:b/>
          <w:bCs/>
          <w:color w:val="000000" w:themeColor="text1"/>
          <w:sz w:val="24"/>
        </w:rPr>
      </w:pPr>
    </w:p>
    <w:p w14:paraId="31B84184" w14:textId="12CE2C74" w:rsidR="005D7383" w:rsidRDefault="005D7383" w:rsidP="00905158">
      <w:pPr>
        <w:pStyle w:val="berschrift3"/>
      </w:pPr>
      <w:bookmarkStart w:id="40" w:name="_Toc514070653"/>
      <w:r>
        <w:lastRenderedPageBreak/>
        <w:t xml:space="preserve">Angaben zur </w:t>
      </w:r>
      <w:r w:rsidR="00B41D53">
        <w:t xml:space="preserve">geografischen </w:t>
      </w:r>
      <w:r>
        <w:t>Abdeckung</w:t>
      </w:r>
      <w:bookmarkEnd w:id="40"/>
    </w:p>
    <w:p w14:paraId="7D7ED351" w14:textId="06C9F6FD" w:rsidR="00BC2ABF" w:rsidRDefault="00BC2ABF" w:rsidP="00BC2ABF">
      <w:r>
        <w:t xml:space="preserve">Die Angabe </w:t>
      </w:r>
      <w:r w:rsidR="00014D93">
        <w:t>des</w:t>
      </w:r>
      <w:r w:rsidR="005278B5">
        <w:t xml:space="preserve"> geografischen </w:t>
      </w:r>
      <w:r w:rsidR="00984ACB">
        <w:t xml:space="preserve">oder geometrischen </w:t>
      </w:r>
      <w:r w:rsidR="005278B5">
        <w:t>Bezugs eine</w:t>
      </w:r>
      <w:r w:rsidR="00984ACB">
        <w:t>r</w:t>
      </w:r>
      <w:r w:rsidR="005278B5">
        <w:t xml:space="preserve"> Daten</w:t>
      </w:r>
      <w:r w:rsidR="00984ACB">
        <w:t>struktur</w:t>
      </w:r>
      <w:r w:rsidR="005278B5">
        <w:t xml:space="preserve"> kann in DCAT-AP.de zusätzlich zu </w:t>
      </w:r>
    </w:p>
    <w:p w14:paraId="71E57C9E" w14:textId="404130E7" w:rsidR="00BC2ABF" w:rsidRPr="000E2C68" w:rsidRDefault="005D7383" w:rsidP="00433E52">
      <w:pPr>
        <w:pStyle w:val="Listenabsatz"/>
        <w:numPr>
          <w:ilvl w:val="0"/>
          <w:numId w:val="13"/>
        </w:numPr>
        <w:rPr>
          <w:rStyle w:val="RDF-Vokabular"/>
        </w:rPr>
      </w:pPr>
      <w:r w:rsidRPr="000E2C68">
        <w:rPr>
          <w:rStyle w:val="RDF-Vokabular"/>
        </w:rPr>
        <w:t>dct:spatial</w:t>
      </w:r>
      <w:bookmarkStart w:id="41" w:name="_Toc477268933"/>
      <w:bookmarkStart w:id="42" w:name="_Toc477272470"/>
      <w:bookmarkStart w:id="43" w:name="_Toc477272601"/>
      <w:bookmarkStart w:id="44" w:name="_Toc477279716"/>
      <w:bookmarkStart w:id="45" w:name="_Toc477280546"/>
      <w:bookmarkStart w:id="46" w:name="_Toc477286379"/>
      <w:bookmarkStart w:id="47" w:name="_Toc477286923"/>
      <w:bookmarkStart w:id="48" w:name="_Toc477268935"/>
      <w:bookmarkStart w:id="49" w:name="_Toc477272472"/>
      <w:bookmarkStart w:id="50" w:name="_Toc477272603"/>
      <w:bookmarkStart w:id="51" w:name="_Toc477279718"/>
      <w:bookmarkStart w:id="52" w:name="_Toc477280548"/>
      <w:bookmarkStart w:id="53" w:name="_Toc477286381"/>
      <w:bookmarkStart w:id="54" w:name="_Toc477286925"/>
      <w:bookmarkStart w:id="55" w:name="_Toc477268936"/>
      <w:bookmarkStart w:id="56" w:name="_Toc477272473"/>
      <w:bookmarkStart w:id="57" w:name="_Toc477272604"/>
      <w:bookmarkStart w:id="58" w:name="_Toc477279719"/>
      <w:bookmarkStart w:id="59" w:name="_Toc477280549"/>
      <w:bookmarkStart w:id="60" w:name="_Toc477286382"/>
      <w:bookmarkStart w:id="61" w:name="_Toc47728692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BC2ABF" w:rsidRPr="000E2C68">
        <w:rPr>
          <w:rStyle w:val="RDF-Vokabular"/>
        </w:rPr>
        <w:t xml:space="preserve"> </w:t>
      </w:r>
      <w:r w:rsidR="0012123C">
        <w:rPr>
          <w:rStyle w:val="RDF-Vokabular"/>
        </w:rPr>
        <w:t xml:space="preserve"> </w:t>
      </w:r>
    </w:p>
    <w:p w14:paraId="12EE2939" w14:textId="4E0AC6C2" w:rsidR="00BC2ABF" w:rsidRDefault="005278B5" w:rsidP="00BC2ABF">
      <w:pPr>
        <w:rPr>
          <w:lang w:eastAsia="de-DE"/>
        </w:rPr>
      </w:pPr>
      <w:r>
        <w:rPr>
          <w:lang w:eastAsia="de-DE"/>
        </w:rPr>
        <w:t>durch die</w:t>
      </w:r>
      <w:r w:rsidR="00801391">
        <w:rPr>
          <w:lang w:eastAsia="de-DE"/>
        </w:rPr>
        <w:t xml:space="preserve"> </w:t>
      </w:r>
      <w:r w:rsidR="00BC2ABF">
        <w:rPr>
          <w:lang w:eastAsia="de-DE"/>
        </w:rPr>
        <w:t xml:space="preserve">Verwendung </w:t>
      </w:r>
      <w:r>
        <w:rPr>
          <w:lang w:eastAsia="de-DE"/>
        </w:rPr>
        <w:t xml:space="preserve">der folgenden </w:t>
      </w:r>
      <w:bookmarkStart w:id="62" w:name="_Toc477268938"/>
      <w:bookmarkStart w:id="63" w:name="_Toc477272475"/>
      <w:bookmarkStart w:id="64" w:name="_Toc477272606"/>
      <w:bookmarkStart w:id="65" w:name="_Toc477279721"/>
      <w:bookmarkStart w:id="66" w:name="_Toc477280551"/>
      <w:bookmarkStart w:id="67" w:name="_Toc477286384"/>
      <w:bookmarkStart w:id="68" w:name="_Toc477286928"/>
      <w:bookmarkStart w:id="69" w:name="_Toc477268939"/>
      <w:bookmarkStart w:id="70" w:name="_Toc477272476"/>
      <w:bookmarkStart w:id="71" w:name="_Toc477272607"/>
      <w:bookmarkStart w:id="72" w:name="_Toc477279722"/>
      <w:bookmarkStart w:id="73" w:name="_Toc477280552"/>
      <w:bookmarkStart w:id="74" w:name="_Toc477286385"/>
      <w:bookmarkStart w:id="75" w:name="_Toc477286929"/>
      <w:bookmarkStart w:id="76" w:name="_Toc477268941"/>
      <w:bookmarkStart w:id="77" w:name="_Toc477272478"/>
      <w:bookmarkStart w:id="78" w:name="_Toc477272609"/>
      <w:bookmarkStart w:id="79" w:name="_Toc477279724"/>
      <w:bookmarkStart w:id="80" w:name="_Toc477280554"/>
      <w:bookmarkStart w:id="81" w:name="_Toc477286387"/>
      <w:bookmarkStart w:id="82" w:name="_Toc477286931"/>
      <w:bookmarkStart w:id="83" w:name="_Toc477268942"/>
      <w:bookmarkStart w:id="84" w:name="_Toc477272479"/>
      <w:bookmarkStart w:id="85" w:name="_Toc477272610"/>
      <w:bookmarkStart w:id="86" w:name="_Toc477279725"/>
      <w:bookmarkStart w:id="87" w:name="_Toc477280555"/>
      <w:bookmarkStart w:id="88" w:name="_Toc477286388"/>
      <w:bookmarkStart w:id="89" w:name="_Toc477286932"/>
      <w:bookmarkStart w:id="90" w:name="_Toc477268943"/>
      <w:bookmarkStart w:id="91" w:name="_Toc477272480"/>
      <w:bookmarkStart w:id="92" w:name="_Toc477272611"/>
      <w:bookmarkStart w:id="93" w:name="_Toc477279726"/>
      <w:bookmarkStart w:id="94" w:name="_Toc477280556"/>
      <w:bookmarkStart w:id="95" w:name="_Toc477286389"/>
      <w:bookmarkStart w:id="96" w:name="_Toc477286933"/>
      <w:bookmarkStart w:id="97" w:name="_Toc477268945"/>
      <w:bookmarkStart w:id="98" w:name="_Toc477272482"/>
      <w:bookmarkStart w:id="99" w:name="_Toc477272613"/>
      <w:bookmarkStart w:id="100" w:name="_Toc477279728"/>
      <w:bookmarkStart w:id="101" w:name="_Toc477280558"/>
      <w:bookmarkStart w:id="102" w:name="_Toc477286391"/>
      <w:bookmarkStart w:id="103" w:name="_Toc477286935"/>
      <w:bookmarkStart w:id="104" w:name="_Toc477268946"/>
      <w:bookmarkStart w:id="105" w:name="_Toc477272483"/>
      <w:bookmarkStart w:id="106" w:name="_Toc477272614"/>
      <w:bookmarkStart w:id="107" w:name="_Toc477279729"/>
      <w:bookmarkStart w:id="108" w:name="_Toc477280559"/>
      <w:bookmarkStart w:id="109" w:name="_Toc477286392"/>
      <w:bookmarkStart w:id="110" w:name="_Toc477286936"/>
      <w:bookmarkStart w:id="111" w:name="_Toc477268947"/>
      <w:bookmarkStart w:id="112" w:name="_Toc477272484"/>
      <w:bookmarkStart w:id="113" w:name="_Toc477272615"/>
      <w:bookmarkStart w:id="114" w:name="_Toc477279730"/>
      <w:bookmarkStart w:id="115" w:name="_Toc477280560"/>
      <w:bookmarkStart w:id="116" w:name="_Toc477286393"/>
      <w:bookmarkStart w:id="117" w:name="_Toc477286937"/>
      <w:bookmarkStart w:id="118" w:name="_Toc477268949"/>
      <w:bookmarkStart w:id="119" w:name="_Toc477272486"/>
      <w:bookmarkStart w:id="120" w:name="_Toc477272617"/>
      <w:bookmarkStart w:id="121" w:name="_Toc477279732"/>
      <w:bookmarkStart w:id="122" w:name="_Toc477280562"/>
      <w:bookmarkStart w:id="123" w:name="_Toc477286395"/>
      <w:bookmarkStart w:id="124" w:name="_Toc477286939"/>
      <w:bookmarkStart w:id="125" w:name="_Toc477268950"/>
      <w:bookmarkStart w:id="126" w:name="_Toc477272487"/>
      <w:bookmarkStart w:id="127" w:name="_Toc477272618"/>
      <w:bookmarkStart w:id="128" w:name="_Toc477279733"/>
      <w:bookmarkStart w:id="129" w:name="_Toc477280563"/>
      <w:bookmarkStart w:id="130" w:name="_Toc477286396"/>
      <w:bookmarkStart w:id="131" w:name="_Toc477286940"/>
      <w:bookmarkStart w:id="132" w:name="_Toc477268951"/>
      <w:bookmarkStart w:id="133" w:name="_Toc477272488"/>
      <w:bookmarkStart w:id="134" w:name="_Toc477272619"/>
      <w:bookmarkStart w:id="135" w:name="_Toc477279734"/>
      <w:bookmarkStart w:id="136" w:name="_Toc477280564"/>
      <w:bookmarkStart w:id="137" w:name="_Toc477286397"/>
      <w:bookmarkStart w:id="138" w:name="_Toc477286941"/>
      <w:bookmarkStart w:id="139" w:name="_Toc477268953"/>
      <w:bookmarkStart w:id="140" w:name="_Toc477272490"/>
      <w:bookmarkStart w:id="141" w:name="_Toc477272621"/>
      <w:bookmarkStart w:id="142" w:name="_Toc477279736"/>
      <w:bookmarkStart w:id="143" w:name="_Toc477280566"/>
      <w:bookmarkStart w:id="144" w:name="_Toc477286399"/>
      <w:bookmarkStart w:id="145" w:name="_Toc477286943"/>
      <w:bookmarkStart w:id="146" w:name="_Toc477268954"/>
      <w:bookmarkStart w:id="147" w:name="_Toc477272491"/>
      <w:bookmarkStart w:id="148" w:name="_Toc477272622"/>
      <w:bookmarkStart w:id="149" w:name="_Toc477279737"/>
      <w:bookmarkStart w:id="150" w:name="_Toc477280567"/>
      <w:bookmarkStart w:id="151" w:name="_Toc477286400"/>
      <w:bookmarkStart w:id="152" w:name="_Toc477286944"/>
      <w:bookmarkStart w:id="153" w:name="_Toc477268955"/>
      <w:bookmarkStart w:id="154" w:name="_Toc477272492"/>
      <w:bookmarkStart w:id="155" w:name="_Toc477272623"/>
      <w:bookmarkStart w:id="156" w:name="_Toc477279738"/>
      <w:bookmarkStart w:id="157" w:name="_Toc477280568"/>
      <w:bookmarkStart w:id="158" w:name="_Toc477286401"/>
      <w:bookmarkStart w:id="159" w:name="_Toc477286945"/>
      <w:bookmarkStart w:id="160" w:name="_Toc477268957"/>
      <w:bookmarkStart w:id="161" w:name="_Toc477272494"/>
      <w:bookmarkStart w:id="162" w:name="_Toc477272625"/>
      <w:bookmarkStart w:id="163" w:name="_Toc477279740"/>
      <w:bookmarkStart w:id="164" w:name="_Toc477280570"/>
      <w:bookmarkStart w:id="165" w:name="_Toc477286403"/>
      <w:bookmarkStart w:id="166" w:name="_Toc477286947"/>
      <w:bookmarkStart w:id="167" w:name="_Toc477268958"/>
      <w:bookmarkStart w:id="168" w:name="_Toc477272495"/>
      <w:bookmarkStart w:id="169" w:name="_Toc477272626"/>
      <w:bookmarkStart w:id="170" w:name="_Toc477279741"/>
      <w:bookmarkStart w:id="171" w:name="_Toc477280571"/>
      <w:bookmarkStart w:id="172" w:name="_Toc477286404"/>
      <w:bookmarkStart w:id="173" w:name="_Toc477286948"/>
      <w:bookmarkStart w:id="174" w:name="_Toc477268959"/>
      <w:bookmarkStart w:id="175" w:name="_Toc477272496"/>
      <w:bookmarkStart w:id="176" w:name="_Toc477272627"/>
      <w:bookmarkStart w:id="177" w:name="_Toc477279742"/>
      <w:bookmarkStart w:id="178" w:name="_Toc477280572"/>
      <w:bookmarkStart w:id="179" w:name="_Toc477286405"/>
      <w:bookmarkStart w:id="180" w:name="_Toc477286949"/>
      <w:bookmarkStart w:id="181" w:name="_Toc477268961"/>
      <w:bookmarkStart w:id="182" w:name="_Toc477272498"/>
      <w:bookmarkStart w:id="183" w:name="_Toc477272629"/>
      <w:bookmarkStart w:id="184" w:name="_Toc477279744"/>
      <w:bookmarkStart w:id="185" w:name="_Toc477280574"/>
      <w:bookmarkStart w:id="186" w:name="_Toc477286407"/>
      <w:bookmarkStart w:id="187" w:name="_Toc477286951"/>
      <w:bookmarkStart w:id="188" w:name="_Toc477268962"/>
      <w:bookmarkStart w:id="189" w:name="_Toc477272499"/>
      <w:bookmarkStart w:id="190" w:name="_Toc477272630"/>
      <w:bookmarkStart w:id="191" w:name="_Toc477279745"/>
      <w:bookmarkStart w:id="192" w:name="_Toc477280575"/>
      <w:bookmarkStart w:id="193" w:name="_Toc477286408"/>
      <w:bookmarkStart w:id="194" w:name="_Toc477286952"/>
      <w:bookmarkStart w:id="195" w:name="_Toc477268963"/>
      <w:bookmarkStart w:id="196" w:name="_Toc477272500"/>
      <w:bookmarkStart w:id="197" w:name="_Toc477272631"/>
      <w:bookmarkStart w:id="198" w:name="_Toc477279746"/>
      <w:bookmarkStart w:id="199" w:name="_Toc477280576"/>
      <w:bookmarkStart w:id="200" w:name="_Toc477286409"/>
      <w:bookmarkStart w:id="201" w:name="_Toc477286953"/>
      <w:bookmarkStart w:id="202" w:name="_Toc477268965"/>
      <w:bookmarkStart w:id="203" w:name="_Toc477272502"/>
      <w:bookmarkStart w:id="204" w:name="_Toc477272633"/>
      <w:bookmarkStart w:id="205" w:name="_Toc477279748"/>
      <w:bookmarkStart w:id="206" w:name="_Toc477280578"/>
      <w:bookmarkStart w:id="207" w:name="_Toc477286411"/>
      <w:bookmarkStart w:id="208" w:name="_Toc477286955"/>
      <w:bookmarkStart w:id="209" w:name="_Toc477268966"/>
      <w:bookmarkStart w:id="210" w:name="_Toc477272503"/>
      <w:bookmarkStart w:id="211" w:name="_Toc477272634"/>
      <w:bookmarkStart w:id="212" w:name="_Toc477279749"/>
      <w:bookmarkStart w:id="213" w:name="_Toc477280579"/>
      <w:bookmarkStart w:id="214" w:name="_Toc477286412"/>
      <w:bookmarkStart w:id="215" w:name="_Toc477286956"/>
      <w:bookmarkStart w:id="216" w:name="_Toc477268967"/>
      <w:bookmarkStart w:id="217" w:name="_Toc477272504"/>
      <w:bookmarkStart w:id="218" w:name="_Toc477272635"/>
      <w:bookmarkStart w:id="219" w:name="_Toc477279750"/>
      <w:bookmarkStart w:id="220" w:name="_Toc477280580"/>
      <w:bookmarkStart w:id="221" w:name="_Toc477286413"/>
      <w:bookmarkStart w:id="222" w:name="_Toc477286957"/>
      <w:bookmarkStart w:id="223" w:name="_Toc477268969"/>
      <w:bookmarkStart w:id="224" w:name="_Toc477272506"/>
      <w:bookmarkStart w:id="225" w:name="_Toc477272637"/>
      <w:bookmarkStart w:id="226" w:name="_Toc477279752"/>
      <w:bookmarkStart w:id="227" w:name="_Toc477280582"/>
      <w:bookmarkStart w:id="228" w:name="_Toc477286415"/>
      <w:bookmarkStart w:id="229" w:name="_Toc477286959"/>
      <w:bookmarkStart w:id="230" w:name="_Toc477268970"/>
      <w:bookmarkStart w:id="231" w:name="_Toc477272507"/>
      <w:bookmarkStart w:id="232" w:name="_Toc477272638"/>
      <w:bookmarkStart w:id="233" w:name="_Toc477279753"/>
      <w:bookmarkStart w:id="234" w:name="_Toc477280583"/>
      <w:bookmarkStart w:id="235" w:name="_Toc477286416"/>
      <w:bookmarkStart w:id="236" w:name="_Toc477286960"/>
      <w:bookmarkStart w:id="237" w:name="_Toc477268971"/>
      <w:bookmarkStart w:id="238" w:name="_Toc477272508"/>
      <w:bookmarkStart w:id="239" w:name="_Toc477272639"/>
      <w:bookmarkStart w:id="240" w:name="_Toc477279754"/>
      <w:bookmarkStart w:id="241" w:name="_Toc477280584"/>
      <w:bookmarkStart w:id="242" w:name="_Toc477286417"/>
      <w:bookmarkStart w:id="243" w:name="_Toc477286961"/>
      <w:bookmarkStart w:id="244" w:name="_Toc477268973"/>
      <w:bookmarkStart w:id="245" w:name="_Toc477272510"/>
      <w:bookmarkStart w:id="246" w:name="_Toc477272641"/>
      <w:bookmarkStart w:id="247" w:name="_Toc477279756"/>
      <w:bookmarkStart w:id="248" w:name="_Toc477280586"/>
      <w:bookmarkStart w:id="249" w:name="_Toc477286419"/>
      <w:bookmarkStart w:id="250" w:name="_Toc477286963"/>
      <w:bookmarkStart w:id="251" w:name="_Toc477268974"/>
      <w:bookmarkStart w:id="252" w:name="_Toc477272511"/>
      <w:bookmarkStart w:id="253" w:name="_Toc477272642"/>
      <w:bookmarkStart w:id="254" w:name="_Toc477279757"/>
      <w:bookmarkStart w:id="255" w:name="_Toc477280587"/>
      <w:bookmarkStart w:id="256" w:name="_Toc477286420"/>
      <w:bookmarkStart w:id="257" w:name="_Toc477286964"/>
      <w:bookmarkStart w:id="258" w:name="_Toc477268975"/>
      <w:bookmarkStart w:id="259" w:name="_Toc477272512"/>
      <w:bookmarkStart w:id="260" w:name="_Toc477272643"/>
      <w:bookmarkStart w:id="261" w:name="_Toc477279758"/>
      <w:bookmarkStart w:id="262" w:name="_Toc477280588"/>
      <w:bookmarkStart w:id="263" w:name="_Toc477286421"/>
      <w:bookmarkStart w:id="264" w:name="_Toc477286965"/>
      <w:bookmarkStart w:id="265" w:name="_Toc477268977"/>
      <w:bookmarkStart w:id="266" w:name="_Toc477272514"/>
      <w:bookmarkStart w:id="267" w:name="_Toc477272645"/>
      <w:bookmarkStart w:id="268" w:name="_Toc477279760"/>
      <w:bookmarkStart w:id="269" w:name="_Toc477280590"/>
      <w:bookmarkStart w:id="270" w:name="_Toc477286423"/>
      <w:bookmarkStart w:id="271" w:name="_Toc477286967"/>
      <w:bookmarkStart w:id="272" w:name="_Toc477268978"/>
      <w:bookmarkStart w:id="273" w:name="_Toc477272515"/>
      <w:bookmarkStart w:id="274" w:name="_Toc477272646"/>
      <w:bookmarkStart w:id="275" w:name="_Toc477279761"/>
      <w:bookmarkStart w:id="276" w:name="_Toc477280591"/>
      <w:bookmarkStart w:id="277" w:name="_Toc477286424"/>
      <w:bookmarkStart w:id="278" w:name="_Toc477286968"/>
      <w:bookmarkStart w:id="279" w:name="_Toc477268979"/>
      <w:bookmarkStart w:id="280" w:name="_Toc477272516"/>
      <w:bookmarkStart w:id="281" w:name="_Toc477272647"/>
      <w:bookmarkStart w:id="282" w:name="_Toc477279762"/>
      <w:bookmarkStart w:id="283" w:name="_Toc477280592"/>
      <w:bookmarkStart w:id="284" w:name="_Toc477286425"/>
      <w:bookmarkStart w:id="285" w:name="_Toc477286969"/>
      <w:bookmarkStart w:id="286" w:name="_Toc477268981"/>
      <w:bookmarkStart w:id="287" w:name="_Toc477272518"/>
      <w:bookmarkStart w:id="288" w:name="_Toc477272649"/>
      <w:bookmarkStart w:id="289" w:name="_Toc477279764"/>
      <w:bookmarkStart w:id="290" w:name="_Toc477280594"/>
      <w:bookmarkStart w:id="291" w:name="_Toc477286427"/>
      <w:bookmarkStart w:id="292" w:name="_Toc477286971"/>
      <w:bookmarkStart w:id="293" w:name="_Toc477268982"/>
      <w:bookmarkStart w:id="294" w:name="_Toc477272519"/>
      <w:bookmarkStart w:id="295" w:name="_Toc477272650"/>
      <w:bookmarkStart w:id="296" w:name="_Toc477279765"/>
      <w:bookmarkStart w:id="297" w:name="_Toc477280595"/>
      <w:bookmarkStart w:id="298" w:name="_Toc477286428"/>
      <w:bookmarkStart w:id="299" w:name="_Toc477286972"/>
      <w:bookmarkStart w:id="300" w:name="_Toc477268983"/>
      <w:bookmarkStart w:id="301" w:name="_Toc477272520"/>
      <w:bookmarkStart w:id="302" w:name="_Toc477272651"/>
      <w:bookmarkStart w:id="303" w:name="_Toc477279766"/>
      <w:bookmarkStart w:id="304" w:name="_Toc477280596"/>
      <w:bookmarkStart w:id="305" w:name="_Toc477286429"/>
      <w:bookmarkStart w:id="306" w:name="_Toc47728697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00B57661">
        <w:rPr>
          <w:lang w:eastAsia="de-DE"/>
        </w:rPr>
        <w:t>Eigensch</w:t>
      </w:r>
      <w:r w:rsidR="00064D1B">
        <w:rPr>
          <w:lang w:eastAsia="de-DE"/>
        </w:rPr>
        <w:t>a</w:t>
      </w:r>
      <w:r w:rsidR="00B57661">
        <w:rPr>
          <w:lang w:eastAsia="de-DE"/>
        </w:rPr>
        <w:t>ften</w:t>
      </w:r>
      <w:r>
        <w:rPr>
          <w:lang w:eastAsia="de-DE"/>
        </w:rPr>
        <w:t xml:space="preserve"> erfolgen: </w:t>
      </w:r>
      <w:bookmarkStart w:id="307" w:name="_Toc477268985"/>
      <w:bookmarkStart w:id="308" w:name="_Toc477272522"/>
      <w:bookmarkStart w:id="309" w:name="_Toc477272653"/>
      <w:bookmarkStart w:id="310" w:name="_Toc477279768"/>
      <w:bookmarkStart w:id="311" w:name="_Toc477280598"/>
      <w:bookmarkStart w:id="312" w:name="_Toc477286431"/>
      <w:bookmarkStart w:id="313" w:name="_Toc477286975"/>
      <w:bookmarkStart w:id="314" w:name="_Toc477268986"/>
      <w:bookmarkStart w:id="315" w:name="_Toc477272523"/>
      <w:bookmarkStart w:id="316" w:name="_Toc477272654"/>
      <w:bookmarkStart w:id="317" w:name="_Toc477279769"/>
      <w:bookmarkStart w:id="318" w:name="_Toc477280599"/>
      <w:bookmarkStart w:id="319" w:name="_Toc477286432"/>
      <w:bookmarkStart w:id="320" w:name="_Toc477286976"/>
      <w:bookmarkStart w:id="321" w:name="_Toc477253115"/>
      <w:bookmarkStart w:id="322" w:name="_Toc477253366"/>
      <w:bookmarkStart w:id="323" w:name="_Toc477264186"/>
      <w:bookmarkStart w:id="324" w:name="_Toc477264633"/>
      <w:bookmarkStart w:id="325" w:name="_Toc477266080"/>
      <w:bookmarkStart w:id="326" w:name="_Toc477268651"/>
      <w:bookmarkStart w:id="327" w:name="_Toc477268987"/>
      <w:bookmarkStart w:id="328" w:name="_Toc477272524"/>
      <w:bookmarkStart w:id="329" w:name="_Toc477272655"/>
      <w:bookmarkStart w:id="330" w:name="_Toc477279770"/>
      <w:bookmarkStart w:id="331" w:name="_Toc477280600"/>
      <w:bookmarkStart w:id="332" w:name="_Toc477286433"/>
      <w:bookmarkStart w:id="333" w:name="_Toc477286977"/>
      <w:bookmarkStart w:id="334" w:name="_Toc477253116"/>
      <w:bookmarkStart w:id="335" w:name="_Toc477253367"/>
      <w:bookmarkStart w:id="336" w:name="_Toc477264187"/>
      <w:bookmarkStart w:id="337" w:name="_Toc477264634"/>
      <w:bookmarkStart w:id="338" w:name="_Toc477266081"/>
      <w:bookmarkStart w:id="339" w:name="_Toc477268652"/>
      <w:bookmarkStart w:id="340" w:name="_Toc477268988"/>
      <w:bookmarkStart w:id="341" w:name="_Toc477272525"/>
      <w:bookmarkStart w:id="342" w:name="_Toc477272656"/>
      <w:bookmarkStart w:id="343" w:name="_Toc477279771"/>
      <w:bookmarkStart w:id="344" w:name="_Toc477280601"/>
      <w:bookmarkStart w:id="345" w:name="_Toc477286434"/>
      <w:bookmarkStart w:id="346" w:name="_Toc477286978"/>
      <w:bookmarkStart w:id="347" w:name="_Toc477253117"/>
      <w:bookmarkStart w:id="348" w:name="_Toc477253368"/>
      <w:bookmarkStart w:id="349" w:name="_Toc477264188"/>
      <w:bookmarkStart w:id="350" w:name="_Toc477264635"/>
      <w:bookmarkStart w:id="351" w:name="_Toc477266082"/>
      <w:bookmarkStart w:id="352" w:name="_Toc477268653"/>
      <w:bookmarkStart w:id="353" w:name="_Toc477268989"/>
      <w:bookmarkStart w:id="354" w:name="_Toc477272526"/>
      <w:bookmarkStart w:id="355" w:name="_Toc477272657"/>
      <w:bookmarkStart w:id="356" w:name="_Toc477279772"/>
      <w:bookmarkStart w:id="357" w:name="_Toc477280602"/>
      <w:bookmarkStart w:id="358" w:name="_Toc477286435"/>
      <w:bookmarkStart w:id="359" w:name="_Toc477286979"/>
      <w:bookmarkStart w:id="360" w:name="_Toc477253118"/>
      <w:bookmarkStart w:id="361" w:name="_Toc477253369"/>
      <w:bookmarkStart w:id="362" w:name="_Toc477264189"/>
      <w:bookmarkStart w:id="363" w:name="_Toc477264636"/>
      <w:bookmarkStart w:id="364" w:name="_Toc477266083"/>
      <w:bookmarkStart w:id="365" w:name="_Toc477268654"/>
      <w:bookmarkStart w:id="366" w:name="_Toc477268990"/>
      <w:bookmarkStart w:id="367" w:name="_Toc477272527"/>
      <w:bookmarkStart w:id="368" w:name="_Toc477272658"/>
      <w:bookmarkStart w:id="369" w:name="_Toc477279773"/>
      <w:bookmarkStart w:id="370" w:name="_Toc477280603"/>
      <w:bookmarkStart w:id="371" w:name="_Toc477286436"/>
      <w:bookmarkStart w:id="372" w:name="_Toc477286980"/>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38737B5C" w14:textId="048BB29C" w:rsidR="005D7383" w:rsidRDefault="005D7383" w:rsidP="00433E52">
      <w:pPr>
        <w:pStyle w:val="Listenabsatz"/>
        <w:numPr>
          <w:ilvl w:val="0"/>
          <w:numId w:val="12"/>
        </w:numPr>
        <w:rPr>
          <w:lang w:eastAsia="de-DE"/>
        </w:rPr>
      </w:pPr>
      <w:r w:rsidRPr="000E2C68">
        <w:rPr>
          <w:rStyle w:val="RDF-Vokabular"/>
        </w:rPr>
        <w:t>dcatde:politicalGeocodingURI</w:t>
      </w:r>
      <w:r>
        <w:t xml:space="preserve"> – </w:t>
      </w:r>
      <w:r w:rsidR="005278B5">
        <w:rPr>
          <w:lang w:eastAsia="de-DE"/>
        </w:rPr>
        <w:t xml:space="preserve">administrativer </w:t>
      </w:r>
      <w:r>
        <w:rPr>
          <w:lang w:eastAsia="de-DE"/>
        </w:rPr>
        <w:t>Geobezug als URI</w:t>
      </w:r>
      <w:r w:rsidR="00E91C23">
        <w:rPr>
          <w:lang w:eastAsia="de-DE"/>
        </w:rPr>
        <w:t>,</w:t>
      </w:r>
    </w:p>
    <w:p w14:paraId="716B6285" w14:textId="0474C2BD" w:rsidR="005278B5" w:rsidRDefault="005278B5" w:rsidP="00433E52">
      <w:pPr>
        <w:pStyle w:val="Listenabsatz"/>
        <w:numPr>
          <w:ilvl w:val="0"/>
          <w:numId w:val="12"/>
        </w:numPr>
      </w:pPr>
      <w:r w:rsidRPr="000E2C68">
        <w:rPr>
          <w:rStyle w:val="RDF-Vokabular"/>
        </w:rPr>
        <w:t>dcatde:politicalGeocodingLevelURI</w:t>
      </w:r>
      <w:r>
        <w:t xml:space="preserve"> – Ebene des administrativen Geobezugs als URI</w:t>
      </w:r>
    </w:p>
    <w:p w14:paraId="246B5C7A" w14:textId="026417CF" w:rsidR="00F5388F" w:rsidRDefault="005D7383" w:rsidP="00433E52">
      <w:pPr>
        <w:pStyle w:val="Listenabsatz"/>
        <w:numPr>
          <w:ilvl w:val="0"/>
          <w:numId w:val="12"/>
        </w:numPr>
        <w:rPr>
          <w:lang w:eastAsia="de-DE"/>
        </w:rPr>
      </w:pPr>
      <w:r w:rsidRPr="000E2C68">
        <w:rPr>
          <w:rStyle w:val="RDF-Vokabular"/>
        </w:rPr>
        <w:t>dcatde:</w:t>
      </w:r>
      <w:r w:rsidR="00747525" w:rsidRPr="000E2C68">
        <w:rPr>
          <w:rStyle w:val="RDF-Vokabular"/>
        </w:rPr>
        <w:t>geocoding</w:t>
      </w:r>
      <w:r w:rsidR="00747525">
        <w:rPr>
          <w:rStyle w:val="RDF-Vokabular"/>
        </w:rPr>
        <w:t>Description</w:t>
      </w:r>
      <w:r w:rsidR="00747525">
        <w:t xml:space="preserve"> </w:t>
      </w:r>
      <w:r>
        <w:t xml:space="preserve">– </w:t>
      </w:r>
      <w:r>
        <w:rPr>
          <w:lang w:eastAsia="de-DE"/>
        </w:rPr>
        <w:t xml:space="preserve">verwaltungspolitischer </w:t>
      </w:r>
      <w:r w:rsidR="004C481F">
        <w:rPr>
          <w:lang w:eastAsia="de-DE"/>
        </w:rPr>
        <w:t xml:space="preserve">oder fachlicher </w:t>
      </w:r>
      <w:r>
        <w:rPr>
          <w:lang w:eastAsia="de-DE"/>
        </w:rPr>
        <w:t xml:space="preserve">Geobezug als </w:t>
      </w:r>
      <w:r w:rsidR="007C2D31">
        <w:rPr>
          <w:lang w:eastAsia="de-DE"/>
        </w:rPr>
        <w:t>beschreibender Text</w:t>
      </w:r>
      <w:r w:rsidR="00F5388F">
        <w:rPr>
          <w:lang w:eastAsia="de-DE"/>
        </w:rPr>
        <w:t>.</w:t>
      </w:r>
    </w:p>
    <w:p w14:paraId="143EF021" w14:textId="1AAB0C82" w:rsidR="00560186" w:rsidRPr="000E2C68" w:rsidRDefault="004C481F" w:rsidP="0002656B">
      <w:pPr>
        <w:pStyle w:val="berschrift4"/>
        <w:rPr>
          <w:rFonts w:ascii="Arial" w:hAnsi="Arial" w:cs="Arial"/>
        </w:rPr>
      </w:pPr>
      <w:r w:rsidRPr="000E2C68">
        <w:rPr>
          <w:rFonts w:ascii="Arial" w:hAnsi="Arial" w:cs="Arial"/>
        </w:rPr>
        <w:t>d</w:t>
      </w:r>
      <w:r w:rsidR="00560186" w:rsidRPr="000E2C68">
        <w:rPr>
          <w:rFonts w:ascii="Arial" w:hAnsi="Arial" w:cs="Arial"/>
        </w:rPr>
        <w:t>ct:spatial</w:t>
      </w:r>
      <w:r w:rsidR="00C604F6">
        <w:rPr>
          <w:rFonts w:ascii="Arial" w:hAnsi="Arial" w:cs="Arial"/>
        </w:rPr>
        <w:t>: Geo</w:t>
      </w:r>
      <w:r w:rsidR="009425B1" w:rsidRPr="000E2C68">
        <w:rPr>
          <w:rFonts w:ascii="Arial" w:hAnsi="Arial" w:cs="Arial"/>
        </w:rPr>
        <w:t>m</w:t>
      </w:r>
      <w:r w:rsidR="00C604F6">
        <w:rPr>
          <w:rFonts w:ascii="Arial" w:hAnsi="Arial" w:cs="Arial"/>
        </w:rPr>
        <w:t>e</w:t>
      </w:r>
      <w:r w:rsidR="009425B1" w:rsidRPr="000E2C68">
        <w:rPr>
          <w:rFonts w:ascii="Arial" w:hAnsi="Arial" w:cs="Arial"/>
        </w:rPr>
        <w:t>trische Ortsbezüge</w:t>
      </w:r>
    </w:p>
    <w:p w14:paraId="0377E0FC" w14:textId="3E52AA3D" w:rsidR="00F5388F" w:rsidRDefault="004C481F" w:rsidP="0002656B">
      <w:r w:rsidRPr="000E2C68">
        <w:rPr>
          <w:rFonts w:ascii="Courier New" w:eastAsia="Times New Roman" w:hAnsi="Courier New" w:cs="Courier New"/>
          <w:color w:val="000000"/>
          <w:sz w:val="18"/>
          <w:szCs w:val="22"/>
          <w:lang w:eastAsia="de-DE"/>
        </w:rPr>
        <w:t>d</w:t>
      </w:r>
      <w:r w:rsidR="00027658" w:rsidRPr="000E2C68">
        <w:rPr>
          <w:rFonts w:ascii="Courier New" w:eastAsia="Times New Roman" w:hAnsi="Courier New" w:cs="Courier New"/>
          <w:color w:val="000000"/>
          <w:sz w:val="18"/>
          <w:szCs w:val="22"/>
          <w:lang w:eastAsia="de-DE"/>
        </w:rPr>
        <w:t>ct:spatial</w:t>
      </w:r>
      <w:r w:rsidR="00027658">
        <w:t xml:space="preserve"> (</w:t>
      </w:r>
      <w:r w:rsidR="00027658" w:rsidRPr="000E2C68">
        <w:rPr>
          <w:rFonts w:ascii="Courier New" w:eastAsia="Times New Roman" w:hAnsi="Courier New" w:cs="Courier New"/>
          <w:color w:val="000000"/>
          <w:sz w:val="18"/>
          <w:szCs w:val="22"/>
          <w:lang w:eastAsia="de-DE"/>
        </w:rPr>
        <w:t>dct:location</w:t>
      </w:r>
      <w:r w:rsidR="00027658">
        <w:t xml:space="preserve">) kann </w:t>
      </w:r>
      <w:r w:rsidR="009425B1">
        <w:noBreakHyphen/>
        <w:t xml:space="preserve"> wie in </w:t>
      </w:r>
      <w:r w:rsidR="009425B1">
        <w:fldChar w:fldCharType="begin"/>
      </w:r>
      <w:r w:rsidR="009425B1">
        <w:instrText xml:space="preserve"> REF _Ref477305973 \h </w:instrText>
      </w:r>
      <w:r w:rsidR="009425B1">
        <w:fldChar w:fldCharType="separate"/>
      </w:r>
      <w:r w:rsidR="002B21E4">
        <w:t xml:space="preserve">Abbildung </w:t>
      </w:r>
      <w:r w:rsidR="002B21E4">
        <w:rPr>
          <w:noProof/>
        </w:rPr>
        <w:t>2</w:t>
      </w:r>
      <w:r w:rsidR="009425B1">
        <w:fldChar w:fldCharType="end"/>
      </w:r>
      <w:r w:rsidR="009425B1">
        <w:t xml:space="preserve"> dargestellt </w:t>
      </w:r>
      <w:r w:rsidR="009425B1">
        <w:noBreakHyphen/>
        <w:t xml:space="preserve"> </w:t>
      </w:r>
      <w:r w:rsidR="00027658">
        <w:t xml:space="preserve">sowohl </w:t>
      </w:r>
      <w:r w:rsidR="009425B1">
        <w:t xml:space="preserve">geometrische Ortsbezüge, als auch geografische Ortsbezüge per URI und </w:t>
      </w:r>
      <w:r w:rsidR="00027658">
        <w:t>strukt</w:t>
      </w:r>
      <w:r w:rsidR="00BA54C2">
        <w:t xml:space="preserve">urierte Adressanschriften </w:t>
      </w:r>
      <w:r w:rsidR="00027658">
        <w:t>aufnehmen</w:t>
      </w:r>
      <w:r w:rsidR="00F5388F">
        <w:t>.</w:t>
      </w:r>
    </w:p>
    <w:p w14:paraId="67A4D6DE" w14:textId="77777777" w:rsidR="00A91E19" w:rsidRDefault="00A91E19" w:rsidP="0002656B">
      <w:pPr>
        <w:keepNext/>
      </w:pPr>
      <w:r w:rsidRPr="00A91E19">
        <w:rPr>
          <w:noProof/>
          <w:lang w:eastAsia="de-DE"/>
        </w:rPr>
        <w:drawing>
          <wp:inline distT="0" distB="0" distL="0" distR="0" wp14:anchorId="41ED255C" wp14:editId="41BF1ADB">
            <wp:extent cx="4858000" cy="191144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000" cy="1911448"/>
                    </a:xfrm>
                    <a:prstGeom prst="rect">
                      <a:avLst/>
                    </a:prstGeom>
                  </pic:spPr>
                </pic:pic>
              </a:graphicData>
            </a:graphic>
          </wp:inline>
        </w:drawing>
      </w:r>
    </w:p>
    <w:p w14:paraId="6ED12792" w14:textId="72157DF3" w:rsidR="00027658" w:rsidRDefault="00A91E19" w:rsidP="004C481F">
      <w:bookmarkStart w:id="373" w:name="_Ref477305973"/>
      <w:bookmarkStart w:id="374" w:name="_Toc514070639"/>
      <w:r>
        <w:t xml:space="preserve">Abbildung </w:t>
      </w:r>
      <w:r w:rsidR="00C359BD">
        <w:fldChar w:fldCharType="begin"/>
      </w:r>
      <w:r w:rsidR="00C359BD">
        <w:instrText xml:space="preserve"> SEQ Abbildung \* ARABIC </w:instrText>
      </w:r>
      <w:r w:rsidR="00C359BD">
        <w:fldChar w:fldCharType="separate"/>
      </w:r>
      <w:r w:rsidR="002B21E4">
        <w:rPr>
          <w:noProof/>
        </w:rPr>
        <w:t>2</w:t>
      </w:r>
      <w:r w:rsidR="00C359BD">
        <w:rPr>
          <w:noProof/>
        </w:rPr>
        <w:fldChar w:fldCharType="end"/>
      </w:r>
      <w:bookmarkEnd w:id="373"/>
      <w:r>
        <w:t>: W3C Core Location Vocabulary in der Übersicht</w:t>
      </w:r>
      <w:bookmarkEnd w:id="374"/>
    </w:p>
    <w:p w14:paraId="163BA01F" w14:textId="77777777" w:rsidR="00122051" w:rsidRDefault="00122051" w:rsidP="004C481F"/>
    <w:p w14:paraId="42924EA6" w14:textId="322DB1F1" w:rsidR="00303F0C" w:rsidRDefault="00FE1A3A" w:rsidP="004C481F">
      <w:r>
        <w:t xml:space="preserve">Meist </w:t>
      </w:r>
      <w:r w:rsidR="00D11EE5">
        <w:t>–</w:t>
      </w:r>
      <w:r>
        <w:t xml:space="preserve"> da von INSPIRE gefordert</w:t>
      </w:r>
      <w:r w:rsidR="00D11EE5">
        <w:t xml:space="preserve"> – </w:t>
      </w:r>
      <w:r>
        <w:t xml:space="preserve">wird der Ortsbezug in Form einer Geometrie (z.B. einer Bounding Box) vorliegen. </w:t>
      </w:r>
      <w:r w:rsidR="00122051" w:rsidRPr="00AE3407">
        <w:t>Beispiele zur Angabe eines Punktes mit Koordinatensystem CRS84 mit locn:</w:t>
      </w:r>
      <w:r w:rsidR="009943E6">
        <w:t>g</w:t>
      </w:r>
      <w:r w:rsidR="00122051" w:rsidRPr="00AE3407">
        <w:t>eometry</w:t>
      </w:r>
      <w:r w:rsidR="00122051">
        <w:t>:</w:t>
      </w:r>
    </w:p>
    <w:tbl>
      <w:tblPr>
        <w:tblStyle w:val="Standardtabelle"/>
        <w:tblW w:w="5000" w:type="pct"/>
        <w:tblLook w:val="04A0" w:firstRow="1" w:lastRow="0" w:firstColumn="1" w:lastColumn="0" w:noHBand="0" w:noVBand="1"/>
      </w:tblPr>
      <w:tblGrid>
        <w:gridCol w:w="1802"/>
        <w:gridCol w:w="7825"/>
      </w:tblGrid>
      <w:tr w:rsidR="00560186" w:rsidRPr="00122051" w14:paraId="43779B8E" w14:textId="77777777" w:rsidTr="004C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shd w:val="clear" w:color="auto" w:fill="auto"/>
            <w:hideMark/>
          </w:tcPr>
          <w:p w14:paraId="511BA22B" w14:textId="77777777" w:rsidR="00560186" w:rsidRPr="004C481F" w:rsidRDefault="00560186">
            <w:pPr>
              <w:spacing w:before="240"/>
              <w:rPr>
                <w:rFonts w:cs="Arial"/>
                <w:b w:val="0"/>
                <w:bCs w:val="0"/>
                <w:color w:val="000000"/>
              </w:rPr>
            </w:pPr>
            <w:r w:rsidRPr="004C481F">
              <w:rPr>
                <w:rFonts w:cs="Arial"/>
                <w:color w:val="000000"/>
              </w:rPr>
              <w:t>QName</w:t>
            </w:r>
          </w:p>
        </w:tc>
        <w:tc>
          <w:tcPr>
            <w:tcW w:w="4064" w:type="pct"/>
            <w:shd w:val="clear" w:color="auto" w:fill="auto"/>
            <w:hideMark/>
          </w:tcPr>
          <w:p w14:paraId="2C293233" w14:textId="77777777" w:rsidR="00560186" w:rsidRPr="004C481F" w:rsidRDefault="00560186">
            <w:pPr>
              <w:spacing w:before="240"/>
              <w:cnfStyle w:val="100000000000" w:firstRow="1" w:lastRow="0" w:firstColumn="0" w:lastColumn="0" w:oddVBand="0" w:evenVBand="0" w:oddHBand="0" w:evenHBand="0" w:firstRowFirstColumn="0" w:firstRowLastColumn="0" w:lastRowFirstColumn="0" w:lastRowLastColumn="0"/>
              <w:rPr>
                <w:rFonts w:cs="Arial"/>
                <w:b w:val="0"/>
                <w:color w:val="000000"/>
              </w:rPr>
            </w:pPr>
            <w:r w:rsidRPr="004C481F">
              <w:rPr>
                <w:rStyle w:val="HTMLCode"/>
                <w:rFonts w:ascii="Arial" w:eastAsiaTheme="minorHAnsi" w:hAnsi="Arial" w:cs="Arial"/>
                <w:color w:val="000000"/>
              </w:rPr>
              <w:t>locn:geometry</w:t>
            </w:r>
          </w:p>
        </w:tc>
      </w:tr>
      <w:tr w:rsidR="00560186" w:rsidRPr="00122051" w14:paraId="1C8D62C4" w14:textId="77777777" w:rsidTr="004C481F">
        <w:tc>
          <w:tcPr>
            <w:cnfStyle w:val="001000000000" w:firstRow="0" w:lastRow="0" w:firstColumn="1" w:lastColumn="0" w:oddVBand="0" w:evenVBand="0" w:oddHBand="0" w:evenHBand="0" w:firstRowFirstColumn="0" w:firstRowLastColumn="0" w:lastRowFirstColumn="0" w:lastRowLastColumn="0"/>
            <w:tcW w:w="936" w:type="pct"/>
            <w:hideMark/>
          </w:tcPr>
          <w:p w14:paraId="5E9765EF" w14:textId="77777777" w:rsidR="00560186" w:rsidRPr="004C481F" w:rsidRDefault="00560186">
            <w:pPr>
              <w:spacing w:before="240"/>
              <w:rPr>
                <w:rFonts w:cs="Arial"/>
                <w:b w:val="0"/>
                <w:bCs w:val="0"/>
                <w:color w:val="000000"/>
              </w:rPr>
            </w:pPr>
            <w:r w:rsidRPr="004C481F">
              <w:rPr>
                <w:rFonts w:cs="Arial"/>
                <w:color w:val="000000"/>
              </w:rPr>
              <w:t>URI</w:t>
            </w:r>
          </w:p>
        </w:tc>
        <w:tc>
          <w:tcPr>
            <w:tcW w:w="4064" w:type="pct"/>
            <w:hideMark/>
          </w:tcPr>
          <w:p w14:paraId="712E695F" w14:textId="77777777" w:rsidR="00560186" w:rsidRPr="004C481F" w:rsidRDefault="00560186">
            <w:pPr>
              <w:spacing w:before="240"/>
              <w:cnfStyle w:val="000000000000" w:firstRow="0" w:lastRow="0" w:firstColumn="0" w:lastColumn="0" w:oddVBand="0" w:evenVBand="0" w:oddHBand="0" w:evenHBand="0" w:firstRowFirstColumn="0" w:firstRowLastColumn="0" w:lastRowFirstColumn="0" w:lastRowLastColumn="0"/>
              <w:rPr>
                <w:rFonts w:cs="Arial"/>
                <w:color w:val="000000"/>
              </w:rPr>
            </w:pPr>
            <w:r w:rsidRPr="004C481F">
              <w:rPr>
                <w:rStyle w:val="HTMLCode"/>
                <w:rFonts w:ascii="Arial" w:eastAsiaTheme="minorHAnsi" w:hAnsi="Arial" w:cs="Arial"/>
                <w:color w:val="000000"/>
              </w:rPr>
              <w:t>http://www.w3.org/ns/locn#geometry</w:t>
            </w:r>
          </w:p>
        </w:tc>
      </w:tr>
      <w:tr w:rsidR="00560186" w:rsidRPr="00122051" w14:paraId="70A20842" w14:textId="77777777" w:rsidTr="004C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hideMark/>
          </w:tcPr>
          <w:p w14:paraId="6C89CD77" w14:textId="77777777" w:rsidR="00560186" w:rsidRPr="004C481F" w:rsidRDefault="00560186">
            <w:pPr>
              <w:spacing w:before="240"/>
              <w:rPr>
                <w:rFonts w:cs="Arial"/>
                <w:b w:val="0"/>
                <w:bCs w:val="0"/>
                <w:color w:val="000000"/>
              </w:rPr>
            </w:pPr>
            <w:r w:rsidRPr="004C481F">
              <w:rPr>
                <w:rFonts w:cs="Arial"/>
                <w:color w:val="000000"/>
              </w:rPr>
              <w:t>Range</w:t>
            </w:r>
          </w:p>
        </w:tc>
        <w:tc>
          <w:tcPr>
            <w:tcW w:w="4064" w:type="pct"/>
            <w:hideMark/>
          </w:tcPr>
          <w:p w14:paraId="7D9C4F7A" w14:textId="77777777" w:rsidR="00560186" w:rsidRPr="004C481F" w:rsidRDefault="00560186">
            <w:pPr>
              <w:spacing w:before="240"/>
              <w:cnfStyle w:val="000000010000" w:firstRow="0" w:lastRow="0" w:firstColumn="0" w:lastColumn="0" w:oddVBand="0" w:evenVBand="0" w:oddHBand="0" w:evenHBand="1" w:firstRowFirstColumn="0" w:firstRowLastColumn="0" w:lastRowFirstColumn="0" w:lastRowLastColumn="0"/>
              <w:rPr>
                <w:rFonts w:cs="Arial"/>
                <w:color w:val="000000"/>
              </w:rPr>
            </w:pPr>
            <w:r w:rsidRPr="004C481F">
              <w:rPr>
                <w:rStyle w:val="HTMLCode"/>
                <w:rFonts w:ascii="Arial" w:eastAsiaTheme="minorHAnsi" w:hAnsi="Arial" w:cs="Arial"/>
                <w:color w:val="000000"/>
              </w:rPr>
              <w:t>http://www.w3.org/ns/locn#Geometry</w:t>
            </w:r>
          </w:p>
        </w:tc>
      </w:tr>
      <w:tr w:rsidR="00560186" w:rsidRPr="00122051" w14:paraId="4C406173" w14:textId="77777777" w:rsidTr="004C481F">
        <w:tc>
          <w:tcPr>
            <w:cnfStyle w:val="001000000000" w:firstRow="0" w:lastRow="0" w:firstColumn="1" w:lastColumn="0" w:oddVBand="0" w:evenVBand="0" w:oddHBand="0" w:evenHBand="0" w:firstRowFirstColumn="0" w:firstRowLastColumn="0" w:lastRowFirstColumn="0" w:lastRowLastColumn="0"/>
            <w:tcW w:w="936" w:type="pct"/>
            <w:hideMark/>
          </w:tcPr>
          <w:p w14:paraId="1323BF72" w14:textId="77777777" w:rsidR="00560186" w:rsidRPr="004C481F" w:rsidRDefault="00560186">
            <w:pPr>
              <w:spacing w:before="240"/>
              <w:rPr>
                <w:rFonts w:cs="Arial"/>
                <w:b w:val="0"/>
                <w:bCs w:val="0"/>
                <w:color w:val="000000"/>
              </w:rPr>
            </w:pPr>
            <w:r w:rsidRPr="004C481F">
              <w:rPr>
                <w:rFonts w:cs="Arial"/>
                <w:color w:val="000000"/>
              </w:rPr>
              <w:t>Definition</w:t>
            </w:r>
          </w:p>
        </w:tc>
        <w:tc>
          <w:tcPr>
            <w:tcW w:w="4064" w:type="pct"/>
            <w:hideMark/>
          </w:tcPr>
          <w:p w14:paraId="5D742871" w14:textId="06F3B1AF" w:rsidR="00560186" w:rsidRPr="004C481F" w:rsidRDefault="00560186" w:rsidP="00882AEF">
            <w:pPr>
              <w:spacing w:before="240"/>
              <w:cnfStyle w:val="000000000000" w:firstRow="0" w:lastRow="0" w:firstColumn="0" w:lastColumn="0" w:oddVBand="0" w:evenVBand="0" w:oddHBand="0" w:evenHBand="0" w:firstRowFirstColumn="0" w:firstRowLastColumn="0" w:lastRowFirstColumn="0" w:lastRowLastColumn="0"/>
              <w:rPr>
                <w:rFonts w:cs="Arial"/>
                <w:color w:val="000000"/>
              </w:rPr>
            </w:pPr>
            <w:r w:rsidRPr="004C481F">
              <w:rPr>
                <w:rFonts w:cs="Arial"/>
                <w:color w:val="000000"/>
              </w:rPr>
              <w:t xml:space="preserve">Verbindet eine </w:t>
            </w:r>
            <w:r w:rsidR="00882AEF" w:rsidRPr="004C481F">
              <w:rPr>
                <w:rFonts w:cs="Arial"/>
                <w:color w:val="000000"/>
              </w:rPr>
              <w:t xml:space="preserve">Datenstruktur </w:t>
            </w:r>
            <w:r w:rsidRPr="004C481F">
              <w:rPr>
                <w:rFonts w:cs="Arial"/>
                <w:color w:val="000000"/>
              </w:rPr>
              <w:t>mit ihrer entsprechenden geometrischen Abdeckung</w:t>
            </w:r>
          </w:p>
        </w:tc>
      </w:tr>
      <w:tr w:rsidR="00560186" w:rsidRPr="00122051" w14:paraId="173783BE" w14:textId="77777777" w:rsidTr="004C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hideMark/>
          </w:tcPr>
          <w:p w14:paraId="5CE74FEB" w14:textId="4DF44B95" w:rsidR="00560186" w:rsidRPr="004C481F" w:rsidRDefault="008B045F" w:rsidP="008B045F">
            <w:pPr>
              <w:pStyle w:val="StandardWeb"/>
              <w:rPr>
                <w:rFonts w:ascii="Arial" w:hAnsi="Arial" w:cs="Arial"/>
                <w:b w:val="0"/>
                <w:bCs w:val="0"/>
                <w:color w:val="000000"/>
                <w:sz w:val="20"/>
                <w:szCs w:val="20"/>
              </w:rPr>
            </w:pPr>
            <w:r w:rsidRPr="004C481F">
              <w:rPr>
                <w:rFonts w:ascii="Arial" w:hAnsi="Arial" w:cs="Arial"/>
                <w:color w:val="000000"/>
                <w:sz w:val="20"/>
                <w:szCs w:val="20"/>
              </w:rPr>
              <w:t>Verwendungs-hinweise</w:t>
            </w:r>
          </w:p>
        </w:tc>
        <w:tc>
          <w:tcPr>
            <w:tcW w:w="4064" w:type="pct"/>
            <w:hideMark/>
          </w:tcPr>
          <w:p w14:paraId="573210A5" w14:textId="0F191103" w:rsidR="00560186" w:rsidRPr="004C481F" w:rsidRDefault="00C81954">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Zur Wahrung von Interoperabilität SOLLTEN folgende Typen verwendet werden:</w:t>
            </w:r>
          </w:p>
          <w:p w14:paraId="36B5741E" w14:textId="3D542F26" w:rsidR="00560186" w:rsidRPr="004C481F" w:rsidRDefault="00412882" w:rsidP="00433E52">
            <w:pPr>
              <w:pStyle w:val="StandardWeb"/>
              <w:numPr>
                <w:ilvl w:val="0"/>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für </w:t>
            </w:r>
            <w:r w:rsidR="00C81954" w:rsidRPr="004C481F">
              <w:rPr>
                <w:rFonts w:ascii="Arial" w:hAnsi="Arial" w:cs="Arial"/>
                <w:color w:val="000000"/>
                <w:sz w:val="20"/>
                <w:szCs w:val="20"/>
              </w:rPr>
              <w:t>jede Geometrie</w:t>
            </w:r>
            <w:r w:rsidR="00560186" w:rsidRPr="004C481F">
              <w:rPr>
                <w:rFonts w:ascii="Arial" w:hAnsi="Arial" w:cs="Arial"/>
                <w:color w:val="000000"/>
                <w:sz w:val="20"/>
                <w:szCs w:val="20"/>
              </w:rPr>
              <w:t>:</w:t>
            </w:r>
          </w:p>
          <w:p w14:paraId="6A346522" w14:textId="4DCE284F" w:rsidR="00560186" w:rsidRPr="004C481F" w:rsidRDefault="00560186"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rPr>
            </w:pPr>
            <w:r w:rsidRPr="004C481F">
              <w:rPr>
                <w:rFonts w:cs="Arial"/>
                <w:color w:val="000000"/>
              </w:rPr>
              <w:lastRenderedPageBreak/>
              <w:t xml:space="preserve">WKT, GML, </w:t>
            </w:r>
            <w:r w:rsidR="00882AEF" w:rsidRPr="004C481F">
              <w:rPr>
                <w:rFonts w:cs="Arial"/>
                <w:color w:val="000000"/>
              </w:rPr>
              <w:t>u</w:t>
            </w:r>
            <w:r w:rsidRPr="004C481F">
              <w:rPr>
                <w:rFonts w:cs="Arial"/>
                <w:color w:val="000000"/>
              </w:rPr>
              <w:t xml:space="preserve">nd RDF+WKT/GML, </w:t>
            </w:r>
            <w:r w:rsidR="00882AEF" w:rsidRPr="004C481F">
              <w:rPr>
                <w:rFonts w:cs="Arial"/>
                <w:color w:val="000000"/>
              </w:rPr>
              <w:t>entsprechen der</w:t>
            </w:r>
            <w:r w:rsidRPr="004C481F">
              <w:rPr>
                <w:rStyle w:val="apple-converted-space"/>
                <w:rFonts w:cs="Arial"/>
                <w:color w:val="000000"/>
              </w:rPr>
              <w:t> </w:t>
            </w:r>
            <w:hyperlink r:id="rId19" w:history="1">
              <w:r w:rsidRPr="004C481F">
                <w:rPr>
                  <w:rStyle w:val="Hyperlink"/>
                  <w:rFonts w:cs="Arial"/>
                  <w:color w:val="660099"/>
                </w:rPr>
                <w:t>GeoSPARQL specification</w:t>
              </w:r>
            </w:hyperlink>
            <w:r w:rsidRPr="004C481F">
              <w:rPr>
                <w:rFonts w:cs="Arial"/>
                <w:color w:val="000000"/>
              </w:rPr>
              <w:t>.</w:t>
            </w:r>
          </w:p>
          <w:p w14:paraId="7718B911" w14:textId="7313F5FB" w:rsidR="00560186" w:rsidRPr="004C481F" w:rsidRDefault="00C359BD"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rPr>
            </w:pPr>
            <w:hyperlink r:id="rId20" w:history="1">
              <w:r w:rsidR="00560186" w:rsidRPr="004C481F">
                <w:rPr>
                  <w:rStyle w:val="Hyperlink"/>
                  <w:rFonts w:cs="Arial"/>
                  <w:color w:val="660099"/>
                </w:rPr>
                <w:t>KML (Keyhole Markup Language)</w:t>
              </w:r>
            </w:hyperlink>
            <w:r w:rsidR="00560186" w:rsidRPr="004C481F">
              <w:rPr>
                <w:rStyle w:val="apple-converted-space"/>
                <w:rFonts w:cs="Arial"/>
                <w:color w:val="000000"/>
              </w:rPr>
              <w:t> </w:t>
            </w:r>
            <w:r w:rsidR="00C81954" w:rsidRPr="004C481F">
              <w:rPr>
                <w:rFonts w:cs="Arial"/>
                <w:color w:val="000000"/>
              </w:rPr>
              <w:t>–</w:t>
            </w:r>
            <w:r w:rsidR="00560186" w:rsidRPr="004C481F">
              <w:rPr>
                <w:rFonts w:cs="Arial"/>
                <w:color w:val="000000"/>
              </w:rPr>
              <w:t xml:space="preserve"> </w:t>
            </w:r>
            <w:r w:rsidR="00C81954" w:rsidRPr="004C481F">
              <w:rPr>
                <w:rFonts w:cs="Arial"/>
                <w:color w:val="000000"/>
              </w:rPr>
              <w:t xml:space="preserve">Hinweis: </w:t>
            </w:r>
            <w:r w:rsidR="00560186" w:rsidRPr="004C481F">
              <w:rPr>
                <w:rFonts w:cs="Arial"/>
                <w:color w:val="000000"/>
              </w:rPr>
              <w:t xml:space="preserve">KML </w:t>
            </w:r>
            <w:r w:rsidR="00C81954" w:rsidRPr="004C481F">
              <w:rPr>
                <w:rFonts w:cs="Arial"/>
                <w:color w:val="000000"/>
              </w:rPr>
              <w:t>unterstützt nur die folgende Geometrien</w:t>
            </w:r>
            <w:r w:rsidR="00560186" w:rsidRPr="004C481F">
              <w:rPr>
                <w:rFonts w:cs="Arial"/>
                <w:color w:val="000000"/>
              </w:rPr>
              <w:t>: point, line string, linear ring, and polygon.</w:t>
            </w:r>
          </w:p>
          <w:p w14:paraId="0A80BAB7" w14:textId="08E5CC74" w:rsidR="00560186" w:rsidRPr="004C481F" w:rsidRDefault="00560186"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rPr>
            </w:pPr>
            <w:r w:rsidRPr="004C481F">
              <w:rPr>
                <w:rFonts w:cs="Arial"/>
                <w:color w:val="000000"/>
              </w:rPr>
              <w:t xml:space="preserve">RDF </w:t>
            </w:r>
            <w:r w:rsidR="00C81954" w:rsidRPr="004C481F">
              <w:rPr>
                <w:rFonts w:cs="Arial"/>
                <w:color w:val="000000"/>
              </w:rPr>
              <w:t xml:space="preserve">wie in </w:t>
            </w:r>
            <w:hyperlink r:id="rId21" w:history="1">
              <w:r w:rsidRPr="004C481F">
                <w:rPr>
                  <w:rStyle w:val="Hyperlink"/>
                  <w:rFonts w:cs="Arial"/>
                  <w:color w:val="660099"/>
                </w:rPr>
                <w:t>schema.org</w:t>
              </w:r>
            </w:hyperlink>
            <w:r w:rsidRPr="004C481F">
              <w:rPr>
                <w:rStyle w:val="apple-converted-space"/>
                <w:rFonts w:cs="Arial"/>
                <w:color w:val="000000"/>
              </w:rPr>
              <w:t> </w:t>
            </w:r>
            <w:r w:rsidRPr="004C481F">
              <w:rPr>
                <w:rFonts w:cs="Arial"/>
                <w:color w:val="000000"/>
              </w:rPr>
              <w:t xml:space="preserve">vocabulary </w:t>
            </w:r>
            <w:r w:rsidR="00C81954" w:rsidRPr="004C481F">
              <w:rPr>
                <w:rFonts w:cs="Arial"/>
                <w:color w:val="000000"/>
              </w:rPr>
              <w:t xml:space="preserve">Klassen </w:t>
            </w:r>
            <w:hyperlink r:id="rId22" w:history="1">
              <w:r w:rsidRPr="004C481F">
                <w:rPr>
                  <w:rStyle w:val="Hyperlink"/>
                  <w:rFonts w:cs="Arial"/>
                  <w:color w:val="660099"/>
                </w:rPr>
                <w:t>schema:GeoCoordinates</w:t>
              </w:r>
            </w:hyperlink>
            <w:r w:rsidRPr="004C481F">
              <w:rPr>
                <w:rStyle w:val="apple-converted-space"/>
                <w:rFonts w:cs="Arial"/>
                <w:color w:val="000000"/>
              </w:rPr>
              <w:t> </w:t>
            </w:r>
            <w:r w:rsidR="00D11EE5">
              <w:t>u</w:t>
            </w:r>
            <w:r w:rsidRPr="004C481F">
              <w:rPr>
                <w:rFonts w:cs="Arial"/>
                <w:color w:val="000000"/>
              </w:rPr>
              <w:t>nd</w:t>
            </w:r>
            <w:r w:rsidRPr="004C481F">
              <w:rPr>
                <w:rStyle w:val="apple-converted-space"/>
                <w:rFonts w:cs="Arial"/>
                <w:color w:val="000000"/>
              </w:rPr>
              <w:t> </w:t>
            </w:r>
            <w:hyperlink r:id="rId23" w:history="1">
              <w:r w:rsidRPr="004C481F">
                <w:rPr>
                  <w:rStyle w:val="Hyperlink"/>
                  <w:rFonts w:cs="Arial"/>
                  <w:color w:val="660099"/>
                </w:rPr>
                <w:t>schema:GeoShape</w:t>
              </w:r>
            </w:hyperlink>
            <w:r w:rsidRPr="004C481F">
              <w:rPr>
                <w:rFonts w:cs="Arial"/>
                <w:color w:val="000000"/>
              </w:rPr>
              <w:t>.</w:t>
            </w:r>
          </w:p>
          <w:p w14:paraId="0787A393" w14:textId="514FF57D" w:rsidR="00560186" w:rsidRPr="004C481F" w:rsidRDefault="00B23FEC" w:rsidP="00433E52">
            <w:pPr>
              <w:pStyle w:val="StandardWeb"/>
              <w:numPr>
                <w:ilvl w:val="0"/>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w:t>
            </w:r>
            <w:r w:rsidR="00412882">
              <w:rPr>
                <w:rFonts w:ascii="Arial" w:hAnsi="Arial" w:cs="Arial"/>
                <w:color w:val="000000"/>
                <w:sz w:val="20"/>
                <w:szCs w:val="20"/>
              </w:rPr>
              <w:t xml:space="preserve">ür </w:t>
            </w:r>
            <w:r w:rsidR="008B045F" w:rsidRPr="004C481F">
              <w:rPr>
                <w:rFonts w:ascii="Arial" w:hAnsi="Arial" w:cs="Arial"/>
                <w:color w:val="000000"/>
                <w:sz w:val="20"/>
                <w:szCs w:val="20"/>
              </w:rPr>
              <w:t>Punkte</w:t>
            </w:r>
            <w:r w:rsidR="00560186" w:rsidRPr="004C481F">
              <w:rPr>
                <w:rFonts w:ascii="Arial" w:hAnsi="Arial" w:cs="Arial"/>
                <w:color w:val="000000"/>
                <w:sz w:val="20"/>
                <w:szCs w:val="20"/>
              </w:rPr>
              <w:t xml:space="preserve">: </w:t>
            </w:r>
            <w:r w:rsidR="008B045F" w:rsidRPr="004C481F">
              <w:rPr>
                <w:rFonts w:ascii="Arial" w:hAnsi="Arial" w:cs="Arial"/>
                <w:color w:val="000000"/>
                <w:sz w:val="20"/>
                <w:szCs w:val="20"/>
              </w:rPr>
              <w:t>Eine der oben genannten Varianten</w:t>
            </w:r>
            <w:r w:rsidR="00412882">
              <w:rPr>
                <w:rFonts w:ascii="Arial" w:hAnsi="Arial" w:cs="Arial"/>
                <w:color w:val="000000"/>
                <w:sz w:val="20"/>
                <w:szCs w:val="20"/>
              </w:rPr>
              <w:t xml:space="preserve"> </w:t>
            </w:r>
            <w:r w:rsidR="008B045F" w:rsidRPr="004C481F">
              <w:rPr>
                <w:rFonts w:ascii="Arial" w:hAnsi="Arial" w:cs="Arial"/>
                <w:color w:val="000000"/>
                <w:sz w:val="20"/>
                <w:szCs w:val="20"/>
              </w:rPr>
              <w:t>oder:</w:t>
            </w:r>
          </w:p>
          <w:p w14:paraId="799AEE81" w14:textId="3734D847" w:rsidR="00560186" w:rsidRPr="004C481F" w:rsidRDefault="00560186"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lang w:val="en-GB"/>
              </w:rPr>
            </w:pPr>
            <w:r w:rsidRPr="004C481F">
              <w:rPr>
                <w:rFonts w:cs="Arial"/>
                <w:color w:val="000000"/>
                <w:lang w:val="en-GB"/>
              </w:rPr>
              <w:t xml:space="preserve">RDF </w:t>
            </w:r>
            <w:r w:rsidR="00D11EE5">
              <w:rPr>
                <w:rFonts w:cs="Arial"/>
                <w:color w:val="000000"/>
                <w:lang w:val="en-GB"/>
              </w:rPr>
              <w:t>gemäß</w:t>
            </w:r>
            <w:r w:rsidRPr="004C481F">
              <w:rPr>
                <w:rStyle w:val="apple-converted-space"/>
                <w:rFonts w:cs="Arial"/>
                <w:color w:val="000000"/>
                <w:lang w:val="en-GB"/>
              </w:rPr>
              <w:t> </w:t>
            </w:r>
            <w:hyperlink r:id="rId24" w:history="1">
              <w:r w:rsidRPr="004C481F">
                <w:rPr>
                  <w:rStyle w:val="Hyperlink"/>
                  <w:rFonts w:cs="Arial"/>
                  <w:color w:val="660099"/>
                  <w:lang w:val="en-GB"/>
                </w:rPr>
                <w:t>W3C Basic Geo (WGS84 lat/long) vocabulary</w:t>
              </w:r>
            </w:hyperlink>
            <w:r w:rsidRPr="004C481F">
              <w:rPr>
                <w:rFonts w:cs="Arial"/>
                <w:color w:val="000000"/>
                <w:lang w:val="en-GB"/>
              </w:rPr>
              <w:t>.</w:t>
            </w:r>
          </w:p>
          <w:p w14:paraId="47BCBC3B" w14:textId="16F802A6" w:rsidR="00560186" w:rsidRPr="004C481F" w:rsidRDefault="00C359BD"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rPr>
            </w:pPr>
            <w:hyperlink r:id="rId25" w:history="1">
              <w:r w:rsidR="00560186" w:rsidRPr="004C481F">
                <w:rPr>
                  <w:rStyle w:val="Hyperlink"/>
                  <w:rFonts w:cs="Arial"/>
                  <w:color w:val="660099"/>
                </w:rPr>
                <w:t>GeoHash</w:t>
              </w:r>
            </w:hyperlink>
            <w:r w:rsidR="00560186" w:rsidRPr="004C481F">
              <w:rPr>
                <w:rStyle w:val="apple-converted-space"/>
                <w:rFonts w:cs="Arial"/>
                <w:color w:val="000000"/>
              </w:rPr>
              <w:t> </w:t>
            </w:r>
            <w:r w:rsidR="00560186" w:rsidRPr="004C481F">
              <w:rPr>
                <w:rFonts w:cs="Arial"/>
                <w:color w:val="000000"/>
              </w:rPr>
              <w:t>URIs.</w:t>
            </w:r>
          </w:p>
          <w:p w14:paraId="2E8DF688" w14:textId="3546E36A" w:rsidR="00560186" w:rsidRPr="004C481F" w:rsidRDefault="00C359BD"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rPr>
            </w:pPr>
            <w:hyperlink r:id="rId26" w:history="1">
              <w:r w:rsidR="00560186" w:rsidRPr="004C481F">
                <w:rPr>
                  <w:rStyle w:val="HTMLCode"/>
                  <w:rFonts w:ascii="Arial" w:eastAsiaTheme="minorHAnsi" w:hAnsi="Arial" w:cs="Arial"/>
                  <w:color w:val="660099"/>
                  <w:u w:val="single"/>
                </w:rPr>
                <w:t>geo</w:t>
              </w:r>
            </w:hyperlink>
            <w:r w:rsidR="00560186" w:rsidRPr="004C481F">
              <w:rPr>
                <w:rStyle w:val="apple-converted-space"/>
                <w:rFonts w:cs="Arial"/>
                <w:color w:val="000000"/>
              </w:rPr>
              <w:t> </w:t>
            </w:r>
            <w:r w:rsidR="00560186" w:rsidRPr="004C481F">
              <w:rPr>
                <w:rFonts w:cs="Arial"/>
                <w:color w:val="000000"/>
              </w:rPr>
              <w:t>URIs.</w:t>
            </w:r>
          </w:p>
        </w:tc>
      </w:tr>
      <w:tr w:rsidR="00560186" w:rsidRPr="00A00944" w14:paraId="23DBFF2D" w14:textId="77777777" w:rsidTr="000E2C68">
        <w:trPr>
          <w:cantSplit/>
        </w:trPr>
        <w:tc>
          <w:tcPr>
            <w:cnfStyle w:val="001000000000" w:firstRow="0" w:lastRow="0" w:firstColumn="1" w:lastColumn="0" w:oddVBand="0" w:evenVBand="0" w:oddHBand="0" w:evenHBand="0" w:firstRowFirstColumn="0" w:firstRowLastColumn="0" w:lastRowFirstColumn="0" w:lastRowLastColumn="0"/>
            <w:tcW w:w="936" w:type="pct"/>
            <w:hideMark/>
          </w:tcPr>
          <w:p w14:paraId="47C5DCAD" w14:textId="742733A9" w:rsidR="00560186" w:rsidRPr="004C481F" w:rsidRDefault="00C81954">
            <w:pPr>
              <w:pStyle w:val="StandardWeb"/>
              <w:rPr>
                <w:rFonts w:ascii="Arial" w:hAnsi="Arial" w:cs="Arial"/>
                <w:b w:val="0"/>
                <w:bCs w:val="0"/>
                <w:color w:val="000000"/>
                <w:sz w:val="20"/>
                <w:szCs w:val="20"/>
              </w:rPr>
            </w:pPr>
            <w:r w:rsidRPr="004C481F">
              <w:rPr>
                <w:rFonts w:ascii="Arial" w:hAnsi="Arial" w:cs="Arial"/>
                <w:color w:val="000000"/>
                <w:sz w:val="20"/>
                <w:szCs w:val="20"/>
              </w:rPr>
              <w:lastRenderedPageBreak/>
              <w:t>Beispiele</w:t>
            </w:r>
          </w:p>
        </w:tc>
        <w:tc>
          <w:tcPr>
            <w:tcW w:w="4064" w:type="pct"/>
            <w:hideMark/>
          </w:tcPr>
          <w:p w14:paraId="1D4F72F6" w14:textId="3AB8ECFF" w:rsidR="00C81954" w:rsidRPr="004C481F" w:rsidRDefault="00C81954">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 xml:space="preserve">Die folgenden Beispiele verwenden verschiedene geometrische </w:t>
            </w:r>
            <w:r w:rsidR="00284212" w:rsidRPr="004C481F">
              <w:rPr>
                <w:rFonts w:ascii="Arial" w:hAnsi="Arial" w:cs="Arial"/>
                <w:color w:val="000000"/>
                <w:sz w:val="20"/>
                <w:szCs w:val="20"/>
              </w:rPr>
              <w:t>C</w:t>
            </w:r>
            <w:r w:rsidRPr="004C481F">
              <w:rPr>
                <w:rFonts w:ascii="Arial" w:hAnsi="Arial" w:cs="Arial"/>
                <w:color w:val="000000"/>
                <w:sz w:val="20"/>
                <w:szCs w:val="20"/>
              </w:rPr>
              <w:t>odierungen</w:t>
            </w:r>
            <w:r w:rsidR="00BA54C2" w:rsidRPr="004C481F">
              <w:rPr>
                <w:rFonts w:ascii="Arial" w:hAnsi="Arial" w:cs="Arial"/>
                <w:color w:val="000000"/>
                <w:sz w:val="20"/>
                <w:szCs w:val="20"/>
              </w:rPr>
              <w:t xml:space="preserve"> von </w:t>
            </w:r>
            <w:r w:rsidR="00BA54C2">
              <w:rPr>
                <w:rFonts w:ascii="Arial" w:hAnsi="Arial" w:cs="Arial"/>
                <w:color w:val="000000"/>
                <w:sz w:val="20"/>
                <w:szCs w:val="20"/>
              </w:rPr>
              <w:t xml:space="preserve">identischen </w:t>
            </w:r>
            <w:r w:rsidR="00BA54C2" w:rsidRPr="004C481F">
              <w:rPr>
                <w:rFonts w:ascii="Arial" w:hAnsi="Arial" w:cs="Arial"/>
                <w:color w:val="000000"/>
                <w:sz w:val="20"/>
                <w:szCs w:val="20"/>
              </w:rPr>
              <w:t>Metadaten</w:t>
            </w:r>
            <w:r w:rsidRPr="004C481F">
              <w:rPr>
                <w:rFonts w:ascii="Arial" w:hAnsi="Arial" w:cs="Arial"/>
                <w:color w:val="000000"/>
                <w:sz w:val="20"/>
                <w:szCs w:val="20"/>
              </w:rPr>
              <w:t>.</w:t>
            </w:r>
          </w:p>
          <w:p w14:paraId="0CAFABB9" w14:textId="4CC44879" w:rsidR="00560186" w:rsidRPr="004C481F" w:rsidRDefault="00C81954">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Im Beispiel wird der Prä</w:t>
            </w:r>
            <w:r w:rsidR="00560186" w:rsidRPr="004C481F">
              <w:rPr>
                <w:rFonts w:ascii="Arial" w:hAnsi="Arial" w:cs="Arial"/>
                <w:color w:val="000000"/>
                <w:sz w:val="20"/>
                <w:szCs w:val="20"/>
              </w:rPr>
              <w:t>fix</w:t>
            </w:r>
            <w:r w:rsidR="00560186" w:rsidRPr="004C481F">
              <w:rPr>
                <w:rStyle w:val="apple-converted-space"/>
                <w:rFonts w:ascii="Arial" w:hAnsi="Arial" w:cs="Arial"/>
                <w:color w:val="000000"/>
                <w:sz w:val="20"/>
                <w:szCs w:val="20"/>
              </w:rPr>
              <w:t> </w:t>
            </w:r>
            <w:r w:rsidR="00560186" w:rsidRPr="004C481F">
              <w:rPr>
                <w:rStyle w:val="HTMLCode"/>
                <w:rFonts w:ascii="Arial" w:eastAsiaTheme="minorHAnsi" w:hAnsi="Arial" w:cs="Arial"/>
                <w:color w:val="000000"/>
              </w:rPr>
              <w:t>gsp</w:t>
            </w:r>
            <w:r w:rsidR="00560186" w:rsidRPr="004C481F">
              <w:rPr>
                <w:rFonts w:ascii="Arial" w:hAnsi="Arial" w:cs="Arial"/>
                <w:color w:val="000000"/>
                <w:sz w:val="20"/>
                <w:szCs w:val="20"/>
              </w:rPr>
              <w:t xml:space="preserve"> </w:t>
            </w:r>
            <w:r w:rsidRPr="004C481F">
              <w:rPr>
                <w:rFonts w:ascii="Arial" w:hAnsi="Arial" w:cs="Arial"/>
                <w:color w:val="000000"/>
                <w:sz w:val="20"/>
                <w:szCs w:val="20"/>
              </w:rPr>
              <w:t xml:space="preserve">für die Namespace URI </w:t>
            </w:r>
            <w:hyperlink r:id="rId27" w:history="1">
              <w:r w:rsidR="00BD46A4" w:rsidRPr="004C481F">
                <w:rPr>
                  <w:rStyle w:val="Hyperlink"/>
                  <w:rFonts w:ascii="Arial" w:hAnsi="Arial" w:cs="Arial"/>
                  <w:sz w:val="20"/>
                  <w:szCs w:val="20"/>
                </w:rPr>
                <w:t>http://www.opengis.net/ont/geosparql#</w:t>
              </w:r>
            </w:hyperlink>
            <w:r w:rsidR="00BD46A4" w:rsidRPr="004C481F">
              <w:rPr>
                <w:rStyle w:val="HTMLCode"/>
                <w:rFonts w:ascii="Arial" w:eastAsiaTheme="minorHAnsi" w:hAnsi="Arial" w:cs="Arial"/>
                <w:color w:val="000000"/>
              </w:rPr>
              <w:t xml:space="preserve"> und </w:t>
            </w:r>
            <w:r w:rsidRPr="004C481F">
              <w:rPr>
                <w:rFonts w:ascii="Arial" w:hAnsi="Arial" w:cs="Arial"/>
                <w:color w:val="000000"/>
                <w:sz w:val="20"/>
                <w:szCs w:val="20"/>
              </w:rPr>
              <w:t xml:space="preserve">der Präfix </w:t>
            </w:r>
            <w:r w:rsidR="00560186" w:rsidRPr="004C481F">
              <w:rPr>
                <w:rStyle w:val="HTMLCode"/>
                <w:rFonts w:ascii="Arial" w:eastAsiaTheme="minorHAnsi" w:hAnsi="Arial" w:cs="Arial"/>
                <w:color w:val="000000"/>
              </w:rPr>
              <w:t>sf</w:t>
            </w:r>
            <w:r w:rsidR="00560186" w:rsidRPr="004C481F">
              <w:rPr>
                <w:rStyle w:val="apple-converted-space"/>
                <w:rFonts w:ascii="Arial" w:hAnsi="Arial" w:cs="Arial"/>
                <w:color w:val="000000"/>
                <w:sz w:val="20"/>
                <w:szCs w:val="20"/>
              </w:rPr>
              <w:t> </w:t>
            </w:r>
            <w:r w:rsidRPr="004C481F">
              <w:rPr>
                <w:rStyle w:val="apple-converted-space"/>
                <w:rFonts w:ascii="Arial" w:hAnsi="Arial" w:cs="Arial"/>
                <w:color w:val="000000"/>
                <w:sz w:val="20"/>
                <w:szCs w:val="20"/>
              </w:rPr>
              <w:t xml:space="preserve">für </w:t>
            </w:r>
            <w:r w:rsidR="00345AB4" w:rsidRPr="004C481F">
              <w:rPr>
                <w:rStyle w:val="apple-converted-space"/>
                <w:rFonts w:ascii="Arial" w:hAnsi="Arial" w:cs="Arial"/>
                <w:color w:val="000000"/>
                <w:sz w:val="20"/>
                <w:szCs w:val="20"/>
              </w:rPr>
              <w:t>die</w:t>
            </w:r>
            <w:r w:rsidRPr="004C481F">
              <w:rPr>
                <w:rStyle w:val="apple-converted-space"/>
                <w:rFonts w:ascii="Arial" w:hAnsi="Arial" w:cs="Arial"/>
                <w:color w:val="000000"/>
                <w:sz w:val="20"/>
                <w:szCs w:val="20"/>
              </w:rPr>
              <w:t xml:space="preserve"> </w:t>
            </w:r>
            <w:r w:rsidR="00560186" w:rsidRPr="004C481F">
              <w:rPr>
                <w:rFonts w:ascii="Arial" w:hAnsi="Arial" w:cs="Arial"/>
                <w:color w:val="000000"/>
                <w:sz w:val="20"/>
                <w:szCs w:val="20"/>
              </w:rPr>
              <w:t>namespace</w:t>
            </w:r>
            <w:r w:rsidR="00345AB4" w:rsidRPr="004C481F">
              <w:rPr>
                <w:rFonts w:ascii="Arial" w:hAnsi="Arial" w:cs="Arial"/>
                <w:color w:val="000000"/>
                <w:sz w:val="20"/>
                <w:szCs w:val="20"/>
              </w:rPr>
              <w:t>-</w:t>
            </w:r>
            <w:r w:rsidR="00560186" w:rsidRPr="004C481F">
              <w:rPr>
                <w:rFonts w:ascii="Arial" w:hAnsi="Arial" w:cs="Arial"/>
                <w:color w:val="000000"/>
                <w:sz w:val="20"/>
                <w:szCs w:val="20"/>
              </w:rPr>
              <w:t xml:space="preserve"> URI</w:t>
            </w:r>
            <w:r w:rsidR="00560186" w:rsidRPr="004C481F">
              <w:rPr>
                <w:rStyle w:val="apple-converted-space"/>
                <w:rFonts w:ascii="Arial" w:hAnsi="Arial" w:cs="Arial"/>
                <w:color w:val="000000"/>
                <w:sz w:val="20"/>
                <w:szCs w:val="20"/>
              </w:rPr>
              <w:t> </w:t>
            </w:r>
            <w:hyperlink r:id="rId28" w:history="1">
              <w:r w:rsidR="00BD46A4" w:rsidRPr="004C481F">
                <w:rPr>
                  <w:rStyle w:val="Hyperlink"/>
                  <w:rFonts w:ascii="Arial" w:hAnsi="Arial" w:cs="Arial"/>
                  <w:sz w:val="20"/>
                  <w:szCs w:val="20"/>
                </w:rPr>
                <w:t>http://www.opengis.net/ont/sf#</w:t>
              </w:r>
            </w:hyperlink>
            <w:r w:rsidR="00BD46A4" w:rsidRPr="004C481F">
              <w:rPr>
                <w:rStyle w:val="HTMLCode"/>
                <w:rFonts w:ascii="Arial" w:eastAsiaTheme="minorHAnsi" w:hAnsi="Arial" w:cs="Arial"/>
                <w:color w:val="000000"/>
              </w:rPr>
              <w:t xml:space="preserve"> </w:t>
            </w:r>
            <w:r w:rsidR="00BD46A4" w:rsidRPr="004C481F">
              <w:rPr>
                <w:rStyle w:val="apple-converted-space"/>
                <w:rFonts w:ascii="Arial" w:hAnsi="Arial" w:cs="Arial"/>
                <w:color w:val="000000"/>
                <w:sz w:val="20"/>
                <w:szCs w:val="20"/>
              </w:rPr>
              <w:t>verwendet</w:t>
            </w:r>
            <w:r w:rsidR="00560186" w:rsidRPr="004C481F">
              <w:rPr>
                <w:rFonts w:ascii="Arial" w:hAnsi="Arial" w:cs="Arial"/>
                <w:color w:val="000000"/>
                <w:sz w:val="20"/>
                <w:szCs w:val="20"/>
              </w:rPr>
              <w:t>.</w:t>
            </w:r>
          </w:p>
          <w:p w14:paraId="4A5B87A3" w14:textId="77777777" w:rsidR="00560186" w:rsidRPr="004C481F"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WKT (GeoSPARQL)</w:t>
            </w:r>
          </w:p>
          <w:p w14:paraId="346F513B" w14:textId="77777777" w:rsidR="00560186" w:rsidRPr="000D3AC2"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D3AC2">
              <w:rPr>
                <w:rFonts w:ascii="Arial" w:hAnsi="Arial" w:cs="Arial"/>
                <w:color w:val="000000"/>
                <w:lang w:val="en-US"/>
              </w:rPr>
              <w:t>:Resource locn:geometry</w:t>
            </w:r>
          </w:p>
          <w:p w14:paraId="2D8C162F" w14:textId="0239E4E0"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 xml:space="preserve">  "</w:t>
            </w:r>
            <w:r w:rsidR="0067501A" w:rsidRPr="000E2C68">
              <w:rPr>
                <w:color w:val="000000"/>
                <w:lang w:val="en-GB"/>
              </w:rPr>
              <w:t>http://www.opengis.net/def/crs/OGC/1.3/CRS84</w:t>
            </w:r>
            <w:r w:rsidR="005B6285">
              <w:rPr>
                <w:rFonts w:ascii="Arial" w:hAnsi="Arial" w:cs="Arial"/>
                <w:color w:val="000000"/>
                <w:lang w:val="en-GB"/>
              </w:rPr>
              <w:br/>
              <w:t xml:space="preserve">  </w:t>
            </w:r>
            <w:r w:rsidRPr="004C481F">
              <w:rPr>
                <w:rFonts w:ascii="Arial" w:hAnsi="Arial" w:cs="Arial"/>
                <w:color w:val="000000"/>
                <w:lang w:val="en-GB"/>
              </w:rPr>
              <w:t xml:space="preserve"> Point(-0.001475 51.477811)"^^gsp:wktLiteral .</w:t>
            </w:r>
          </w:p>
          <w:p w14:paraId="723BC311"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GML</w:t>
            </w:r>
          </w:p>
          <w:p w14:paraId="79B753A4" w14:textId="77777777" w:rsidR="00560186" w:rsidRPr="000E2C68"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:Resource locn:geometry</w:t>
            </w:r>
          </w:p>
          <w:p w14:paraId="0910AD26" w14:textId="77777777" w:rsidR="00560186" w:rsidRPr="004C481F"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C481F">
              <w:rPr>
                <w:rFonts w:ascii="Arial" w:hAnsi="Arial" w:cs="Arial"/>
                <w:color w:val="000000"/>
                <w:lang w:val="en-US"/>
              </w:rPr>
              <w:t xml:space="preserve">  "&lt;gml:Point srsName='http://www.opengis.net/def/crs/OGC/1.3/CRS84'&gt;</w:t>
            </w:r>
          </w:p>
          <w:p w14:paraId="5FCF33F0" w14:textId="438F1965"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C481F">
              <w:rPr>
                <w:rFonts w:ascii="Arial" w:hAnsi="Arial" w:cs="Arial"/>
                <w:color w:val="000000"/>
                <w:lang w:val="en-US"/>
              </w:rPr>
              <w:t xml:space="preserve">  &lt;gml:coordinates&gt;-0.001475, 51.477811&lt;/gml:coordinates&gt;</w:t>
            </w:r>
            <w:r w:rsidR="005B6285">
              <w:rPr>
                <w:rFonts w:ascii="Arial" w:hAnsi="Arial" w:cs="Arial"/>
                <w:color w:val="000000"/>
                <w:lang w:val="en-US"/>
              </w:rPr>
              <w:br/>
            </w:r>
            <w:r w:rsidRPr="004C481F">
              <w:rPr>
                <w:rFonts w:ascii="Arial" w:hAnsi="Arial" w:cs="Arial"/>
                <w:color w:val="000000"/>
                <w:lang w:val="en-US"/>
              </w:rPr>
              <w:t>&lt;/gml:Point&gt;"^^gsp:gmlLiteral .</w:t>
            </w:r>
          </w:p>
          <w:p w14:paraId="2B0873AD" w14:textId="77777777" w:rsidR="00560186" w:rsidRPr="004C481F"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RDF+WKT (GeoSPARQL)</w:t>
            </w:r>
          </w:p>
          <w:p w14:paraId="7E4A867D" w14:textId="77777777" w:rsidR="00560186" w:rsidRPr="000D3AC2"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D3AC2">
              <w:rPr>
                <w:rFonts w:ascii="Arial" w:hAnsi="Arial" w:cs="Arial"/>
                <w:color w:val="000000"/>
                <w:lang w:val="en-US"/>
              </w:rPr>
              <w:t>:Resource locn:geometry</w:t>
            </w:r>
          </w:p>
          <w:p w14:paraId="0C167707" w14:textId="1EEC7BEC"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 xml:space="preserve">  [ a sf:Point; gsp:asWKT "</w:t>
            </w:r>
            <w:r w:rsidR="0067501A" w:rsidRPr="000E2C68">
              <w:rPr>
                <w:color w:val="000000"/>
                <w:lang w:val="en-GB"/>
              </w:rPr>
              <w:t>http://www.opengis.net/def/crs/OGC/1.3/CRS84</w:t>
            </w:r>
            <w:r w:rsidR="005B6285">
              <w:rPr>
                <w:rFonts w:ascii="Arial" w:hAnsi="Arial" w:cs="Arial"/>
                <w:color w:val="000000"/>
                <w:lang w:val="en-GB"/>
              </w:rPr>
              <w:br/>
            </w:r>
            <w:r w:rsidRPr="004C481F">
              <w:rPr>
                <w:rFonts w:ascii="Arial" w:hAnsi="Arial" w:cs="Arial"/>
                <w:color w:val="000000"/>
                <w:lang w:val="en-GB"/>
              </w:rPr>
              <w:t>Point(-0.001475 51.477811)"^^gsp:wktLiteral ] .</w:t>
            </w:r>
          </w:p>
          <w:p w14:paraId="54E106B5" w14:textId="77777777" w:rsidR="00560186" w:rsidRPr="005C2D90"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C2D90">
              <w:rPr>
                <w:rFonts w:ascii="Arial" w:hAnsi="Arial" w:cs="Arial"/>
                <w:color w:val="000000"/>
                <w:sz w:val="20"/>
                <w:szCs w:val="20"/>
              </w:rPr>
              <w:t>RDF+GML (GeoSPARQL)</w:t>
            </w:r>
          </w:p>
          <w:p w14:paraId="57CB2C50" w14:textId="77777777" w:rsidR="00560186" w:rsidRPr="000E2C68"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:Resource locn:geometry</w:t>
            </w:r>
          </w:p>
          <w:p w14:paraId="286FDBBF" w14:textId="77777777" w:rsidR="00560186" w:rsidRPr="000E2C68"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 xml:space="preserve">  [ a sf:Point; gsp:asGML</w:t>
            </w:r>
          </w:p>
          <w:p w14:paraId="664DEA54" w14:textId="4480A747" w:rsidR="00560186" w:rsidRPr="004C481F" w:rsidRDefault="00560186" w:rsidP="000E2C68">
            <w:pPr>
              <w:pStyle w:val="HTMLVorformatiert"/>
              <w:ind w:left="91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C481F">
              <w:rPr>
                <w:rFonts w:ascii="Arial" w:hAnsi="Arial" w:cs="Arial"/>
                <w:color w:val="000000"/>
                <w:lang w:val="en-US"/>
              </w:rPr>
              <w:t>"&lt;gml:Point srsName</w:t>
            </w:r>
            <w:r w:rsidR="0067501A">
              <w:rPr>
                <w:rFonts w:ascii="Arial" w:hAnsi="Arial" w:cs="Arial"/>
                <w:color w:val="000000"/>
                <w:lang w:val="en-US"/>
              </w:rPr>
              <w:t>=</w:t>
            </w:r>
            <w:r w:rsidR="005B6285">
              <w:rPr>
                <w:rFonts w:ascii="Arial" w:hAnsi="Arial" w:cs="Arial"/>
                <w:color w:val="000000"/>
                <w:lang w:val="en-US"/>
              </w:rPr>
              <w:br/>
            </w:r>
            <w:r w:rsidRPr="004C481F">
              <w:rPr>
                <w:rFonts w:ascii="Arial" w:hAnsi="Arial" w:cs="Arial"/>
                <w:color w:val="000000"/>
                <w:lang w:val="en-US"/>
              </w:rPr>
              <w:t>'http://www.opengis.net/def/crs/OGC/1.3/CRS84'&gt;</w:t>
            </w:r>
          </w:p>
          <w:p w14:paraId="56237E58" w14:textId="4B0871DA" w:rsidR="00560186" w:rsidRPr="004C481F" w:rsidRDefault="005B6285">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Pr>
                <w:rFonts w:ascii="Arial" w:hAnsi="Arial" w:cs="Arial"/>
                <w:color w:val="000000"/>
                <w:lang w:val="en-US"/>
              </w:rPr>
              <w:tab/>
            </w:r>
            <w:r w:rsidR="00560186" w:rsidRPr="004C481F">
              <w:rPr>
                <w:rFonts w:ascii="Arial" w:hAnsi="Arial" w:cs="Arial"/>
                <w:color w:val="000000"/>
                <w:lang w:val="en-US"/>
              </w:rPr>
              <w:t>&lt;gml:coordinates&gt;-0.001475,51.477811&lt;/gml:coordinates&gt;</w:t>
            </w:r>
            <w:r w:rsidR="0067501A">
              <w:rPr>
                <w:rFonts w:ascii="Arial" w:hAnsi="Arial" w:cs="Arial"/>
                <w:color w:val="000000"/>
                <w:lang w:val="en-US"/>
              </w:rPr>
              <w:br/>
            </w:r>
            <w:r w:rsidR="00560186" w:rsidRPr="004C481F">
              <w:rPr>
                <w:rFonts w:ascii="Arial" w:hAnsi="Arial" w:cs="Arial"/>
                <w:color w:val="000000"/>
                <w:lang w:val="en-US"/>
              </w:rPr>
              <w:t>&lt;/gml:Point&gt;"^^gsp:gmlLiteral ] .</w:t>
            </w:r>
          </w:p>
          <w:p w14:paraId="2AB2CA0A"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RDF (WGS84 lat/long)</w:t>
            </w:r>
          </w:p>
          <w:p w14:paraId="27FDB3D5" w14:textId="02BEE51C"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 xml:space="preserve">:Resource locn:geometry </w:t>
            </w:r>
            <w:r w:rsidR="0067501A">
              <w:rPr>
                <w:rFonts w:ascii="Arial" w:hAnsi="Arial" w:cs="Arial"/>
                <w:color w:val="000000"/>
                <w:lang w:val="en-GB"/>
              </w:rPr>
              <w:br/>
            </w:r>
            <w:r w:rsidRPr="004C481F">
              <w:rPr>
                <w:rFonts w:ascii="Arial" w:hAnsi="Arial" w:cs="Arial"/>
                <w:color w:val="000000"/>
                <w:lang w:val="en-GB"/>
              </w:rPr>
              <w:t>[ a geo:Point; geo:lat "51.477811"; geo:long "-0.001475" ] .</w:t>
            </w:r>
          </w:p>
          <w:p w14:paraId="4AE8AFD2"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RDF (schema.org)</w:t>
            </w:r>
          </w:p>
          <w:p w14:paraId="5BADE307" w14:textId="37623010" w:rsidR="00560186" w:rsidRPr="000E2C68"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:Resource locn:geometry [ a schema:GeoCoordinates;</w:t>
            </w:r>
            <w:r w:rsidR="005B6285" w:rsidRPr="000E2C68">
              <w:rPr>
                <w:rFonts w:ascii="Arial" w:hAnsi="Arial" w:cs="Arial"/>
                <w:color w:val="000000"/>
                <w:lang w:val="en-US"/>
              </w:rPr>
              <w:br/>
            </w:r>
            <w:r w:rsidRPr="000E2C68">
              <w:rPr>
                <w:rFonts w:ascii="Arial" w:hAnsi="Arial" w:cs="Arial"/>
                <w:color w:val="000000"/>
                <w:lang w:val="en-US"/>
              </w:rPr>
              <w:t xml:space="preserve"> schema:latitude "51.477811"; schema:longitude "-0.001475" ] .</w:t>
            </w:r>
          </w:p>
          <w:p w14:paraId="38EB7848"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61109D">
              <w:rPr>
                <w:rFonts w:ascii="Arial" w:hAnsi="Arial" w:cs="Arial"/>
                <w:color w:val="000000"/>
                <w:sz w:val="20"/>
                <w:szCs w:val="20"/>
                <w:lang w:val="en-US"/>
              </w:rPr>
              <w:t>geo </w:t>
            </w:r>
            <w:r w:rsidRPr="000E2C68">
              <w:rPr>
                <w:rFonts w:ascii="Arial" w:hAnsi="Arial" w:cs="Arial"/>
                <w:color w:val="000000"/>
                <w:sz w:val="20"/>
                <w:szCs w:val="20"/>
                <w:lang w:val="en-US"/>
              </w:rPr>
              <w:t>URI</w:t>
            </w:r>
          </w:p>
          <w:p w14:paraId="3C723BD9" w14:textId="1BA24464"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:Resource locn:geometry &lt;</w:t>
            </w:r>
            <w:hyperlink r:id="rId29" w:history="1">
              <w:r w:rsidRPr="004C481F">
                <w:rPr>
                  <w:rStyle w:val="Hyperlink"/>
                  <w:rFonts w:ascii="Arial" w:hAnsi="Arial" w:cs="Arial"/>
                  <w:color w:val="660099"/>
                  <w:lang w:val="en-GB"/>
                </w:rPr>
                <w:t>geo:51.477811,-0.001475;u=0;crs=wgs84</w:t>
              </w:r>
            </w:hyperlink>
            <w:r w:rsidRPr="004C481F">
              <w:rPr>
                <w:rFonts w:ascii="Arial" w:hAnsi="Arial" w:cs="Arial"/>
                <w:color w:val="000000"/>
                <w:lang w:val="en-GB"/>
              </w:rPr>
              <w:t>&gt; .</w:t>
            </w:r>
          </w:p>
          <w:p w14:paraId="056EB792"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GeoHash URI</w:t>
            </w:r>
          </w:p>
          <w:p w14:paraId="60C9C912" w14:textId="07D73917" w:rsidR="00560186" w:rsidRDefault="00560186" w:rsidP="004C481F">
            <w:pPr>
              <w:pStyle w:val="HTMLVorformatiert"/>
              <w:keepNex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:Resource locn:geometry &lt;</w:t>
            </w:r>
            <w:hyperlink r:id="rId30" w:history="1">
              <w:r w:rsidRPr="004C481F">
                <w:rPr>
                  <w:rStyle w:val="Hyperlink"/>
                  <w:rFonts w:ascii="Arial" w:hAnsi="Arial" w:cs="Arial"/>
                  <w:color w:val="660099"/>
                  <w:lang w:val="en-GB"/>
                </w:rPr>
                <w:t>http://geohash.org/gcpuzgnzvxkp</w:t>
              </w:r>
            </w:hyperlink>
            <w:r w:rsidRPr="004C481F">
              <w:rPr>
                <w:rFonts w:ascii="Arial" w:hAnsi="Arial" w:cs="Arial"/>
                <w:color w:val="000000"/>
                <w:lang w:val="en-GB"/>
              </w:rPr>
              <w:t>&gt; .</w:t>
            </w:r>
          </w:p>
          <w:p w14:paraId="03851750" w14:textId="77777777" w:rsidR="005B6285" w:rsidRPr="004C481F" w:rsidRDefault="005B6285" w:rsidP="000E2C68">
            <w:pPr>
              <w:pStyle w:val="HTMLVorformatiert"/>
              <w:keepNex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p>
        </w:tc>
      </w:tr>
    </w:tbl>
    <w:p w14:paraId="73D94A40" w14:textId="1A215F7A" w:rsidR="0067501A" w:rsidRPr="000E2C68" w:rsidRDefault="0067501A">
      <w:pPr>
        <w:rPr>
          <w:i/>
          <w:lang w:val="en-US"/>
        </w:rPr>
      </w:pPr>
      <w:r w:rsidRPr="000E2C68">
        <w:rPr>
          <w:lang w:val="en-US"/>
        </w:rPr>
        <w:br w:type="page"/>
      </w:r>
    </w:p>
    <w:p w14:paraId="758FF28E" w14:textId="4DBB300C" w:rsidR="00345AB4" w:rsidRDefault="00345AB4" w:rsidP="000F45CA">
      <w:pPr>
        <w:pStyle w:val="Konvention"/>
      </w:pPr>
      <w:bookmarkStart w:id="375" w:name="_Toc485753010"/>
      <w:bookmarkStart w:id="376" w:name="_Toc513111875"/>
      <w:bookmarkStart w:id="377" w:name="_Toc513112305"/>
      <w:bookmarkStart w:id="378" w:name="_Toc514070681"/>
      <w:r>
        <w:lastRenderedPageBreak/>
        <w:t xml:space="preserve">Konv </w:t>
      </w:r>
      <w:r w:rsidR="00C359BD">
        <w:fldChar w:fldCharType="begin"/>
      </w:r>
      <w:r w:rsidR="00C359BD">
        <w:instrText xml:space="preserve"> Seq Konv </w:instrText>
      </w:r>
      <w:r w:rsidR="00C359BD">
        <w:fldChar w:fldCharType="separate"/>
      </w:r>
      <w:r w:rsidR="002B21E4">
        <w:rPr>
          <w:noProof/>
        </w:rPr>
        <w:t>4</w:t>
      </w:r>
      <w:r w:rsidR="00C359BD">
        <w:rPr>
          <w:noProof/>
        </w:rPr>
        <w:fldChar w:fldCharType="end"/>
      </w:r>
      <w:r>
        <w:t>:</w:t>
      </w:r>
      <w:r w:rsidR="000F45CA">
        <w:tab/>
      </w:r>
      <w:r w:rsidR="00E77BD5">
        <w:t xml:space="preserve">Wird die </w:t>
      </w:r>
      <w:r w:rsidR="00D15502">
        <w:t xml:space="preserve">räumliche </w:t>
      </w:r>
      <w:r w:rsidR="00E77BD5">
        <w:t>Abdeckung eines Katalogs oder einer Datenstruktur (</w:t>
      </w:r>
      <w:r w:rsidR="00E77BD5" w:rsidRPr="000E2C68">
        <w:rPr>
          <w:rFonts w:ascii="Courier New" w:eastAsia="Times New Roman" w:hAnsi="Courier New" w:cs="Courier New"/>
          <w:color w:val="000000"/>
          <w:sz w:val="18"/>
          <w:szCs w:val="22"/>
          <w:lang w:eastAsia="de-DE"/>
        </w:rPr>
        <w:t>dct:spatial</w:t>
      </w:r>
      <w:r w:rsidR="00E77BD5">
        <w:t xml:space="preserve">) unter </w:t>
      </w:r>
      <w:r w:rsidR="008B045F">
        <w:t xml:space="preserve">Verwendung von </w:t>
      </w:r>
      <w:r>
        <w:t xml:space="preserve">Geometrien und Punkten </w:t>
      </w:r>
      <w:r w:rsidR="00FC4D81">
        <w:t>bezeichnet,</w:t>
      </w:r>
      <w:r w:rsidR="008B045F">
        <w:t xml:space="preserve"> </w:t>
      </w:r>
      <w:r>
        <w:t xml:space="preserve">MÜSSEN die Koordinatensysteme </w:t>
      </w:r>
      <w:r w:rsidR="00E77BD5">
        <w:t xml:space="preserve">mit </w:t>
      </w:r>
      <w:r>
        <w:t>angegeben werden.</w:t>
      </w:r>
      <w:bookmarkEnd w:id="375"/>
      <w:bookmarkEnd w:id="376"/>
      <w:bookmarkEnd w:id="377"/>
      <w:bookmarkEnd w:id="378"/>
    </w:p>
    <w:p w14:paraId="65B5CC86" w14:textId="77777777" w:rsidR="00B41D53" w:rsidRDefault="00B41D53" w:rsidP="0002656B"/>
    <w:p w14:paraId="395DB134" w14:textId="7EAE14CF" w:rsidR="00F5388F" w:rsidRDefault="00B41D53" w:rsidP="000F45CA">
      <w:pPr>
        <w:pStyle w:val="Konvention"/>
      </w:pPr>
      <w:bookmarkStart w:id="379" w:name="_Toc485753011"/>
      <w:bookmarkStart w:id="380" w:name="_Toc513111876"/>
      <w:bookmarkStart w:id="381" w:name="_Toc513112306"/>
      <w:bookmarkStart w:id="382" w:name="_Toc514070682"/>
      <w:r>
        <w:t xml:space="preserve">Konv </w:t>
      </w:r>
      <w:r w:rsidR="00120ECF">
        <w:fldChar w:fldCharType="begin"/>
      </w:r>
      <w:r w:rsidR="00120ECF">
        <w:rPr>
          <w:i w:val="0"/>
        </w:rPr>
        <w:instrText xml:space="preserve"> Seq Konv </w:instrText>
      </w:r>
      <w:r w:rsidR="00120ECF">
        <w:fldChar w:fldCharType="separate"/>
      </w:r>
      <w:r w:rsidR="002B21E4">
        <w:rPr>
          <w:i w:val="0"/>
          <w:noProof/>
        </w:rPr>
        <w:t>5</w:t>
      </w:r>
      <w:r w:rsidR="00120ECF">
        <w:rPr>
          <w:noProof/>
        </w:rPr>
        <w:fldChar w:fldCharType="end"/>
      </w:r>
      <w:r>
        <w:t>:</w:t>
      </w:r>
      <w:r w:rsidR="000F45CA">
        <w:tab/>
      </w:r>
      <w:r w:rsidR="00E77BD5">
        <w:t>W</w:t>
      </w:r>
      <w:r w:rsidR="00FC4D81">
        <w:t>ird die r</w:t>
      </w:r>
      <w:r w:rsidR="00E77BD5">
        <w:t xml:space="preserve">äumliche Abdeckung eines Katalogs oder einer Datenstruktur </w:t>
      </w:r>
      <w:r w:rsidR="00E77BD5" w:rsidRPr="007B10FE">
        <w:t>(</w:t>
      </w:r>
      <w:r w:rsidR="00E77BD5" w:rsidRPr="000E2C68">
        <w:rPr>
          <w:rFonts w:ascii="Courier New" w:eastAsia="Times New Roman" w:hAnsi="Courier New" w:cs="Courier New"/>
          <w:i w:val="0"/>
          <w:color w:val="000000"/>
          <w:sz w:val="18"/>
          <w:szCs w:val="22"/>
          <w:lang w:eastAsia="de-DE"/>
        </w:rPr>
        <w:t>dct:spatial</w:t>
      </w:r>
      <w:r w:rsidR="00E77BD5">
        <w:t>) unter Verwendung von Geometrien und Punkten angegebe</w:t>
      </w:r>
      <w:r w:rsidR="00FC4D81">
        <w:t>n</w:t>
      </w:r>
      <w:r w:rsidR="00E77BD5">
        <w:t xml:space="preserve">, so MÜSSEN Koordinaten entsprechend der </w:t>
      </w:r>
      <w:r>
        <w:t xml:space="preserve">Achsenanordnung des </w:t>
      </w:r>
      <w:r w:rsidR="00FC4D81">
        <w:t xml:space="preserve">bezeichneten </w:t>
      </w:r>
      <w:r>
        <w:t>Koordinatensystems</w:t>
      </w:r>
      <w:r w:rsidR="00AE153F">
        <w:t xml:space="preserve"> </w:t>
      </w:r>
      <w:r w:rsidR="00FC4D81">
        <w:t xml:space="preserve">angegeben </w:t>
      </w:r>
      <w:r>
        <w:t>werden</w:t>
      </w:r>
      <w:r w:rsidR="00F5388F">
        <w:t>.</w:t>
      </w:r>
      <w:bookmarkEnd w:id="379"/>
      <w:bookmarkEnd w:id="380"/>
      <w:bookmarkEnd w:id="381"/>
      <w:bookmarkEnd w:id="382"/>
    </w:p>
    <w:p w14:paraId="55F08E5C" w14:textId="77777777" w:rsidR="000A0562" w:rsidRDefault="000A0562" w:rsidP="000A0562"/>
    <w:p w14:paraId="6010A307" w14:textId="4017CDCF" w:rsidR="00F5388F" w:rsidRDefault="000A0562" w:rsidP="000F45CA">
      <w:pPr>
        <w:pStyle w:val="Konvention"/>
      </w:pPr>
      <w:bookmarkStart w:id="383" w:name="_Toc485753012"/>
      <w:bookmarkStart w:id="384" w:name="_Toc513111877"/>
      <w:bookmarkStart w:id="385" w:name="_Toc513112307"/>
      <w:bookmarkStart w:id="386" w:name="_Toc514070683"/>
      <w:r w:rsidRPr="00A91E19">
        <w:t xml:space="preserve">Konv </w:t>
      </w:r>
      <w:r>
        <w:rPr>
          <w:i w:val="0"/>
        </w:rPr>
        <w:fldChar w:fldCharType="begin"/>
      </w:r>
      <w:r w:rsidRPr="00027658">
        <w:instrText xml:space="preserve"> Seq Konv </w:instrText>
      </w:r>
      <w:r>
        <w:rPr>
          <w:i w:val="0"/>
        </w:rPr>
        <w:fldChar w:fldCharType="separate"/>
      </w:r>
      <w:r w:rsidR="002B21E4">
        <w:rPr>
          <w:noProof/>
        </w:rPr>
        <w:t>6</w:t>
      </w:r>
      <w:r>
        <w:rPr>
          <w:i w:val="0"/>
          <w:noProof/>
        </w:rPr>
        <w:fldChar w:fldCharType="end"/>
      </w:r>
      <w:r w:rsidRPr="00A91E19">
        <w:t>:</w:t>
      </w:r>
      <w:r w:rsidR="000F45CA">
        <w:tab/>
      </w:r>
      <w:r w:rsidR="00490E49">
        <w:t>F</w:t>
      </w:r>
      <w:r w:rsidR="00490E49" w:rsidRPr="0002656B">
        <w:t xml:space="preserve">ür </w:t>
      </w:r>
      <w:r w:rsidR="00490E49">
        <w:t xml:space="preserve">die Angabe von </w:t>
      </w:r>
      <w:r w:rsidR="00490E49" w:rsidRPr="0002656B">
        <w:t xml:space="preserve">Geometrien </w:t>
      </w:r>
      <w:r w:rsidR="00863D64">
        <w:t>für die räumliche Abdeckung (</w:t>
      </w:r>
      <w:r w:rsidR="00863D64" w:rsidRPr="000E2C68">
        <w:rPr>
          <w:rFonts w:ascii="Courier New" w:eastAsia="Times New Roman" w:hAnsi="Courier New" w:cs="Courier New"/>
          <w:i w:val="0"/>
          <w:color w:val="000000"/>
          <w:sz w:val="18"/>
          <w:szCs w:val="22"/>
          <w:lang w:eastAsia="de-DE"/>
        </w:rPr>
        <w:t>dct:spatial</w:t>
      </w:r>
      <w:r w:rsidR="00863D64">
        <w:t xml:space="preserve">) </w:t>
      </w:r>
      <w:r w:rsidR="008B045F">
        <w:t>MÜSSEN</w:t>
      </w:r>
      <w:r w:rsidR="00490E49" w:rsidRPr="00490E49">
        <w:t xml:space="preserve"> </w:t>
      </w:r>
      <w:r w:rsidR="00027658" w:rsidRPr="00A91E19">
        <w:t xml:space="preserve">WKT, GML, </w:t>
      </w:r>
      <w:r w:rsidR="008B045F">
        <w:t>oder</w:t>
      </w:r>
      <w:r w:rsidR="008B045F" w:rsidRPr="00A91E19">
        <w:t xml:space="preserve"> </w:t>
      </w:r>
      <w:r w:rsidR="00027658" w:rsidRPr="00A91E19">
        <w:t>RDF+WKT/GML</w:t>
      </w:r>
      <w:r w:rsidR="00BD46A4">
        <w:t xml:space="preserve"> gemäß</w:t>
      </w:r>
      <w:r w:rsidR="00027658" w:rsidRPr="0002656B">
        <w:t xml:space="preserve"> der GeoSPARQL </w:t>
      </w:r>
      <w:r w:rsidR="00027658">
        <w:t>Spezifikation</w:t>
      </w:r>
      <w:r w:rsidR="008B045F">
        <w:t>,</w:t>
      </w:r>
      <w:r w:rsidR="00027658">
        <w:t xml:space="preserve"> KML</w:t>
      </w:r>
      <w:r w:rsidR="00027658" w:rsidRPr="0002656B">
        <w:t xml:space="preserve"> </w:t>
      </w:r>
      <w:r w:rsidR="00027658">
        <w:t xml:space="preserve">oder RDF von schema.org </w:t>
      </w:r>
      <w:r w:rsidR="00027658" w:rsidRPr="0002656B">
        <w:t>verwendet w</w:t>
      </w:r>
      <w:r w:rsidR="00027658">
        <w:t>e</w:t>
      </w:r>
      <w:r w:rsidR="00027658" w:rsidRPr="0002656B">
        <w:t>rden</w:t>
      </w:r>
      <w:r w:rsidR="00F5388F">
        <w:t>.</w:t>
      </w:r>
      <w:bookmarkEnd w:id="383"/>
      <w:bookmarkEnd w:id="384"/>
      <w:bookmarkEnd w:id="385"/>
      <w:bookmarkEnd w:id="386"/>
    </w:p>
    <w:p w14:paraId="3D257D19" w14:textId="4C7CFCD3" w:rsidR="00B55292" w:rsidRDefault="00B55292" w:rsidP="0002656B">
      <w:r>
        <w:t xml:space="preserve">Schema.org Eigenschaften sind </w:t>
      </w:r>
      <w:r w:rsidRPr="000E2C68">
        <w:rPr>
          <w:rFonts w:ascii="Courier New" w:eastAsia="Times New Roman" w:hAnsi="Courier New" w:cs="Courier New"/>
          <w:color w:val="000000"/>
          <w:sz w:val="18"/>
          <w:szCs w:val="22"/>
          <w:lang w:eastAsia="de-DE"/>
        </w:rPr>
        <w:t>schema:GeoCoordinates</w:t>
      </w:r>
      <w:r>
        <w:t xml:space="preserve">, </w:t>
      </w:r>
      <w:r w:rsidRPr="000E2C68">
        <w:rPr>
          <w:rFonts w:ascii="Courier New" w:eastAsia="Times New Roman" w:hAnsi="Courier New" w:cs="Courier New"/>
          <w:color w:val="000000"/>
          <w:sz w:val="18"/>
          <w:szCs w:val="22"/>
          <w:lang w:eastAsia="de-DE"/>
        </w:rPr>
        <w:t>schema:latitude</w:t>
      </w:r>
      <w:r>
        <w:rPr>
          <w:color w:val="000000"/>
        </w:rPr>
        <w:t>,</w:t>
      </w:r>
      <w:r w:rsidRPr="00027658">
        <w:rPr>
          <w:color w:val="000000"/>
        </w:rPr>
        <w:t xml:space="preserve"> </w:t>
      </w:r>
      <w:r w:rsidRPr="000E2C68">
        <w:rPr>
          <w:rFonts w:ascii="Courier New" w:eastAsia="Times New Roman" w:hAnsi="Courier New" w:cs="Courier New"/>
          <w:color w:val="000000"/>
          <w:sz w:val="18"/>
          <w:szCs w:val="22"/>
          <w:lang w:eastAsia="de-DE"/>
        </w:rPr>
        <w:t>schema:longitude</w:t>
      </w:r>
      <w:r>
        <w:rPr>
          <w:color w:val="000000"/>
        </w:rPr>
        <w:t>.</w:t>
      </w:r>
    </w:p>
    <w:p w14:paraId="49391C3A" w14:textId="52EDE2A7" w:rsidR="00027658" w:rsidRDefault="00027658" w:rsidP="000F45CA">
      <w:pPr>
        <w:pStyle w:val="Konvention"/>
      </w:pPr>
      <w:bookmarkStart w:id="387" w:name="_Toc485753013"/>
      <w:bookmarkStart w:id="388" w:name="_Toc513111878"/>
      <w:bookmarkStart w:id="389" w:name="_Toc513112308"/>
      <w:bookmarkStart w:id="390" w:name="_Toc514070684"/>
      <w:r w:rsidRPr="00837E9A">
        <w:t xml:space="preserve">Konv </w:t>
      </w:r>
      <w:r>
        <w:fldChar w:fldCharType="begin"/>
      </w:r>
      <w:r w:rsidRPr="00837E9A">
        <w:instrText xml:space="preserve"> Seq Konv </w:instrText>
      </w:r>
      <w:r>
        <w:fldChar w:fldCharType="separate"/>
      </w:r>
      <w:r w:rsidR="002B21E4">
        <w:rPr>
          <w:noProof/>
        </w:rPr>
        <w:t>7</w:t>
      </w:r>
      <w:r>
        <w:rPr>
          <w:noProof/>
        </w:rPr>
        <w:fldChar w:fldCharType="end"/>
      </w:r>
      <w:r w:rsidRPr="00837E9A">
        <w:t>:</w:t>
      </w:r>
      <w:r w:rsidR="009425B1">
        <w:tab/>
      </w:r>
      <w:r>
        <w:t>Bei der Angaben von Punkten</w:t>
      </w:r>
      <w:r w:rsidR="00801391">
        <w:t xml:space="preserve"> </w:t>
      </w:r>
      <w:r w:rsidR="00A52271">
        <w:t>für die r</w:t>
      </w:r>
      <w:r w:rsidR="00863D64">
        <w:t>äumliche Abdeckung (</w:t>
      </w:r>
      <w:r w:rsidR="00863D64" w:rsidRPr="000E2C68">
        <w:rPr>
          <w:rFonts w:ascii="Courier New" w:eastAsia="Times New Roman" w:hAnsi="Courier New" w:cs="Courier New"/>
          <w:color w:val="000000"/>
          <w:sz w:val="18"/>
          <w:szCs w:val="22"/>
          <w:lang w:eastAsia="de-DE"/>
        </w:rPr>
        <w:t>dct:spatial</w:t>
      </w:r>
      <w:r w:rsidR="00863D64">
        <w:t xml:space="preserve">) </w:t>
      </w:r>
      <w:r w:rsidR="008B045F">
        <w:t xml:space="preserve">MÜSSEN die für Geometrien zugelassen Werte oder </w:t>
      </w:r>
      <w:r w:rsidRPr="00837E9A">
        <w:t>geo-URIs</w:t>
      </w:r>
      <w:r w:rsidR="008B045F">
        <w:t>,</w:t>
      </w:r>
      <w:r w:rsidRPr="00837E9A">
        <w:t xml:space="preserve"> GeoHas</w:t>
      </w:r>
      <w:r w:rsidR="00863D64">
        <w:t xml:space="preserve">h </w:t>
      </w:r>
      <w:r w:rsidRPr="00837E9A">
        <w:t>URIs oder</w:t>
      </w:r>
      <w:r w:rsidR="008B045F">
        <w:t xml:space="preserve"> das</w:t>
      </w:r>
      <w:r w:rsidRPr="00837E9A">
        <w:t xml:space="preserve"> W3C Basic Geo (WGS84 lat/long) vocabulary </w:t>
      </w:r>
      <w:r>
        <w:t>verwendet werden.</w:t>
      </w:r>
      <w:bookmarkEnd w:id="387"/>
      <w:bookmarkEnd w:id="388"/>
      <w:bookmarkEnd w:id="389"/>
      <w:bookmarkEnd w:id="390"/>
    </w:p>
    <w:p w14:paraId="71FBF9A9" w14:textId="77777777" w:rsidR="00B55292" w:rsidRDefault="00B55292" w:rsidP="0002656B"/>
    <w:p w14:paraId="4CF8F714" w14:textId="642C3A50" w:rsidR="00B41D53" w:rsidRDefault="005F61B1" w:rsidP="0002656B">
      <w:r>
        <w:t xml:space="preserve">Abbildung 3 zeigt ein Beispiel </w:t>
      </w:r>
      <w:r w:rsidR="00B41D53">
        <w:t>zur Angabe eines Polygons</w:t>
      </w:r>
      <w:r>
        <w:t xml:space="preserve"> </w:t>
      </w:r>
      <w:r w:rsidR="00010B24">
        <w:t xml:space="preserve">aus </w:t>
      </w:r>
      <w:r>
        <w:t>GeoDCAT</w:t>
      </w:r>
      <w:r w:rsidR="00D347D3">
        <w:t>-AP</w:t>
      </w:r>
      <w:r w:rsidR="00FB4314">
        <w:t>.</w:t>
      </w:r>
    </w:p>
    <w:p w14:paraId="551C4C34" w14:textId="77777777" w:rsidR="00B41D53" w:rsidRDefault="00B41D53" w:rsidP="0002656B">
      <w:pPr>
        <w:keepNext/>
      </w:pPr>
      <w:r w:rsidRPr="00B41D53">
        <w:rPr>
          <w:noProof/>
          <w:lang w:eastAsia="de-DE"/>
        </w:rPr>
        <w:drawing>
          <wp:inline distT="0" distB="0" distL="0" distR="0" wp14:anchorId="775A08AA" wp14:editId="16E9956B">
            <wp:extent cx="5104737" cy="3770014"/>
            <wp:effectExtent l="0" t="0" r="127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7870" cy="3794484"/>
                    </a:xfrm>
                    <a:prstGeom prst="rect">
                      <a:avLst/>
                    </a:prstGeom>
                  </pic:spPr>
                </pic:pic>
              </a:graphicData>
            </a:graphic>
          </wp:inline>
        </w:drawing>
      </w:r>
    </w:p>
    <w:p w14:paraId="1CD68F3F" w14:textId="1AA26C94" w:rsidR="00B41D53" w:rsidRDefault="00B41D53" w:rsidP="00C75AA5">
      <w:pPr>
        <w:pStyle w:val="Beschriftung"/>
      </w:pPr>
      <w:bookmarkStart w:id="391" w:name="_Toc514070640"/>
      <w:r>
        <w:t xml:space="preserve">Abbildung </w:t>
      </w:r>
      <w:r>
        <w:fldChar w:fldCharType="begin"/>
      </w:r>
      <w:r>
        <w:instrText xml:space="preserve"> SEQ Abbildung \* ARABIC </w:instrText>
      </w:r>
      <w:r>
        <w:fldChar w:fldCharType="separate"/>
      </w:r>
      <w:r w:rsidR="002B21E4">
        <w:t>3</w:t>
      </w:r>
      <w:r>
        <w:fldChar w:fldCharType="end"/>
      </w:r>
      <w:r>
        <w:t>: Beispiel zur Angabe eines Polygons aus GeoDCAT</w:t>
      </w:r>
      <w:r w:rsidR="00D347D3">
        <w:t>-AP</w:t>
      </w:r>
      <w:bookmarkEnd w:id="391"/>
    </w:p>
    <w:p w14:paraId="1F633B17" w14:textId="35E4D725" w:rsidR="004E5988" w:rsidRPr="0061109D" w:rsidRDefault="009425B1" w:rsidP="00573405">
      <w:pPr>
        <w:pStyle w:val="berschrift5"/>
        <w:rPr>
          <w:rFonts w:ascii="Arial" w:hAnsi="Arial" w:cs="Arial"/>
        </w:rPr>
      </w:pPr>
      <w:r w:rsidRPr="0061109D">
        <w:rPr>
          <w:rFonts w:ascii="Arial" w:hAnsi="Arial" w:cs="Arial"/>
        </w:rPr>
        <w:lastRenderedPageBreak/>
        <w:t xml:space="preserve">dct:spatial: </w:t>
      </w:r>
      <w:r w:rsidR="004E5988" w:rsidRPr="0061109D">
        <w:rPr>
          <w:rFonts w:ascii="Arial" w:hAnsi="Arial" w:cs="Arial"/>
        </w:rPr>
        <w:t>geografische Ortsbezüge per URI</w:t>
      </w:r>
      <w:r w:rsidR="00FE4B8A" w:rsidRPr="0061109D">
        <w:rPr>
          <w:rFonts w:ascii="Arial" w:hAnsi="Arial" w:cs="Arial"/>
        </w:rPr>
        <w:t xml:space="preserve"> (</w:t>
      </w:r>
      <w:r w:rsidR="00FE4B8A" w:rsidRPr="0061109D">
        <w:rPr>
          <w:rFonts w:ascii="Arial" w:hAnsi="Arial" w:cs="Arial"/>
          <w:lang w:val="en-GB"/>
        </w:rPr>
        <w:t>geographic</w:t>
      </w:r>
      <w:r w:rsidR="00FE4B8A" w:rsidRPr="0061109D">
        <w:rPr>
          <w:rFonts w:ascii="Arial" w:hAnsi="Arial" w:cs="Arial"/>
        </w:rPr>
        <w:t xml:space="preserve"> </w:t>
      </w:r>
      <w:r w:rsidR="00FE4B8A" w:rsidRPr="0061109D">
        <w:rPr>
          <w:rFonts w:ascii="Arial" w:hAnsi="Arial" w:cs="Arial"/>
          <w:lang w:val="en-GB"/>
        </w:rPr>
        <w:t>identifiers</w:t>
      </w:r>
      <w:r w:rsidR="00FE4B8A" w:rsidRPr="0061109D">
        <w:rPr>
          <w:rFonts w:ascii="Arial" w:hAnsi="Arial" w:cs="Arial"/>
        </w:rPr>
        <w:t>)</w:t>
      </w:r>
    </w:p>
    <w:p w14:paraId="25D8F37A" w14:textId="6368B9E4" w:rsidR="00AD45D2" w:rsidRPr="00AD45D2" w:rsidRDefault="00AD45D2" w:rsidP="00AD45D2">
      <w:r>
        <w:t xml:space="preserve">Ortsbezüge können </w:t>
      </w:r>
      <w:r w:rsidR="00A52271">
        <w:t xml:space="preserve">auch </w:t>
      </w:r>
      <w:r>
        <w:t>auf unterschiedliche Weise über eine</w:t>
      </w:r>
      <w:r w:rsidR="00BA54C2">
        <w:t>n</w:t>
      </w:r>
      <w:r>
        <w:t xml:space="preserve"> URI angegeben werden. </w:t>
      </w:r>
      <w:r w:rsidR="00907C77">
        <w:t xml:space="preserve">Dies bedeutet in der Praxis, dass Bezeichnungen aus </w:t>
      </w:r>
      <w:r w:rsidR="00573405">
        <w:t xml:space="preserve">möglichst langfristig verfügbaren </w:t>
      </w:r>
      <w:r w:rsidR="00412882">
        <w:t xml:space="preserve">(persistenten) </w:t>
      </w:r>
      <w:r w:rsidR="00D73D05">
        <w:t>Vokabularen</w:t>
      </w:r>
      <w:r w:rsidR="00907C77">
        <w:t xml:space="preserve"> (</w:t>
      </w:r>
      <w:r w:rsidR="00412882">
        <w:t>URI-</w:t>
      </w:r>
      <w:r w:rsidR="00573405">
        <w:t>Systemen</w:t>
      </w:r>
      <w:r w:rsidR="00907C77">
        <w:t>)</w:t>
      </w:r>
      <w:r w:rsidR="00573405">
        <w:t xml:space="preserve"> </w:t>
      </w:r>
      <w:r>
        <w:t>verwendet</w:t>
      </w:r>
      <w:r w:rsidR="00907C77">
        <w:t xml:space="preserve"> werden müssen</w:t>
      </w:r>
      <w:r>
        <w:t xml:space="preserve">: </w:t>
      </w:r>
      <w:r w:rsidR="00907C77">
        <w:t>Dies können in einigen Fällen die vom EU Publication Office gepflegten Listen der Kontinente [MDR-CONT], Staaten [MDCOUNTRIES] oder</w:t>
      </w:r>
      <w:r w:rsidR="00801391">
        <w:t xml:space="preserve"> </w:t>
      </w:r>
      <w:r w:rsidR="00907C77">
        <w:t>Orte [MDR-PLACES sein. In vielen Fällen kann auf GEONAMES zurückgegriffen werden.</w:t>
      </w:r>
    </w:p>
    <w:p w14:paraId="79E0046A" w14:textId="7696E14F" w:rsidR="00F5388F" w:rsidRDefault="00A91E19" w:rsidP="00A91E19">
      <w:r>
        <w:t>Beispiele zur A</w:t>
      </w:r>
      <w:r w:rsidR="00573405">
        <w:t>ngabe eines Ortes über Geo-URIs von geonames.org</w:t>
      </w:r>
      <w:r w:rsidR="00F5388F">
        <w:t>.</w:t>
      </w:r>
    </w:p>
    <w:p w14:paraId="645E2E25" w14:textId="1996C6D4" w:rsidR="00A91E19" w:rsidRPr="001D5C9C" w:rsidRDefault="00C359BD" w:rsidP="00B41D53">
      <w:pPr>
        <w:rPr>
          <w:rStyle w:val="Hyperlink"/>
        </w:rPr>
      </w:pPr>
      <w:hyperlink r:id="rId32" w:history="1">
        <w:r w:rsidR="00A91E19" w:rsidRPr="001D5C9C">
          <w:rPr>
            <w:rStyle w:val="Hyperlink"/>
          </w:rPr>
          <w:t>http://www.geonames.org/6695072</w:t>
        </w:r>
      </w:hyperlink>
      <w:r w:rsidR="00AD45D2" w:rsidRPr="001D5C9C">
        <w:rPr>
          <w:rStyle w:val="Hyperlink"/>
        </w:rPr>
        <w:t xml:space="preserve"> - Europäische Union</w:t>
      </w:r>
      <w:r w:rsidR="00E91C23" w:rsidRPr="001D5C9C">
        <w:rPr>
          <w:rStyle w:val="Hyperlink"/>
        </w:rPr>
        <w:t>,</w:t>
      </w:r>
    </w:p>
    <w:p w14:paraId="03B34F54" w14:textId="4BE7D09E" w:rsidR="00AD45D2" w:rsidRDefault="00C359BD" w:rsidP="00AD45D2">
      <w:pPr>
        <w:rPr>
          <w:rStyle w:val="Hyperlink"/>
          <w:rFonts w:cs="Arial"/>
          <w:shd w:val="clear" w:color="auto" w:fill="FFFFFF"/>
        </w:rPr>
      </w:pPr>
      <w:hyperlink r:id="rId33" w:history="1">
        <w:r w:rsidR="00573405" w:rsidRPr="00803230">
          <w:rPr>
            <w:rStyle w:val="Hyperlink"/>
          </w:rPr>
          <w:t>http://www.geonames.org/2950157</w:t>
        </w:r>
      </w:hyperlink>
      <w:r w:rsidR="00573405">
        <w:t xml:space="preserve"> </w:t>
      </w:r>
      <w:r w:rsidR="00AD45D2" w:rsidRPr="00AD45D2">
        <w:rPr>
          <w:rStyle w:val="Hyperlink"/>
          <w:rFonts w:cs="Arial"/>
          <w:shd w:val="clear" w:color="auto" w:fill="FFFFFF"/>
        </w:rPr>
        <w:t xml:space="preserve">- </w:t>
      </w:r>
      <w:r w:rsidR="00573405">
        <w:rPr>
          <w:rStyle w:val="Hyperlink"/>
          <w:rFonts w:cs="Arial"/>
          <w:shd w:val="clear" w:color="auto" w:fill="FFFFFF"/>
        </w:rPr>
        <w:t>Land Berlin</w:t>
      </w:r>
      <w:r w:rsidR="00E91C23">
        <w:rPr>
          <w:rStyle w:val="Hyperlink"/>
          <w:rFonts w:cs="Arial"/>
          <w:shd w:val="clear" w:color="auto" w:fill="FFFFFF"/>
        </w:rPr>
        <w:t>.</w:t>
      </w:r>
    </w:p>
    <w:p w14:paraId="55A00914" w14:textId="48920E32" w:rsidR="00907C77" w:rsidRPr="000E2C68" w:rsidRDefault="00907C77" w:rsidP="00AD45D2">
      <w:r w:rsidRPr="000E2C68">
        <w:t>Aber auch andere langfristig verfügbare Vokabulare</w:t>
      </w:r>
      <w:r w:rsidR="00FE1A3A" w:rsidRPr="000E2C68">
        <w:t xml:space="preserve"> (z.B. die Ortsverzeichnisse der Vermessungsämter)</w:t>
      </w:r>
      <w:r w:rsidRPr="000E2C68">
        <w:t xml:space="preserve"> können genutzt werden.</w:t>
      </w:r>
    </w:p>
    <w:p w14:paraId="31817C50" w14:textId="65E30CC4" w:rsidR="00907C77" w:rsidRPr="000E2C68" w:rsidRDefault="00FE1A3A" w:rsidP="00AD45D2">
      <w:r w:rsidRPr="000E2C68">
        <w:t>Schließlich können g</w:t>
      </w:r>
      <w:r w:rsidR="00907C77" w:rsidRPr="000E2C68">
        <w:t>eo</w:t>
      </w:r>
      <w:r w:rsidRPr="000E2C68">
        <w:t>g</w:t>
      </w:r>
      <w:r w:rsidR="00907C77" w:rsidRPr="000E2C68">
        <w:t>r</w:t>
      </w:r>
      <w:r w:rsidRPr="000E2C68">
        <w:t>a</w:t>
      </w:r>
      <w:r w:rsidR="00907C77" w:rsidRPr="000E2C68">
        <w:t xml:space="preserve">phische Bezeichner (geographic </w:t>
      </w:r>
      <w:r w:rsidRPr="000E2C68">
        <w:t>i</w:t>
      </w:r>
      <w:r w:rsidR="00907C77" w:rsidRPr="000E2C68">
        <w:t>dentifiers</w:t>
      </w:r>
      <w:r w:rsidRPr="000E2C68">
        <w:t>)</w:t>
      </w:r>
      <w:r w:rsidR="00907C77" w:rsidRPr="000E2C68">
        <w:t xml:space="preserve"> auch</w:t>
      </w:r>
      <w:r w:rsidR="00801391">
        <w:t xml:space="preserve"> </w:t>
      </w:r>
      <w:r w:rsidR="00907C77" w:rsidRPr="000E2C68">
        <w:t xml:space="preserve">durch </w:t>
      </w:r>
      <w:r w:rsidR="00355736" w:rsidRPr="000E2C68">
        <w:t xml:space="preserve">skos:prefLabel </w:t>
      </w:r>
      <w:r w:rsidRPr="000E2C68">
        <w:t>ausgedrückt werden</w:t>
      </w:r>
      <w:r w:rsidR="00355736" w:rsidRPr="000E2C68">
        <w:t>. In diesem Fall muss das genutzte Vokabular durch Angabe eines Namens (dct:title) und des letzten Änderungsdatums (dct:modified) genau bezeichnet werden.</w:t>
      </w:r>
    </w:p>
    <w:p w14:paraId="0C09783E" w14:textId="4DB2B637" w:rsidR="00FE1A3A" w:rsidRPr="000E2C68" w:rsidRDefault="00FE1A3A" w:rsidP="00AD45D2">
      <w:pPr>
        <w:rPr>
          <w:lang w:val="en-US"/>
        </w:rPr>
      </w:pPr>
      <w:r w:rsidRPr="000E2C68">
        <w:rPr>
          <w:lang w:val="en-US"/>
        </w:rPr>
        <w:t>Beispiel</w:t>
      </w:r>
      <w:r w:rsidR="00A90511">
        <w:rPr>
          <w:lang w:val="en-US"/>
        </w:rPr>
        <w:t>:</w:t>
      </w:r>
    </w:p>
    <w:p w14:paraId="1FD0E55D" w14:textId="633D37B8" w:rsidR="00355736" w:rsidRDefault="00355736" w:rsidP="000E2C68">
      <w:pPr>
        <w:ind w:left="454"/>
        <w:rPr>
          <w:rFonts w:ascii="Courier New" w:hAnsi="Courier New" w:cs="Courier New"/>
          <w:lang w:val="en-US"/>
        </w:rPr>
      </w:pPr>
      <w:r w:rsidRPr="00097D1E">
        <w:rPr>
          <w:rFonts w:ascii="Courier New" w:hAnsi="Courier New" w:cs="Courier New"/>
          <w:lang w:val="en-US"/>
        </w:rPr>
        <w:t xml:space="preserve"> </w:t>
      </w:r>
      <w:r w:rsidR="00907C77" w:rsidRPr="000E2C68">
        <w:rPr>
          <w:rFonts w:ascii="Courier New" w:hAnsi="Courier New" w:cs="Courier New"/>
          <w:lang w:val="en-US"/>
        </w:rPr>
        <w:t xml:space="preserve">[] </w:t>
      </w:r>
    </w:p>
    <w:p w14:paraId="1C5AFEAC" w14:textId="4B118A4D" w:rsidR="00907C77" w:rsidRPr="000E2C68" w:rsidRDefault="00355736" w:rsidP="000E2C68">
      <w:pPr>
        <w:ind w:left="454"/>
        <w:rPr>
          <w:rStyle w:val="Hyperlink"/>
          <w:rFonts w:ascii="Courier New" w:hAnsi="Courier New" w:cs="Courier New"/>
          <w:color w:val="auto"/>
          <w:u w:val="none"/>
          <w:lang w:val="en-US"/>
        </w:rPr>
      </w:pPr>
      <w:r>
        <w:rPr>
          <w:rFonts w:ascii="Courier New" w:hAnsi="Courier New" w:cs="Courier New"/>
          <w:lang w:val="en-US"/>
        </w:rPr>
        <w:tab/>
      </w:r>
      <w:r w:rsidR="00907C77" w:rsidRPr="000E2C68">
        <w:rPr>
          <w:rFonts w:ascii="Courier New" w:hAnsi="Courier New" w:cs="Courier New"/>
          <w:lang w:val="en-US"/>
        </w:rPr>
        <w:t xml:space="preserve">dct:spatial [ </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skos:preflabel "</w:t>
      </w:r>
      <w:r>
        <w:rPr>
          <w:rFonts w:ascii="Courier New" w:hAnsi="Courier New" w:cs="Courier New"/>
          <w:lang w:val="en-US"/>
        </w:rPr>
        <w:t>Germany</w:t>
      </w:r>
      <w:r w:rsidR="00907C77" w:rsidRPr="000E2C68">
        <w:rPr>
          <w:rFonts w:ascii="Courier New" w:hAnsi="Courier New" w:cs="Courier New"/>
          <w:lang w:val="en-US"/>
        </w:rPr>
        <w:t>"@en;</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skos:prefLabel "</w:t>
      </w:r>
      <w:r w:rsidR="00FE1A3A">
        <w:rPr>
          <w:rFonts w:ascii="Courier New" w:hAnsi="Courier New" w:cs="Courier New"/>
          <w:lang w:val="en-US"/>
        </w:rPr>
        <w:t>Deutschland</w:t>
      </w:r>
      <w:r w:rsidR="00907C77" w:rsidRPr="000E2C68">
        <w:rPr>
          <w:rFonts w:ascii="Courier New" w:hAnsi="Courier New" w:cs="Courier New"/>
          <w:lang w:val="en-US"/>
        </w:rPr>
        <w:t>"@</w:t>
      </w:r>
      <w:r>
        <w:rPr>
          <w:rFonts w:ascii="Courier New" w:hAnsi="Courier New" w:cs="Courier New"/>
          <w:lang w:val="en-US"/>
        </w:rPr>
        <w:t>de</w:t>
      </w:r>
      <w:r w:rsidR="00907C77" w:rsidRPr="000E2C68">
        <w:rPr>
          <w:rFonts w:ascii="Courier New" w:hAnsi="Courier New" w:cs="Courier New"/>
          <w:lang w:val="en-US"/>
        </w:rPr>
        <w:t>;</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skos:inScheme [</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dct:title "Countries Authority Table"@en;</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dct:modified "2009-01-01"^^xsd:date</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w:t>
      </w:r>
    </w:p>
    <w:p w14:paraId="63407635" w14:textId="43A5CC7C" w:rsidR="004E5988" w:rsidRPr="0061109D" w:rsidRDefault="009425B1" w:rsidP="0002656B">
      <w:pPr>
        <w:pStyle w:val="berschrift5"/>
        <w:rPr>
          <w:rFonts w:ascii="Arial" w:hAnsi="Arial" w:cs="Arial"/>
        </w:rPr>
      </w:pPr>
      <w:r w:rsidRPr="0061109D">
        <w:rPr>
          <w:rFonts w:ascii="Arial" w:hAnsi="Arial" w:cs="Arial"/>
        </w:rPr>
        <w:t>dct:spatial</w:t>
      </w:r>
      <w:r w:rsidR="00C604F6" w:rsidRPr="0061109D">
        <w:rPr>
          <w:rFonts w:ascii="Arial" w:hAnsi="Arial" w:cs="Arial"/>
        </w:rPr>
        <w:t xml:space="preserve"> über locn:Ad</w:t>
      </w:r>
      <w:r w:rsidR="00D347D3" w:rsidRPr="0061109D">
        <w:rPr>
          <w:rFonts w:ascii="Arial" w:hAnsi="Arial" w:cs="Arial"/>
        </w:rPr>
        <w:t xml:space="preserve">dress - </w:t>
      </w:r>
      <w:r w:rsidR="00F00EF1" w:rsidRPr="0061109D">
        <w:rPr>
          <w:rFonts w:ascii="Arial" w:hAnsi="Arial" w:cs="Arial"/>
        </w:rPr>
        <w:t xml:space="preserve">strukturierte </w:t>
      </w:r>
      <w:r w:rsidRPr="0061109D">
        <w:rPr>
          <w:rFonts w:ascii="Arial" w:hAnsi="Arial" w:cs="Arial"/>
        </w:rPr>
        <w:t>Adressa</w:t>
      </w:r>
      <w:r w:rsidR="00F00EF1" w:rsidRPr="0061109D">
        <w:rPr>
          <w:rFonts w:ascii="Arial" w:hAnsi="Arial" w:cs="Arial"/>
        </w:rPr>
        <w:t>nschriften</w:t>
      </w:r>
    </w:p>
    <w:p w14:paraId="3B03A858" w14:textId="0341EE99" w:rsidR="004E5988" w:rsidRDefault="00D73D05" w:rsidP="0002656B">
      <w:r>
        <w:t>Außerdem</w:t>
      </w:r>
      <w:r w:rsidR="00FE1A3A" w:rsidRPr="000E2C68">
        <w:t xml:space="preserve"> können Ortsbezüge auch </w:t>
      </w:r>
      <w:r w:rsidR="00FE1A3A">
        <w:t xml:space="preserve">mit </w:t>
      </w:r>
      <w:r w:rsidR="00FE1A3A" w:rsidRPr="000E2C68">
        <w:t>Adressen</w:t>
      </w:r>
      <w:r w:rsidR="00FE1A3A">
        <w:t xml:space="preserve"> ausgedrückt werden.</w:t>
      </w:r>
      <w:r w:rsidR="00FE1A3A" w:rsidRPr="000E2C68">
        <w:t xml:space="preserve"> </w:t>
      </w:r>
      <w:r w:rsidR="00573405" w:rsidRPr="00FE4B8A">
        <w:t xml:space="preserve">Das ISA </w:t>
      </w:r>
      <w:r w:rsidR="00573405" w:rsidRPr="00191819">
        <w:t>Core Location Vocabulary unterstützt i</w:t>
      </w:r>
      <w:r w:rsidR="00573405" w:rsidRPr="00043D3C">
        <w:t xml:space="preserve">m Namensraum locn: </w:t>
      </w:r>
      <w:r w:rsidR="00573405" w:rsidRPr="00097D1E">
        <w:t>strukturierte A</w:t>
      </w:r>
      <w:r w:rsidR="00573405">
        <w:t>dressanschriften.</w:t>
      </w:r>
    </w:p>
    <w:p w14:paraId="175D4D99" w14:textId="3985DD3C" w:rsidR="00573405" w:rsidRDefault="00573405" w:rsidP="00573405">
      <w:pPr>
        <w:keepNext/>
      </w:pPr>
      <w:r w:rsidRPr="00573405">
        <w:rPr>
          <w:noProof/>
          <w:lang w:eastAsia="de-DE"/>
        </w:rPr>
        <w:drawing>
          <wp:inline distT="0" distB="0" distL="0" distR="0" wp14:anchorId="0723F7F9" wp14:editId="60108339">
            <wp:extent cx="2437719" cy="2127081"/>
            <wp:effectExtent l="0" t="0" r="127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986" cy="2142148"/>
                    </a:xfrm>
                    <a:prstGeom prst="rect">
                      <a:avLst/>
                    </a:prstGeom>
                  </pic:spPr>
                </pic:pic>
              </a:graphicData>
            </a:graphic>
          </wp:inline>
        </w:drawing>
      </w:r>
      <w:r w:rsidR="009125F1" w:rsidRPr="009125F1">
        <w:rPr>
          <w:noProof/>
          <w:lang w:eastAsia="de-DE"/>
        </w:rPr>
        <w:drawing>
          <wp:inline distT="0" distB="0" distL="0" distR="0" wp14:anchorId="5F85080F" wp14:editId="1B0EB45D">
            <wp:extent cx="2777429" cy="2283811"/>
            <wp:effectExtent l="0" t="0" r="4445"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6353" cy="2299372"/>
                    </a:xfrm>
                    <a:prstGeom prst="rect">
                      <a:avLst/>
                    </a:prstGeom>
                  </pic:spPr>
                </pic:pic>
              </a:graphicData>
            </a:graphic>
          </wp:inline>
        </w:drawing>
      </w:r>
    </w:p>
    <w:p w14:paraId="06A30A84" w14:textId="14365CAE" w:rsidR="00573405" w:rsidRDefault="00573405" w:rsidP="00C75AA5">
      <w:pPr>
        <w:pStyle w:val="Beschriftung"/>
      </w:pPr>
      <w:bookmarkStart w:id="392" w:name="_Ref479827019"/>
      <w:bookmarkStart w:id="393" w:name="_Toc514070641"/>
      <w:r>
        <w:t xml:space="preserve">Abbildung </w:t>
      </w:r>
      <w:r>
        <w:fldChar w:fldCharType="begin"/>
      </w:r>
      <w:r>
        <w:instrText xml:space="preserve"> SEQ Abbildung \* ARABIC </w:instrText>
      </w:r>
      <w:r>
        <w:fldChar w:fldCharType="separate"/>
      </w:r>
      <w:r w:rsidR="002B21E4">
        <w:t>4</w:t>
      </w:r>
      <w:r>
        <w:fldChar w:fldCharType="end"/>
      </w:r>
      <w:bookmarkEnd w:id="392"/>
      <w:r>
        <w:t>: strukturierte Addressbestandteile von locn:Address</w:t>
      </w:r>
      <w:r w:rsidR="009125F1">
        <w:t xml:space="preserve"> und XÖV „Anschrift“</w:t>
      </w:r>
      <w:bookmarkEnd w:id="393"/>
    </w:p>
    <w:p w14:paraId="1958ADCF" w14:textId="30A8C8E8" w:rsidR="00D73D05" w:rsidRDefault="00573405" w:rsidP="0002656B">
      <w:r>
        <w:lastRenderedPageBreak/>
        <w:t>Das Mappi</w:t>
      </w:r>
      <w:r w:rsidR="009125F1">
        <w:t>ng der englischen generischen A</w:t>
      </w:r>
      <w:r>
        <w:t xml:space="preserve">dressbestandteile der </w:t>
      </w:r>
      <w:r w:rsidR="00C604F6">
        <w:rPr>
          <w:rFonts w:ascii="Courier New" w:eastAsia="Times New Roman" w:hAnsi="Courier New" w:cs="Courier New"/>
          <w:color w:val="000000"/>
          <w:sz w:val="18"/>
          <w:szCs w:val="22"/>
          <w:lang w:eastAsia="de-DE"/>
        </w:rPr>
        <w:t>locn:A</w:t>
      </w:r>
      <w:r w:rsidRPr="000E2C68">
        <w:rPr>
          <w:rFonts w:ascii="Courier New" w:eastAsia="Times New Roman" w:hAnsi="Courier New" w:cs="Courier New"/>
          <w:color w:val="000000"/>
          <w:sz w:val="18"/>
          <w:szCs w:val="22"/>
          <w:lang w:eastAsia="de-DE"/>
        </w:rPr>
        <w:t>ddress</w:t>
      </w:r>
      <w:r>
        <w:t xml:space="preserve"> aus </w:t>
      </w:r>
      <w:r>
        <w:fldChar w:fldCharType="begin"/>
      </w:r>
      <w:r>
        <w:instrText xml:space="preserve"> REF _Ref479827019 \h </w:instrText>
      </w:r>
      <w:r>
        <w:fldChar w:fldCharType="separate"/>
      </w:r>
      <w:r w:rsidR="002B21E4">
        <w:t xml:space="preserve">Abbildung </w:t>
      </w:r>
      <w:r w:rsidR="002B21E4">
        <w:rPr>
          <w:noProof/>
        </w:rPr>
        <w:t>4</w:t>
      </w:r>
      <w:r>
        <w:fldChar w:fldCharType="end"/>
      </w:r>
      <w:r>
        <w:t xml:space="preserve"> </w:t>
      </w:r>
      <w:r w:rsidR="00161883">
        <w:t>wird in Abbildung 5 dargestellt</w:t>
      </w:r>
      <w:r>
        <w:t>:</w:t>
      </w:r>
    </w:p>
    <w:tbl>
      <w:tblPr>
        <w:tblStyle w:val="Gitternetztabelle4Akzent111"/>
        <w:tblW w:w="0" w:type="auto"/>
        <w:tblLook w:val="04A0" w:firstRow="1" w:lastRow="0" w:firstColumn="1" w:lastColumn="0" w:noHBand="0" w:noVBand="1"/>
      </w:tblPr>
      <w:tblGrid>
        <w:gridCol w:w="2409"/>
        <w:gridCol w:w="2409"/>
        <w:gridCol w:w="1861"/>
        <w:gridCol w:w="2785"/>
      </w:tblGrid>
      <w:tr w:rsidR="006A12C6" w14:paraId="13F3676B" w14:textId="77777777" w:rsidTr="0074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63E636B8" w14:textId="5FFB703B" w:rsidR="006A12C6" w:rsidRDefault="00C604F6" w:rsidP="006A12C6">
            <w:r>
              <w:t>locn:A</w:t>
            </w:r>
            <w:r w:rsidR="006A12C6">
              <w:t>ddress</w:t>
            </w:r>
          </w:p>
        </w:tc>
        <w:tc>
          <w:tcPr>
            <w:tcW w:w="2409" w:type="dxa"/>
          </w:tcPr>
          <w:p w14:paraId="11CE1001" w14:textId="36438EE5" w:rsidR="006A12C6" w:rsidRDefault="006A12C6" w:rsidP="006A12C6">
            <w:pPr>
              <w:cnfStyle w:val="100000000000" w:firstRow="1" w:lastRow="0" w:firstColumn="0" w:lastColumn="0" w:oddVBand="0" w:evenVBand="0" w:oddHBand="0" w:evenHBand="0" w:firstRowFirstColumn="0" w:firstRowLastColumn="0" w:lastRowFirstColumn="0" w:lastRowLastColumn="0"/>
            </w:pPr>
            <w:r>
              <w:t>deutsches Verständnis</w:t>
            </w:r>
          </w:p>
        </w:tc>
        <w:tc>
          <w:tcPr>
            <w:tcW w:w="1861" w:type="dxa"/>
          </w:tcPr>
          <w:p w14:paraId="2948C411" w14:textId="4C53B92C" w:rsidR="006A12C6" w:rsidRDefault="006A12C6" w:rsidP="006A12C6">
            <w:pPr>
              <w:cnfStyle w:val="100000000000" w:firstRow="1" w:lastRow="0" w:firstColumn="0" w:lastColumn="0" w:oddVBand="0" w:evenVBand="0" w:oddHBand="0" w:evenHBand="0" w:firstRowFirstColumn="0" w:firstRowLastColumn="0" w:lastRowFirstColumn="0" w:lastRowLastColumn="0"/>
            </w:pPr>
            <w:r>
              <w:t>XÖV-Kernkomponente „Anschrift“</w:t>
            </w:r>
          </w:p>
        </w:tc>
        <w:tc>
          <w:tcPr>
            <w:tcW w:w="2785" w:type="dxa"/>
          </w:tcPr>
          <w:p w14:paraId="67968183" w14:textId="75475FE3" w:rsidR="006A12C6" w:rsidRDefault="006A12C6" w:rsidP="006A12C6">
            <w:pPr>
              <w:cnfStyle w:val="100000000000" w:firstRow="1" w:lastRow="0" w:firstColumn="0" w:lastColumn="0" w:oddVBand="0" w:evenVBand="0" w:oddHBand="0" w:evenHBand="0" w:firstRowFirstColumn="0" w:firstRowLastColumn="0" w:lastRowFirstColumn="0" w:lastRowLastColumn="0"/>
            </w:pPr>
            <w:r>
              <w:t>Beispiel:</w:t>
            </w:r>
          </w:p>
        </w:tc>
      </w:tr>
      <w:tr w:rsidR="006A12C6" w14:paraId="118729F8"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BD32BC4" w14:textId="2BEC5BA1" w:rsidR="006A12C6" w:rsidRDefault="006A12C6" w:rsidP="006A12C6">
            <w:r>
              <w:t>locn:fullAddress</w:t>
            </w:r>
          </w:p>
        </w:tc>
        <w:tc>
          <w:tcPr>
            <w:tcW w:w="2409" w:type="dxa"/>
          </w:tcPr>
          <w:p w14:paraId="6F42EB5F" w14:textId="58CDA827" w:rsidR="006A12C6" w:rsidRDefault="006A12C6" w:rsidP="006A12C6">
            <w:pPr>
              <w:cnfStyle w:val="000000100000" w:firstRow="0" w:lastRow="0" w:firstColumn="0" w:lastColumn="0" w:oddVBand="0" w:evenVBand="0" w:oddHBand="1" w:evenHBand="0" w:firstRowFirstColumn="0" w:firstRowLastColumn="0" w:lastRowFirstColumn="0" w:lastRowLastColumn="0"/>
            </w:pPr>
            <w:r>
              <w:t>Anschrift (Straße, Nr, Postleitzahl, Ort)</w:t>
            </w:r>
          </w:p>
        </w:tc>
        <w:tc>
          <w:tcPr>
            <w:tcW w:w="1861" w:type="dxa"/>
          </w:tcPr>
          <w:p w14:paraId="754C8E60" w14:textId="42F3B5CF" w:rsidR="006A12C6" w:rsidRDefault="006A12C6" w:rsidP="006A12C6">
            <w:pPr>
              <w:cnfStyle w:val="000000100000" w:firstRow="0" w:lastRow="0" w:firstColumn="0" w:lastColumn="0" w:oddVBand="0" w:evenVBand="0" w:oddHBand="1" w:evenHBand="0" w:firstRowFirstColumn="0" w:firstRowLastColumn="0" w:lastRowFirstColumn="0" w:lastRowLastColumn="0"/>
            </w:pPr>
            <w:r>
              <w:t>-</w:t>
            </w:r>
          </w:p>
        </w:tc>
        <w:tc>
          <w:tcPr>
            <w:tcW w:w="2785" w:type="dxa"/>
          </w:tcPr>
          <w:p w14:paraId="14FEE440" w14:textId="266E1E7B" w:rsidR="006A12C6" w:rsidRDefault="00747EBA" w:rsidP="0090295A">
            <w:pPr>
              <w:cnfStyle w:val="000000100000" w:firstRow="0" w:lastRow="0" w:firstColumn="0" w:lastColumn="0" w:oddVBand="0" w:evenVBand="0" w:oddHBand="1" w:evenHBand="0" w:firstRowFirstColumn="0" w:firstRowLastColumn="0" w:lastRowFirstColumn="0" w:lastRowLastColumn="0"/>
            </w:pPr>
            <w:r w:rsidRPr="00747EBA">
              <w:rPr>
                <w:sz w:val="18"/>
              </w:rPr>
              <w:t>Staatsbetrieb Sächsische Informatik Dienste, Riesaer Str. 7, 01129 Dresden</w:t>
            </w:r>
          </w:p>
        </w:tc>
      </w:tr>
      <w:tr w:rsidR="006A12C6" w14:paraId="2E02289D"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1DED9E9E" w14:textId="23DCD984" w:rsidR="006A12C6" w:rsidRDefault="006A12C6" w:rsidP="006A12C6">
            <w:r>
              <w:t>locn:poBox</w:t>
            </w:r>
          </w:p>
        </w:tc>
        <w:tc>
          <w:tcPr>
            <w:tcW w:w="2409" w:type="dxa"/>
          </w:tcPr>
          <w:p w14:paraId="3FEAE85E" w14:textId="03A03D71" w:rsidR="006A12C6" w:rsidRDefault="006A12C6" w:rsidP="006A12C6">
            <w:pPr>
              <w:cnfStyle w:val="000000000000" w:firstRow="0" w:lastRow="0" w:firstColumn="0" w:lastColumn="0" w:oddVBand="0" w:evenVBand="0" w:oddHBand="0" w:evenHBand="0" w:firstRowFirstColumn="0" w:firstRowLastColumn="0" w:lastRowFirstColumn="0" w:lastRowLastColumn="0"/>
            </w:pPr>
            <w:r>
              <w:t>Postfach</w:t>
            </w:r>
          </w:p>
        </w:tc>
        <w:tc>
          <w:tcPr>
            <w:tcW w:w="1861" w:type="dxa"/>
          </w:tcPr>
          <w:p w14:paraId="31E1373D" w14:textId="1A92A476" w:rsidR="006A12C6" w:rsidRDefault="006A12C6" w:rsidP="006A12C6">
            <w:pPr>
              <w:cnfStyle w:val="000000000000" w:firstRow="0" w:lastRow="0" w:firstColumn="0" w:lastColumn="0" w:oddVBand="0" w:evenVBand="0" w:oddHBand="0" w:evenHBand="0" w:firstRowFirstColumn="0" w:firstRowLastColumn="0" w:lastRowFirstColumn="0" w:lastRowLastColumn="0"/>
            </w:pPr>
            <w:r>
              <w:t>postfach</w:t>
            </w:r>
          </w:p>
        </w:tc>
        <w:tc>
          <w:tcPr>
            <w:tcW w:w="2785" w:type="dxa"/>
          </w:tcPr>
          <w:p w14:paraId="2810F7E1" w14:textId="245370AF" w:rsidR="006A12C6" w:rsidRDefault="001D5C9C" w:rsidP="006A12C6">
            <w:pPr>
              <w:cnfStyle w:val="000000000000" w:firstRow="0" w:lastRow="0" w:firstColumn="0" w:lastColumn="0" w:oddVBand="0" w:evenVBand="0" w:oddHBand="0" w:evenHBand="0" w:firstRowFirstColumn="0" w:firstRowLastColumn="0" w:lastRowFirstColumn="0" w:lastRowLastColumn="0"/>
            </w:pPr>
            <w:r w:rsidRPr="001D5C9C">
              <w:t>1185</w:t>
            </w:r>
          </w:p>
        </w:tc>
      </w:tr>
      <w:tr w:rsidR="006A12C6" w14:paraId="17ACCF1D"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A4078B5" w14:textId="5B924EBF" w:rsidR="006A12C6" w:rsidRDefault="006A12C6" w:rsidP="006A12C6">
            <w:r>
              <w:t>locn:thoroughfare</w:t>
            </w:r>
          </w:p>
        </w:tc>
        <w:tc>
          <w:tcPr>
            <w:tcW w:w="2409" w:type="dxa"/>
          </w:tcPr>
          <w:p w14:paraId="1663A633" w14:textId="1B300F57" w:rsidR="006A12C6" w:rsidRDefault="00D234FE" w:rsidP="006A12C6">
            <w:pPr>
              <w:cnfStyle w:val="000000100000" w:firstRow="0" w:lastRow="0" w:firstColumn="0" w:lastColumn="0" w:oddVBand="0" w:evenVBand="0" w:oddHBand="1" w:evenHBand="0" w:firstRowFirstColumn="0" w:firstRowLastColumn="0" w:lastRowFirstColumn="0" w:lastRowLastColumn="0"/>
            </w:pPr>
            <w:r>
              <w:t>-</w:t>
            </w:r>
          </w:p>
        </w:tc>
        <w:tc>
          <w:tcPr>
            <w:tcW w:w="1861" w:type="dxa"/>
          </w:tcPr>
          <w:p w14:paraId="07EBC27B" w14:textId="06BC09AE" w:rsidR="006A12C6" w:rsidRDefault="006A12C6" w:rsidP="006A12C6">
            <w:pPr>
              <w:cnfStyle w:val="000000100000" w:firstRow="0" w:lastRow="0" w:firstColumn="0" w:lastColumn="0" w:oddVBand="0" w:evenVBand="0" w:oddHBand="1" w:evenHBand="0" w:firstRowFirstColumn="0" w:firstRowLastColumn="0" w:lastRowFirstColumn="0" w:lastRowLastColumn="0"/>
            </w:pPr>
            <w:r>
              <w:t>-</w:t>
            </w:r>
          </w:p>
        </w:tc>
        <w:tc>
          <w:tcPr>
            <w:tcW w:w="2785" w:type="dxa"/>
          </w:tcPr>
          <w:p w14:paraId="7A9094E3" w14:textId="77777777" w:rsidR="006A12C6" w:rsidRDefault="006A12C6" w:rsidP="006A12C6">
            <w:pPr>
              <w:cnfStyle w:val="000000100000" w:firstRow="0" w:lastRow="0" w:firstColumn="0" w:lastColumn="0" w:oddVBand="0" w:evenVBand="0" w:oddHBand="1" w:evenHBand="0" w:firstRowFirstColumn="0" w:firstRowLastColumn="0" w:lastRowFirstColumn="0" w:lastRowLastColumn="0"/>
            </w:pPr>
          </w:p>
        </w:tc>
      </w:tr>
      <w:tr w:rsidR="006A12C6" w14:paraId="469F9CFA"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04F36123" w14:textId="7455FF5B" w:rsidR="006A12C6" w:rsidRDefault="006A12C6" w:rsidP="006A12C6">
            <w:r>
              <w:t>locn:locatorDesignator</w:t>
            </w:r>
          </w:p>
        </w:tc>
        <w:tc>
          <w:tcPr>
            <w:tcW w:w="2409" w:type="dxa"/>
          </w:tcPr>
          <w:p w14:paraId="07E23FFA" w14:textId="7016592C" w:rsidR="006A12C6" w:rsidRDefault="00D234FE" w:rsidP="006A12C6">
            <w:pPr>
              <w:cnfStyle w:val="000000000000" w:firstRow="0" w:lastRow="0" w:firstColumn="0" w:lastColumn="0" w:oddVBand="0" w:evenVBand="0" w:oddHBand="0" w:evenHBand="0" w:firstRowFirstColumn="0" w:firstRowLastColumn="0" w:lastRowFirstColumn="0" w:lastRowLastColumn="0"/>
            </w:pPr>
            <w:r>
              <w:t>Adresszusatz (Typ)</w:t>
            </w:r>
          </w:p>
        </w:tc>
        <w:tc>
          <w:tcPr>
            <w:tcW w:w="1861" w:type="dxa"/>
          </w:tcPr>
          <w:p w14:paraId="0DBD1F82" w14:textId="5FE3FD69" w:rsidR="006A12C6" w:rsidRDefault="00984780" w:rsidP="00D234FE">
            <w:pPr>
              <w:cnfStyle w:val="000000000000" w:firstRow="0" w:lastRow="0" w:firstColumn="0" w:lastColumn="0" w:oddVBand="0" w:evenVBand="0" w:oddHBand="0" w:evenHBand="0" w:firstRowFirstColumn="0" w:firstRowLastColumn="0" w:lastRowFirstColumn="0" w:lastRowLastColumn="0"/>
            </w:pPr>
            <w:r>
              <w:t>Z</w:t>
            </w:r>
            <w:r w:rsidR="006A12C6">
              <w:t>usatz</w:t>
            </w:r>
            <w:r w:rsidR="00D234FE">
              <w:t xml:space="preserve"> </w:t>
            </w:r>
          </w:p>
        </w:tc>
        <w:tc>
          <w:tcPr>
            <w:tcW w:w="2785" w:type="dxa"/>
          </w:tcPr>
          <w:p w14:paraId="2B6E6EDB" w14:textId="3A267B18" w:rsidR="006A12C6" w:rsidRDefault="00D234FE" w:rsidP="006A12C6">
            <w:pPr>
              <w:cnfStyle w:val="000000000000" w:firstRow="0" w:lastRow="0" w:firstColumn="0" w:lastColumn="0" w:oddVBand="0" w:evenVBand="0" w:oddHBand="0" w:evenHBand="0" w:firstRowFirstColumn="0" w:firstRowLastColumn="0" w:lastRowFirstColumn="0" w:lastRowLastColumn="0"/>
            </w:pPr>
            <w:r>
              <w:t>Haus</w:t>
            </w:r>
          </w:p>
        </w:tc>
      </w:tr>
      <w:tr w:rsidR="006A12C6" w14:paraId="3D978357"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F60C252" w14:textId="78966A2F" w:rsidR="006A12C6" w:rsidRDefault="006A12C6" w:rsidP="006A12C6">
            <w:r>
              <w:t>locn:locatorName</w:t>
            </w:r>
          </w:p>
        </w:tc>
        <w:tc>
          <w:tcPr>
            <w:tcW w:w="2409" w:type="dxa"/>
          </w:tcPr>
          <w:p w14:paraId="0E0B6CB4" w14:textId="2467E7CB" w:rsidR="006A12C6" w:rsidRDefault="00D234FE" w:rsidP="006A12C6">
            <w:pPr>
              <w:cnfStyle w:val="000000100000" w:firstRow="0" w:lastRow="0" w:firstColumn="0" w:lastColumn="0" w:oddVBand="0" w:evenVBand="0" w:oddHBand="1" w:evenHBand="0" w:firstRowFirstColumn="0" w:firstRowLastColumn="0" w:lastRowFirstColumn="0" w:lastRowLastColumn="0"/>
            </w:pPr>
            <w:r>
              <w:t>Adresszusatz (Name)</w:t>
            </w:r>
          </w:p>
        </w:tc>
        <w:tc>
          <w:tcPr>
            <w:tcW w:w="1861" w:type="dxa"/>
          </w:tcPr>
          <w:p w14:paraId="6755EF9C" w14:textId="567280F1" w:rsidR="006A12C6" w:rsidRDefault="006A12C6" w:rsidP="006A12C6">
            <w:pPr>
              <w:cnfStyle w:val="000000100000" w:firstRow="0" w:lastRow="0" w:firstColumn="0" w:lastColumn="0" w:oddVBand="0" w:evenVBand="0" w:oddHBand="1" w:evenHBand="0" w:firstRowFirstColumn="0" w:firstRowLastColumn="0" w:lastRowFirstColumn="0" w:lastRowLastColumn="0"/>
            </w:pPr>
            <w:r>
              <w:t>zusatz</w:t>
            </w:r>
          </w:p>
        </w:tc>
        <w:tc>
          <w:tcPr>
            <w:tcW w:w="2785" w:type="dxa"/>
          </w:tcPr>
          <w:p w14:paraId="66D612AE" w14:textId="714D08AE" w:rsidR="006A12C6" w:rsidRDefault="00D234FE" w:rsidP="006A12C6">
            <w:pPr>
              <w:cnfStyle w:val="000000100000" w:firstRow="0" w:lastRow="0" w:firstColumn="0" w:lastColumn="0" w:oddVBand="0" w:evenVBand="0" w:oddHBand="1" w:evenHBand="0" w:firstRowFirstColumn="0" w:firstRowLastColumn="0" w:lastRowFirstColumn="0" w:lastRowLastColumn="0"/>
            </w:pPr>
            <w:r>
              <w:t>D</w:t>
            </w:r>
          </w:p>
        </w:tc>
      </w:tr>
      <w:tr w:rsidR="006A12C6" w14:paraId="055D4DA5"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4113E396" w14:textId="6778795F" w:rsidR="006A12C6" w:rsidRDefault="006A12C6" w:rsidP="006A12C6">
            <w:r>
              <w:t>locn:addressArea</w:t>
            </w:r>
          </w:p>
        </w:tc>
        <w:tc>
          <w:tcPr>
            <w:tcW w:w="2409" w:type="dxa"/>
          </w:tcPr>
          <w:p w14:paraId="330EC005" w14:textId="00462C9B" w:rsidR="006A12C6" w:rsidRDefault="006A12C6" w:rsidP="006A12C6">
            <w:pPr>
              <w:cnfStyle w:val="000000000000" w:firstRow="0" w:lastRow="0" w:firstColumn="0" w:lastColumn="0" w:oddVBand="0" w:evenVBand="0" w:oddHBand="0" w:evenHBand="0" w:firstRowFirstColumn="0" w:firstRowLastColumn="0" w:lastRowFirstColumn="0" w:lastRowLastColumn="0"/>
            </w:pPr>
            <w:r>
              <w:t>Ort</w:t>
            </w:r>
          </w:p>
        </w:tc>
        <w:tc>
          <w:tcPr>
            <w:tcW w:w="1861" w:type="dxa"/>
          </w:tcPr>
          <w:p w14:paraId="57E94114" w14:textId="0D4C93E3" w:rsidR="006A12C6" w:rsidRDefault="006A12C6" w:rsidP="006A12C6">
            <w:pPr>
              <w:cnfStyle w:val="000000000000" w:firstRow="0" w:lastRow="0" w:firstColumn="0" w:lastColumn="0" w:oddVBand="0" w:evenVBand="0" w:oddHBand="0" w:evenHBand="0" w:firstRowFirstColumn="0" w:firstRowLastColumn="0" w:lastRowFirstColumn="0" w:lastRowLastColumn="0"/>
            </w:pPr>
            <w:r>
              <w:t>ort</w:t>
            </w:r>
          </w:p>
        </w:tc>
        <w:tc>
          <w:tcPr>
            <w:tcW w:w="2785" w:type="dxa"/>
          </w:tcPr>
          <w:p w14:paraId="2A727E20" w14:textId="124C6669" w:rsidR="006A12C6" w:rsidRDefault="00747EBA" w:rsidP="006A12C6">
            <w:pPr>
              <w:cnfStyle w:val="000000000000" w:firstRow="0" w:lastRow="0" w:firstColumn="0" w:lastColumn="0" w:oddVBand="0" w:evenVBand="0" w:oddHBand="0" w:evenHBand="0" w:firstRowFirstColumn="0" w:firstRowLastColumn="0" w:lastRowFirstColumn="0" w:lastRowLastColumn="0"/>
            </w:pPr>
            <w:r>
              <w:t>Dresden</w:t>
            </w:r>
          </w:p>
        </w:tc>
      </w:tr>
      <w:tr w:rsidR="006A12C6" w14:paraId="3FDF431A"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1E01528" w14:textId="2DBA2FD7" w:rsidR="006A12C6" w:rsidRDefault="006A12C6" w:rsidP="006A12C6">
            <w:r>
              <w:t>locn:postName</w:t>
            </w:r>
          </w:p>
        </w:tc>
        <w:tc>
          <w:tcPr>
            <w:tcW w:w="2409" w:type="dxa"/>
          </w:tcPr>
          <w:p w14:paraId="2C985615" w14:textId="2F91EA2F" w:rsidR="006A12C6" w:rsidRDefault="00D234FE" w:rsidP="006A12C6">
            <w:pPr>
              <w:cnfStyle w:val="000000100000" w:firstRow="0" w:lastRow="0" w:firstColumn="0" w:lastColumn="0" w:oddVBand="0" w:evenVBand="0" w:oddHBand="1" w:evenHBand="0" w:firstRowFirstColumn="0" w:firstRowLastColumn="0" w:lastRowFirstColumn="0" w:lastRowLastColumn="0"/>
            </w:pPr>
            <w:r>
              <w:t>Ortsteil</w:t>
            </w:r>
          </w:p>
        </w:tc>
        <w:tc>
          <w:tcPr>
            <w:tcW w:w="1861" w:type="dxa"/>
          </w:tcPr>
          <w:p w14:paraId="6B2B2018" w14:textId="27116926" w:rsidR="006A12C6" w:rsidRDefault="006A12C6" w:rsidP="006A12C6">
            <w:pPr>
              <w:cnfStyle w:val="000000100000" w:firstRow="0" w:lastRow="0" w:firstColumn="0" w:lastColumn="0" w:oddVBand="0" w:evenVBand="0" w:oddHBand="1" w:evenHBand="0" w:firstRowFirstColumn="0" w:firstRowLastColumn="0" w:lastRowFirstColumn="0" w:lastRowLastColumn="0"/>
            </w:pPr>
            <w:r>
              <w:t>ortsteil</w:t>
            </w:r>
          </w:p>
        </w:tc>
        <w:tc>
          <w:tcPr>
            <w:tcW w:w="2785" w:type="dxa"/>
          </w:tcPr>
          <w:p w14:paraId="707B28F5" w14:textId="3352E78F" w:rsidR="006A12C6" w:rsidRDefault="00D234FE" w:rsidP="006A12C6">
            <w:pPr>
              <w:cnfStyle w:val="000000100000" w:firstRow="0" w:lastRow="0" w:firstColumn="0" w:lastColumn="0" w:oddVBand="0" w:evenVBand="0" w:oddHBand="1" w:evenHBand="0" w:firstRowFirstColumn="0" w:firstRowLastColumn="0" w:lastRowFirstColumn="0" w:lastRowLastColumn="0"/>
            </w:pPr>
            <w:r>
              <w:t>Pieschen-Süd</w:t>
            </w:r>
          </w:p>
        </w:tc>
      </w:tr>
      <w:tr w:rsidR="006A12C6" w14:paraId="48712819"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52B0A20C" w14:textId="1ACDF432" w:rsidR="006A12C6" w:rsidRDefault="006A12C6" w:rsidP="006A12C6">
            <w:r>
              <w:t>locn:adminUnitL2</w:t>
            </w:r>
          </w:p>
        </w:tc>
        <w:tc>
          <w:tcPr>
            <w:tcW w:w="2409" w:type="dxa"/>
          </w:tcPr>
          <w:p w14:paraId="5D45933B" w14:textId="136B071A" w:rsidR="006A12C6" w:rsidRDefault="00DC11B2" w:rsidP="006A12C6">
            <w:pPr>
              <w:cnfStyle w:val="000000000000" w:firstRow="0" w:lastRow="0" w:firstColumn="0" w:lastColumn="0" w:oddVBand="0" w:evenVBand="0" w:oddHBand="0" w:evenHBand="0" w:firstRowFirstColumn="0" w:firstRowLastColumn="0" w:lastRowFirstColumn="0" w:lastRowLastColumn="0"/>
            </w:pPr>
            <w:r>
              <w:t>Land</w:t>
            </w:r>
          </w:p>
        </w:tc>
        <w:tc>
          <w:tcPr>
            <w:tcW w:w="1861" w:type="dxa"/>
          </w:tcPr>
          <w:p w14:paraId="512E155A" w14:textId="4DD2162C" w:rsidR="006A12C6" w:rsidRDefault="006A12C6" w:rsidP="006A12C6">
            <w:pPr>
              <w:cnfStyle w:val="000000000000" w:firstRow="0" w:lastRow="0" w:firstColumn="0" w:lastColumn="0" w:oddVBand="0" w:evenVBand="0" w:oddHBand="0" w:evenHBand="0" w:firstRowFirstColumn="0" w:firstRowLastColumn="0" w:lastRowFirstColumn="0" w:lastRowLastColumn="0"/>
            </w:pPr>
            <w:r>
              <w:t>-</w:t>
            </w:r>
          </w:p>
        </w:tc>
        <w:tc>
          <w:tcPr>
            <w:tcW w:w="2785" w:type="dxa"/>
          </w:tcPr>
          <w:p w14:paraId="6FF5EC25" w14:textId="2B6DBAAA" w:rsidR="006A12C6" w:rsidRDefault="00DC11B2" w:rsidP="006A12C6">
            <w:pPr>
              <w:cnfStyle w:val="000000000000" w:firstRow="0" w:lastRow="0" w:firstColumn="0" w:lastColumn="0" w:oddVBand="0" w:evenVBand="0" w:oddHBand="0" w:evenHBand="0" w:firstRowFirstColumn="0" w:firstRowLastColumn="0" w:lastRowFirstColumn="0" w:lastRowLastColumn="0"/>
            </w:pPr>
            <w:r>
              <w:t>Sachsen</w:t>
            </w:r>
          </w:p>
        </w:tc>
      </w:tr>
      <w:tr w:rsidR="006A12C6" w14:paraId="675985F3"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57E9C26" w14:textId="0051E919" w:rsidR="006A12C6" w:rsidRDefault="006A12C6" w:rsidP="006A12C6">
            <w:r>
              <w:t>locn:adminUnitL1</w:t>
            </w:r>
          </w:p>
        </w:tc>
        <w:tc>
          <w:tcPr>
            <w:tcW w:w="2409" w:type="dxa"/>
          </w:tcPr>
          <w:p w14:paraId="053918A1" w14:textId="0BFC27AC" w:rsidR="006A12C6" w:rsidRDefault="00DC11B2" w:rsidP="006A12C6">
            <w:pPr>
              <w:cnfStyle w:val="000000100000" w:firstRow="0" w:lastRow="0" w:firstColumn="0" w:lastColumn="0" w:oddVBand="0" w:evenVBand="0" w:oddHBand="1" w:evenHBand="0" w:firstRowFirstColumn="0" w:firstRowLastColumn="0" w:lastRowFirstColumn="0" w:lastRowLastColumn="0"/>
            </w:pPr>
            <w:r>
              <w:t>Staat</w:t>
            </w:r>
          </w:p>
        </w:tc>
        <w:tc>
          <w:tcPr>
            <w:tcW w:w="1861" w:type="dxa"/>
          </w:tcPr>
          <w:p w14:paraId="7A727C27" w14:textId="4DBE9FB5" w:rsidR="006A12C6" w:rsidRDefault="006A12C6" w:rsidP="006A12C6">
            <w:pPr>
              <w:cnfStyle w:val="000000100000" w:firstRow="0" w:lastRow="0" w:firstColumn="0" w:lastColumn="0" w:oddVBand="0" w:evenVBand="0" w:oddHBand="1" w:evenHBand="0" w:firstRowFirstColumn="0" w:firstRowLastColumn="0" w:lastRowFirstColumn="0" w:lastRowLastColumn="0"/>
            </w:pPr>
            <w:r>
              <w:t>-</w:t>
            </w:r>
          </w:p>
        </w:tc>
        <w:tc>
          <w:tcPr>
            <w:tcW w:w="2785" w:type="dxa"/>
          </w:tcPr>
          <w:p w14:paraId="1511CFB1" w14:textId="0C908531" w:rsidR="006A12C6" w:rsidRDefault="0090295A" w:rsidP="006A12C6">
            <w:pPr>
              <w:cnfStyle w:val="000000100000" w:firstRow="0" w:lastRow="0" w:firstColumn="0" w:lastColumn="0" w:oddVBand="0" w:evenVBand="0" w:oddHBand="1" w:evenHBand="0" w:firstRowFirstColumn="0" w:firstRowLastColumn="0" w:lastRowFirstColumn="0" w:lastRowLastColumn="0"/>
            </w:pPr>
            <w:r>
              <w:t>DE</w:t>
            </w:r>
          </w:p>
        </w:tc>
      </w:tr>
      <w:tr w:rsidR="006A12C6" w14:paraId="382E4C72"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11DBDBC8" w14:textId="43333FE8" w:rsidR="006A12C6" w:rsidRDefault="006A12C6" w:rsidP="006A12C6">
            <w:r>
              <w:t>locn:postCode</w:t>
            </w:r>
          </w:p>
        </w:tc>
        <w:tc>
          <w:tcPr>
            <w:tcW w:w="2409" w:type="dxa"/>
          </w:tcPr>
          <w:p w14:paraId="3A8B5043" w14:textId="025462B5" w:rsidR="006A12C6" w:rsidRDefault="006A12C6" w:rsidP="006A12C6">
            <w:pPr>
              <w:cnfStyle w:val="000000000000" w:firstRow="0" w:lastRow="0" w:firstColumn="0" w:lastColumn="0" w:oddVBand="0" w:evenVBand="0" w:oddHBand="0" w:evenHBand="0" w:firstRowFirstColumn="0" w:firstRowLastColumn="0" w:lastRowFirstColumn="0" w:lastRowLastColumn="0"/>
            </w:pPr>
            <w:r>
              <w:t>Postleitzahl</w:t>
            </w:r>
          </w:p>
        </w:tc>
        <w:tc>
          <w:tcPr>
            <w:tcW w:w="1861" w:type="dxa"/>
          </w:tcPr>
          <w:p w14:paraId="0D92F48F" w14:textId="2501C19D" w:rsidR="006A12C6" w:rsidRDefault="006A12C6" w:rsidP="006A12C6">
            <w:pPr>
              <w:cnfStyle w:val="000000000000" w:firstRow="0" w:lastRow="0" w:firstColumn="0" w:lastColumn="0" w:oddVBand="0" w:evenVBand="0" w:oddHBand="0" w:evenHBand="0" w:firstRowFirstColumn="0" w:firstRowLastColumn="0" w:lastRowFirstColumn="0" w:lastRowLastColumn="0"/>
            </w:pPr>
            <w:r>
              <w:t>postleitzahl</w:t>
            </w:r>
          </w:p>
        </w:tc>
        <w:tc>
          <w:tcPr>
            <w:tcW w:w="2785" w:type="dxa"/>
          </w:tcPr>
          <w:p w14:paraId="59BCB9BC" w14:textId="251784BF" w:rsidR="006A12C6" w:rsidRDefault="00747EBA" w:rsidP="006A12C6">
            <w:pPr>
              <w:cnfStyle w:val="000000000000" w:firstRow="0" w:lastRow="0" w:firstColumn="0" w:lastColumn="0" w:oddVBand="0" w:evenVBand="0" w:oddHBand="0" w:evenHBand="0" w:firstRowFirstColumn="0" w:firstRowLastColumn="0" w:lastRowFirstColumn="0" w:lastRowLastColumn="0"/>
            </w:pPr>
            <w:r>
              <w:t>01129</w:t>
            </w:r>
          </w:p>
        </w:tc>
      </w:tr>
      <w:tr w:rsidR="006A12C6" w14:paraId="517648BE"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46D5A015" w14:textId="41D1704C" w:rsidR="006A12C6" w:rsidRDefault="006A12C6" w:rsidP="006A12C6">
            <w:r>
              <w:t>locn:addressId</w:t>
            </w:r>
          </w:p>
        </w:tc>
        <w:tc>
          <w:tcPr>
            <w:tcW w:w="2409" w:type="dxa"/>
          </w:tcPr>
          <w:p w14:paraId="0C6B1F65" w14:textId="0FA9845B" w:rsidR="006A12C6" w:rsidRDefault="006A12C6" w:rsidP="006A12C6">
            <w:pPr>
              <w:cnfStyle w:val="000000100000" w:firstRow="0" w:lastRow="0" w:firstColumn="0" w:lastColumn="0" w:oddVBand="0" w:evenVBand="0" w:oddHBand="1" w:evenHBand="0" w:firstRowFirstColumn="0" w:firstRowLastColumn="0" w:lastRowFirstColumn="0" w:lastRowLastColumn="0"/>
            </w:pPr>
            <w:r>
              <w:t>ID</w:t>
            </w:r>
          </w:p>
        </w:tc>
        <w:tc>
          <w:tcPr>
            <w:tcW w:w="1861" w:type="dxa"/>
          </w:tcPr>
          <w:p w14:paraId="04A03066" w14:textId="4F6D7C3A" w:rsidR="006A12C6" w:rsidRDefault="006A12C6" w:rsidP="006A12C6">
            <w:pPr>
              <w:cnfStyle w:val="000000100000" w:firstRow="0" w:lastRow="0" w:firstColumn="0" w:lastColumn="0" w:oddVBand="0" w:evenVBand="0" w:oddHBand="1" w:evenHBand="0" w:firstRowFirstColumn="0" w:firstRowLastColumn="0" w:lastRowFirstColumn="0" w:lastRowLastColumn="0"/>
            </w:pPr>
            <w:r>
              <w:t>id</w:t>
            </w:r>
          </w:p>
        </w:tc>
        <w:tc>
          <w:tcPr>
            <w:tcW w:w="2785" w:type="dxa"/>
          </w:tcPr>
          <w:p w14:paraId="106D7035" w14:textId="77777777" w:rsidR="006A12C6" w:rsidRDefault="006A12C6" w:rsidP="00747EBA">
            <w:pPr>
              <w:keepNext/>
              <w:cnfStyle w:val="000000100000" w:firstRow="0" w:lastRow="0" w:firstColumn="0" w:lastColumn="0" w:oddVBand="0" w:evenVBand="0" w:oddHBand="1" w:evenHBand="0" w:firstRowFirstColumn="0" w:firstRowLastColumn="0" w:lastRowFirstColumn="0" w:lastRowLastColumn="0"/>
            </w:pPr>
          </w:p>
        </w:tc>
      </w:tr>
    </w:tbl>
    <w:p w14:paraId="1A69F571" w14:textId="4026F092" w:rsidR="00747EBA" w:rsidRDefault="00747EBA" w:rsidP="00C75AA5">
      <w:pPr>
        <w:pStyle w:val="Beschriftung"/>
      </w:pPr>
      <w:bookmarkStart w:id="394" w:name="_Toc514070642"/>
      <w:r>
        <w:t xml:space="preserve">Abbildung </w:t>
      </w:r>
      <w:r>
        <w:fldChar w:fldCharType="begin"/>
      </w:r>
      <w:r>
        <w:instrText xml:space="preserve"> SEQ Abbildung \* ARABIC </w:instrText>
      </w:r>
      <w:r>
        <w:fldChar w:fldCharType="separate"/>
      </w:r>
      <w:r w:rsidR="002B21E4">
        <w:t>5</w:t>
      </w:r>
      <w:r>
        <w:fldChar w:fldCharType="end"/>
      </w:r>
      <w:r>
        <w:t>: Mapping locn:address auf XÖV ACC Anschrift</w:t>
      </w:r>
      <w:bookmarkEnd w:id="394"/>
    </w:p>
    <w:p w14:paraId="6994212F" w14:textId="56304C90" w:rsidR="0090295A" w:rsidRPr="0090295A" w:rsidRDefault="0090295A" w:rsidP="000E2C68">
      <w:r>
        <w:t xml:space="preserve">Hinweis: Adresszusätze wie „Haus D“; „Apartment 3“ können ggf. in den für Deutschland eigentlich nicht einschlägigen Feldern </w:t>
      </w:r>
      <w:r w:rsidRPr="000E2C68">
        <w:rPr>
          <w:rFonts w:ascii="Courier New" w:eastAsia="Times New Roman" w:hAnsi="Courier New" w:cs="Courier New"/>
          <w:color w:val="000000"/>
          <w:sz w:val="18"/>
          <w:szCs w:val="22"/>
          <w:lang w:eastAsia="de-DE"/>
        </w:rPr>
        <w:t>locn:locatorDesignator</w:t>
      </w:r>
      <w:r>
        <w:t xml:space="preserve"> und </w:t>
      </w:r>
      <w:r w:rsidRPr="000E2C68">
        <w:rPr>
          <w:rFonts w:ascii="Courier New" w:eastAsia="Times New Roman" w:hAnsi="Courier New" w:cs="Courier New"/>
          <w:color w:val="000000"/>
          <w:sz w:val="18"/>
          <w:szCs w:val="22"/>
          <w:lang w:eastAsia="de-DE"/>
        </w:rPr>
        <w:t>locn:locatorName</w:t>
      </w:r>
      <w:r>
        <w:t xml:space="preserve"> erfasst werden.</w:t>
      </w:r>
    </w:p>
    <w:p w14:paraId="773FD5C9" w14:textId="076E64B0" w:rsidR="005B7E95" w:rsidRPr="000E2C68" w:rsidRDefault="005B7E95" w:rsidP="0002656B">
      <w:pPr>
        <w:pStyle w:val="berschrift4"/>
        <w:rPr>
          <w:rFonts w:ascii="Arial" w:hAnsi="Arial" w:cs="Arial"/>
        </w:rPr>
      </w:pPr>
      <w:r w:rsidRPr="000E2C68">
        <w:rPr>
          <w:rFonts w:ascii="Arial" w:hAnsi="Arial" w:cs="Arial"/>
        </w:rPr>
        <w:t xml:space="preserve">dcatde:politicalGeocoding </w:t>
      </w:r>
      <w:r w:rsidRPr="000E2C68">
        <w:rPr>
          <w:rFonts w:ascii="Arial" w:hAnsi="Arial" w:cs="Arial" w:hint="eastAsia"/>
          <w:lang w:eastAsia="de-DE"/>
        </w:rPr>
        <w:t>–</w:t>
      </w:r>
      <w:r w:rsidRPr="000E2C68">
        <w:rPr>
          <w:rFonts w:ascii="Arial" w:hAnsi="Arial" w:cs="Arial"/>
          <w:lang w:eastAsia="de-DE"/>
        </w:rPr>
        <w:t xml:space="preserve"> verwaltungspolitischer Geobezug als URI</w:t>
      </w:r>
    </w:p>
    <w:p w14:paraId="09D354C0" w14:textId="25205ABE" w:rsidR="005B7E95" w:rsidRDefault="00B73870" w:rsidP="005B7E95">
      <w:r>
        <w:t>Der verwaltungspolitische Geobezug als URI (</w:t>
      </w:r>
      <w:r w:rsidRPr="000E2C68">
        <w:rPr>
          <w:rFonts w:ascii="Courier New" w:eastAsia="Times New Roman" w:hAnsi="Courier New" w:cs="Courier New"/>
          <w:color w:val="000000"/>
          <w:sz w:val="18"/>
          <w:szCs w:val="22"/>
          <w:lang w:eastAsia="de-DE"/>
        </w:rPr>
        <w:t>dcatde:politicalGeocoding</w:t>
      </w:r>
      <w:r>
        <w:t>)</w:t>
      </w:r>
      <w:r w:rsidR="00984780">
        <w:t xml:space="preserve"> </w:t>
      </w:r>
      <w:r>
        <w:t>ist e</w:t>
      </w:r>
      <w:r w:rsidR="00B143B6">
        <w:t xml:space="preserve">ine </w:t>
      </w:r>
      <w:r w:rsidR="00680650">
        <w:t>„</w:t>
      </w:r>
      <w:r w:rsidR="00680650" w:rsidRPr="000E2C68">
        <w:rPr>
          <w:rFonts w:ascii="Courier New" w:eastAsia="Times New Roman" w:hAnsi="Courier New" w:cs="Courier New"/>
          <w:color w:val="000000"/>
          <w:sz w:val="18"/>
          <w:szCs w:val="22"/>
          <w:lang w:eastAsia="de-DE"/>
        </w:rPr>
        <w:t>dct:spatial</w:t>
      </w:r>
      <w:r w:rsidR="00680650">
        <w:t xml:space="preserve">“-nahe Eigenschaft, die </w:t>
      </w:r>
      <w:r w:rsidR="005B7E95">
        <w:t>dezidiert in DCAT-AP.de geschaffen</w:t>
      </w:r>
      <w:r w:rsidR="00680650">
        <w:t xml:space="preserve"> wurde</w:t>
      </w:r>
      <w:r w:rsidR="005B7E95">
        <w:t xml:space="preserve">, um </w:t>
      </w:r>
      <w:r w:rsidR="00F4426C">
        <w:t>die Daten der verschiedenen deutschen Verwaltungs</w:t>
      </w:r>
      <w:r w:rsidR="007077D1">
        <w:t>träger</w:t>
      </w:r>
      <w:r w:rsidR="00F4426C">
        <w:t xml:space="preserve"> in einfacher Weise unterscheiden zu können.</w:t>
      </w:r>
    </w:p>
    <w:p w14:paraId="0329E414" w14:textId="136BBB53" w:rsidR="00171C8A" w:rsidRDefault="00191819" w:rsidP="005B7E95">
      <w:r>
        <w:t>Dafür wurde ein Vokabular gemäß URI-Konzept definiert, das sich an dem in der Regionalstatis</w:t>
      </w:r>
      <w:r w:rsidR="00D73D05">
        <w:t>t</w:t>
      </w:r>
      <w:r>
        <w:t>ik verw</w:t>
      </w:r>
      <w:r w:rsidR="005A38E1">
        <w:t>e</w:t>
      </w:r>
      <w:r>
        <w:t>nd</w:t>
      </w:r>
      <w:r w:rsidR="005A38E1">
        <w:t>e</w:t>
      </w:r>
      <w:r>
        <w:t xml:space="preserve">ten Regionalschlüssel orientiert. Es ist unter </w:t>
      </w:r>
      <w:hyperlink r:id="rId36" w:history="1">
        <w:r w:rsidR="00DF04D8" w:rsidRPr="001E6A95">
          <w:rPr>
            <w:rStyle w:val="Hyperlink"/>
          </w:rPr>
          <w:t>http://dcat-ap.de/def/politicalGeocodingURI</w:t>
        </w:r>
      </w:hyperlink>
      <w:r w:rsidR="00DF04D8">
        <w:t xml:space="preserve"> </w:t>
      </w:r>
      <w:r>
        <w:t xml:space="preserve"> zu referenzieren. Die Bildungsweise der URI ist in Abschnitt 2.</w:t>
      </w:r>
      <w:r w:rsidR="00020D96">
        <w:t>5</w:t>
      </w:r>
      <w:r>
        <w:t>. erläutert.</w:t>
      </w:r>
      <w:r w:rsidR="00D73D05">
        <w:t xml:space="preserve"> </w:t>
      </w:r>
      <w:r w:rsidR="00171C8A">
        <w:t xml:space="preserve">Für die unterschiedlichen Verwaltungsebenen sind unterschiedliche </w:t>
      </w:r>
      <w:r w:rsidR="0090295A">
        <w:t xml:space="preserve">Quellen der zu verwendenden </w:t>
      </w:r>
      <w:r w:rsidR="00171C8A">
        <w:t>URIs vorgesehen:</w:t>
      </w:r>
    </w:p>
    <w:tbl>
      <w:tblPr>
        <w:tblStyle w:val="Standardtabelle"/>
        <w:tblW w:w="9214" w:type="dxa"/>
        <w:tblLayout w:type="fixed"/>
        <w:tblLook w:val="04A0" w:firstRow="1" w:lastRow="0" w:firstColumn="1" w:lastColumn="0" w:noHBand="0" w:noVBand="1"/>
      </w:tblPr>
      <w:tblGrid>
        <w:gridCol w:w="2977"/>
        <w:gridCol w:w="6237"/>
      </w:tblGrid>
      <w:tr w:rsidR="00883D3C" w:rsidRPr="00171C8A" w14:paraId="00198342" w14:textId="21562F5E" w:rsidTr="000E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F422569" w14:textId="506F6CC1" w:rsidR="00883D3C" w:rsidRPr="00171C8A" w:rsidRDefault="00883D3C" w:rsidP="005B7E95">
            <w:pPr>
              <w:rPr>
                <w:sz w:val="18"/>
              </w:rPr>
            </w:pPr>
            <w:r w:rsidRPr="00171C8A">
              <w:rPr>
                <w:sz w:val="18"/>
              </w:rPr>
              <w:t>Verwaltungsebene</w:t>
            </w:r>
          </w:p>
        </w:tc>
        <w:tc>
          <w:tcPr>
            <w:tcW w:w="6237" w:type="dxa"/>
          </w:tcPr>
          <w:p w14:paraId="5F2095A3" w14:textId="64AC96D0" w:rsidR="00883D3C" w:rsidRPr="00171C8A" w:rsidRDefault="00883D3C" w:rsidP="005B7E95">
            <w:pPr>
              <w:cnfStyle w:val="100000000000" w:firstRow="1" w:lastRow="0" w:firstColumn="0" w:lastColumn="0" w:oddVBand="0" w:evenVBand="0" w:oddHBand="0" w:evenHBand="0" w:firstRowFirstColumn="0" w:firstRowLastColumn="0" w:lastRowFirstColumn="0" w:lastRowLastColumn="0"/>
              <w:rPr>
                <w:sz w:val="18"/>
              </w:rPr>
            </w:pPr>
            <w:r w:rsidRPr="00171C8A">
              <w:rPr>
                <w:sz w:val="18"/>
              </w:rPr>
              <w:t>Beispiel</w:t>
            </w:r>
          </w:p>
        </w:tc>
      </w:tr>
      <w:tr w:rsidR="00883D3C" w:rsidRPr="00171C8A" w14:paraId="0C8D6065" w14:textId="77777777" w:rsidTr="000E2C68">
        <w:tc>
          <w:tcPr>
            <w:cnfStyle w:val="001000000000" w:firstRow="0" w:lastRow="0" w:firstColumn="1" w:lastColumn="0" w:oddVBand="0" w:evenVBand="0" w:oddHBand="0" w:evenHBand="0" w:firstRowFirstColumn="0" w:firstRowLastColumn="0" w:lastRowFirstColumn="0" w:lastRowLastColumn="0"/>
            <w:tcW w:w="2977" w:type="dxa"/>
          </w:tcPr>
          <w:p w14:paraId="04996733" w14:textId="7BF614FE" w:rsidR="00883D3C" w:rsidRPr="00171C8A" w:rsidRDefault="00883D3C" w:rsidP="004A7609">
            <w:pPr>
              <w:rPr>
                <w:sz w:val="18"/>
              </w:rPr>
            </w:pPr>
            <w:r>
              <w:rPr>
                <w:sz w:val="18"/>
              </w:rPr>
              <w:t>Bund</w:t>
            </w:r>
          </w:p>
        </w:tc>
        <w:tc>
          <w:tcPr>
            <w:tcW w:w="6237" w:type="dxa"/>
          </w:tcPr>
          <w:p w14:paraId="2CDE3076" w14:textId="0E5A6B78" w:rsidR="00883D3C" w:rsidRPr="00F75A1D" w:rsidRDefault="00C359BD" w:rsidP="004A7609">
            <w:pPr>
              <w:cnfStyle w:val="000000000000" w:firstRow="0" w:lastRow="0" w:firstColumn="0" w:lastColumn="0" w:oddVBand="0" w:evenVBand="0" w:oddHBand="0" w:evenHBand="0" w:firstRowFirstColumn="0" w:firstRowLastColumn="0" w:lastRowFirstColumn="0" w:lastRowLastColumn="0"/>
              <w:rPr>
                <w:sz w:val="18"/>
                <w:szCs w:val="18"/>
              </w:rPr>
            </w:pPr>
            <w:hyperlink r:id="rId37" w:history="1">
              <w:r w:rsidR="00D347D3" w:rsidRPr="00AE153F">
                <w:rPr>
                  <w:rStyle w:val="Hyperlink"/>
                  <w:rFonts w:cs="Arial"/>
                  <w:sz w:val="18"/>
                </w:rPr>
                <w:t>http://dcat-ap.de/def/politicalGeocoding/level/federal</w:t>
              </w:r>
            </w:hyperlink>
          </w:p>
        </w:tc>
      </w:tr>
      <w:tr w:rsidR="00883D3C" w:rsidRPr="00171C8A" w14:paraId="2982FCB9" w14:textId="1211E69E"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DD3ED" w14:textId="2125FCE2" w:rsidR="00883D3C" w:rsidRPr="00171C8A" w:rsidRDefault="00883D3C" w:rsidP="00171C8A">
            <w:pPr>
              <w:rPr>
                <w:sz w:val="18"/>
              </w:rPr>
            </w:pPr>
            <w:r w:rsidRPr="00171C8A">
              <w:rPr>
                <w:sz w:val="18"/>
              </w:rPr>
              <w:t>Länder</w:t>
            </w:r>
          </w:p>
        </w:tc>
        <w:tc>
          <w:tcPr>
            <w:tcW w:w="6237" w:type="dxa"/>
          </w:tcPr>
          <w:p w14:paraId="3598D7B3" w14:textId="6CB8BC1F" w:rsidR="00BA54C2" w:rsidRDefault="00C359BD" w:rsidP="004A7609">
            <w:pPr>
              <w:cnfStyle w:val="000000010000" w:firstRow="0" w:lastRow="0" w:firstColumn="0" w:lastColumn="0" w:oddVBand="0" w:evenVBand="0" w:oddHBand="0" w:evenHBand="1" w:firstRowFirstColumn="0" w:firstRowLastColumn="0" w:lastRowFirstColumn="0" w:lastRowLastColumn="0"/>
              <w:rPr>
                <w:rFonts w:cs="Arial"/>
                <w:sz w:val="18"/>
              </w:rPr>
            </w:pPr>
            <w:hyperlink r:id="rId38" w:history="1">
              <w:r w:rsidR="00995556" w:rsidRPr="008E7E72">
                <w:rPr>
                  <w:rStyle w:val="Hyperlink"/>
                  <w:rFonts w:cs="Arial"/>
                  <w:sz w:val="18"/>
                </w:rPr>
                <w:t>http://dcat-ap.de/def/politicalGeocoding/stateKey/</w:t>
              </w:r>
            </w:hyperlink>
            <w:r w:rsidR="00995556">
              <w:rPr>
                <w:rFonts w:cs="Arial"/>
                <w:sz w:val="18"/>
              </w:rPr>
              <w:t xml:space="preserve"> </w:t>
            </w:r>
          </w:p>
          <w:p w14:paraId="58DB0813" w14:textId="705E58A3" w:rsidR="00D347D3" w:rsidRDefault="00D347D3" w:rsidP="004A7609">
            <w:pPr>
              <w:cnfStyle w:val="000000010000" w:firstRow="0" w:lastRow="0" w:firstColumn="0" w:lastColumn="0" w:oddVBand="0" w:evenVBand="0" w:oddHBand="0" w:evenHBand="1" w:firstRowFirstColumn="0" w:firstRowLastColumn="0" w:lastRowFirstColumn="0" w:lastRowLastColumn="0"/>
              <w:rPr>
                <w:rFonts w:cs="Arial"/>
                <w:sz w:val="18"/>
              </w:rPr>
            </w:pPr>
            <w:r>
              <w:rPr>
                <w:rFonts w:cs="Arial"/>
                <w:sz w:val="18"/>
              </w:rPr>
              <w:t>Beispielhaft:</w:t>
            </w:r>
            <w:r w:rsidR="00AE153F">
              <w:rPr>
                <w:rFonts w:cs="Arial"/>
                <w:sz w:val="18"/>
              </w:rPr>
              <w:t xml:space="preserve"> Hamburg</w:t>
            </w:r>
          </w:p>
          <w:p w14:paraId="74CAF76D" w14:textId="2C76FF69" w:rsidR="00883D3C" w:rsidRPr="00171C8A" w:rsidRDefault="00C359BD" w:rsidP="00D347D3">
            <w:pPr>
              <w:cnfStyle w:val="000000010000" w:firstRow="0" w:lastRow="0" w:firstColumn="0" w:lastColumn="0" w:oddVBand="0" w:evenVBand="0" w:oddHBand="0" w:evenHBand="1" w:firstRowFirstColumn="0" w:firstRowLastColumn="0" w:lastRowFirstColumn="0" w:lastRowLastColumn="0"/>
              <w:rPr>
                <w:sz w:val="18"/>
              </w:rPr>
            </w:pPr>
            <w:hyperlink r:id="rId39" w:history="1">
              <w:r w:rsidR="00995556" w:rsidRPr="0061109D">
                <w:rPr>
                  <w:rStyle w:val="Hyperlink"/>
                  <w:sz w:val="18"/>
                </w:rPr>
                <w:t>http://dcat-ap.de/def/politicalGeocoding/stateKey/</w:t>
              </w:r>
              <w:r w:rsidR="00995556" w:rsidRPr="0061109D">
                <w:rPr>
                  <w:rStyle w:val="Hyperlink"/>
                  <w:rFonts w:cs="Arial"/>
                  <w:sz w:val="18"/>
                </w:rPr>
                <w:t>02</w:t>
              </w:r>
            </w:hyperlink>
          </w:p>
        </w:tc>
      </w:tr>
      <w:tr w:rsidR="00D347D3" w:rsidRPr="00171C8A" w14:paraId="0186FA6F" w14:textId="77777777" w:rsidTr="000E2C68">
        <w:tc>
          <w:tcPr>
            <w:cnfStyle w:val="001000000000" w:firstRow="0" w:lastRow="0" w:firstColumn="1" w:lastColumn="0" w:oddVBand="0" w:evenVBand="0" w:oddHBand="0" w:evenHBand="0" w:firstRowFirstColumn="0" w:firstRowLastColumn="0" w:lastRowFirstColumn="0" w:lastRowLastColumn="0"/>
            <w:tcW w:w="2977" w:type="dxa"/>
          </w:tcPr>
          <w:p w14:paraId="4DBFC772" w14:textId="65D1AC46" w:rsidR="00D347D3" w:rsidRPr="00171C8A" w:rsidRDefault="00D347D3" w:rsidP="00171C8A">
            <w:pPr>
              <w:rPr>
                <w:sz w:val="18"/>
              </w:rPr>
            </w:pPr>
            <w:r>
              <w:rPr>
                <w:sz w:val="18"/>
              </w:rPr>
              <w:t>Landkreise</w:t>
            </w:r>
          </w:p>
        </w:tc>
        <w:tc>
          <w:tcPr>
            <w:tcW w:w="6237" w:type="dxa"/>
          </w:tcPr>
          <w:p w14:paraId="5F316049" w14:textId="45F7F15F" w:rsidR="00D347D3" w:rsidRDefault="00C359BD" w:rsidP="00D347D3">
            <w:pPr>
              <w:cnfStyle w:val="000000000000" w:firstRow="0" w:lastRow="0" w:firstColumn="0" w:lastColumn="0" w:oddVBand="0" w:evenVBand="0" w:oddHBand="0" w:evenHBand="0" w:firstRowFirstColumn="0" w:firstRowLastColumn="0" w:lastRowFirstColumn="0" w:lastRowLastColumn="0"/>
              <w:rPr>
                <w:rFonts w:cs="Arial"/>
                <w:sz w:val="18"/>
              </w:rPr>
            </w:pPr>
            <w:hyperlink r:id="rId40" w:history="1">
              <w:r w:rsidR="00D347D3" w:rsidRPr="00C36B9D">
                <w:rPr>
                  <w:rStyle w:val="Hyperlink"/>
                  <w:rFonts w:cs="Arial"/>
                  <w:sz w:val="18"/>
                </w:rPr>
                <w:t>http://dcat-ap.de/def/politicalGeocoding/districtKey/</w:t>
              </w:r>
            </w:hyperlink>
          </w:p>
          <w:p w14:paraId="289BD607" w14:textId="7926358D" w:rsidR="00D347D3" w:rsidRDefault="00D347D3" w:rsidP="00D347D3">
            <w:pPr>
              <w:cnfStyle w:val="000000000000" w:firstRow="0" w:lastRow="0" w:firstColumn="0" w:lastColumn="0" w:oddVBand="0" w:evenVBand="0" w:oddHBand="0" w:evenHBand="0" w:firstRowFirstColumn="0" w:firstRowLastColumn="0" w:lastRowFirstColumn="0" w:lastRowLastColumn="0"/>
              <w:rPr>
                <w:rFonts w:cs="Arial"/>
                <w:sz w:val="18"/>
              </w:rPr>
            </w:pPr>
            <w:r>
              <w:rPr>
                <w:rFonts w:cs="Arial"/>
                <w:sz w:val="18"/>
              </w:rPr>
              <w:t xml:space="preserve">Beispielhaft: </w:t>
            </w:r>
            <w:r w:rsidR="00FF239C">
              <w:rPr>
                <w:rFonts w:cs="Arial"/>
                <w:sz w:val="18"/>
              </w:rPr>
              <w:t>Main-Tauber-Kreis</w:t>
            </w:r>
          </w:p>
          <w:p w14:paraId="51533E39" w14:textId="3FE210BE" w:rsidR="00D347D3" w:rsidRPr="00B83505" w:rsidRDefault="00C359BD" w:rsidP="00D347D3">
            <w:pPr>
              <w:cnfStyle w:val="000000000000" w:firstRow="0" w:lastRow="0" w:firstColumn="0" w:lastColumn="0" w:oddVBand="0" w:evenVBand="0" w:oddHBand="0" w:evenHBand="0" w:firstRowFirstColumn="0" w:firstRowLastColumn="0" w:lastRowFirstColumn="0" w:lastRowLastColumn="0"/>
              <w:rPr>
                <w:rFonts w:cs="Arial"/>
                <w:sz w:val="18"/>
              </w:rPr>
            </w:pPr>
            <w:hyperlink r:id="rId41" w:history="1">
              <w:r w:rsidR="00D347D3" w:rsidRPr="00D347D3">
                <w:rPr>
                  <w:rStyle w:val="Hyperlink"/>
                  <w:rFonts w:cs="Arial"/>
                  <w:sz w:val="18"/>
                </w:rPr>
                <w:t>http://dcat-ap.de/def/politicalGeocoding/districtKey/08128</w:t>
              </w:r>
            </w:hyperlink>
          </w:p>
        </w:tc>
      </w:tr>
      <w:tr w:rsidR="00883D3C" w:rsidRPr="00171C8A" w14:paraId="0E487774" w14:textId="5E2A9CED"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AE8CB9" w14:textId="7D6E85E2" w:rsidR="00883D3C" w:rsidRPr="00171C8A" w:rsidRDefault="00883D3C" w:rsidP="00171C8A">
            <w:pPr>
              <w:rPr>
                <w:sz w:val="18"/>
              </w:rPr>
            </w:pPr>
            <w:r w:rsidRPr="00171C8A">
              <w:rPr>
                <w:sz w:val="18"/>
              </w:rPr>
              <w:lastRenderedPageBreak/>
              <w:t>Kommunen</w:t>
            </w:r>
          </w:p>
        </w:tc>
        <w:tc>
          <w:tcPr>
            <w:tcW w:w="6237" w:type="dxa"/>
          </w:tcPr>
          <w:p w14:paraId="200DFD9F" w14:textId="3184311B" w:rsidR="00F5378A" w:rsidRDefault="00F5378A" w:rsidP="00171C8A">
            <w:pPr>
              <w:cnfStyle w:val="000000010000" w:firstRow="0" w:lastRow="0" w:firstColumn="0" w:lastColumn="0" w:oddVBand="0" w:evenVBand="0" w:oddHBand="0" w:evenHBand="1" w:firstRowFirstColumn="0" w:firstRowLastColumn="0" w:lastRowFirstColumn="0" w:lastRowLastColumn="0"/>
              <w:rPr>
                <w:sz w:val="18"/>
              </w:rPr>
            </w:pPr>
            <w:r w:rsidRPr="009815DB">
              <w:rPr>
                <w:rStyle w:val="Hyperlink"/>
                <w:rFonts w:cs="Arial"/>
                <w:sz w:val="18"/>
              </w:rPr>
              <w:t>http://dcat-ap.de/def/politicalGeocoding/regionalKey/</w:t>
            </w:r>
          </w:p>
          <w:p w14:paraId="524F11AD" w14:textId="21B41D0E" w:rsidR="00883D3C" w:rsidRDefault="00D347D3" w:rsidP="00171C8A">
            <w:pPr>
              <w:cnfStyle w:val="000000010000" w:firstRow="0" w:lastRow="0" w:firstColumn="0" w:lastColumn="0" w:oddVBand="0" w:evenVBand="0" w:oddHBand="0" w:evenHBand="1" w:firstRowFirstColumn="0" w:firstRowLastColumn="0" w:lastRowFirstColumn="0" w:lastRowLastColumn="0"/>
              <w:rPr>
                <w:sz w:val="18"/>
              </w:rPr>
            </w:pPr>
            <w:r>
              <w:rPr>
                <w:sz w:val="18"/>
              </w:rPr>
              <w:t>Beispielhaft:</w:t>
            </w:r>
            <w:r w:rsidR="00F5378A">
              <w:rPr>
                <w:sz w:val="18"/>
              </w:rPr>
              <w:t xml:space="preserve"> </w:t>
            </w:r>
            <w:r w:rsidR="00883D3C" w:rsidRPr="00171C8A">
              <w:rPr>
                <w:sz w:val="18"/>
              </w:rPr>
              <w:t xml:space="preserve">Halle (Saale) </w:t>
            </w:r>
          </w:p>
          <w:p w14:paraId="73869D2B" w14:textId="330F906E" w:rsidR="00883D3C" w:rsidRPr="000F273D" w:rsidRDefault="00883D3C" w:rsidP="004A7609">
            <w:pPr>
              <w:cnfStyle w:val="000000010000" w:firstRow="0" w:lastRow="0" w:firstColumn="0" w:lastColumn="0" w:oddVBand="0" w:evenVBand="0" w:oddHBand="0" w:evenHBand="1" w:firstRowFirstColumn="0" w:firstRowLastColumn="0" w:lastRowFirstColumn="0" w:lastRowLastColumn="0"/>
              <w:rPr>
                <w:rStyle w:val="Hyperlink"/>
                <w:color w:val="auto"/>
                <w:sz w:val="18"/>
                <w:u w:val="none"/>
              </w:rPr>
            </w:pPr>
            <w:r w:rsidRPr="0061109D">
              <w:rPr>
                <w:rStyle w:val="Hyperlink"/>
                <w:rFonts w:cs="Arial"/>
                <w:sz w:val="18"/>
              </w:rPr>
              <w:t>http://dcat</w:t>
            </w:r>
            <w:r w:rsidR="00373987" w:rsidRPr="0061109D">
              <w:rPr>
                <w:rStyle w:val="Hyperlink"/>
                <w:rFonts w:cs="Arial"/>
                <w:sz w:val="18"/>
              </w:rPr>
              <w:t>-</w:t>
            </w:r>
            <w:r w:rsidRPr="0061109D">
              <w:rPr>
                <w:rStyle w:val="Hyperlink"/>
                <w:rFonts w:cs="Arial"/>
                <w:sz w:val="18"/>
              </w:rPr>
              <w:t>ap.de/def/politicalGeocoding</w:t>
            </w:r>
            <w:r w:rsidR="004A7609" w:rsidRPr="0061109D">
              <w:rPr>
                <w:rStyle w:val="Hyperlink"/>
                <w:rFonts w:cs="Arial"/>
                <w:sz w:val="18"/>
              </w:rPr>
              <w:t>/regionalKey/</w:t>
            </w:r>
            <w:r w:rsidRPr="0061109D">
              <w:rPr>
                <w:rStyle w:val="Hyperlink"/>
                <w:rFonts w:cs="Arial"/>
                <w:sz w:val="18"/>
              </w:rPr>
              <w:t>15002000000</w:t>
            </w:r>
          </w:p>
        </w:tc>
      </w:tr>
    </w:tbl>
    <w:p w14:paraId="0ED82299" w14:textId="5E8A69CF" w:rsidR="00D73D05" w:rsidRDefault="00D73D05"/>
    <w:p w14:paraId="0BBC6CD6" w14:textId="1790607C" w:rsidR="005B7E95" w:rsidRPr="0002656B" w:rsidRDefault="005B7E95" w:rsidP="000F45CA">
      <w:pPr>
        <w:pStyle w:val="Konvention"/>
      </w:pPr>
      <w:bookmarkStart w:id="395" w:name="_Toc485753014"/>
      <w:bookmarkStart w:id="396" w:name="_Toc513111879"/>
      <w:bookmarkStart w:id="397" w:name="_Toc513112309"/>
      <w:bookmarkStart w:id="398" w:name="_Toc514070685"/>
      <w:r>
        <w:t xml:space="preserve">Konv </w:t>
      </w:r>
      <w:r w:rsidR="00C359BD">
        <w:fldChar w:fldCharType="begin"/>
      </w:r>
      <w:r w:rsidR="00C359BD">
        <w:instrText xml:space="preserve"> Seq Konv </w:instrText>
      </w:r>
      <w:r w:rsidR="00C359BD">
        <w:fldChar w:fldCharType="separate"/>
      </w:r>
      <w:r w:rsidR="002B21E4">
        <w:rPr>
          <w:noProof/>
        </w:rPr>
        <w:t>8</w:t>
      </w:r>
      <w:r w:rsidR="00C359BD">
        <w:rPr>
          <w:noProof/>
        </w:rPr>
        <w:fldChar w:fldCharType="end"/>
      </w:r>
      <w:r>
        <w:t>:</w:t>
      </w:r>
      <w:r w:rsidR="000F45CA">
        <w:tab/>
      </w:r>
      <w:r w:rsidRPr="006648E7">
        <w:t>D</w:t>
      </w:r>
      <w:r w:rsidR="008139E6">
        <w:t xml:space="preserve">er </w:t>
      </w:r>
      <w:r w:rsidR="008139E6">
        <w:rPr>
          <w:lang w:eastAsia="de-DE"/>
        </w:rPr>
        <w:t>verwaltungspolitische Geobezug</w:t>
      </w:r>
      <w:r w:rsidR="00161883">
        <w:rPr>
          <w:rFonts w:ascii="Courier New" w:eastAsia="Times New Roman" w:hAnsi="Courier New" w:cs="Courier New"/>
          <w:color w:val="000000"/>
          <w:sz w:val="18"/>
          <w:szCs w:val="22"/>
          <w:lang w:eastAsia="de-DE"/>
        </w:rPr>
        <w:t xml:space="preserve"> </w:t>
      </w:r>
      <w:r w:rsidR="00D23992">
        <w:t>MUSS</w:t>
      </w:r>
      <w:r w:rsidR="00D23992" w:rsidRPr="006648E7">
        <w:t xml:space="preserve"> </w:t>
      </w:r>
      <w:r w:rsidR="006C45D7">
        <w:t xml:space="preserve">zusätzlich zur </w:t>
      </w:r>
      <w:r w:rsidR="006C45D7" w:rsidRPr="00DF04D8">
        <w:rPr>
          <w:rFonts w:ascii="Courier New" w:eastAsia="Times New Roman" w:hAnsi="Courier New" w:cs="Courier New"/>
          <w:color w:val="000000"/>
          <w:sz w:val="18"/>
          <w:szCs w:val="22"/>
          <w:lang w:eastAsia="de-DE"/>
        </w:rPr>
        <w:t>dct:spatial</w:t>
      </w:r>
      <w:r w:rsidR="006C45D7">
        <w:t xml:space="preserve"> </w:t>
      </w:r>
      <w:r w:rsidR="007B10FE">
        <w:t>bezeichnet werden</w:t>
      </w:r>
      <w:r w:rsidRPr="006648E7">
        <w:t xml:space="preserve"> </w:t>
      </w:r>
      <w:r w:rsidR="007B10FE" w:rsidRPr="000E2C68">
        <w:rPr>
          <w:rFonts w:eastAsia="Times New Roman" w:cs="Arial"/>
          <w:color w:val="000000"/>
          <w:lang w:eastAsia="de-DE"/>
        </w:rPr>
        <w:t>(</w:t>
      </w:r>
      <w:r w:rsidR="007B10FE" w:rsidRPr="006648E7">
        <w:rPr>
          <w:rFonts w:ascii="Courier New" w:eastAsia="Times New Roman" w:hAnsi="Courier New" w:cs="Courier New"/>
          <w:color w:val="000000"/>
          <w:sz w:val="18"/>
          <w:szCs w:val="22"/>
          <w:lang w:eastAsia="de-DE"/>
        </w:rPr>
        <w:t>dcatde:politicalGeocodingURI</w:t>
      </w:r>
      <w:r w:rsidR="007B10FE" w:rsidRPr="000E2C68">
        <w:rPr>
          <w:rFonts w:eastAsia="Times New Roman" w:cs="Arial"/>
          <w:color w:val="000000"/>
          <w:lang w:eastAsia="de-DE"/>
        </w:rPr>
        <w:t>)</w:t>
      </w:r>
      <w:r w:rsidRPr="007B10FE">
        <w:rPr>
          <w:rFonts w:cs="Arial"/>
        </w:rPr>
        <w:t xml:space="preserve">, </w:t>
      </w:r>
      <w:r w:rsidR="00D23992">
        <w:t>wenn die geografische Abdeckung ausgedrückt werden soll und eine Datenstruktur das gesamte Bundesgebiet oder das Gebiet eines</w:t>
      </w:r>
      <w:r w:rsidR="00801391">
        <w:t xml:space="preserve"> </w:t>
      </w:r>
      <w:r w:rsidRPr="006648E7">
        <w:t>bestimmten Bundesland</w:t>
      </w:r>
      <w:r>
        <w:t>es</w:t>
      </w:r>
      <w:r w:rsidR="00680FB2">
        <w:t xml:space="preserve">, einer </w:t>
      </w:r>
      <w:r w:rsidR="00DF04D8">
        <w:t xml:space="preserve">Gemeinde, Kommune oder eines Kreises </w:t>
      </w:r>
      <w:r w:rsidR="00D23992">
        <w:t>abdeckt</w:t>
      </w:r>
      <w:r w:rsidRPr="006648E7">
        <w:t>.</w:t>
      </w:r>
      <w:bookmarkEnd w:id="395"/>
      <w:bookmarkEnd w:id="396"/>
      <w:bookmarkEnd w:id="397"/>
      <w:bookmarkEnd w:id="398"/>
    </w:p>
    <w:p w14:paraId="4138C4DE" w14:textId="192D5344" w:rsidR="00B143B6" w:rsidRPr="000E2C68" w:rsidRDefault="00B143B6" w:rsidP="00B143B6">
      <w:pPr>
        <w:pStyle w:val="berschrift4"/>
        <w:rPr>
          <w:rFonts w:ascii="Arial" w:hAnsi="Arial" w:cs="Arial"/>
        </w:rPr>
      </w:pPr>
      <w:r w:rsidRPr="000E2C68">
        <w:rPr>
          <w:rFonts w:ascii="Arial" w:hAnsi="Arial" w:cs="Arial"/>
        </w:rPr>
        <w:t xml:space="preserve">dcatde:politicalGeocodingLevelURI </w:t>
      </w:r>
      <w:r w:rsidRPr="000E2C68">
        <w:rPr>
          <w:rFonts w:ascii="Arial" w:hAnsi="Arial" w:cs="Arial" w:hint="eastAsia"/>
          <w:lang w:eastAsia="de-DE"/>
        </w:rPr>
        <w:t>–</w:t>
      </w:r>
      <w:r w:rsidRPr="000E2C68">
        <w:rPr>
          <w:rFonts w:ascii="Arial" w:hAnsi="Arial" w:cs="Arial"/>
          <w:lang w:eastAsia="de-DE"/>
        </w:rPr>
        <w:t xml:space="preserve"> Ebene des verwaltungspolitischen Geobezug als URI</w:t>
      </w:r>
    </w:p>
    <w:p w14:paraId="180154B3" w14:textId="661B8A8A" w:rsidR="00F5388F" w:rsidRDefault="007E1F5B" w:rsidP="00B143B6">
      <w:r>
        <w:t xml:space="preserve">Mit </w:t>
      </w:r>
      <w:r w:rsidRPr="006648E7">
        <w:rPr>
          <w:rFonts w:ascii="Courier New" w:eastAsia="Times New Roman" w:hAnsi="Courier New" w:cs="Courier New"/>
          <w:color w:val="000000"/>
          <w:sz w:val="18"/>
          <w:szCs w:val="22"/>
          <w:lang w:eastAsia="de-DE"/>
        </w:rPr>
        <w:t>dcatde:politicalGeocoding</w:t>
      </w:r>
      <w:r>
        <w:rPr>
          <w:rFonts w:ascii="Courier New" w:eastAsia="Times New Roman" w:hAnsi="Courier New" w:cs="Courier New"/>
          <w:color w:val="000000"/>
          <w:sz w:val="18"/>
          <w:szCs w:val="22"/>
          <w:lang w:eastAsia="de-DE"/>
        </w:rPr>
        <w:t>Level</w:t>
      </w:r>
      <w:r w:rsidRPr="006648E7">
        <w:rPr>
          <w:rFonts w:ascii="Courier New" w:eastAsia="Times New Roman" w:hAnsi="Courier New" w:cs="Courier New"/>
          <w:color w:val="000000"/>
          <w:sz w:val="18"/>
          <w:szCs w:val="22"/>
          <w:lang w:eastAsia="de-DE"/>
        </w:rPr>
        <w:t>URI</w:t>
      </w:r>
      <w:r>
        <w:rPr>
          <w:rFonts w:ascii="Courier New" w:eastAsia="Times New Roman" w:hAnsi="Courier New" w:cs="Courier New"/>
          <w:color w:val="000000"/>
          <w:sz w:val="18"/>
          <w:szCs w:val="22"/>
          <w:lang w:eastAsia="de-DE"/>
        </w:rPr>
        <w:t xml:space="preserve"> </w:t>
      </w:r>
      <w:r>
        <w:t>wird die Ebene des verwaltungspolitischen Bezugs</w:t>
      </w:r>
      <w:r w:rsidR="00FE4B8A">
        <w:t xml:space="preserve"> </w:t>
      </w:r>
      <w:r>
        <w:t xml:space="preserve">(Bund, Land, Kommunen) </w:t>
      </w:r>
      <w:r w:rsidR="00F50705">
        <w:t>k</w:t>
      </w:r>
      <w:r>
        <w:t>odiert. Diese kann damit getrennt vom konkret abgedeckten Gebiet ausgewertet werden</w:t>
      </w:r>
      <w:r w:rsidR="00F5388F">
        <w:t>.</w:t>
      </w:r>
    </w:p>
    <w:p w14:paraId="2BE8619D" w14:textId="7630F47C" w:rsidR="00B143B6" w:rsidRDefault="00B143B6" w:rsidP="000F45CA">
      <w:pPr>
        <w:pStyle w:val="Konvention"/>
      </w:pPr>
      <w:bookmarkStart w:id="399" w:name="_Toc485753015"/>
      <w:bookmarkStart w:id="400" w:name="_Toc513111880"/>
      <w:bookmarkStart w:id="401" w:name="_Toc513112310"/>
      <w:bookmarkStart w:id="402" w:name="_Toc514070686"/>
      <w:r>
        <w:t xml:space="preserve">Konv </w:t>
      </w:r>
      <w:r w:rsidR="00C359BD">
        <w:fldChar w:fldCharType="begin"/>
      </w:r>
      <w:r w:rsidR="00C359BD">
        <w:instrText xml:space="preserve"> Seq Konv </w:instrText>
      </w:r>
      <w:r w:rsidR="00C359BD">
        <w:fldChar w:fldCharType="separate"/>
      </w:r>
      <w:r w:rsidR="002B21E4">
        <w:rPr>
          <w:noProof/>
        </w:rPr>
        <w:t>9</w:t>
      </w:r>
      <w:r w:rsidR="00C359BD">
        <w:rPr>
          <w:noProof/>
        </w:rPr>
        <w:fldChar w:fldCharType="end"/>
      </w:r>
      <w:r>
        <w:t>:</w:t>
      </w:r>
      <w:r w:rsidR="000F45CA">
        <w:tab/>
      </w:r>
      <w:r w:rsidRPr="006648E7">
        <w:t xml:space="preserve">Die </w:t>
      </w:r>
      <w:r w:rsidR="008139E6" w:rsidRPr="008139E6">
        <w:t xml:space="preserve">Ebene der geopolitischen Abdeckung </w:t>
      </w:r>
      <w:r w:rsidR="007B10FE">
        <w:rPr>
          <w:rFonts w:ascii="Courier New" w:eastAsia="Times New Roman" w:hAnsi="Courier New" w:cs="Courier New"/>
          <w:color w:val="000000"/>
          <w:sz w:val="18"/>
          <w:szCs w:val="22"/>
          <w:lang w:eastAsia="de-DE"/>
        </w:rPr>
        <w:t>(</w:t>
      </w:r>
      <w:r w:rsidRPr="006648E7">
        <w:rPr>
          <w:rFonts w:ascii="Courier New" w:eastAsia="Times New Roman" w:hAnsi="Courier New" w:cs="Courier New"/>
          <w:color w:val="000000"/>
          <w:sz w:val="18"/>
          <w:szCs w:val="22"/>
          <w:lang w:eastAsia="de-DE"/>
        </w:rPr>
        <w:t>dcatde:politicalGeocoding</w:t>
      </w:r>
      <w:r>
        <w:rPr>
          <w:rFonts w:ascii="Courier New" w:eastAsia="Times New Roman" w:hAnsi="Courier New" w:cs="Courier New"/>
          <w:color w:val="000000"/>
          <w:sz w:val="18"/>
          <w:szCs w:val="22"/>
          <w:lang w:eastAsia="de-DE"/>
        </w:rPr>
        <w:t>Level</w:t>
      </w:r>
      <w:r w:rsidRPr="006648E7">
        <w:rPr>
          <w:rFonts w:ascii="Courier New" w:eastAsia="Times New Roman" w:hAnsi="Courier New" w:cs="Courier New"/>
          <w:color w:val="000000"/>
          <w:sz w:val="18"/>
          <w:szCs w:val="22"/>
          <w:lang w:eastAsia="de-DE"/>
        </w:rPr>
        <w:t>URI</w:t>
      </w:r>
      <w:r w:rsidR="007B10FE">
        <w:rPr>
          <w:rFonts w:ascii="Courier New" w:eastAsia="Times New Roman" w:hAnsi="Courier New" w:cs="Courier New"/>
          <w:color w:val="000000"/>
          <w:sz w:val="18"/>
          <w:szCs w:val="22"/>
          <w:lang w:eastAsia="de-DE"/>
        </w:rPr>
        <w:t>)</w:t>
      </w:r>
      <w:r>
        <w:rPr>
          <w:rFonts w:ascii="Courier New" w:eastAsia="Times New Roman" w:hAnsi="Courier New" w:cs="Courier New"/>
          <w:color w:val="000000"/>
          <w:sz w:val="18"/>
          <w:szCs w:val="22"/>
          <w:lang w:eastAsia="de-DE"/>
        </w:rPr>
        <w:t xml:space="preserve"> </w:t>
      </w:r>
      <w:r>
        <w:t xml:space="preserve">SOLL </w:t>
      </w:r>
      <w:r w:rsidR="008139E6">
        <w:t>durch eine</w:t>
      </w:r>
      <w:r w:rsidR="00092F39">
        <w:t>n</w:t>
      </w:r>
      <w:r w:rsidR="008139E6">
        <w:t xml:space="preserve"> URI bezeichnet</w:t>
      </w:r>
      <w:r w:rsidR="008139E6" w:rsidRPr="006648E7">
        <w:t xml:space="preserve"> </w:t>
      </w:r>
      <w:r w:rsidRPr="006648E7">
        <w:t xml:space="preserve">werden, </w:t>
      </w:r>
      <w:r>
        <w:t>wenn eine Abdeckung durch die Datenstruktur auf abstrakter Verwaltungsebene (Bund, Land, Kreis, Kommunen) gegeben ist.</w:t>
      </w:r>
      <w:bookmarkEnd w:id="399"/>
      <w:bookmarkEnd w:id="400"/>
      <w:bookmarkEnd w:id="401"/>
      <w:bookmarkEnd w:id="402"/>
    </w:p>
    <w:p w14:paraId="54CBBB36" w14:textId="64F8FBAD" w:rsidR="00171C8A" w:rsidRDefault="00E87EDA" w:rsidP="00171C8A">
      <w:r>
        <w:t>Der</w:t>
      </w:r>
      <w:r w:rsidR="00171C8A">
        <w:t xml:space="preserve"> URI MUSS dabei der Werteliste im Anhang </w:t>
      </w:r>
      <w:r w:rsidR="001D5C9C">
        <w:fldChar w:fldCharType="begin"/>
      </w:r>
      <w:r w:rsidR="001D5C9C">
        <w:instrText xml:space="preserve"> REF _Ref479822966 \r \h </w:instrText>
      </w:r>
      <w:r w:rsidR="001D5C9C">
        <w:fldChar w:fldCharType="separate"/>
      </w:r>
      <w:r w:rsidR="002B21E4">
        <w:t>2.5</w:t>
      </w:r>
      <w:r w:rsidR="001D5C9C">
        <w:fldChar w:fldCharType="end"/>
      </w:r>
      <w:r w:rsidR="00171C8A">
        <w:t xml:space="preserve"> entnommen werden.</w:t>
      </w:r>
    </w:p>
    <w:p w14:paraId="1ED32925" w14:textId="6836EB02" w:rsidR="00DF55E4" w:rsidRPr="000E2C68" w:rsidRDefault="00DF55E4" w:rsidP="0002656B">
      <w:pPr>
        <w:pStyle w:val="berschrift4"/>
        <w:rPr>
          <w:rFonts w:ascii="Arial" w:hAnsi="Arial" w:cs="Arial"/>
        </w:rPr>
      </w:pPr>
      <w:r w:rsidRPr="000E2C68">
        <w:rPr>
          <w:rFonts w:ascii="Arial" w:hAnsi="Arial" w:cs="Arial"/>
        </w:rPr>
        <w:t>dcatde:</w:t>
      </w:r>
      <w:r w:rsidR="00747525" w:rsidRPr="000E2C68">
        <w:rPr>
          <w:rFonts w:ascii="Arial" w:hAnsi="Arial" w:cs="Arial"/>
        </w:rPr>
        <w:t>geocoding</w:t>
      </w:r>
      <w:r w:rsidR="00747525">
        <w:rPr>
          <w:rFonts w:ascii="Arial" w:hAnsi="Arial" w:cs="Arial"/>
        </w:rPr>
        <w:t>Descrip</w:t>
      </w:r>
      <w:r w:rsidR="00747525" w:rsidRPr="000E2C68">
        <w:rPr>
          <w:rFonts w:ascii="Arial" w:hAnsi="Arial" w:cs="Arial"/>
        </w:rPr>
        <w:t>t</w:t>
      </w:r>
      <w:r w:rsidR="00747525">
        <w:rPr>
          <w:rFonts w:ascii="Arial" w:hAnsi="Arial" w:cs="Arial"/>
        </w:rPr>
        <w:t>ion</w:t>
      </w:r>
      <w:r w:rsidR="00747525" w:rsidRPr="000E2C68">
        <w:rPr>
          <w:rFonts w:ascii="Arial" w:hAnsi="Arial" w:cs="Arial"/>
        </w:rPr>
        <w:t xml:space="preserve"> </w:t>
      </w:r>
      <w:r w:rsidR="00B52615" w:rsidRPr="000E2C68">
        <w:rPr>
          <w:rFonts w:ascii="Arial" w:hAnsi="Arial" w:cs="Arial" w:hint="eastAsia"/>
        </w:rPr>
        <w:t>–</w:t>
      </w:r>
      <w:r w:rsidR="00B52615" w:rsidRPr="000E2C68">
        <w:rPr>
          <w:rFonts w:ascii="Arial" w:hAnsi="Arial" w:cs="Arial"/>
        </w:rPr>
        <w:t xml:space="preserve"> </w:t>
      </w:r>
      <w:r w:rsidR="005B7E95" w:rsidRPr="000E2C68">
        <w:rPr>
          <w:rFonts w:ascii="Arial" w:hAnsi="Arial" w:cs="Arial"/>
        </w:rPr>
        <w:t xml:space="preserve">verwaltungspolitischer </w:t>
      </w:r>
      <w:r w:rsidR="00511FD3" w:rsidRPr="000E2C68">
        <w:rPr>
          <w:rFonts w:ascii="Arial" w:hAnsi="Arial" w:cs="Arial"/>
        </w:rPr>
        <w:t xml:space="preserve">oder fachlicher </w:t>
      </w:r>
      <w:r w:rsidR="005B7E95" w:rsidRPr="000E2C68">
        <w:rPr>
          <w:rFonts w:ascii="Arial" w:hAnsi="Arial" w:cs="Arial"/>
        </w:rPr>
        <w:t xml:space="preserve">Geobezug als </w:t>
      </w:r>
      <w:r w:rsidR="007C2D31">
        <w:rPr>
          <w:rFonts w:ascii="Arial" w:hAnsi="Arial" w:cs="Arial"/>
        </w:rPr>
        <w:t>beschreibender Text</w:t>
      </w:r>
    </w:p>
    <w:p w14:paraId="5268F02F" w14:textId="16B03CB6" w:rsidR="00DF55E4" w:rsidRDefault="00DF55E4" w:rsidP="000F45CA">
      <w:pPr>
        <w:pStyle w:val="Konvention"/>
      </w:pPr>
      <w:bookmarkStart w:id="403" w:name="_Toc485753016"/>
      <w:bookmarkStart w:id="404" w:name="_Toc513111881"/>
      <w:bookmarkStart w:id="405" w:name="_Toc513112311"/>
      <w:bookmarkStart w:id="406" w:name="_Toc514070687"/>
      <w:r>
        <w:t xml:space="preserve">Konv </w:t>
      </w:r>
      <w:r w:rsidR="00C359BD">
        <w:fldChar w:fldCharType="begin"/>
      </w:r>
      <w:r w:rsidR="00C359BD">
        <w:instrText xml:space="preserve"> Seq Konv </w:instrText>
      </w:r>
      <w:r w:rsidR="00C359BD">
        <w:fldChar w:fldCharType="separate"/>
      </w:r>
      <w:r w:rsidR="002B21E4">
        <w:rPr>
          <w:noProof/>
        </w:rPr>
        <w:t>10</w:t>
      </w:r>
      <w:r w:rsidR="00C359BD">
        <w:rPr>
          <w:noProof/>
        </w:rPr>
        <w:fldChar w:fldCharType="end"/>
      </w:r>
      <w:r>
        <w:t>:</w:t>
      </w:r>
      <w:r w:rsidR="008139E6">
        <w:tab/>
      </w:r>
      <w:r w:rsidRPr="006648E7">
        <w:t>Die Eigenschaft</w:t>
      </w:r>
      <w:r>
        <w:rPr>
          <w:rFonts w:ascii="Calibri" w:eastAsia="Times New Roman" w:hAnsi="Calibri" w:cs="Calibri"/>
          <w:color w:val="000000"/>
          <w:sz w:val="18"/>
          <w:szCs w:val="22"/>
          <w:lang w:eastAsia="de-DE"/>
        </w:rPr>
        <w:t xml:space="preserve"> </w:t>
      </w:r>
      <w:r w:rsidR="00F50705">
        <w:rPr>
          <w:rFonts w:ascii="Calibri" w:eastAsia="Times New Roman" w:hAnsi="Calibri" w:cs="Calibri"/>
          <w:color w:val="000000"/>
          <w:sz w:val="18"/>
          <w:szCs w:val="22"/>
          <w:lang w:eastAsia="de-DE"/>
        </w:rPr>
        <w:t>„</w:t>
      </w:r>
      <w:r w:rsidR="008139E6">
        <w:t>verwaltungspolitische oder fachliche Geobezug</w:t>
      </w:r>
      <w:r w:rsidR="00F50705">
        <w:t>“</w:t>
      </w:r>
      <w:r w:rsidR="008139E6">
        <w:t xml:space="preserve"> </w:t>
      </w:r>
      <w:r w:rsidR="0034131C">
        <w:t>(</w:t>
      </w:r>
      <w:r w:rsidRPr="006648E7">
        <w:rPr>
          <w:rFonts w:ascii="Courier New" w:eastAsia="Times New Roman" w:hAnsi="Courier New" w:cs="Courier New"/>
          <w:color w:val="000000"/>
          <w:sz w:val="18"/>
          <w:szCs w:val="22"/>
          <w:lang w:eastAsia="de-DE"/>
        </w:rPr>
        <w:t>dcatde:</w:t>
      </w:r>
      <w:r w:rsidR="00511FD3">
        <w:rPr>
          <w:rFonts w:ascii="Courier New" w:eastAsia="Times New Roman" w:hAnsi="Courier New" w:cs="Courier New"/>
          <w:color w:val="000000"/>
          <w:sz w:val="18"/>
          <w:szCs w:val="22"/>
          <w:lang w:eastAsia="de-DE"/>
        </w:rPr>
        <w:t>g</w:t>
      </w:r>
      <w:r w:rsidR="00511FD3" w:rsidRPr="006648E7">
        <w:rPr>
          <w:rFonts w:ascii="Courier New" w:eastAsia="Times New Roman" w:hAnsi="Courier New" w:cs="Courier New"/>
          <w:color w:val="000000"/>
          <w:sz w:val="18"/>
          <w:szCs w:val="22"/>
          <w:lang w:eastAsia="de-DE"/>
        </w:rPr>
        <w:t>eocoding</w:t>
      </w:r>
      <w:r w:rsidR="00747525">
        <w:rPr>
          <w:rFonts w:ascii="Courier New" w:eastAsia="Times New Roman" w:hAnsi="Courier New" w:cs="Courier New"/>
          <w:color w:val="000000"/>
          <w:sz w:val="18"/>
          <w:szCs w:val="22"/>
          <w:lang w:eastAsia="de-DE"/>
        </w:rPr>
        <w:t>Description</w:t>
      </w:r>
      <w:r w:rsidR="0034131C" w:rsidRPr="000E2C68">
        <w:t>)</w:t>
      </w:r>
      <w:r w:rsidR="00511FD3">
        <w:rPr>
          <w:rFonts w:ascii="Courier New" w:eastAsia="Times New Roman" w:hAnsi="Courier New" w:cs="Courier New"/>
          <w:color w:val="000000"/>
          <w:sz w:val="18"/>
          <w:szCs w:val="22"/>
          <w:lang w:eastAsia="de-DE"/>
        </w:rPr>
        <w:t xml:space="preserve"> </w:t>
      </w:r>
      <w:r w:rsidR="00511FD3">
        <w:t>KANN</w:t>
      </w:r>
      <w:r w:rsidR="008139E6">
        <w:t xml:space="preserve"> </w:t>
      </w:r>
      <w:r w:rsidR="0034131C">
        <w:t>als</w:t>
      </w:r>
      <w:r w:rsidR="008139E6">
        <w:t xml:space="preserve"> Freitext</w:t>
      </w:r>
      <w:r w:rsidR="0034131C">
        <w:t>feld</w:t>
      </w:r>
      <w:r w:rsidR="00801391">
        <w:t xml:space="preserve"> </w:t>
      </w:r>
      <w:r>
        <w:t>v</w:t>
      </w:r>
      <w:r w:rsidRPr="006648E7">
        <w:t xml:space="preserve">erwendet werden, </w:t>
      </w:r>
      <w:r>
        <w:t xml:space="preserve">wenn eine </w:t>
      </w:r>
      <w:r w:rsidR="008139E6">
        <w:t xml:space="preserve">andere </w:t>
      </w:r>
      <w:r>
        <w:t xml:space="preserve">geopolitische </w:t>
      </w:r>
      <w:r w:rsidR="005F61B1">
        <w:t>C</w:t>
      </w:r>
      <w:r>
        <w:t xml:space="preserve">odierung </w:t>
      </w:r>
      <w:r w:rsidR="00A63142">
        <w:t xml:space="preserve">der Abdeckung der Datenstruktur </w:t>
      </w:r>
      <w:r w:rsidR="008139E6">
        <w:t xml:space="preserve">nicht </w:t>
      </w:r>
      <w:r>
        <w:t>möglich oder zu komplex ist.</w:t>
      </w:r>
      <w:bookmarkEnd w:id="403"/>
      <w:bookmarkEnd w:id="404"/>
      <w:bookmarkEnd w:id="405"/>
      <w:bookmarkEnd w:id="406"/>
    </w:p>
    <w:p w14:paraId="1AF77418" w14:textId="74373116" w:rsidR="005B7E95" w:rsidRDefault="00DF55E4" w:rsidP="004C481F">
      <w:r>
        <w:t>Beispielsweise kann ein</w:t>
      </w:r>
      <w:r w:rsidR="00DC2A4B">
        <w:t>e</w:t>
      </w:r>
      <w:r>
        <w:t xml:space="preserve"> Datens</w:t>
      </w:r>
      <w:r w:rsidR="00DC2A4B">
        <w:t>truktur</w:t>
      </w:r>
      <w:r>
        <w:t xml:space="preserve"> den geopolitischen Bezug </w:t>
      </w:r>
      <w:r w:rsidR="00F50705">
        <w:t>„</w:t>
      </w:r>
      <w:r w:rsidR="008B7A67">
        <w:t xml:space="preserve">Daten einer Studie zur </w:t>
      </w:r>
      <w:r w:rsidR="008139E6">
        <w:t xml:space="preserve">Region </w:t>
      </w:r>
      <w:r w:rsidR="008B7A67">
        <w:t>Leipzig</w:t>
      </w:r>
      <w:r w:rsidR="008139E6">
        <w:t xml:space="preserve"> und </w:t>
      </w:r>
      <w:r w:rsidR="008139E6" w:rsidRPr="000E2C68">
        <w:t xml:space="preserve">den </w:t>
      </w:r>
      <w:r w:rsidR="00B13A1C">
        <w:t>Hamburger</w:t>
      </w:r>
      <w:r w:rsidR="008139E6" w:rsidRPr="000E2C68">
        <w:t xml:space="preserve"> Stadtteil </w:t>
      </w:r>
      <w:r w:rsidR="00B13A1C">
        <w:t>Altona</w:t>
      </w:r>
      <w:r w:rsidR="008139E6" w:rsidRPr="000E2C68">
        <w:t>“</w:t>
      </w:r>
      <w:r w:rsidR="008139E6">
        <w:t xml:space="preserve"> </w:t>
      </w:r>
      <w:r w:rsidR="008B7A67">
        <w:t xml:space="preserve">enthalten. </w:t>
      </w:r>
      <w:r w:rsidR="00511FD3">
        <w:t xml:space="preserve">Des </w:t>
      </w:r>
      <w:r w:rsidR="00C604F6">
        <w:t>Weiteren</w:t>
      </w:r>
      <w:r w:rsidR="00511FD3">
        <w:t xml:space="preserve"> sind fachliche Bezüge denkbar wie etwa </w:t>
      </w:r>
      <w:r w:rsidR="005B7E95">
        <w:t xml:space="preserve">die Abdeckung der Datenstruktur </w:t>
      </w:r>
      <w:r w:rsidR="00B96EE1">
        <w:t>eines „Wahlkreises“ oder eines „Abwasserzweckverbandes“ oder einer „überregionalen Arbeitsgruppe“</w:t>
      </w:r>
      <w:r w:rsidR="00511FD3">
        <w:t>.</w:t>
      </w:r>
    </w:p>
    <w:p w14:paraId="2993C930" w14:textId="4C0D66AB" w:rsidR="00D23992" w:rsidRPr="000E2C68" w:rsidRDefault="00D23992" w:rsidP="00D23992">
      <w:pPr>
        <w:pStyle w:val="berschrift4"/>
        <w:rPr>
          <w:rFonts w:ascii="Arial" w:hAnsi="Arial" w:cs="Arial"/>
        </w:rPr>
      </w:pPr>
      <w:bookmarkStart w:id="407" w:name="_Toc477272532"/>
      <w:bookmarkStart w:id="408" w:name="_Toc477272663"/>
      <w:bookmarkStart w:id="409" w:name="_Toc477279778"/>
      <w:bookmarkStart w:id="410" w:name="_Toc477280608"/>
      <w:bookmarkStart w:id="411" w:name="_Toc477286441"/>
      <w:bookmarkStart w:id="412" w:name="_Toc477286985"/>
      <w:bookmarkStart w:id="413" w:name="_Toc477301997"/>
      <w:bookmarkStart w:id="414" w:name="_Toc477302842"/>
      <w:bookmarkStart w:id="415" w:name="_Toc477302979"/>
      <w:bookmarkStart w:id="416" w:name="_Toc477306144"/>
      <w:bookmarkStart w:id="417" w:name="_Toc477310594"/>
      <w:bookmarkEnd w:id="407"/>
      <w:bookmarkEnd w:id="408"/>
      <w:bookmarkEnd w:id="409"/>
      <w:bookmarkEnd w:id="410"/>
      <w:bookmarkEnd w:id="411"/>
      <w:bookmarkEnd w:id="412"/>
      <w:bookmarkEnd w:id="413"/>
      <w:bookmarkEnd w:id="414"/>
      <w:bookmarkEnd w:id="415"/>
      <w:bookmarkEnd w:id="416"/>
      <w:bookmarkEnd w:id="417"/>
      <w:r w:rsidRPr="000E2C68">
        <w:rPr>
          <w:rFonts w:ascii="Arial" w:hAnsi="Arial" w:cs="Arial"/>
        </w:rPr>
        <w:t xml:space="preserve">Verhältnis der </w:t>
      </w:r>
      <w:r w:rsidR="004F3B0A" w:rsidRPr="000E2C68">
        <w:rPr>
          <w:rFonts w:ascii="Arial" w:hAnsi="Arial" w:cs="Arial"/>
        </w:rPr>
        <w:t>D</w:t>
      </w:r>
      <w:r w:rsidRPr="000E2C68">
        <w:rPr>
          <w:rFonts w:ascii="Arial" w:hAnsi="Arial" w:cs="Arial"/>
        </w:rPr>
        <w:t>CAT</w:t>
      </w:r>
      <w:r w:rsidR="00C604F6">
        <w:rPr>
          <w:rFonts w:ascii="Arial" w:hAnsi="Arial" w:cs="Arial"/>
        </w:rPr>
        <w:t>-AP</w:t>
      </w:r>
      <w:r w:rsidRPr="000E2C68">
        <w:rPr>
          <w:rFonts w:ascii="Arial" w:hAnsi="Arial" w:cs="Arial"/>
        </w:rPr>
        <w:t xml:space="preserve">.de - </w:t>
      </w:r>
      <w:r w:rsidR="004E5988" w:rsidRPr="000E2C68">
        <w:rPr>
          <w:rFonts w:ascii="Arial" w:hAnsi="Arial" w:cs="Arial"/>
        </w:rPr>
        <w:t>Elemente zu dct:spatial</w:t>
      </w:r>
    </w:p>
    <w:p w14:paraId="259A00B2" w14:textId="4962ED8F" w:rsidR="00D23992" w:rsidRDefault="004218CB" w:rsidP="000F45CA">
      <w:pPr>
        <w:pStyle w:val="Konvention"/>
      </w:pPr>
      <w:bookmarkStart w:id="418" w:name="_Toc485753017"/>
      <w:bookmarkStart w:id="419" w:name="_Toc513111882"/>
      <w:bookmarkStart w:id="420" w:name="_Toc513112312"/>
      <w:bookmarkStart w:id="421" w:name="_Toc514070688"/>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11</w:t>
      </w:r>
      <w:r w:rsidR="00C359BD">
        <w:rPr>
          <w:noProof/>
        </w:rPr>
        <w:fldChar w:fldCharType="end"/>
      </w:r>
      <w:r w:rsidRPr="008354B0">
        <w:t>:</w:t>
      </w:r>
      <w:r w:rsidR="000F45CA">
        <w:tab/>
      </w:r>
      <w:r w:rsidR="004E5988">
        <w:t xml:space="preserve">Die in </w:t>
      </w:r>
      <w:r w:rsidR="004E5988" w:rsidRPr="000E2C68">
        <w:rPr>
          <w:rFonts w:ascii="Courier New" w:eastAsia="Times New Roman" w:hAnsi="Courier New" w:cs="Courier New"/>
          <w:color w:val="000000"/>
          <w:sz w:val="18"/>
          <w:szCs w:val="22"/>
          <w:lang w:eastAsia="de-DE"/>
        </w:rPr>
        <w:t xml:space="preserve">dcatde:politicalGeocodingURI </w:t>
      </w:r>
      <w:r w:rsidR="004E5988">
        <w:t xml:space="preserve">ausgedrückten geografischen Bezüge </w:t>
      </w:r>
      <w:r w:rsidR="007E1F5B">
        <w:t>SOLLEN</w:t>
      </w:r>
      <w:r w:rsidR="004E5988">
        <w:t xml:space="preserve"> zum Erhalt der europäis</w:t>
      </w:r>
      <w:r w:rsidR="00C34043">
        <w:t xml:space="preserve">chen Interoperabilität zugleich bei </w:t>
      </w:r>
      <w:r w:rsidR="00C34043" w:rsidRPr="000E2C68">
        <w:rPr>
          <w:rFonts w:ascii="Courier New" w:eastAsia="Times New Roman" w:hAnsi="Courier New" w:cs="Courier New"/>
          <w:color w:val="000000"/>
          <w:sz w:val="18"/>
          <w:szCs w:val="22"/>
          <w:lang w:eastAsia="de-DE"/>
        </w:rPr>
        <w:t>dct:spatial</w:t>
      </w:r>
      <w:r w:rsidR="00C34043">
        <w:t xml:space="preserve"> (Bundesländer, Kreise und Kommunen) </w:t>
      </w:r>
      <w:r w:rsidR="007E1F5B">
        <w:t xml:space="preserve">als geografischer </w:t>
      </w:r>
      <w:r w:rsidR="00C34043">
        <w:t xml:space="preserve">Bezug </w:t>
      </w:r>
      <w:r w:rsidR="007E1F5B">
        <w:t xml:space="preserve">per URI </w:t>
      </w:r>
      <w:r w:rsidR="00C34043">
        <w:t>gespiegelt werden</w:t>
      </w:r>
      <w:r w:rsidR="004E5988">
        <w:t>.</w:t>
      </w:r>
      <w:bookmarkEnd w:id="418"/>
      <w:bookmarkEnd w:id="419"/>
      <w:bookmarkEnd w:id="420"/>
      <w:bookmarkEnd w:id="421"/>
    </w:p>
    <w:p w14:paraId="02C2AB9E" w14:textId="0AE589FF" w:rsidR="00020D96" w:rsidRDefault="00020D96" w:rsidP="00D23992">
      <w:r>
        <w:t>Dies geschie</w:t>
      </w:r>
      <w:r w:rsidR="00216C0B">
        <w:t>ht am einfachsten, in</w:t>
      </w:r>
      <w:r>
        <w:t xml:space="preserve">dem die </w:t>
      </w:r>
      <w:r w:rsidR="00216C0B">
        <w:t>URIs als geografische Ortsbezüge per URI (</w:t>
      </w:r>
      <w:r w:rsidR="00216C0B" w:rsidRPr="000E2C68">
        <w:t>geographic</w:t>
      </w:r>
      <w:r w:rsidR="00216C0B">
        <w:t xml:space="preserve"> </w:t>
      </w:r>
      <w:r w:rsidR="00216C0B" w:rsidRPr="000E2C68">
        <w:t>identifiers</w:t>
      </w:r>
      <w:r w:rsidR="00216C0B">
        <w:t xml:space="preserve">) wiederholt werden. Für die internationale Anschlussfähigkeit können jedoch auch </w:t>
      </w:r>
      <w:r w:rsidR="00D36B59">
        <w:t>A</w:t>
      </w:r>
      <w:r w:rsidR="00216C0B">
        <w:t xml:space="preserve">lternativen </w:t>
      </w:r>
      <w:r w:rsidR="002B2A70">
        <w:t>verwendet</w:t>
      </w:r>
      <w:r w:rsidR="00216C0B">
        <w:t xml:space="preserve"> werden.</w:t>
      </w:r>
    </w:p>
    <w:p w14:paraId="713A3AAC" w14:textId="77777777" w:rsidR="00E87EDA" w:rsidRDefault="00E87EDA" w:rsidP="00E87EDA">
      <w:pPr>
        <w:keepNext/>
      </w:pPr>
      <w:r w:rsidRPr="00E87EDA">
        <w:rPr>
          <w:noProof/>
          <w:lang w:eastAsia="de-DE"/>
        </w:rPr>
        <w:lastRenderedPageBreak/>
        <w:drawing>
          <wp:inline distT="0" distB="0" distL="0" distR="0" wp14:anchorId="7D04837B" wp14:editId="3135031D">
            <wp:extent cx="4337273" cy="476274"/>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7273" cy="476274"/>
                    </a:xfrm>
                    <a:prstGeom prst="rect">
                      <a:avLst/>
                    </a:prstGeom>
                  </pic:spPr>
                </pic:pic>
              </a:graphicData>
            </a:graphic>
          </wp:inline>
        </w:drawing>
      </w:r>
    </w:p>
    <w:p w14:paraId="1C38ED3E" w14:textId="2F8F5D7B" w:rsidR="00E87EDA" w:rsidRDefault="00E87EDA" w:rsidP="00E87EDA">
      <w:pPr>
        <w:pStyle w:val="Beschriftung"/>
      </w:pPr>
      <w:bookmarkStart w:id="422" w:name="_Toc514070643"/>
      <w:r>
        <w:t xml:space="preserve">Abbildung </w:t>
      </w:r>
      <w:r>
        <w:fldChar w:fldCharType="begin"/>
      </w:r>
      <w:r>
        <w:instrText xml:space="preserve"> SEQ Abbildung \* ARABIC </w:instrText>
      </w:r>
      <w:r>
        <w:fldChar w:fldCharType="separate"/>
      </w:r>
      <w:r w:rsidR="002B21E4">
        <w:t>6</w:t>
      </w:r>
      <w:r>
        <w:fldChar w:fldCharType="end"/>
      </w:r>
      <w:r>
        <w:t xml:space="preserve">: Duplizieren des Wertes </w:t>
      </w:r>
      <w:r w:rsidRPr="00E87EDA">
        <w:rPr>
          <w:rFonts w:ascii="Courier New" w:eastAsia="Times New Roman" w:hAnsi="Courier New" w:cs="Courier New"/>
          <w:i/>
          <w:noProof w:val="0"/>
          <w:color w:val="000000"/>
          <w:szCs w:val="22"/>
          <w:lang w:eastAsia="de-DE"/>
        </w:rPr>
        <w:t>politicalGeocodingURI</w:t>
      </w:r>
      <w:r>
        <w:t xml:space="preserve"> in </w:t>
      </w:r>
      <w:r w:rsidRPr="00E87EDA">
        <w:rPr>
          <w:rFonts w:ascii="Courier New" w:eastAsia="Times New Roman" w:hAnsi="Courier New" w:cs="Courier New"/>
          <w:i/>
          <w:noProof w:val="0"/>
          <w:color w:val="000000"/>
          <w:szCs w:val="22"/>
          <w:lang w:eastAsia="de-DE"/>
        </w:rPr>
        <w:t>dct:spatial</w:t>
      </w:r>
      <w:bookmarkEnd w:id="422"/>
    </w:p>
    <w:p w14:paraId="6883D2E1" w14:textId="77777777" w:rsidR="000F1A1F" w:rsidRDefault="000F1A1F" w:rsidP="00D23992"/>
    <w:tbl>
      <w:tblPr>
        <w:tblStyle w:val="Standardtabelle"/>
        <w:tblW w:w="9214" w:type="dxa"/>
        <w:tblLayout w:type="fixed"/>
        <w:tblLook w:val="04A0" w:firstRow="1" w:lastRow="0" w:firstColumn="1" w:lastColumn="0" w:noHBand="0" w:noVBand="1"/>
      </w:tblPr>
      <w:tblGrid>
        <w:gridCol w:w="1411"/>
        <w:gridCol w:w="3551"/>
        <w:gridCol w:w="4252"/>
      </w:tblGrid>
      <w:tr w:rsidR="0034131C" w:rsidRPr="00171C8A" w14:paraId="7F4B98B4" w14:textId="77777777" w:rsidTr="00026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bottom w:val="single" w:sz="4" w:space="0" w:color="C1C1C1" w:themeColor="text2" w:themeTint="66"/>
            </w:tcBorders>
          </w:tcPr>
          <w:p w14:paraId="1E2B4935" w14:textId="77777777" w:rsidR="0034131C" w:rsidRPr="00171C8A" w:rsidRDefault="0034131C" w:rsidP="00043D3C">
            <w:pPr>
              <w:rPr>
                <w:sz w:val="18"/>
              </w:rPr>
            </w:pPr>
            <w:r w:rsidRPr="00171C8A">
              <w:rPr>
                <w:sz w:val="18"/>
              </w:rPr>
              <w:t>Verwaltungsebene</w:t>
            </w:r>
          </w:p>
        </w:tc>
        <w:tc>
          <w:tcPr>
            <w:tcW w:w="3551" w:type="dxa"/>
            <w:tcBorders>
              <w:bottom w:val="single" w:sz="4" w:space="0" w:color="C1C1C1" w:themeColor="text2" w:themeTint="66"/>
            </w:tcBorders>
          </w:tcPr>
          <w:p w14:paraId="7DA44320" w14:textId="539FF2BF" w:rsidR="0034131C" w:rsidRPr="00171C8A" w:rsidRDefault="00026EEA" w:rsidP="00043D3C">
            <w:pPr>
              <w:cnfStyle w:val="100000000000" w:firstRow="1" w:lastRow="0" w:firstColumn="0" w:lastColumn="0" w:oddVBand="0" w:evenVBand="0" w:oddHBand="0" w:evenHBand="0" w:firstRowFirstColumn="0" w:firstRowLastColumn="0" w:lastRowFirstColumn="0" w:lastRowLastColumn="0"/>
              <w:rPr>
                <w:sz w:val="18"/>
              </w:rPr>
            </w:pPr>
            <w:r>
              <w:rPr>
                <w:sz w:val="18"/>
              </w:rPr>
              <w:t>dcatde:politic</w:t>
            </w:r>
            <w:r w:rsidR="0034131C" w:rsidRPr="00171C8A">
              <w:rPr>
                <w:sz w:val="18"/>
              </w:rPr>
              <w:t>alGeocoding</w:t>
            </w:r>
            <w:r w:rsidR="004A7609">
              <w:rPr>
                <w:sz w:val="18"/>
              </w:rPr>
              <w:t>Level</w:t>
            </w:r>
            <w:r w:rsidR="0034131C" w:rsidRPr="00171C8A">
              <w:rPr>
                <w:sz w:val="18"/>
              </w:rPr>
              <w:t>URI</w:t>
            </w:r>
          </w:p>
        </w:tc>
        <w:tc>
          <w:tcPr>
            <w:tcW w:w="4252" w:type="dxa"/>
            <w:tcBorders>
              <w:bottom w:val="single" w:sz="4" w:space="0" w:color="C1C1C1" w:themeColor="text2" w:themeTint="66"/>
            </w:tcBorders>
          </w:tcPr>
          <w:p w14:paraId="21B030C4" w14:textId="23CEB89B" w:rsidR="0034131C" w:rsidRPr="00171C8A" w:rsidRDefault="00216C0B" w:rsidP="00043D3C">
            <w:pPr>
              <w:cnfStyle w:val="100000000000" w:firstRow="1" w:lastRow="0" w:firstColumn="0" w:lastColumn="0" w:oddVBand="0" w:evenVBand="0" w:oddHBand="0" w:evenHBand="0" w:firstRowFirstColumn="0" w:firstRowLastColumn="0" w:lastRowFirstColumn="0" w:lastRowLastColumn="0"/>
              <w:rPr>
                <w:sz w:val="18"/>
              </w:rPr>
            </w:pPr>
            <w:r>
              <w:rPr>
                <w:sz w:val="18"/>
              </w:rPr>
              <w:t xml:space="preserve">Alternativen für </w:t>
            </w:r>
            <w:r w:rsidR="00026EEA">
              <w:rPr>
                <w:sz w:val="18"/>
              </w:rPr>
              <w:t>dc</w:t>
            </w:r>
            <w:r w:rsidR="009B4A0A">
              <w:rPr>
                <w:sz w:val="18"/>
              </w:rPr>
              <w:t>t:spatial</w:t>
            </w:r>
            <w:r w:rsidR="0034131C" w:rsidRPr="00171C8A">
              <w:rPr>
                <w:sz w:val="18"/>
              </w:rPr>
              <w:t>:</w:t>
            </w:r>
          </w:p>
        </w:tc>
      </w:tr>
      <w:tr w:rsidR="00216C0B" w:rsidRPr="00171C8A" w14:paraId="4FF08EA9" w14:textId="77777777" w:rsidTr="00026EEA">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C1C1C1" w:themeColor="text2" w:themeTint="66"/>
              <w:bottom w:val="single" w:sz="4" w:space="0" w:color="C1C1C1" w:themeColor="text2" w:themeTint="66"/>
              <w:right w:val="single" w:sz="4" w:space="0" w:color="C1C1C1" w:themeColor="text2" w:themeTint="66"/>
            </w:tcBorders>
          </w:tcPr>
          <w:p w14:paraId="122E38DD" w14:textId="31EF15DB" w:rsidR="00216C0B" w:rsidRPr="00171C8A" w:rsidRDefault="00216C0B" w:rsidP="00043D3C">
            <w:pPr>
              <w:rPr>
                <w:sz w:val="18"/>
              </w:rPr>
            </w:pPr>
            <w:r>
              <w:rPr>
                <w:sz w:val="18"/>
              </w:rPr>
              <w:t>Bund</w:t>
            </w:r>
          </w:p>
        </w:tc>
        <w:tc>
          <w:tcPr>
            <w:tcW w:w="3551" w:type="dxa"/>
            <w:tc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tcBorders>
          </w:tcPr>
          <w:p w14:paraId="77CCD49C" w14:textId="02A7ED8B" w:rsidR="00216C0B" w:rsidRPr="00171C8A" w:rsidRDefault="00C359BD" w:rsidP="00F36A24">
            <w:pPr>
              <w:cnfStyle w:val="000000000000" w:firstRow="0" w:lastRow="0" w:firstColumn="0" w:lastColumn="0" w:oddVBand="0" w:evenVBand="0" w:oddHBand="0" w:evenHBand="0" w:firstRowFirstColumn="0" w:firstRowLastColumn="0" w:lastRowFirstColumn="0" w:lastRowLastColumn="0"/>
              <w:rPr>
                <w:sz w:val="18"/>
              </w:rPr>
            </w:pPr>
            <w:hyperlink r:id="rId43" w:history="1">
              <w:r w:rsidR="001757C9" w:rsidRPr="001C2B92">
                <w:rPr>
                  <w:rStyle w:val="Hyperlink"/>
                  <w:sz w:val="18"/>
                  <w:szCs w:val="18"/>
                </w:rPr>
                <w:t>http://dcat-ap.de/def/politicalGeocoding/</w:t>
              </w:r>
              <w:r w:rsidR="001757C9" w:rsidRPr="001C2B92">
                <w:rPr>
                  <w:rStyle w:val="Hyperlink"/>
                  <w:rFonts w:cs="Arial"/>
                  <w:sz w:val="18"/>
                  <w:szCs w:val="18"/>
                </w:rPr>
                <w:t>level/federal</w:t>
              </w:r>
            </w:hyperlink>
            <w:r w:rsidR="001757C9">
              <w:rPr>
                <w:rFonts w:cs="Arial"/>
                <w:sz w:val="18"/>
                <w:szCs w:val="18"/>
              </w:rPr>
              <w:t xml:space="preserve"> </w:t>
            </w:r>
            <w:r w:rsidR="00216C0B" w:rsidRPr="00D80835">
              <w:rPr>
                <w:rFonts w:cs="Arial"/>
                <w:sz w:val="18"/>
                <w:szCs w:val="18"/>
              </w:rPr>
              <w:t xml:space="preserve"> </w:t>
            </w:r>
          </w:p>
        </w:tc>
        <w:tc>
          <w:tcPr>
            <w:tcW w:w="4252" w:type="dxa"/>
            <w:tcBorders>
              <w:top w:val="single" w:sz="4" w:space="0" w:color="C1C1C1" w:themeColor="text2" w:themeTint="66"/>
              <w:left w:val="single" w:sz="4" w:space="0" w:color="C1C1C1" w:themeColor="text2" w:themeTint="66"/>
              <w:bottom w:val="single" w:sz="4" w:space="0" w:color="C1C1C1" w:themeColor="text2" w:themeTint="66"/>
            </w:tcBorders>
          </w:tcPr>
          <w:p w14:paraId="41E747BE" w14:textId="103691CA" w:rsidR="00216C0B" w:rsidRDefault="00216C0B" w:rsidP="00043D3C">
            <w:pPr>
              <w:cnfStyle w:val="000000000000" w:firstRow="0" w:lastRow="0" w:firstColumn="0" w:lastColumn="0" w:oddVBand="0" w:evenVBand="0" w:oddHBand="0" w:evenHBand="0" w:firstRowFirstColumn="0" w:firstRowLastColumn="0" w:lastRowFirstColumn="0" w:lastRowLastColumn="0"/>
              <w:rPr>
                <w:sz w:val="18"/>
              </w:rPr>
            </w:pPr>
            <w:r>
              <w:rPr>
                <w:sz w:val="18"/>
              </w:rPr>
              <w:t>MDR Authorities Country Code für Deutschland:</w:t>
            </w:r>
          </w:p>
          <w:p w14:paraId="0805573E" w14:textId="061937DF" w:rsidR="00216C0B" w:rsidRPr="00171C8A" w:rsidRDefault="00216C0B" w:rsidP="00043D3C">
            <w:pPr>
              <w:cnfStyle w:val="000000000000" w:firstRow="0" w:lastRow="0" w:firstColumn="0" w:lastColumn="0" w:oddVBand="0" w:evenVBand="0" w:oddHBand="0" w:evenHBand="0" w:firstRowFirstColumn="0" w:firstRowLastColumn="0" w:lastRowFirstColumn="0" w:lastRowLastColumn="0"/>
              <w:rPr>
                <w:sz w:val="18"/>
              </w:rPr>
            </w:pPr>
            <w:r w:rsidRPr="009B4A0A">
              <w:rPr>
                <w:sz w:val="18"/>
              </w:rPr>
              <w:t>http://publications.europa.eu/mdr/resource/authority/country/html/countries-deu.html#DEU</w:t>
            </w:r>
          </w:p>
        </w:tc>
      </w:tr>
      <w:tr w:rsidR="00216C0B" w:rsidRPr="00171C8A" w14:paraId="0FF4D013" w14:textId="77777777" w:rsidTr="00026E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C1C1C1" w:themeColor="text2" w:themeTint="66"/>
            </w:tcBorders>
          </w:tcPr>
          <w:p w14:paraId="065588EB" w14:textId="42C61FB2" w:rsidR="00216C0B" w:rsidRPr="00171C8A" w:rsidRDefault="00026EEA" w:rsidP="00043D3C">
            <w:pPr>
              <w:rPr>
                <w:sz w:val="18"/>
              </w:rPr>
            </w:pPr>
            <w:r>
              <w:rPr>
                <w:sz w:val="18"/>
              </w:rPr>
              <w:t>Bundesland</w:t>
            </w:r>
          </w:p>
        </w:tc>
        <w:tc>
          <w:tcPr>
            <w:tcW w:w="3551" w:type="dxa"/>
            <w:tcBorders>
              <w:top w:val="single" w:sz="4" w:space="0" w:color="C1C1C1" w:themeColor="text2" w:themeTint="66"/>
            </w:tcBorders>
          </w:tcPr>
          <w:p w14:paraId="1A7263EF" w14:textId="584050B7" w:rsidR="00216C0B" w:rsidRPr="0061109D" w:rsidRDefault="00C359BD" w:rsidP="00F36A24">
            <w:pPr>
              <w:cnfStyle w:val="000000010000" w:firstRow="0" w:lastRow="0" w:firstColumn="0" w:lastColumn="0" w:oddVBand="0" w:evenVBand="0" w:oddHBand="0" w:evenHBand="1" w:firstRowFirstColumn="0" w:firstRowLastColumn="0" w:lastRowFirstColumn="0" w:lastRowLastColumn="0"/>
              <w:rPr>
                <w:rStyle w:val="Hyperlink"/>
                <w:szCs w:val="18"/>
              </w:rPr>
            </w:pPr>
            <w:hyperlink r:id="rId44" w:anchor="11" w:history="1">
              <w:r w:rsidR="00026EEA" w:rsidRPr="00E4683C">
                <w:rPr>
                  <w:rStyle w:val="Hyperlink"/>
                  <w:sz w:val="18"/>
                  <w:szCs w:val="18"/>
                </w:rPr>
                <w:t>http://dcat-ap.de/def/politicalGeocoding/stateKey/11</w:t>
              </w:r>
            </w:hyperlink>
            <w:r w:rsidR="00026EEA" w:rsidRPr="0061109D">
              <w:rPr>
                <w:rStyle w:val="Hyperlink"/>
                <w:sz w:val="18"/>
                <w:szCs w:val="18"/>
              </w:rPr>
              <w:t xml:space="preserve"> </w:t>
            </w:r>
          </w:p>
        </w:tc>
        <w:tc>
          <w:tcPr>
            <w:tcW w:w="4252" w:type="dxa"/>
            <w:tcBorders>
              <w:top w:val="single" w:sz="4" w:space="0" w:color="C1C1C1" w:themeColor="text2" w:themeTint="66"/>
            </w:tcBorders>
          </w:tcPr>
          <w:p w14:paraId="3CC16211" w14:textId="6D6A6135" w:rsidR="00216C0B" w:rsidRPr="000E2C68" w:rsidRDefault="00216C0B" w:rsidP="00917F63">
            <w:pPr>
              <w:cnfStyle w:val="000000010000" w:firstRow="0" w:lastRow="0" w:firstColumn="0" w:lastColumn="0" w:oddVBand="0" w:evenVBand="0" w:oddHBand="0" w:evenHBand="1" w:firstRowFirstColumn="0" w:firstRowLastColumn="0" w:lastRowFirstColumn="0" w:lastRowLastColumn="0"/>
              <w:rPr>
                <w:sz w:val="18"/>
                <w:szCs w:val="18"/>
              </w:rPr>
            </w:pPr>
            <w:r w:rsidRPr="000E2C68">
              <w:rPr>
                <w:sz w:val="18"/>
                <w:szCs w:val="18"/>
              </w:rPr>
              <w:t>Geonames Ressourcen</w:t>
            </w:r>
            <w:r>
              <w:rPr>
                <w:sz w:val="18"/>
                <w:szCs w:val="18"/>
              </w:rPr>
              <w:t>, z.B.</w:t>
            </w:r>
          </w:p>
          <w:p w14:paraId="445F1D53" w14:textId="4686BEC5" w:rsidR="00216C0B" w:rsidRPr="000E2C68" w:rsidRDefault="00C359BD" w:rsidP="00043D3C">
            <w:pPr>
              <w:cnfStyle w:val="000000010000" w:firstRow="0" w:lastRow="0" w:firstColumn="0" w:lastColumn="0" w:oddVBand="0" w:evenVBand="0" w:oddHBand="0" w:evenHBand="1" w:firstRowFirstColumn="0" w:firstRowLastColumn="0" w:lastRowFirstColumn="0" w:lastRowLastColumn="0"/>
              <w:rPr>
                <w:rFonts w:cs="Arial"/>
                <w:color w:val="E65A0A" w:themeColor="accent1"/>
                <w:u w:val="single"/>
                <w:shd w:val="clear" w:color="auto" w:fill="FFFFFF"/>
              </w:rPr>
            </w:pPr>
            <w:hyperlink r:id="rId45" w:history="1">
              <w:r w:rsidR="00216C0B" w:rsidRPr="000E2C68">
                <w:rPr>
                  <w:rStyle w:val="Hyperlink"/>
                  <w:sz w:val="18"/>
                  <w:szCs w:val="18"/>
                </w:rPr>
                <w:t>http://www.geonames.org/2950157</w:t>
              </w:r>
            </w:hyperlink>
            <w:r w:rsidR="00216C0B" w:rsidRPr="000E2C68">
              <w:rPr>
                <w:sz w:val="18"/>
                <w:szCs w:val="18"/>
              </w:rPr>
              <w:t xml:space="preserve"> </w:t>
            </w:r>
            <w:r w:rsidR="00216C0B" w:rsidRPr="000E2C68">
              <w:rPr>
                <w:rStyle w:val="Hyperlink"/>
                <w:rFonts w:cs="Arial"/>
                <w:sz w:val="18"/>
                <w:szCs w:val="18"/>
                <w:shd w:val="clear" w:color="auto" w:fill="FFFFFF"/>
              </w:rPr>
              <w:t>- Land Berlin</w:t>
            </w:r>
          </w:p>
        </w:tc>
      </w:tr>
      <w:tr w:rsidR="00216C0B" w:rsidRPr="00171C8A" w14:paraId="5457F2AC" w14:textId="77777777" w:rsidTr="00026EEA">
        <w:tc>
          <w:tcPr>
            <w:cnfStyle w:val="001000000000" w:firstRow="0" w:lastRow="0" w:firstColumn="1" w:lastColumn="0" w:oddVBand="0" w:evenVBand="0" w:oddHBand="0" w:evenHBand="0" w:firstRowFirstColumn="0" w:firstRowLastColumn="0" w:lastRowFirstColumn="0" w:lastRowLastColumn="0"/>
            <w:tcW w:w="1411" w:type="dxa"/>
          </w:tcPr>
          <w:p w14:paraId="3DDF10FD" w14:textId="77777777" w:rsidR="00216C0B" w:rsidRPr="0061109D" w:rsidRDefault="00216C0B" w:rsidP="00043D3C">
            <w:pPr>
              <w:rPr>
                <w:sz w:val="18"/>
                <w:szCs w:val="18"/>
              </w:rPr>
            </w:pPr>
            <w:r w:rsidRPr="0061109D">
              <w:rPr>
                <w:sz w:val="18"/>
                <w:szCs w:val="18"/>
              </w:rPr>
              <w:t>Kommunen</w:t>
            </w:r>
          </w:p>
        </w:tc>
        <w:tc>
          <w:tcPr>
            <w:tcW w:w="3551" w:type="dxa"/>
          </w:tcPr>
          <w:p w14:paraId="58BAFD06" w14:textId="77777777" w:rsidR="00216C0B" w:rsidRPr="0061109D" w:rsidRDefault="00216C0B" w:rsidP="00A71CD0">
            <w:pPr>
              <w:cnfStyle w:val="000000000000" w:firstRow="0" w:lastRow="0" w:firstColumn="0" w:lastColumn="0" w:oddVBand="0" w:evenVBand="0" w:oddHBand="0" w:evenHBand="0" w:firstRowFirstColumn="0" w:firstRowLastColumn="0" w:lastRowFirstColumn="0" w:lastRowLastColumn="0"/>
              <w:rPr>
                <w:sz w:val="18"/>
                <w:szCs w:val="18"/>
              </w:rPr>
            </w:pPr>
            <w:r w:rsidRPr="0061109D">
              <w:rPr>
                <w:sz w:val="18"/>
                <w:szCs w:val="18"/>
              </w:rPr>
              <w:t xml:space="preserve">Halle (Saale): </w:t>
            </w:r>
          </w:p>
          <w:p w14:paraId="319B9A92" w14:textId="54A6CD79" w:rsidR="001757C9" w:rsidRPr="0061109D" w:rsidRDefault="00C359BD" w:rsidP="001376A5">
            <w:pPr>
              <w:cnfStyle w:val="000000000000" w:firstRow="0" w:lastRow="0" w:firstColumn="0" w:lastColumn="0" w:oddVBand="0" w:evenVBand="0" w:oddHBand="0" w:evenHBand="0" w:firstRowFirstColumn="0" w:firstRowLastColumn="0" w:lastRowFirstColumn="0" w:lastRowLastColumn="0"/>
              <w:rPr>
                <w:szCs w:val="18"/>
              </w:rPr>
            </w:pPr>
            <w:hyperlink r:id="rId46" w:history="1">
              <w:r w:rsidR="00026EEA" w:rsidRPr="00E4683C">
                <w:rPr>
                  <w:rStyle w:val="Hyperlink"/>
                  <w:sz w:val="18"/>
                  <w:szCs w:val="18"/>
                </w:rPr>
                <w:t>http://dcat-ap.de/def/politicalGeocoding/regionalKey/15002000000</w:t>
              </w:r>
            </w:hyperlink>
          </w:p>
        </w:tc>
        <w:tc>
          <w:tcPr>
            <w:tcW w:w="4252" w:type="dxa"/>
          </w:tcPr>
          <w:p w14:paraId="797295A8" w14:textId="7D0453E2" w:rsidR="00216C0B" w:rsidRDefault="002B2A70" w:rsidP="00043D3C">
            <w:pPr>
              <w:cnfStyle w:val="000000000000" w:firstRow="0" w:lastRow="0" w:firstColumn="0" w:lastColumn="0" w:oddVBand="0" w:evenVBand="0" w:oddHBand="0" w:evenHBand="0" w:firstRowFirstColumn="0" w:firstRowLastColumn="0" w:lastRowFirstColumn="0" w:lastRowLastColumn="0"/>
              <w:rPr>
                <w:sz w:val="18"/>
              </w:rPr>
            </w:pPr>
            <w:r>
              <w:rPr>
                <w:sz w:val="18"/>
              </w:rPr>
              <w:t>Landes Gazetteer z.B. Stadt-Großröhrsdorf</w:t>
            </w:r>
          </w:p>
          <w:p w14:paraId="398592A7" w14:textId="579B5478" w:rsidR="002B2A70" w:rsidRPr="00171C8A" w:rsidRDefault="002B2A70" w:rsidP="00043D3C">
            <w:pPr>
              <w:cnfStyle w:val="000000000000" w:firstRow="0" w:lastRow="0" w:firstColumn="0" w:lastColumn="0" w:oddVBand="0" w:evenVBand="0" w:oddHBand="0" w:evenHBand="0" w:firstRowFirstColumn="0" w:firstRowLastColumn="0" w:lastRowFirstColumn="0" w:lastRowLastColumn="0"/>
              <w:rPr>
                <w:rStyle w:val="Hyperlink"/>
                <w:rFonts w:cs="Arial"/>
                <w:sz w:val="18"/>
              </w:rPr>
            </w:pPr>
            <w:r w:rsidRPr="002B2A70">
              <w:rPr>
                <w:rStyle w:val="Hyperlink"/>
                <w:rFonts w:cs="Arial"/>
                <w:sz w:val="18"/>
              </w:rPr>
              <w:t>https://geodienste.sachsen.de/iwfs_geosn_verwaltungseinheiten/guest?SERVICE=WFS&amp;VERSION=2.0.0&amp;REQUEST=GetFeature&amp;STOREDQUERY_ID=urn:ogc:def:query:OGC-WFS::GetFeatureById&amp;id=auAdmUnitS.14625200</w:t>
            </w:r>
          </w:p>
        </w:tc>
      </w:tr>
      <w:tr w:rsidR="00E4683C" w:rsidRPr="00171C8A" w14:paraId="05775C4E" w14:textId="77777777" w:rsidTr="00026E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A98218A" w14:textId="4F1CDECC" w:rsidR="00E4683C" w:rsidRPr="0061109D" w:rsidRDefault="00E4683C" w:rsidP="00043D3C">
            <w:pPr>
              <w:rPr>
                <w:sz w:val="18"/>
                <w:szCs w:val="18"/>
              </w:rPr>
            </w:pPr>
            <w:r>
              <w:rPr>
                <w:sz w:val="18"/>
                <w:szCs w:val="18"/>
              </w:rPr>
              <w:t>Kreis</w:t>
            </w:r>
          </w:p>
        </w:tc>
        <w:tc>
          <w:tcPr>
            <w:tcW w:w="3551" w:type="dxa"/>
          </w:tcPr>
          <w:p w14:paraId="22AA3BEB" w14:textId="77777777" w:rsidR="00E4683C" w:rsidRDefault="00E4683C" w:rsidP="00E4683C">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Main-Tauber-Kreis</w:t>
            </w:r>
          </w:p>
          <w:p w14:paraId="394BB17B" w14:textId="4309A415" w:rsidR="00E4683C" w:rsidRPr="0061109D" w:rsidRDefault="00C359BD" w:rsidP="00E4683C">
            <w:pPr>
              <w:cnfStyle w:val="000000010000" w:firstRow="0" w:lastRow="0" w:firstColumn="0" w:lastColumn="0" w:oddVBand="0" w:evenVBand="0" w:oddHBand="0" w:evenHBand="1" w:firstRowFirstColumn="0" w:firstRowLastColumn="0" w:lastRowFirstColumn="0" w:lastRowLastColumn="0"/>
              <w:rPr>
                <w:sz w:val="18"/>
                <w:szCs w:val="18"/>
              </w:rPr>
            </w:pPr>
            <w:hyperlink r:id="rId47" w:history="1">
              <w:r w:rsidR="00E4683C" w:rsidRPr="00E4683C">
                <w:rPr>
                  <w:rStyle w:val="Hyperlink"/>
                  <w:sz w:val="18"/>
                  <w:szCs w:val="18"/>
                </w:rPr>
                <w:t>http://dcat-ap.de/def/politicalGeocoding/districtKey/08128</w:t>
              </w:r>
            </w:hyperlink>
          </w:p>
        </w:tc>
        <w:tc>
          <w:tcPr>
            <w:tcW w:w="4252" w:type="dxa"/>
          </w:tcPr>
          <w:p w14:paraId="27E48963" w14:textId="6C20416A" w:rsidR="00E4683C" w:rsidRDefault="00C359BD" w:rsidP="00043D3C">
            <w:pPr>
              <w:cnfStyle w:val="000000010000" w:firstRow="0" w:lastRow="0" w:firstColumn="0" w:lastColumn="0" w:oddVBand="0" w:evenVBand="0" w:oddHBand="0" w:evenHBand="1" w:firstRowFirstColumn="0" w:firstRowLastColumn="0" w:lastRowFirstColumn="0" w:lastRowLastColumn="0"/>
              <w:rPr>
                <w:sz w:val="18"/>
              </w:rPr>
            </w:pPr>
            <w:hyperlink r:id="rId48" w:history="1">
              <w:r w:rsidR="00E4683C" w:rsidRPr="001E6A95">
                <w:rPr>
                  <w:rStyle w:val="Hyperlink"/>
                  <w:rFonts w:cs="Arial"/>
                  <w:highlight w:val="white"/>
                </w:rPr>
                <w:t>http://publications.europa.eu/resource/authority/atu/DEU_LKR_MAITAU</w:t>
              </w:r>
            </w:hyperlink>
            <w:r w:rsidR="00E4683C">
              <w:rPr>
                <w:rFonts w:cs="Arial"/>
                <w:color w:val="000000"/>
              </w:rPr>
              <w:t xml:space="preserve"> </w:t>
            </w:r>
          </w:p>
        </w:tc>
      </w:tr>
    </w:tbl>
    <w:p w14:paraId="40C7E010" w14:textId="010DE97E" w:rsidR="00851BC5" w:rsidRDefault="00851BC5" w:rsidP="00905158">
      <w:pPr>
        <w:pStyle w:val="berschrift3"/>
      </w:pPr>
      <w:bookmarkStart w:id="423" w:name="_Toc484173584"/>
      <w:bookmarkStart w:id="424" w:name="_Toc484602093"/>
      <w:bookmarkStart w:id="425" w:name="_Toc484706522"/>
      <w:bookmarkStart w:id="426" w:name="_Toc484173585"/>
      <w:bookmarkStart w:id="427" w:name="_Toc484602094"/>
      <w:bookmarkStart w:id="428" w:name="_Toc484706523"/>
      <w:bookmarkStart w:id="429" w:name="_Toc484173586"/>
      <w:bookmarkStart w:id="430" w:name="_Toc484602095"/>
      <w:bookmarkStart w:id="431" w:name="_Toc484706524"/>
      <w:bookmarkStart w:id="432" w:name="_Toc484173587"/>
      <w:bookmarkStart w:id="433" w:name="_Toc484602096"/>
      <w:bookmarkStart w:id="434" w:name="_Toc484706525"/>
      <w:bookmarkStart w:id="435" w:name="_Toc484173588"/>
      <w:bookmarkStart w:id="436" w:name="_Toc484602097"/>
      <w:bookmarkStart w:id="437" w:name="_Toc484706526"/>
      <w:bookmarkStart w:id="438" w:name="_Toc484173589"/>
      <w:bookmarkStart w:id="439" w:name="_Toc484602098"/>
      <w:bookmarkStart w:id="440" w:name="_Toc484706527"/>
      <w:bookmarkStart w:id="441" w:name="_Toc514070654"/>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dcat</w:t>
      </w:r>
      <w:r w:rsidR="00457DE5">
        <w:t>de</w:t>
      </w:r>
      <w:r>
        <w:t>:</w:t>
      </w:r>
      <w:r w:rsidR="008D6258">
        <w:t>contributorID</w:t>
      </w:r>
      <w:r w:rsidR="00970867">
        <w:t xml:space="preserve"> – eindeutige Kennzeichnung der Datenbereitsteller</w:t>
      </w:r>
      <w:bookmarkEnd w:id="441"/>
    </w:p>
    <w:p w14:paraId="595A26E9" w14:textId="60507867" w:rsidR="00F5388F" w:rsidRDefault="00851BC5">
      <w:r>
        <w:t xml:space="preserve">Zur Unterstützung der Kommunikation im Portalverbund und um maschinenverarbeitbare </w:t>
      </w:r>
      <w:r w:rsidR="00092F39">
        <w:t>Herkunftsangaben zu ermöglichen,</w:t>
      </w:r>
      <w:r>
        <w:t xml:space="preserve"> </w:t>
      </w:r>
      <w:r w:rsidR="00B13A1C">
        <w:t>pflegt die Geschäfts- und Koordinierung</w:t>
      </w:r>
      <w:r w:rsidR="005C2D90">
        <w:t>s</w:t>
      </w:r>
      <w:r w:rsidR="00B13A1C">
        <w:t xml:space="preserve">stelle </w:t>
      </w:r>
      <w:r w:rsidR="000F403F">
        <w:t>eine Liste der Datenbereitsteller</w:t>
      </w:r>
      <w:r w:rsidR="00B13A1C">
        <w:t xml:space="preserve"> des Portals GovData.de</w:t>
      </w:r>
      <w:r w:rsidR="000F403F">
        <w:t xml:space="preserve">. </w:t>
      </w:r>
      <w:r w:rsidR="00B13A1C">
        <w:t>Sie</w:t>
      </w:r>
      <w:r w:rsidR="000F403F">
        <w:t xml:space="preserve"> enthält direkte Datenbereitsteller des GovData.de Portals. Diese Liste ändert sich außerhalb des Releas</w:t>
      </w:r>
      <w:r w:rsidR="00284212">
        <w:t>e</w:t>
      </w:r>
      <w:r w:rsidR="000F403F">
        <w:t>zyklus von DCAT-AP.de. Das URI-Konzept definiert hierfür bei dcat-ap.de URIs für jeden Datenbereitsteller</w:t>
      </w:r>
      <w:r w:rsidR="00F5388F">
        <w:t>.</w:t>
      </w:r>
    </w:p>
    <w:p w14:paraId="697447F4" w14:textId="4A7E4761" w:rsidR="000F403F" w:rsidRDefault="000F403F" w:rsidP="00895319">
      <w:r>
        <w:t xml:space="preserve">Neue Datenbereitsteller können jederzeit nach der Aufbauvorschrift </w:t>
      </w:r>
      <w:r>
        <w:br/>
        <w:t>dcat-ap.de/def/contributor/contributorID hinzugefügt werden.</w:t>
      </w:r>
    </w:p>
    <w:p w14:paraId="44806429" w14:textId="5A7CE3C5" w:rsidR="00851BC5" w:rsidRDefault="00851BC5" w:rsidP="00895319">
      <w:r>
        <w:t xml:space="preserve">Kontaktieren Sie zur Aufnahme neuer Datenbereitsteller bitte die Geschäfts- und Koordinierungsstelle GovData: </w:t>
      </w:r>
      <w:hyperlink r:id="rId49" w:history="1">
        <w:r w:rsidR="00B259E8" w:rsidRPr="00404E61">
          <w:rPr>
            <w:rStyle w:val="Hyperlink"/>
          </w:rPr>
          <w:t>info@dcat-ap.de</w:t>
        </w:r>
      </w:hyperlink>
      <w:r w:rsidR="00801391">
        <w:t xml:space="preserve"> </w:t>
      </w:r>
    </w:p>
    <w:p w14:paraId="62FF02CD" w14:textId="20DA39C7" w:rsidR="009128AB" w:rsidRDefault="000F403F" w:rsidP="00895319">
      <w:r>
        <w:t>Di</w:t>
      </w:r>
      <w:r w:rsidR="00940257">
        <w:t xml:space="preserve">e Liste der Datenbereitsteller </w:t>
      </w:r>
      <w:r w:rsidR="00AD5A52">
        <w:t xml:space="preserve">ist </w:t>
      </w:r>
      <w:r w:rsidR="00DB1C5D">
        <w:t xml:space="preserve">bis zur Version 1.1. noch </w:t>
      </w:r>
      <w:r w:rsidR="00AD5A52">
        <w:t>im Anhang</w:t>
      </w:r>
      <w:r w:rsidR="009128AB">
        <w:t xml:space="preserve"> </w:t>
      </w:r>
      <w:r w:rsidR="009128AB">
        <w:fldChar w:fldCharType="begin"/>
      </w:r>
      <w:r w:rsidR="009128AB">
        <w:instrText xml:space="preserve"> REF _Ref484706848 \r \h </w:instrText>
      </w:r>
      <w:r w:rsidR="009128AB">
        <w:fldChar w:fldCharType="separate"/>
      </w:r>
      <w:r w:rsidR="002B21E4">
        <w:t>2.2</w:t>
      </w:r>
      <w:r w:rsidR="009128AB">
        <w:fldChar w:fldCharType="end"/>
      </w:r>
      <w:r w:rsidR="009128AB">
        <w:t>e abgebild</w:t>
      </w:r>
      <w:r w:rsidR="00DB1C5D">
        <w:t>et und wird danach als externe Codeliste auf Github und DCAT-AP.de weitergeführt.</w:t>
      </w:r>
    </w:p>
    <w:p w14:paraId="4429AD76" w14:textId="73405BFD" w:rsidR="00C07929" w:rsidRDefault="00EC5F96" w:rsidP="000F45CA">
      <w:pPr>
        <w:pStyle w:val="Konvention"/>
      </w:pPr>
      <w:bookmarkStart w:id="442" w:name="_Toc485753018"/>
      <w:bookmarkStart w:id="443" w:name="_Toc513111883"/>
      <w:bookmarkStart w:id="444" w:name="_Toc513112313"/>
      <w:bookmarkStart w:id="445" w:name="_Toc514070689"/>
      <w:r w:rsidRPr="00EC5F96">
        <w:t>Konv</w:t>
      </w:r>
      <w:r w:rsidR="001D5C9C">
        <w:t xml:space="preserve"> </w:t>
      </w:r>
      <w:r w:rsidR="00C359BD">
        <w:fldChar w:fldCharType="begin"/>
      </w:r>
      <w:r w:rsidR="00C359BD">
        <w:instrText xml:space="preserve"> Seq Konv </w:instrText>
      </w:r>
      <w:r w:rsidR="00C359BD">
        <w:fldChar w:fldCharType="separate"/>
      </w:r>
      <w:r w:rsidR="002B21E4">
        <w:rPr>
          <w:noProof/>
        </w:rPr>
        <w:t>12</w:t>
      </w:r>
      <w:r w:rsidR="00C359BD">
        <w:rPr>
          <w:noProof/>
        </w:rPr>
        <w:fldChar w:fldCharType="end"/>
      </w:r>
      <w:r w:rsidRPr="00EC5F96">
        <w:t>:</w:t>
      </w:r>
      <w:r w:rsidR="000F45CA">
        <w:tab/>
      </w:r>
      <w:r w:rsidRPr="00EC5F96">
        <w:t>Alle Datenstrukturen</w:t>
      </w:r>
      <w:r w:rsidR="00A63142">
        <w:t xml:space="preserve">, die direkt an das GovData Portal geliefert werden, </w:t>
      </w:r>
      <w:r w:rsidR="00C07929">
        <w:t>MÜSSEN</w:t>
      </w:r>
      <w:r w:rsidRPr="00EC5F96">
        <w:t xml:space="preserve"> ihre Herkunft über eine eindeutige Kennzeichnung des Datenbereitstellers über </w:t>
      </w:r>
      <w:r w:rsidR="00E31589">
        <w:t xml:space="preserve">die </w:t>
      </w:r>
      <w:r w:rsidR="00D166CF">
        <w:t>Datenbereitstel</w:t>
      </w:r>
      <w:r w:rsidR="00E31589">
        <w:t>l</w:t>
      </w:r>
      <w:r w:rsidR="00D166CF">
        <w:t>erID (</w:t>
      </w:r>
      <w:r w:rsidRPr="000E2C68">
        <w:rPr>
          <w:rFonts w:ascii="Courier New" w:eastAsia="Times New Roman" w:hAnsi="Courier New" w:cs="Courier New"/>
          <w:color w:val="000000"/>
          <w:sz w:val="18"/>
          <w:szCs w:val="22"/>
          <w:lang w:eastAsia="de-DE"/>
        </w:rPr>
        <w:t>dcatde:</w:t>
      </w:r>
      <w:r w:rsidR="008D6258" w:rsidRPr="000E2C68">
        <w:rPr>
          <w:rFonts w:ascii="Courier New" w:eastAsia="Times New Roman" w:hAnsi="Courier New" w:cs="Courier New"/>
          <w:color w:val="000000"/>
          <w:sz w:val="18"/>
          <w:szCs w:val="22"/>
          <w:lang w:eastAsia="de-DE"/>
        </w:rPr>
        <w:t>contributorID</w:t>
      </w:r>
      <w:r w:rsidR="00D166CF">
        <w:t xml:space="preserve">) </w:t>
      </w:r>
      <w:r w:rsidRPr="00EC5F96">
        <w:t>aus</w:t>
      </w:r>
      <w:r w:rsidR="00C07929">
        <w:t>weisen.</w:t>
      </w:r>
      <w:bookmarkEnd w:id="442"/>
      <w:bookmarkEnd w:id="443"/>
      <w:bookmarkEnd w:id="444"/>
      <w:bookmarkEnd w:id="445"/>
    </w:p>
    <w:p w14:paraId="05561A9D" w14:textId="77777777" w:rsidR="00DF55E4" w:rsidRDefault="00DF55E4" w:rsidP="00895319"/>
    <w:p w14:paraId="47CBC937" w14:textId="0715FF56" w:rsidR="00A63142" w:rsidRDefault="00A63142" w:rsidP="000F45CA">
      <w:pPr>
        <w:pStyle w:val="Konvention"/>
      </w:pPr>
      <w:bookmarkStart w:id="446" w:name="_Toc485753019"/>
      <w:bookmarkStart w:id="447" w:name="_Toc513111884"/>
      <w:bookmarkStart w:id="448" w:name="_Toc513112314"/>
      <w:bookmarkStart w:id="449" w:name="_Toc514070690"/>
      <w:r w:rsidRPr="00EC5F96">
        <w:lastRenderedPageBreak/>
        <w:t>Konv</w:t>
      </w:r>
      <w:r w:rsidR="001D5C9C">
        <w:t xml:space="preserve"> </w:t>
      </w:r>
      <w:r w:rsidR="00C359BD">
        <w:fldChar w:fldCharType="begin"/>
      </w:r>
      <w:r w:rsidR="00C359BD">
        <w:instrText xml:space="preserve"> Seq Konv </w:instrText>
      </w:r>
      <w:r w:rsidR="00C359BD">
        <w:fldChar w:fldCharType="separate"/>
      </w:r>
      <w:r w:rsidR="002B21E4">
        <w:rPr>
          <w:noProof/>
        </w:rPr>
        <w:t>13</w:t>
      </w:r>
      <w:r w:rsidR="00C359BD">
        <w:rPr>
          <w:noProof/>
        </w:rPr>
        <w:fldChar w:fldCharType="end"/>
      </w:r>
      <w:r w:rsidRPr="00EC5F96">
        <w:t>:</w:t>
      </w:r>
      <w:r w:rsidR="000F45CA">
        <w:tab/>
      </w:r>
      <w:r>
        <w:t xml:space="preserve">Die eigene DatenbereitstellerID-Kennung MUSS föderationsweit an bestehende Einträge im Feld </w:t>
      </w:r>
      <w:r w:rsidRPr="000E2C68">
        <w:rPr>
          <w:rFonts w:ascii="Courier New" w:eastAsia="Times New Roman" w:hAnsi="Courier New" w:cs="Courier New"/>
          <w:color w:val="000000"/>
          <w:sz w:val="18"/>
          <w:szCs w:val="22"/>
          <w:lang w:eastAsia="de-DE"/>
        </w:rPr>
        <w:t>dcatde:</w:t>
      </w:r>
      <w:r w:rsidR="008D6258" w:rsidRPr="000E2C68">
        <w:rPr>
          <w:rFonts w:ascii="Courier New" w:eastAsia="Times New Roman" w:hAnsi="Courier New" w:cs="Courier New"/>
          <w:color w:val="000000"/>
          <w:sz w:val="18"/>
          <w:szCs w:val="22"/>
          <w:lang w:eastAsia="de-DE"/>
        </w:rPr>
        <w:t>contributorID</w:t>
      </w:r>
      <w:r w:rsidR="00801391">
        <w:t xml:space="preserve"> </w:t>
      </w:r>
      <w:r>
        <w:t>angehängt werden</w:t>
      </w:r>
      <w:r w:rsidR="00693D84">
        <w:t>.</w:t>
      </w:r>
      <w:bookmarkEnd w:id="446"/>
      <w:bookmarkEnd w:id="447"/>
      <w:bookmarkEnd w:id="448"/>
      <w:bookmarkEnd w:id="449"/>
    </w:p>
    <w:p w14:paraId="425873C2" w14:textId="77777777" w:rsidR="005C2D90" w:rsidRDefault="005C2D90" w:rsidP="000E2C68"/>
    <w:p w14:paraId="5389ADD4" w14:textId="7257E2EB" w:rsidR="00994419" w:rsidRPr="00994419" w:rsidRDefault="00994419" w:rsidP="000E2C68">
      <w:pPr>
        <w:pStyle w:val="Codebeispiel"/>
        <w:outlineLvl w:val="9"/>
        <w:rPr>
          <w:rFonts w:ascii="Courier New" w:hAnsi="Courier New" w:cs="Courier New"/>
        </w:rPr>
      </w:pPr>
      <w:r w:rsidRPr="00994419">
        <w:rPr>
          <w:rFonts w:ascii="Courier New" w:hAnsi="Courier New" w:cs="Courier New"/>
        </w:rPr>
        <w:t>dcatde:contribut</w:t>
      </w:r>
      <w:r w:rsidR="00D166CF">
        <w:rPr>
          <w:rFonts w:ascii="Courier New" w:hAnsi="Courier New" w:cs="Courier New"/>
        </w:rPr>
        <w:t>o</w:t>
      </w:r>
      <w:r w:rsidRPr="00994419">
        <w:rPr>
          <w:rFonts w:ascii="Courier New" w:hAnsi="Courier New" w:cs="Courier New"/>
        </w:rPr>
        <w:t>rID[1] = ID3435345;</w:t>
      </w:r>
      <w:r>
        <w:rPr>
          <w:rFonts w:ascii="Courier New" w:hAnsi="Courier New" w:cs="Courier New"/>
        </w:rPr>
        <w:t xml:space="preserve"> &lt;!—ID erstes Portal --!&gt;</w:t>
      </w:r>
    </w:p>
    <w:p w14:paraId="26EF652F" w14:textId="3E82F599" w:rsidR="005C2D90" w:rsidRPr="00E4683C" w:rsidRDefault="00994419" w:rsidP="00E4683C">
      <w:pPr>
        <w:pStyle w:val="Codebeispiel"/>
        <w:outlineLvl w:val="9"/>
        <w:rPr>
          <w:rFonts w:ascii="Courier New" w:hAnsi="Courier New" w:cs="Courier New"/>
        </w:rPr>
      </w:pPr>
      <w:r w:rsidRPr="00994419">
        <w:rPr>
          <w:rFonts w:ascii="Courier New" w:hAnsi="Courier New" w:cs="Courier New"/>
        </w:rPr>
        <w:t>dcatde:contribut</w:t>
      </w:r>
      <w:r w:rsidR="00D166CF">
        <w:rPr>
          <w:rFonts w:ascii="Courier New" w:hAnsi="Courier New" w:cs="Courier New"/>
        </w:rPr>
        <w:t>o</w:t>
      </w:r>
      <w:r w:rsidRPr="00994419">
        <w:rPr>
          <w:rFonts w:ascii="Courier New" w:hAnsi="Courier New" w:cs="Courier New"/>
        </w:rPr>
        <w:t xml:space="preserve">rID[2] = ID7653453; </w:t>
      </w:r>
      <w:r>
        <w:rPr>
          <w:rFonts w:ascii="Courier New" w:hAnsi="Courier New" w:cs="Courier New"/>
        </w:rPr>
        <w:t>&lt;!—ID zweites Portal --!&gt;</w:t>
      </w:r>
    </w:p>
    <w:p w14:paraId="5B183717" w14:textId="7B2BF646" w:rsidR="00C24E2D" w:rsidRDefault="00457DE5" w:rsidP="00905158">
      <w:pPr>
        <w:pStyle w:val="berschrift3"/>
      </w:pPr>
      <w:bookmarkStart w:id="450" w:name="_Toc484173591"/>
      <w:bookmarkStart w:id="451" w:name="_Toc484602100"/>
      <w:bookmarkStart w:id="452" w:name="_Toc484706529"/>
      <w:bookmarkStart w:id="453" w:name="_Toc477264195"/>
      <w:bookmarkStart w:id="454" w:name="_Toc477264642"/>
      <w:bookmarkStart w:id="455" w:name="_Toc477266089"/>
      <w:bookmarkStart w:id="456" w:name="_Toc477268660"/>
      <w:bookmarkStart w:id="457" w:name="_Toc477268996"/>
      <w:bookmarkStart w:id="458" w:name="_Toc477272534"/>
      <w:bookmarkStart w:id="459" w:name="_Toc477272665"/>
      <w:bookmarkStart w:id="460" w:name="_Toc477279780"/>
      <w:bookmarkStart w:id="461" w:name="_Toc477280610"/>
      <w:bookmarkStart w:id="462" w:name="_Toc477286443"/>
      <w:bookmarkStart w:id="463" w:name="_Toc477286987"/>
      <w:bookmarkStart w:id="464" w:name="_Toc477301999"/>
      <w:bookmarkStart w:id="465" w:name="_Toc477302844"/>
      <w:bookmarkStart w:id="466" w:name="_Toc477302981"/>
      <w:bookmarkStart w:id="467" w:name="_Toc477306146"/>
      <w:bookmarkStart w:id="468" w:name="_Toc477310596"/>
      <w:bookmarkStart w:id="469" w:name="_Toc514070655"/>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t>dct:relation und dct:hasV</w:t>
      </w:r>
      <w:r w:rsidR="00E327F9">
        <w:t xml:space="preserve">ersion </w:t>
      </w:r>
      <w:r w:rsidR="009610A8" w:rsidRPr="000E2C68">
        <w:rPr>
          <w:rFonts w:hint="eastAsia"/>
        </w:rPr>
        <w:t>–</w:t>
      </w:r>
      <w:r w:rsidR="00E327F9">
        <w:t xml:space="preserve"> </w:t>
      </w:r>
      <w:r w:rsidR="00C24E2D">
        <w:t>Relationen zwischen Datenstrukturen</w:t>
      </w:r>
      <w:bookmarkEnd w:id="469"/>
    </w:p>
    <w:p w14:paraId="38BEDA2A" w14:textId="6160C05D" w:rsidR="00AD260B" w:rsidRPr="000E2C68" w:rsidRDefault="004141FC" w:rsidP="004C481F">
      <w:pPr>
        <w:pStyle w:val="berschrift4"/>
        <w:rPr>
          <w:rFonts w:ascii="Arial" w:hAnsi="Arial" w:cs="Arial"/>
        </w:rPr>
      </w:pPr>
      <w:r w:rsidRPr="000E2C68">
        <w:rPr>
          <w:rFonts w:ascii="Arial" w:hAnsi="Arial" w:cs="Arial"/>
        </w:rPr>
        <w:t>d</w:t>
      </w:r>
      <w:r w:rsidR="004C145D" w:rsidRPr="000E2C68">
        <w:rPr>
          <w:rFonts w:ascii="Arial" w:hAnsi="Arial" w:cs="Arial"/>
        </w:rPr>
        <w:t>ct:</w:t>
      </w:r>
      <w:r w:rsidRPr="000E2C68">
        <w:rPr>
          <w:rFonts w:ascii="Arial" w:hAnsi="Arial" w:cs="Arial"/>
        </w:rPr>
        <w:t xml:space="preserve">hasVersion und dct:type </w:t>
      </w:r>
      <w:r w:rsidR="00970867" w:rsidRPr="000E2C68">
        <w:rPr>
          <w:rFonts w:ascii="Arial" w:hAnsi="Arial" w:cs="Arial" w:hint="eastAsia"/>
        </w:rPr>
        <w:t>–</w:t>
      </w:r>
      <w:r w:rsidR="00970867" w:rsidRPr="000E2C68">
        <w:rPr>
          <w:rFonts w:ascii="Arial" w:hAnsi="Arial" w:cs="Arial"/>
        </w:rPr>
        <w:t xml:space="preserve"> Zu</w:t>
      </w:r>
      <w:r w:rsidR="00C24E2D" w:rsidRPr="000E2C68">
        <w:rPr>
          <w:rFonts w:ascii="Arial" w:hAnsi="Arial" w:cs="Arial"/>
        </w:rPr>
        <w:t>sammen</w:t>
      </w:r>
      <w:r w:rsidR="00970867" w:rsidRPr="000E2C68">
        <w:rPr>
          <w:rFonts w:ascii="Arial" w:hAnsi="Arial" w:cs="Arial"/>
        </w:rPr>
        <w:t>gehörigkeit von Datensätzen abbilde</w:t>
      </w:r>
      <w:r w:rsidR="00EC5F96" w:rsidRPr="000E2C68">
        <w:rPr>
          <w:rFonts w:ascii="Arial" w:hAnsi="Arial" w:cs="Arial"/>
        </w:rPr>
        <w:t>n</w:t>
      </w:r>
    </w:p>
    <w:p w14:paraId="0513C8E8" w14:textId="51A3792B" w:rsidR="00AD260B" w:rsidRPr="0002656B" w:rsidRDefault="00AD260B" w:rsidP="00895319">
      <w:r>
        <w:t xml:space="preserve">Die Basisspezifikation DCAT vom W3C dokumentiert explizit die </w:t>
      </w:r>
      <w:r w:rsidR="00D166CF">
        <w:t xml:space="preserve">Beziehungen </w:t>
      </w:r>
      <w:r>
        <w:t xml:space="preserve">zwischen einem Katalog und den darin beschriebenen Datenstrukturen sowie </w:t>
      </w:r>
      <w:r w:rsidR="00D166CF">
        <w:t xml:space="preserve">Beziehungen </w:t>
      </w:r>
      <w:r>
        <w:t>zwischen Datenstrukturen und ihren Distributionen</w:t>
      </w:r>
      <w:r w:rsidR="00284212">
        <w:t>. Sie</w:t>
      </w:r>
      <w:r w:rsidR="007E1BE1">
        <w:t xml:space="preserve"> äußert</w:t>
      </w:r>
      <w:r>
        <w:t xml:space="preserve"> sich </w:t>
      </w:r>
      <w:r w:rsidR="00693D84">
        <w:t xml:space="preserve">jedoch </w:t>
      </w:r>
      <w:r>
        <w:t xml:space="preserve">nicht </w:t>
      </w:r>
      <w:r w:rsidRPr="0002656B">
        <w:t>zu vielen anderen fachlich existierenden Verbindungen.</w:t>
      </w:r>
    </w:p>
    <w:p w14:paraId="368E3BD6" w14:textId="76D6BC5B" w:rsidR="00AD260B" w:rsidRDefault="003F308B" w:rsidP="00895319">
      <w:r>
        <w:t xml:space="preserve">Eine </w:t>
      </w:r>
      <w:r w:rsidR="00AD260B" w:rsidRPr="00AD260B">
        <w:t xml:space="preserve">der </w:t>
      </w:r>
      <w:r w:rsidR="00693D84">
        <w:t xml:space="preserve">fachlich notwendigen </w:t>
      </w:r>
      <w:r w:rsidR="00AD260B" w:rsidRPr="00AD260B">
        <w:t xml:space="preserve">Verbindungen sind </w:t>
      </w:r>
      <w:r w:rsidR="00693D84">
        <w:t xml:space="preserve">Reihen wie etwa Zeitreihen aus der </w:t>
      </w:r>
      <w:r w:rsidR="00693D84" w:rsidRPr="00AD260B">
        <w:t>Implementation Guideline „How to model data series</w:t>
      </w:r>
      <w:r w:rsidR="00693D84">
        <w:rPr>
          <w:rStyle w:val="Funotenzeichen"/>
        </w:rPr>
        <w:footnoteReference w:id="5"/>
      </w:r>
      <w:r w:rsidR="00693D84" w:rsidRPr="00AD260B">
        <w:t>“</w:t>
      </w:r>
      <w:r w:rsidR="00693D84">
        <w:t>.</w:t>
      </w:r>
      <w:r w:rsidR="009925DD">
        <w:t xml:space="preserve"> Darüber hinaus</w:t>
      </w:r>
      <w:r w:rsidR="00693D84">
        <w:t xml:space="preserve"> </w:t>
      </w:r>
      <w:r w:rsidR="009925DD">
        <w:t>j</w:t>
      </w:r>
      <w:r w:rsidR="00AD260B" w:rsidRPr="00AD260B">
        <w:t xml:space="preserve">ährliche Budgettitel oder </w:t>
      </w:r>
      <w:r w:rsidR="00BC17AC">
        <w:t>gleich gegliederte Datenstrukturen mit unterschiedlicher geografischer Abdeckung</w:t>
      </w:r>
      <w:r w:rsidR="00AD260B" w:rsidRPr="00AD260B">
        <w:t>, etwa Datensätze aus einem Wahlkreis</w:t>
      </w:r>
      <w:r w:rsidR="00284212">
        <w:t xml:space="preserve">, </w:t>
      </w:r>
      <w:r w:rsidR="00AD260B" w:rsidRPr="00AD260B">
        <w:t>Wettersensoren einer bestimmten geografischen Region</w:t>
      </w:r>
      <w:r w:rsidR="00693D84">
        <w:t xml:space="preserve"> oder äquivalente Repräsentationen mit unterschiedlichen Koordinatensystemen</w:t>
      </w:r>
      <w:r w:rsidR="00284212">
        <w:t>,</w:t>
      </w:r>
      <w:r w:rsidR="00282345">
        <w:t xml:space="preserve"> sind fachliche Beispiele, </w:t>
      </w:r>
      <w:r w:rsidR="00D166CF">
        <w:t xml:space="preserve">für die </w:t>
      </w:r>
      <w:r w:rsidR="00282345">
        <w:t>ein</w:t>
      </w:r>
      <w:r w:rsidR="00693D84">
        <w:t xml:space="preserve"> </w:t>
      </w:r>
      <w:r w:rsidR="00282345">
        <w:t xml:space="preserve">logischer </w:t>
      </w:r>
      <w:r w:rsidR="00693D84">
        <w:t>Klammer</w:t>
      </w:r>
      <w:r w:rsidR="00282345">
        <w:t>wert</w:t>
      </w:r>
      <w:r w:rsidR="00693D84">
        <w:t xml:space="preserve"> „</w:t>
      </w:r>
      <w:r w:rsidR="00E327F9">
        <w:t>Collection</w:t>
      </w:r>
      <w:r w:rsidR="00693D84">
        <w:t xml:space="preserve">“ </w:t>
      </w:r>
      <w:r w:rsidR="00282345">
        <w:t xml:space="preserve">in </w:t>
      </w:r>
      <w:r w:rsidR="00282345" w:rsidRPr="000E2C68">
        <w:rPr>
          <w:rFonts w:ascii="Courier New" w:hAnsi="Courier New" w:cs="Courier New"/>
        </w:rPr>
        <w:t>dct:type</w:t>
      </w:r>
      <w:r w:rsidR="00282345">
        <w:t xml:space="preserve"> benötigt wird, um die Zugehörigkeit zu einer Gruppe abzubilden.</w:t>
      </w:r>
    </w:p>
    <w:p w14:paraId="0411341D" w14:textId="2449BD1A" w:rsidR="00AD260B" w:rsidRDefault="00282345" w:rsidP="0002656B">
      <w:r>
        <w:t>Die Datenstrukturen einer Gruppe</w:t>
      </w:r>
      <w:r w:rsidRPr="00AD260B" w:rsidDel="00282345">
        <w:t xml:space="preserve"> </w:t>
      </w:r>
    </w:p>
    <w:p w14:paraId="14BA881D" w14:textId="4DED7BCC" w:rsidR="00282345" w:rsidRDefault="00282345" w:rsidP="00433E52">
      <w:pPr>
        <w:pStyle w:val="Listenabsatz"/>
        <w:numPr>
          <w:ilvl w:val="1"/>
          <w:numId w:val="19"/>
        </w:numPr>
      </w:pPr>
      <w:r>
        <w:t xml:space="preserve">verweisen </w:t>
      </w:r>
      <w:r w:rsidR="00AD260B">
        <w:t xml:space="preserve">mit </w:t>
      </w:r>
      <w:r w:rsidR="00AD260B" w:rsidRPr="000E2C68">
        <w:rPr>
          <w:rStyle w:val="RDF-Vokabular"/>
        </w:rPr>
        <w:t>dct:hasVersion</w:t>
      </w:r>
      <w:r w:rsidR="00AD260B">
        <w:t xml:space="preserve"> auf die Instanz der gruppierende Datenstruktur</w:t>
      </w:r>
      <w:r w:rsidR="005C2D90">
        <w:t>,</w:t>
      </w:r>
    </w:p>
    <w:p w14:paraId="6B7C18ED" w14:textId="25790E10" w:rsidR="00282345" w:rsidRPr="000E2C68" w:rsidRDefault="00282345" w:rsidP="00433E52">
      <w:pPr>
        <w:pStyle w:val="Listenabsatz"/>
        <w:numPr>
          <w:ilvl w:val="1"/>
          <w:numId w:val="19"/>
        </w:numPr>
      </w:pPr>
      <w:r>
        <w:t xml:space="preserve">haben mit </w:t>
      </w:r>
      <w:r w:rsidRPr="000E2C68">
        <w:rPr>
          <w:rStyle w:val="RDF-Vokabular"/>
        </w:rPr>
        <w:t>dct:type=http://dcat-ap.de/def/datasetTypes/</w:t>
      </w:r>
      <w:r w:rsidR="009D52AD" w:rsidRPr="000E2C68">
        <w:rPr>
          <w:rStyle w:val="RDF-Vokabular"/>
        </w:rPr>
        <w:t>collection</w:t>
      </w:r>
      <w:r w:rsidR="005C2D90" w:rsidRPr="000E2C68">
        <w:t xml:space="preserve"> einen eigenen Datenstruktu</w:t>
      </w:r>
      <w:r w:rsidR="00880DDF">
        <w:t>r</w:t>
      </w:r>
      <w:r w:rsidR="005C2D90" w:rsidRPr="000E2C68">
        <w:t>typ</w:t>
      </w:r>
      <w:r w:rsidR="00E91C23">
        <w:t>.</w:t>
      </w:r>
    </w:p>
    <w:p w14:paraId="03E85840" w14:textId="54E4E2CC" w:rsidR="00282345" w:rsidRDefault="00282345" w:rsidP="0002656B">
      <w:r>
        <w:t xml:space="preserve">Die gruppierende Datenstruktur wiederum </w:t>
      </w:r>
    </w:p>
    <w:p w14:paraId="4D200940" w14:textId="2AB312B5" w:rsidR="00282345" w:rsidRDefault="00282345" w:rsidP="00433E52">
      <w:pPr>
        <w:pStyle w:val="Listenabsatz"/>
        <w:numPr>
          <w:ilvl w:val="1"/>
          <w:numId w:val="20"/>
        </w:numPr>
      </w:pPr>
      <w:r>
        <w:t xml:space="preserve">enthält in </w:t>
      </w:r>
      <w:r w:rsidR="00D166CF">
        <w:t>der Versionsbez</w:t>
      </w:r>
      <w:r w:rsidR="00880DDF">
        <w:t>e</w:t>
      </w:r>
      <w:r w:rsidR="00D166CF">
        <w:t>ichnung (</w:t>
      </w:r>
      <w:r w:rsidRPr="000E2C68">
        <w:rPr>
          <w:rStyle w:val="RDF-Vokabular"/>
        </w:rPr>
        <w:t>owl</w:t>
      </w:r>
      <w:r w:rsidR="00D166CF" w:rsidRPr="000E2C68">
        <w:rPr>
          <w:rStyle w:val="RDF-Vokabular"/>
        </w:rPr>
        <w:t>:</w:t>
      </w:r>
      <w:r w:rsidRPr="000E2C68">
        <w:rPr>
          <w:rStyle w:val="RDF-Vokabular"/>
        </w:rPr>
        <w:t>VersionInfo</w:t>
      </w:r>
      <w:r w:rsidR="00D166CF">
        <w:t>)</w:t>
      </w:r>
      <w:r>
        <w:t xml:space="preserve"> die für die gesamte Reihe gültige Beschreibung</w:t>
      </w:r>
      <w:r w:rsidR="00E91C23">
        <w:t>,</w:t>
      </w:r>
    </w:p>
    <w:p w14:paraId="47EEF410" w14:textId="38DA2AD0" w:rsidR="007A7D61" w:rsidRDefault="00282345" w:rsidP="00433E52">
      <w:pPr>
        <w:pStyle w:val="Listenabsatz"/>
        <w:numPr>
          <w:ilvl w:val="1"/>
          <w:numId w:val="20"/>
        </w:numPr>
      </w:pPr>
      <w:r>
        <w:t>hat keine Distribution</w:t>
      </w:r>
      <w:r w:rsidR="00E91C23">
        <w:t>.</w:t>
      </w:r>
    </w:p>
    <w:p w14:paraId="098DBEA6" w14:textId="4BB4874A" w:rsidR="00970867" w:rsidRDefault="00970867" w:rsidP="00895319"/>
    <w:p w14:paraId="619C84F4" w14:textId="71F1349F" w:rsidR="00F5388F" w:rsidRDefault="00901EE8" w:rsidP="000F45CA">
      <w:pPr>
        <w:pStyle w:val="Konvention"/>
      </w:pPr>
      <w:bookmarkStart w:id="470" w:name="_Toc485753020"/>
      <w:bookmarkStart w:id="471" w:name="_Toc513111885"/>
      <w:bookmarkStart w:id="472" w:name="_Toc513112315"/>
      <w:bookmarkStart w:id="473" w:name="_Toc514070691"/>
      <w:r w:rsidRPr="00EC5F96">
        <w:t>Konv</w:t>
      </w:r>
      <w:r w:rsidR="001D5C9C">
        <w:t xml:space="preserve"> </w:t>
      </w:r>
      <w:r w:rsidR="00120ECF">
        <w:fldChar w:fldCharType="begin"/>
      </w:r>
      <w:r w:rsidR="00120ECF">
        <w:rPr>
          <w:i w:val="0"/>
        </w:rPr>
        <w:instrText xml:space="preserve"> Seq Konv </w:instrText>
      </w:r>
      <w:r w:rsidR="00120ECF">
        <w:fldChar w:fldCharType="separate"/>
      </w:r>
      <w:r w:rsidR="002B21E4">
        <w:rPr>
          <w:i w:val="0"/>
          <w:noProof/>
        </w:rPr>
        <w:t>14</w:t>
      </w:r>
      <w:r w:rsidR="00120ECF">
        <w:rPr>
          <w:noProof/>
        </w:rPr>
        <w:fldChar w:fldCharType="end"/>
      </w:r>
      <w:r w:rsidRPr="00EC5F96">
        <w:t>:</w:t>
      </w:r>
      <w:r w:rsidR="000F45CA">
        <w:tab/>
      </w:r>
      <w:r w:rsidR="00E327F9">
        <w:t xml:space="preserve">Collections </w:t>
      </w:r>
      <w:r w:rsidR="00EB410F">
        <w:t xml:space="preserve">KÖNNEN </w:t>
      </w:r>
      <w:r w:rsidRPr="00EC5F96">
        <w:t xml:space="preserve">über </w:t>
      </w:r>
      <w:r>
        <w:t xml:space="preserve">Datenstruktur und Distributionen </w:t>
      </w:r>
      <w:r w:rsidR="00EB410F">
        <w:t>abgebildet werden</w:t>
      </w:r>
      <w:r w:rsidR="00F5388F">
        <w:t>.</w:t>
      </w:r>
      <w:bookmarkEnd w:id="470"/>
      <w:bookmarkEnd w:id="471"/>
      <w:bookmarkEnd w:id="472"/>
      <w:bookmarkEnd w:id="473"/>
    </w:p>
    <w:p w14:paraId="31F31EDF" w14:textId="77777777" w:rsidR="00901EE8" w:rsidRDefault="00901EE8" w:rsidP="00895319"/>
    <w:p w14:paraId="77A9726B" w14:textId="439DCF73" w:rsidR="00EC5F96" w:rsidRDefault="00EC5F96" w:rsidP="000F45CA">
      <w:pPr>
        <w:pStyle w:val="Konvention"/>
      </w:pPr>
      <w:bookmarkStart w:id="474" w:name="_Toc485753021"/>
      <w:bookmarkStart w:id="475" w:name="_Toc513111886"/>
      <w:bookmarkStart w:id="476" w:name="_Toc513112316"/>
      <w:bookmarkStart w:id="477" w:name="_Toc514070692"/>
      <w:r w:rsidRPr="00EC5F96">
        <w:t>Konv</w:t>
      </w:r>
      <w:r w:rsidR="001D5C9C">
        <w:t xml:space="preserve"> </w:t>
      </w:r>
      <w:r w:rsidR="00C359BD">
        <w:fldChar w:fldCharType="begin"/>
      </w:r>
      <w:r w:rsidR="00C359BD">
        <w:instrText xml:space="preserve"> Seq Konv </w:instrText>
      </w:r>
      <w:r w:rsidR="00C359BD">
        <w:fldChar w:fldCharType="separate"/>
      </w:r>
      <w:r w:rsidR="002B21E4">
        <w:rPr>
          <w:noProof/>
        </w:rPr>
        <w:t>15</w:t>
      </w:r>
      <w:r w:rsidR="00C359BD">
        <w:rPr>
          <w:noProof/>
        </w:rPr>
        <w:fldChar w:fldCharType="end"/>
      </w:r>
      <w:r w:rsidRPr="00EC5F96">
        <w:t>:</w:t>
      </w:r>
      <w:r w:rsidR="000F45CA">
        <w:tab/>
      </w:r>
      <w:r w:rsidR="00E327F9">
        <w:t>Collections</w:t>
      </w:r>
      <w:r w:rsidR="00693D84">
        <w:t xml:space="preserve"> </w:t>
      </w:r>
      <w:r w:rsidR="00EB410F">
        <w:t>SOLLEN</w:t>
      </w:r>
      <w:r w:rsidR="00901EE8">
        <w:t xml:space="preserve"> </w:t>
      </w:r>
      <w:r w:rsidR="00A43204">
        <w:t>bevorzugt über Datenstruktur</w:t>
      </w:r>
      <w:r w:rsidR="0025733B">
        <w:t>en</w:t>
      </w:r>
      <w:r w:rsidR="00A43204">
        <w:t xml:space="preserve"> ausgedrückt werden.</w:t>
      </w:r>
      <w:bookmarkEnd w:id="474"/>
      <w:bookmarkEnd w:id="475"/>
      <w:bookmarkEnd w:id="476"/>
      <w:bookmarkEnd w:id="477"/>
    </w:p>
    <w:p w14:paraId="6735CFFC" w14:textId="77777777" w:rsidR="00EC5F96" w:rsidRDefault="00EC5F96" w:rsidP="00895319"/>
    <w:p w14:paraId="4E55CC4D" w14:textId="182C488B" w:rsidR="00EC5F96" w:rsidRDefault="00EC5F96" w:rsidP="000F45CA">
      <w:pPr>
        <w:pStyle w:val="Konvention"/>
      </w:pPr>
      <w:bookmarkStart w:id="478" w:name="_Toc485753022"/>
      <w:bookmarkStart w:id="479" w:name="_Toc513111887"/>
      <w:bookmarkStart w:id="480" w:name="_Toc513112317"/>
      <w:bookmarkStart w:id="481" w:name="_Toc514070693"/>
      <w:r w:rsidRPr="00EC5F96">
        <w:t>Konv</w:t>
      </w:r>
      <w:r w:rsidR="001D5C9C">
        <w:t xml:space="preserve"> </w:t>
      </w:r>
      <w:r w:rsidR="00C359BD">
        <w:fldChar w:fldCharType="begin"/>
      </w:r>
      <w:r w:rsidR="00C359BD">
        <w:instrText xml:space="preserve"> Seq Konv </w:instrText>
      </w:r>
      <w:r w:rsidR="00C359BD">
        <w:fldChar w:fldCharType="separate"/>
      </w:r>
      <w:r w:rsidR="002B21E4">
        <w:rPr>
          <w:noProof/>
        </w:rPr>
        <w:t>16</w:t>
      </w:r>
      <w:r w:rsidR="00C359BD">
        <w:rPr>
          <w:noProof/>
        </w:rPr>
        <w:fldChar w:fldCharType="end"/>
      </w:r>
      <w:r w:rsidRPr="00EC5F96">
        <w:t>:</w:t>
      </w:r>
      <w:r w:rsidR="000F45CA">
        <w:tab/>
      </w:r>
      <w:r w:rsidRPr="00EC5F96">
        <w:t xml:space="preserve">Die Zugehörigkeit von Einzelelementen zu einer </w:t>
      </w:r>
      <w:r w:rsidR="00E327F9">
        <w:t>Collection</w:t>
      </w:r>
      <w:r w:rsidRPr="00EC5F96">
        <w:t xml:space="preserve"> </w:t>
      </w:r>
      <w:r w:rsidR="00282345">
        <w:t xml:space="preserve">SOLL </w:t>
      </w:r>
      <w:r w:rsidRPr="00EC5F96">
        <w:t>über</w:t>
      </w:r>
      <w:r w:rsidR="00BC17AC">
        <w:t xml:space="preserve"> die Eigenschaft „Weitere Versionen“</w:t>
      </w:r>
      <w:r w:rsidRPr="00EC5F96">
        <w:t xml:space="preserve"> </w:t>
      </w:r>
      <w:r w:rsidR="00BC17AC">
        <w:t>(</w:t>
      </w:r>
      <w:r w:rsidRPr="000E2C68">
        <w:rPr>
          <w:rFonts w:ascii="Courier New" w:eastAsia="Times New Roman" w:hAnsi="Courier New" w:cs="Courier New"/>
          <w:color w:val="000000"/>
          <w:sz w:val="18"/>
          <w:szCs w:val="22"/>
          <w:lang w:eastAsia="de-DE"/>
        </w:rPr>
        <w:t>dct:hasVersion</w:t>
      </w:r>
      <w:r w:rsidR="00BC17AC" w:rsidRPr="000E2C68">
        <w:rPr>
          <w:rFonts w:eastAsia="Times New Roman" w:cs="Arial"/>
          <w:color w:val="000000"/>
          <w:lang w:eastAsia="de-DE"/>
        </w:rPr>
        <w:t>)</w:t>
      </w:r>
      <w:r w:rsidRPr="00BC17AC">
        <w:rPr>
          <w:rFonts w:cs="Arial"/>
        </w:rPr>
        <w:t xml:space="preserve"> </w:t>
      </w:r>
      <w:r w:rsidRPr="00EC5F96">
        <w:t>ausgedrückt</w:t>
      </w:r>
      <w:r w:rsidR="00EB410F">
        <w:t xml:space="preserve"> werden</w:t>
      </w:r>
      <w:r w:rsidRPr="00EC5F96">
        <w:t>.</w:t>
      </w:r>
      <w:bookmarkEnd w:id="478"/>
      <w:bookmarkEnd w:id="479"/>
      <w:bookmarkEnd w:id="480"/>
      <w:bookmarkEnd w:id="481"/>
    </w:p>
    <w:p w14:paraId="3E773DC7" w14:textId="77777777" w:rsidR="00EC5F96" w:rsidRDefault="00EC5F96" w:rsidP="00895319"/>
    <w:p w14:paraId="2A19AD7E" w14:textId="75E7C732" w:rsidR="00901EE8" w:rsidRDefault="00EC5F96" w:rsidP="000F45CA">
      <w:pPr>
        <w:pStyle w:val="Konvention"/>
      </w:pPr>
      <w:bookmarkStart w:id="482" w:name="_Toc485753023"/>
      <w:bookmarkStart w:id="483" w:name="_Toc513111888"/>
      <w:bookmarkStart w:id="484" w:name="_Toc513112318"/>
      <w:bookmarkStart w:id="485" w:name="_Toc514070694"/>
      <w:r w:rsidRPr="00EC5F96">
        <w:lastRenderedPageBreak/>
        <w:t>Konv</w:t>
      </w:r>
      <w:r w:rsidR="001D5C9C">
        <w:t xml:space="preserve"> </w:t>
      </w:r>
      <w:r w:rsidR="00C359BD">
        <w:fldChar w:fldCharType="begin"/>
      </w:r>
      <w:r w:rsidR="00C359BD">
        <w:instrText xml:space="preserve"> Seq Konv </w:instrText>
      </w:r>
      <w:r w:rsidR="00C359BD">
        <w:fldChar w:fldCharType="separate"/>
      </w:r>
      <w:r w:rsidR="002B21E4">
        <w:rPr>
          <w:noProof/>
        </w:rPr>
        <w:t>17</w:t>
      </w:r>
      <w:r w:rsidR="00C359BD">
        <w:rPr>
          <w:noProof/>
        </w:rPr>
        <w:fldChar w:fldCharType="end"/>
      </w:r>
      <w:r w:rsidRPr="00EC5F96">
        <w:t>:</w:t>
      </w:r>
      <w:r w:rsidR="000F45CA">
        <w:tab/>
      </w:r>
      <w:r>
        <w:t>D</w:t>
      </w:r>
      <w:r w:rsidR="005C2D90">
        <w:t>ie</w:t>
      </w:r>
      <w:r>
        <w:t xml:space="preserve"> </w:t>
      </w:r>
      <w:r w:rsidR="005C2D90">
        <w:t xml:space="preserve">Klammerstruktur </w:t>
      </w:r>
      <w:r>
        <w:t xml:space="preserve">einer </w:t>
      </w:r>
      <w:r w:rsidR="00BC17AC">
        <w:t xml:space="preserve">Collection </w:t>
      </w:r>
      <w:r w:rsidR="00C24E2D">
        <w:t xml:space="preserve">MUSS </w:t>
      </w:r>
      <w:r w:rsidR="0073323F">
        <w:t>mittels</w:t>
      </w:r>
      <w:r>
        <w:t xml:space="preserve"> </w:t>
      </w:r>
      <w:r w:rsidRPr="00DB1C5D">
        <w:rPr>
          <w:rFonts w:ascii="Courier New" w:hAnsi="Courier New" w:cs="Courier New"/>
        </w:rPr>
        <w:t>dct:type</w:t>
      </w:r>
      <w:r w:rsidRPr="0073323F">
        <w:t>=</w:t>
      </w:r>
      <w:r w:rsidR="00282345" w:rsidRPr="00282345">
        <w:rPr>
          <w:rFonts w:ascii="Courier New" w:hAnsi="Courier New" w:cs="Courier New"/>
        </w:rPr>
        <w:t xml:space="preserve"> </w:t>
      </w:r>
      <w:hyperlink r:id="rId50" w:history="1">
        <w:r w:rsidR="009E1380" w:rsidRPr="00981D77">
          <w:rPr>
            <w:rStyle w:val="Hyperlink"/>
            <w:rFonts w:ascii="Courier New" w:hAnsi="Courier New" w:cs="Courier New"/>
          </w:rPr>
          <w:t>http://dcat-ap.de/def/datasetTypes/collection</w:t>
        </w:r>
      </w:hyperlink>
      <w:r w:rsidR="00282345">
        <w:rPr>
          <w:rFonts w:ascii="Courier New" w:hAnsi="Courier New" w:cs="Courier New"/>
        </w:rPr>
        <w:t xml:space="preserve"> </w:t>
      </w:r>
      <w:r>
        <w:t>gekennzeichnet</w:t>
      </w:r>
      <w:r w:rsidR="0073323F">
        <w:t xml:space="preserve"> werden</w:t>
      </w:r>
      <w:bookmarkEnd w:id="482"/>
      <w:bookmarkEnd w:id="483"/>
      <w:bookmarkEnd w:id="484"/>
      <w:bookmarkEnd w:id="485"/>
    </w:p>
    <w:p w14:paraId="032C92F2" w14:textId="77777777" w:rsidR="00A43204" w:rsidRPr="00EC5F96" w:rsidRDefault="00A43204" w:rsidP="00895319"/>
    <w:p w14:paraId="4B3BBB2B" w14:textId="57D1CD09" w:rsidR="00B41D53" w:rsidRPr="001E6250" w:rsidRDefault="00B41D53" w:rsidP="000F45CA">
      <w:pPr>
        <w:pStyle w:val="Konvention"/>
      </w:pPr>
      <w:bookmarkStart w:id="486" w:name="_Toc485753024"/>
      <w:bookmarkStart w:id="487" w:name="_Toc513111889"/>
      <w:bookmarkStart w:id="488" w:name="_Toc513112319"/>
      <w:bookmarkStart w:id="489" w:name="_Toc514070695"/>
      <w:r w:rsidRPr="0002656B">
        <w:t>Konv</w:t>
      </w:r>
      <w:r w:rsidR="001D5C9C">
        <w:t xml:space="preserve"> </w:t>
      </w:r>
      <w:r w:rsidR="00C359BD">
        <w:fldChar w:fldCharType="begin"/>
      </w:r>
      <w:r w:rsidR="00C359BD">
        <w:instrText xml:space="preserve"> Seq Konv </w:instrText>
      </w:r>
      <w:r w:rsidR="00C359BD">
        <w:fldChar w:fldCharType="separate"/>
      </w:r>
      <w:r w:rsidR="002B21E4">
        <w:rPr>
          <w:noProof/>
        </w:rPr>
        <w:t>18</w:t>
      </w:r>
      <w:r w:rsidR="00C359BD">
        <w:rPr>
          <w:noProof/>
        </w:rPr>
        <w:fldChar w:fldCharType="end"/>
      </w:r>
      <w:r w:rsidRPr="0002656B">
        <w:t>:</w:t>
      </w:r>
      <w:r w:rsidR="000F45CA">
        <w:tab/>
      </w:r>
      <w:r w:rsidR="00C24E2D">
        <w:t>Datenstrukturen, die „</w:t>
      </w:r>
      <w:r w:rsidRPr="00B41D53">
        <w:t>Klammerelemente</w:t>
      </w:r>
      <w:r w:rsidR="00C24E2D">
        <w:t>“</w:t>
      </w:r>
      <w:r w:rsidRPr="00B41D53">
        <w:t xml:space="preserve"> einer </w:t>
      </w:r>
      <w:r w:rsidR="00BC17AC">
        <w:t xml:space="preserve">Collection </w:t>
      </w:r>
      <w:r w:rsidR="00C24E2D">
        <w:t>darstelle</w:t>
      </w:r>
      <w:r w:rsidR="00BC17AC">
        <w:t>n</w:t>
      </w:r>
      <w:r w:rsidR="00C24E2D">
        <w:t>,</w:t>
      </w:r>
      <w:r w:rsidRPr="00B41D53">
        <w:t xml:space="preserve"> SOLL</w:t>
      </w:r>
      <w:r w:rsidR="00CC02C6">
        <w:t>EN</w:t>
      </w:r>
      <w:r w:rsidRPr="00B41D53">
        <w:t xml:space="preserve"> keine Distribution haben.</w:t>
      </w:r>
      <w:bookmarkEnd w:id="486"/>
      <w:bookmarkEnd w:id="487"/>
      <w:bookmarkEnd w:id="488"/>
      <w:bookmarkEnd w:id="489"/>
    </w:p>
    <w:p w14:paraId="58B15A19" w14:textId="69E28361" w:rsidR="004C145D" w:rsidRPr="00901EE8" w:rsidRDefault="00901EE8" w:rsidP="0002656B">
      <w:r w:rsidRPr="00D32240">
        <w:t xml:space="preserve">Beispiel </w:t>
      </w:r>
      <w:r w:rsidR="00517811" w:rsidRPr="00D32240">
        <w:t xml:space="preserve">I - </w:t>
      </w:r>
      <w:r w:rsidRPr="00D32240">
        <w:t>j</w:t>
      </w:r>
      <w:r w:rsidR="00EC5F96" w:rsidRPr="00D32240">
        <w:t>ährliche Zeitreihe</w:t>
      </w:r>
      <w:r w:rsidRPr="00D32240">
        <w:t>n</w:t>
      </w:r>
      <w:r w:rsidR="00EC5F96" w:rsidRPr="00D32240">
        <w:t xml:space="preserve"> </w:t>
      </w:r>
      <w:r w:rsidRPr="00D32240">
        <w:t xml:space="preserve">– Fokus auf individuelle Mitglieder einer Serie durch Realisierung über Distribution. </w:t>
      </w:r>
      <w:r w:rsidRPr="00901EE8">
        <w:t>Zusammenführung über dct:type</w:t>
      </w:r>
      <w:r w:rsidR="00E91C23">
        <w:t>:</w:t>
      </w:r>
      <w:r>
        <w:t xml:space="preserve"> </w:t>
      </w:r>
    </w:p>
    <w:tbl>
      <w:tblPr>
        <w:tblW w:w="7500" w:type="dxa"/>
        <w:shd w:val="clear" w:color="auto" w:fill="FCDDCB" w:themeFill="accent1" w:themeFillTint="33"/>
        <w:tblCellMar>
          <w:top w:w="10" w:type="dxa"/>
          <w:left w:w="10" w:type="dxa"/>
          <w:bottom w:w="10" w:type="dxa"/>
          <w:right w:w="10" w:type="dxa"/>
        </w:tblCellMar>
        <w:tblLook w:val="04A0" w:firstRow="1" w:lastRow="0" w:firstColumn="1" w:lastColumn="0" w:noHBand="0" w:noVBand="1"/>
      </w:tblPr>
      <w:tblGrid>
        <w:gridCol w:w="7500"/>
      </w:tblGrid>
      <w:tr w:rsidR="004C145D" w:rsidRPr="00A00944" w14:paraId="6061F1CD"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26DA648C" w14:textId="77777777" w:rsidR="004C145D" w:rsidRPr="000E2C68" w:rsidRDefault="004C145D" w:rsidP="00EB410F">
            <w:pPr>
              <w:pStyle w:val="StandardWeb"/>
              <w:spacing w:line="240" w:lineRule="auto"/>
              <w:rPr>
                <w:rFonts w:ascii="Arial" w:hAnsi="Arial" w:cs="Arial"/>
                <w:sz w:val="18"/>
                <w:szCs w:val="18"/>
                <w:lang w:val="fr-FR"/>
              </w:rPr>
            </w:pPr>
            <w:r w:rsidRPr="000E2C68">
              <w:rPr>
                <w:rFonts w:ascii="Arial" w:hAnsi="Arial" w:cs="Arial"/>
                <w:sz w:val="18"/>
                <w:szCs w:val="18"/>
                <w:lang w:val="fr-FR"/>
              </w:rPr>
              <w:t>&lt;rdf:Description rdf:about="http://dataportal.example.eu/datasets/EUBudget"&gt;</w:t>
            </w:r>
          </w:p>
          <w:p w14:paraId="2350252E"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&lt;rdf:type rdf:resource="http://www.w3.org/ns/dcat</w:t>
            </w:r>
            <w:r w:rsidRPr="000E2C68">
              <w:rPr>
                <w:rStyle w:val="Fett"/>
                <w:rFonts w:ascii="Arial" w:hAnsi="Arial" w:cs="Arial"/>
                <w:color w:val="000000"/>
                <w:sz w:val="18"/>
                <w:szCs w:val="18"/>
                <w:bdr w:val="none" w:sz="0" w:space="0" w:color="auto" w:frame="1"/>
                <w:lang w:val="en-GB"/>
              </w:rPr>
              <w:t>#Dataset</w:t>
            </w:r>
            <w:r w:rsidRPr="000E2C68">
              <w:rPr>
                <w:rFonts w:ascii="Arial" w:hAnsi="Arial" w:cs="Arial"/>
                <w:sz w:val="18"/>
                <w:szCs w:val="18"/>
                <w:lang w:val="en-GB"/>
              </w:rPr>
              <w:t>"/&gt;</w:t>
            </w:r>
          </w:p>
          <w:p w14:paraId="54AF12C7" w14:textId="1F5028A0"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&lt;dct:type rdf:resource="</w:t>
            </w:r>
            <w:hyperlink r:id="rId51" w:history="1">
              <w:r w:rsidR="009A6B65" w:rsidRPr="000E2C68">
                <w:rPr>
                  <w:rStyle w:val="Hyperlink"/>
                  <w:rFonts w:ascii="Arial" w:hAnsi="Arial" w:cs="Arial"/>
                  <w:sz w:val="18"/>
                  <w:szCs w:val="18"/>
                  <w:lang w:val="en-GB"/>
                </w:rPr>
                <w:t>http://dcat-ap.de/def/datasetTypes/collection</w:t>
              </w:r>
            </w:hyperlink>
            <w:r w:rsidRPr="000E2C68">
              <w:rPr>
                <w:rFonts w:ascii="Arial" w:hAnsi="Arial" w:cs="Arial"/>
                <w:sz w:val="18"/>
                <w:szCs w:val="18"/>
                <w:lang w:val="en-GB"/>
              </w:rPr>
              <w:t>"/&gt;</w:t>
            </w:r>
          </w:p>
          <w:p w14:paraId="5B70378E"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&lt;dct:title xml:lang="en"&gt;EU Budget Data&lt;/dct:title&gt;</w:t>
            </w:r>
          </w:p>
          <w:p w14:paraId="7B102590" w14:textId="64ADA3FE"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w:t>
            </w:r>
            <w:r w:rsidRPr="000E2C68">
              <w:rPr>
                <w:rStyle w:val="Fett"/>
                <w:rFonts w:ascii="Arial" w:hAnsi="Arial" w:cs="Arial"/>
                <w:color w:val="000000"/>
                <w:sz w:val="18"/>
                <w:szCs w:val="18"/>
                <w:bdr w:val="none" w:sz="0" w:space="0" w:color="auto" w:frame="1"/>
                <w:lang w:val="en-GB"/>
              </w:rPr>
              <w:t>dct:has</w:t>
            </w:r>
            <w:r w:rsidR="00901EE8" w:rsidRPr="000E2C68">
              <w:rPr>
                <w:rStyle w:val="Fett"/>
                <w:rFonts w:ascii="Arial" w:hAnsi="Arial" w:cs="Arial"/>
                <w:color w:val="000000"/>
                <w:sz w:val="18"/>
                <w:szCs w:val="18"/>
                <w:bdr w:val="none" w:sz="0" w:space="0" w:color="auto" w:frame="1"/>
                <w:lang w:val="en-GB"/>
              </w:rPr>
              <w:t>Version</w:t>
            </w:r>
            <w:r w:rsidRPr="000E2C68">
              <w:rPr>
                <w:rStyle w:val="apple-converted-space"/>
                <w:rFonts w:ascii="Arial" w:hAnsi="Arial" w:cs="Arial" w:hint="eastAsia"/>
                <w:color w:val="000000"/>
                <w:sz w:val="18"/>
                <w:szCs w:val="18"/>
                <w:lang w:val="en-GB"/>
              </w:rPr>
              <w:t> </w:t>
            </w:r>
            <w:r w:rsidRPr="000E2C68">
              <w:rPr>
                <w:rFonts w:ascii="Arial" w:hAnsi="Arial" w:cs="Arial"/>
                <w:sz w:val="18"/>
                <w:szCs w:val="18"/>
                <w:lang w:val="en-GB"/>
              </w:rPr>
              <w:t>rdf:resource=</w:t>
            </w:r>
            <w:r w:rsidRPr="000E2C68">
              <w:rPr>
                <w:rStyle w:val="Fett"/>
                <w:rFonts w:ascii="Arial" w:hAnsi="Arial" w:cs="Arial"/>
                <w:color w:val="000000"/>
                <w:sz w:val="18"/>
                <w:szCs w:val="18"/>
                <w:bdr w:val="none" w:sz="0" w:space="0" w:color="auto" w:frame="1"/>
                <w:lang w:val="en-GB"/>
              </w:rPr>
              <w:t>"</w:t>
            </w:r>
            <w:r w:rsidRPr="000E2C68">
              <w:rPr>
                <w:rFonts w:ascii="Arial" w:hAnsi="Arial" w:cs="Arial"/>
                <w:sz w:val="18"/>
                <w:szCs w:val="18"/>
                <w:lang w:val="en-GB"/>
              </w:rPr>
              <w:t>http://dataportal.example.eu/datasets/</w:t>
            </w:r>
            <w:r w:rsidRPr="000E2C68">
              <w:rPr>
                <w:rStyle w:val="Fett"/>
                <w:rFonts w:ascii="Arial" w:hAnsi="Arial" w:cs="Arial"/>
                <w:color w:val="000000"/>
                <w:sz w:val="18"/>
                <w:szCs w:val="18"/>
                <w:bdr w:val="none" w:sz="0" w:space="0" w:color="auto" w:frame="1"/>
                <w:lang w:val="en-GB"/>
              </w:rPr>
              <w:t>EUBudget2015</w:t>
            </w:r>
            <w:r w:rsidRPr="000E2C68">
              <w:rPr>
                <w:rFonts w:ascii="Arial" w:hAnsi="Arial" w:cs="Arial"/>
                <w:sz w:val="18"/>
                <w:szCs w:val="18"/>
                <w:lang w:val="en-GB"/>
              </w:rPr>
              <w:t>"/&gt;</w:t>
            </w:r>
          </w:p>
          <w:p w14:paraId="357E037E" w14:textId="4C2E775C"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w:t>
            </w:r>
            <w:r w:rsidRPr="000E2C68">
              <w:rPr>
                <w:rStyle w:val="Fett"/>
                <w:rFonts w:ascii="Arial" w:hAnsi="Arial" w:cs="Arial"/>
                <w:color w:val="000000"/>
                <w:sz w:val="18"/>
                <w:szCs w:val="18"/>
                <w:bdr w:val="none" w:sz="0" w:space="0" w:color="auto" w:frame="1"/>
                <w:lang w:val="en-GB"/>
              </w:rPr>
              <w:t>dct:has</w:t>
            </w:r>
            <w:r w:rsidR="00901EE8" w:rsidRPr="000E2C68">
              <w:rPr>
                <w:rStyle w:val="Fett"/>
                <w:rFonts w:ascii="Arial" w:hAnsi="Arial" w:cs="Arial"/>
                <w:color w:val="000000"/>
                <w:sz w:val="18"/>
                <w:szCs w:val="18"/>
                <w:bdr w:val="none" w:sz="0" w:space="0" w:color="auto" w:frame="1"/>
                <w:lang w:val="en-GB"/>
              </w:rPr>
              <w:t xml:space="preserve">Version </w:t>
            </w:r>
            <w:r w:rsidRPr="000E2C68">
              <w:rPr>
                <w:rFonts w:ascii="Arial" w:hAnsi="Arial" w:cs="Arial"/>
                <w:sz w:val="18"/>
                <w:szCs w:val="18"/>
                <w:lang w:val="en-GB"/>
              </w:rPr>
              <w:t>rdf:resource=</w:t>
            </w:r>
            <w:r w:rsidRPr="000E2C68">
              <w:rPr>
                <w:rStyle w:val="Fett"/>
                <w:rFonts w:ascii="Arial" w:hAnsi="Arial" w:cs="Arial"/>
                <w:color w:val="000000"/>
                <w:sz w:val="18"/>
                <w:szCs w:val="18"/>
                <w:bdr w:val="none" w:sz="0" w:space="0" w:color="auto" w:frame="1"/>
                <w:lang w:val="en-GB"/>
              </w:rPr>
              <w:t>"</w:t>
            </w:r>
            <w:r w:rsidRPr="000E2C68">
              <w:rPr>
                <w:rFonts w:ascii="Arial" w:hAnsi="Arial" w:cs="Arial"/>
                <w:sz w:val="18"/>
                <w:szCs w:val="18"/>
                <w:lang w:val="en-GB"/>
              </w:rPr>
              <w:t>http://dataportal.example.eu/datasets/</w:t>
            </w:r>
            <w:r w:rsidRPr="000E2C68">
              <w:rPr>
                <w:rStyle w:val="Fett"/>
                <w:rFonts w:ascii="Arial" w:hAnsi="Arial" w:cs="Arial"/>
                <w:color w:val="000000"/>
                <w:sz w:val="18"/>
                <w:szCs w:val="18"/>
                <w:bdr w:val="none" w:sz="0" w:space="0" w:color="auto" w:frame="1"/>
                <w:lang w:val="en-GB"/>
              </w:rPr>
              <w:t>EUBudget2016</w:t>
            </w:r>
            <w:r w:rsidRPr="000E2C68">
              <w:rPr>
                <w:rFonts w:ascii="Arial" w:hAnsi="Arial" w:cs="Arial"/>
                <w:sz w:val="18"/>
                <w:szCs w:val="18"/>
                <w:lang w:val="en-GB"/>
              </w:rPr>
              <w:t>"/&gt;</w:t>
            </w:r>
          </w:p>
          <w:p w14:paraId="3E58CE1E"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&lt;/rdf:Description&gt;</w:t>
            </w:r>
          </w:p>
          <w:p w14:paraId="6FE82A77"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w:t>
            </w:r>
            <w:r w:rsidRPr="000E2C68">
              <w:rPr>
                <w:rStyle w:val="apple-converted-space"/>
                <w:rFonts w:ascii="Arial" w:hAnsi="Arial" w:cs="Arial" w:hint="eastAsia"/>
                <w:color w:val="000000"/>
                <w:sz w:val="18"/>
                <w:szCs w:val="18"/>
                <w:lang w:val="en-GB"/>
              </w:rPr>
              <w:t> </w:t>
            </w:r>
            <w:r w:rsidRPr="000E2C68">
              <w:rPr>
                <w:rStyle w:val="Fett"/>
                <w:rFonts w:ascii="Arial" w:hAnsi="Arial" w:cs="Arial"/>
                <w:color w:val="000000"/>
                <w:sz w:val="18"/>
                <w:szCs w:val="18"/>
                <w:bdr w:val="none" w:sz="0" w:space="0" w:color="auto" w:frame="1"/>
                <w:lang w:val="en-GB"/>
              </w:rPr>
              <w:t>rdf:about="http://dataportal.example.eu/datasets/EUBudget2015"</w:t>
            </w:r>
            <w:r w:rsidRPr="000E2C68">
              <w:rPr>
                <w:rFonts w:ascii="Arial" w:hAnsi="Arial" w:cs="Arial"/>
                <w:sz w:val="18"/>
                <w:szCs w:val="18"/>
                <w:lang w:val="en-GB"/>
              </w:rPr>
              <w:t>&gt;</w:t>
            </w:r>
          </w:p>
          <w:p w14:paraId="38B201B4"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&lt;rdf:type rdf:resource="http://www.w3.org/ns/dcat</w:t>
            </w:r>
            <w:r w:rsidRPr="000E2C68">
              <w:rPr>
                <w:rStyle w:val="Fett"/>
                <w:rFonts w:ascii="Arial" w:hAnsi="Arial" w:cs="Arial"/>
                <w:color w:val="000000"/>
                <w:sz w:val="18"/>
                <w:szCs w:val="18"/>
                <w:bdr w:val="none" w:sz="0" w:space="0" w:color="auto" w:frame="1"/>
                <w:lang w:val="en-GB"/>
              </w:rPr>
              <w:t>#Dataset</w:t>
            </w:r>
            <w:r w:rsidRPr="000E2C68">
              <w:rPr>
                <w:rFonts w:ascii="Arial" w:hAnsi="Arial" w:cs="Arial"/>
                <w:sz w:val="18"/>
                <w:szCs w:val="18"/>
                <w:lang w:val="en-GB"/>
              </w:rPr>
              <w:t>"/&gt;</w:t>
            </w:r>
          </w:p>
          <w:p w14:paraId="1FF83494"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&lt;dct:title xml:lang="en"&gt;EU Budget 2015&lt;/dct:title&gt;</w:t>
            </w:r>
          </w:p>
          <w:p w14:paraId="1005D19C" w14:textId="6E4C5EE3" w:rsidR="004C145D" w:rsidRPr="000E2C68" w:rsidRDefault="004C145D" w:rsidP="00EB410F">
            <w:pPr>
              <w:pStyle w:val="StandardWeb"/>
              <w:spacing w:line="240" w:lineRule="auto"/>
              <w:rPr>
                <w:rFonts w:ascii="Arial" w:hAnsi="Arial" w:cs="Arial"/>
                <w:sz w:val="18"/>
                <w:szCs w:val="18"/>
                <w:lang w:val="en-GB"/>
              </w:rPr>
            </w:pPr>
            <w:r w:rsidRPr="000E2C68">
              <w:rPr>
                <w:rStyle w:val="Fett"/>
                <w:rFonts w:ascii="Arial" w:hAnsi="Arial" w:cs="Arial"/>
                <w:color w:val="000000"/>
                <w:sz w:val="18"/>
                <w:szCs w:val="18"/>
                <w:bdr w:val="none" w:sz="0" w:space="0" w:color="auto" w:frame="1"/>
                <w:lang w:val="en-GB"/>
              </w:rPr>
              <w:t>&lt;dct:</w:t>
            </w:r>
            <w:r w:rsidR="00901EE8" w:rsidRPr="000E2C68">
              <w:rPr>
                <w:rStyle w:val="Fett"/>
                <w:rFonts w:ascii="Arial" w:hAnsi="Arial" w:cs="Arial"/>
                <w:color w:val="000000"/>
                <w:sz w:val="18"/>
                <w:szCs w:val="18"/>
                <w:bdr w:val="none" w:sz="0" w:space="0" w:color="auto" w:frame="1"/>
                <w:lang w:val="en-GB"/>
              </w:rPr>
              <w:t>isVersionOf</w:t>
            </w:r>
            <w:r w:rsidRPr="000E2C68">
              <w:rPr>
                <w:rStyle w:val="Fett"/>
                <w:rFonts w:ascii="Arial" w:hAnsi="Arial" w:cs="Arial"/>
                <w:color w:val="000000"/>
                <w:sz w:val="18"/>
                <w:szCs w:val="18"/>
                <w:bdr w:val="none" w:sz="0" w:space="0" w:color="auto" w:frame="1"/>
                <w:lang w:val="en-GB"/>
              </w:rPr>
              <w:t xml:space="preserve"> </w:t>
            </w:r>
            <w:r w:rsidRPr="000E2C68">
              <w:rPr>
                <w:rStyle w:val="Fett"/>
                <w:rFonts w:ascii="Arial" w:hAnsi="Arial" w:cs="Arial" w:hint="eastAsia"/>
                <w:color w:val="000000"/>
                <w:sz w:val="18"/>
                <w:szCs w:val="18"/>
                <w:bdr w:val="none" w:sz="0" w:space="0" w:color="auto" w:frame="1"/>
                <w:lang w:val="en-GB"/>
              </w:rPr>
              <w:t> </w:t>
            </w:r>
            <w:r w:rsidRPr="000E2C68">
              <w:rPr>
                <w:rStyle w:val="Fett"/>
                <w:rFonts w:ascii="Arial" w:hAnsi="Arial" w:cs="Arial"/>
                <w:color w:val="000000"/>
                <w:sz w:val="18"/>
                <w:szCs w:val="18"/>
                <w:bdr w:val="none" w:sz="0" w:space="0" w:color="auto" w:frame="1"/>
                <w:lang w:val="en-GB"/>
              </w:rPr>
              <w:t>rdf:resource="http://dataportal.example.eu/datasets/EUBudget"/&gt;</w:t>
            </w:r>
          </w:p>
          <w:p w14:paraId="4A46F7DB"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&lt;/rdf:Description&gt;</w:t>
            </w:r>
          </w:p>
          <w:p w14:paraId="1F9F7084"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w:t>
            </w:r>
            <w:r w:rsidRPr="000E2C68">
              <w:rPr>
                <w:rStyle w:val="apple-converted-space"/>
                <w:rFonts w:ascii="Arial" w:hAnsi="Arial" w:cs="Arial" w:hint="eastAsia"/>
                <w:color w:val="000000"/>
                <w:sz w:val="18"/>
                <w:szCs w:val="18"/>
                <w:lang w:val="en-GB"/>
              </w:rPr>
              <w:t> </w:t>
            </w:r>
            <w:r w:rsidRPr="000E2C68">
              <w:rPr>
                <w:rStyle w:val="Fett"/>
                <w:rFonts w:ascii="Arial" w:hAnsi="Arial" w:cs="Arial"/>
                <w:color w:val="000000"/>
                <w:sz w:val="18"/>
                <w:szCs w:val="18"/>
                <w:bdr w:val="none" w:sz="0" w:space="0" w:color="auto" w:frame="1"/>
                <w:lang w:val="en-GB"/>
              </w:rPr>
              <w:t>rdf:about="http://dataportal.example.eu/datasets/EUBudget2016"</w:t>
            </w:r>
            <w:r w:rsidRPr="000E2C68">
              <w:rPr>
                <w:rFonts w:ascii="Arial" w:hAnsi="Arial" w:cs="Arial"/>
                <w:sz w:val="18"/>
                <w:szCs w:val="18"/>
                <w:lang w:val="en-GB"/>
              </w:rPr>
              <w:t>&gt;</w:t>
            </w:r>
          </w:p>
          <w:p w14:paraId="42AC3745"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&lt;rdf:type rdf:resource="http://www.w3.org/ns/dcat</w:t>
            </w:r>
            <w:r w:rsidRPr="000E2C68">
              <w:rPr>
                <w:rStyle w:val="Fett"/>
                <w:rFonts w:ascii="Arial" w:hAnsi="Arial" w:cs="Arial"/>
                <w:color w:val="000000"/>
                <w:sz w:val="18"/>
                <w:szCs w:val="18"/>
                <w:bdr w:val="none" w:sz="0" w:space="0" w:color="auto" w:frame="1"/>
                <w:lang w:val="en-GB"/>
              </w:rPr>
              <w:t>#Dataset</w:t>
            </w:r>
            <w:r w:rsidRPr="000E2C68">
              <w:rPr>
                <w:rFonts w:ascii="Arial" w:hAnsi="Arial" w:cs="Arial"/>
                <w:sz w:val="18"/>
                <w:szCs w:val="18"/>
                <w:lang w:val="en-GB"/>
              </w:rPr>
              <w:t>"/&gt;</w:t>
            </w:r>
          </w:p>
          <w:p w14:paraId="63D11833"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&lt;dct:title xml:lang="en"&gt;EU Budget 2016&lt;/dct:title&gt;</w:t>
            </w:r>
          </w:p>
          <w:p w14:paraId="679A36F7" w14:textId="7E0B60DB" w:rsidR="004C145D" w:rsidRPr="000E2C68" w:rsidRDefault="004C145D" w:rsidP="00EB410F">
            <w:pPr>
              <w:pStyle w:val="StandardWeb"/>
              <w:spacing w:line="240" w:lineRule="auto"/>
              <w:rPr>
                <w:rFonts w:ascii="Arial" w:hAnsi="Arial" w:cs="Arial"/>
                <w:sz w:val="18"/>
                <w:szCs w:val="18"/>
                <w:lang w:val="en-GB"/>
              </w:rPr>
            </w:pPr>
            <w:r w:rsidRPr="000E2C68">
              <w:rPr>
                <w:rStyle w:val="Fett"/>
                <w:rFonts w:ascii="Arial" w:hAnsi="Arial" w:cs="Arial"/>
                <w:color w:val="000000"/>
                <w:sz w:val="18"/>
                <w:szCs w:val="18"/>
                <w:bdr w:val="none" w:sz="0" w:space="0" w:color="auto" w:frame="1"/>
                <w:lang w:val="en-GB"/>
              </w:rPr>
              <w:t>&lt;dct:is</w:t>
            </w:r>
            <w:r w:rsidR="00901EE8" w:rsidRPr="000E2C68">
              <w:rPr>
                <w:rStyle w:val="Fett"/>
                <w:rFonts w:ascii="Arial" w:hAnsi="Arial" w:cs="Arial"/>
                <w:color w:val="000000"/>
                <w:sz w:val="18"/>
                <w:szCs w:val="18"/>
                <w:bdr w:val="none" w:sz="0" w:space="0" w:color="auto" w:frame="1"/>
                <w:lang w:val="en-GB"/>
              </w:rPr>
              <w:t>VersionOf</w:t>
            </w:r>
            <w:r w:rsidRPr="000E2C68">
              <w:rPr>
                <w:rStyle w:val="Fett"/>
                <w:rFonts w:ascii="Arial" w:hAnsi="Arial" w:cs="Arial" w:hint="eastAsia"/>
                <w:color w:val="000000"/>
                <w:sz w:val="18"/>
                <w:szCs w:val="18"/>
                <w:bdr w:val="none" w:sz="0" w:space="0" w:color="auto" w:frame="1"/>
                <w:lang w:val="en-GB"/>
              </w:rPr>
              <w:t> </w:t>
            </w:r>
            <w:r w:rsidRPr="000E2C68">
              <w:rPr>
                <w:rStyle w:val="Fett"/>
                <w:rFonts w:ascii="Arial" w:hAnsi="Arial" w:cs="Arial"/>
                <w:color w:val="000000"/>
                <w:sz w:val="18"/>
                <w:szCs w:val="18"/>
                <w:bdr w:val="none" w:sz="0" w:space="0" w:color="auto" w:frame="1"/>
                <w:lang w:val="en-GB"/>
              </w:rPr>
              <w:t xml:space="preserve"> rdf:resource="http://dataportal.example.eu/datasets/EUBudget"/&gt;</w:t>
            </w:r>
          </w:p>
          <w:p w14:paraId="223B84CA" w14:textId="77777777" w:rsidR="004C145D" w:rsidRPr="00FB4314" w:rsidRDefault="004C145D" w:rsidP="00EB410F">
            <w:pPr>
              <w:pStyle w:val="StandardWeb"/>
              <w:spacing w:line="240" w:lineRule="auto"/>
              <w:rPr>
                <w:rFonts w:ascii="Arial" w:hAnsi="Arial" w:cs="Arial"/>
                <w:sz w:val="20"/>
                <w:szCs w:val="20"/>
                <w:lang w:val="en-GB"/>
              </w:rPr>
            </w:pPr>
            <w:r w:rsidRPr="000E2C68">
              <w:rPr>
                <w:rFonts w:ascii="Arial" w:hAnsi="Arial" w:cs="Arial"/>
                <w:sz w:val="18"/>
                <w:szCs w:val="18"/>
                <w:lang w:val="en-GB"/>
              </w:rPr>
              <w:t>&lt;/rdf:Description&gt;</w:t>
            </w:r>
          </w:p>
        </w:tc>
      </w:tr>
    </w:tbl>
    <w:p w14:paraId="28863D0F" w14:textId="31D6FFC6" w:rsidR="004C145D" w:rsidRPr="00D32240" w:rsidRDefault="00517811" w:rsidP="0002656B">
      <w:r w:rsidRPr="00D32240">
        <w:t>Beispiel II - jährliche Zeitreihen – Fokus auf die Serie statt auf die Einzelelemente</w:t>
      </w:r>
      <w:r w:rsidR="00E91C23">
        <w:t>:</w:t>
      </w:r>
    </w:p>
    <w:tbl>
      <w:tblPr>
        <w:tblW w:w="8181" w:type="dxa"/>
        <w:shd w:val="clear" w:color="auto" w:fill="FFFFFF"/>
        <w:tblCellMar>
          <w:top w:w="10" w:type="dxa"/>
          <w:left w:w="10" w:type="dxa"/>
          <w:bottom w:w="10" w:type="dxa"/>
          <w:right w:w="10" w:type="dxa"/>
        </w:tblCellMar>
        <w:tblLook w:val="04A0" w:firstRow="1" w:lastRow="0" w:firstColumn="1" w:lastColumn="0" w:noHBand="0" w:noVBand="1"/>
      </w:tblPr>
      <w:tblGrid>
        <w:gridCol w:w="8181"/>
      </w:tblGrid>
      <w:tr w:rsidR="004C145D" w:rsidRPr="00EB410F" w14:paraId="5F82CC2D" w14:textId="77777777" w:rsidTr="00C24E2D">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40E13E64" w14:textId="77777777" w:rsidR="004C145D" w:rsidRPr="00DB1C5D" w:rsidRDefault="004C145D" w:rsidP="00EB410F">
            <w:pPr>
              <w:pStyle w:val="StandardWeb"/>
              <w:spacing w:line="240" w:lineRule="auto"/>
              <w:rPr>
                <w:rFonts w:ascii="Arial" w:hAnsi="Arial" w:cs="Arial"/>
                <w:sz w:val="18"/>
                <w:szCs w:val="18"/>
                <w:lang w:val="fr-FR"/>
              </w:rPr>
            </w:pPr>
            <w:r w:rsidRPr="00DB1C5D">
              <w:rPr>
                <w:rFonts w:ascii="Arial" w:hAnsi="Arial" w:cs="Arial"/>
                <w:sz w:val="18"/>
                <w:szCs w:val="18"/>
                <w:lang w:val="fr-FR"/>
              </w:rPr>
              <w:t>&lt;rdf:Description rdf:about="http://dataportal.example.eu/datasets/EUBudget"&gt;</w:t>
            </w:r>
          </w:p>
          <w:p w14:paraId="1C236948"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&lt;rdf:type rdf:resource="http://www.w3.org/ns/dcat</w:t>
            </w:r>
            <w:r w:rsidRPr="00DB1C5D">
              <w:rPr>
                <w:rStyle w:val="Fett"/>
                <w:rFonts w:ascii="Arial" w:hAnsi="Arial" w:cs="Arial"/>
                <w:color w:val="000000"/>
                <w:sz w:val="18"/>
                <w:szCs w:val="18"/>
                <w:bdr w:val="none" w:sz="0" w:space="0" w:color="auto" w:frame="1"/>
                <w:lang w:val="en-GB"/>
              </w:rPr>
              <w:t>#Dataset</w:t>
            </w:r>
            <w:r w:rsidRPr="00DB1C5D">
              <w:rPr>
                <w:rFonts w:ascii="Arial" w:hAnsi="Arial" w:cs="Arial"/>
                <w:sz w:val="18"/>
                <w:szCs w:val="18"/>
                <w:lang w:val="en-GB"/>
              </w:rPr>
              <w:t>"/&gt;</w:t>
            </w:r>
          </w:p>
          <w:p w14:paraId="158AB8AA"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&lt;dct:title xml:lang="en"&gt;EU Budget Data&lt;/dct:title&gt;</w:t>
            </w:r>
          </w:p>
          <w:p w14:paraId="05DB0C81"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w:t>
            </w:r>
            <w:r w:rsidRPr="00DB1C5D">
              <w:rPr>
                <w:rStyle w:val="Fett"/>
                <w:rFonts w:ascii="Arial" w:hAnsi="Arial" w:cs="Arial"/>
                <w:color w:val="000000"/>
                <w:sz w:val="18"/>
                <w:szCs w:val="18"/>
                <w:bdr w:val="none" w:sz="0" w:space="0" w:color="auto" w:frame="1"/>
                <w:lang w:val="en-GB"/>
              </w:rPr>
              <w:t>dcat:distribution</w:t>
            </w:r>
            <w:r w:rsidRPr="00DB1C5D">
              <w:rPr>
                <w:rStyle w:val="apple-converted-space"/>
                <w:rFonts w:ascii="Arial" w:hAnsi="Arial" w:cs="Arial" w:hint="eastAsia"/>
                <w:color w:val="000000"/>
                <w:sz w:val="18"/>
                <w:szCs w:val="18"/>
                <w:lang w:val="en-GB"/>
              </w:rPr>
              <w:t> </w:t>
            </w:r>
            <w:r w:rsidRPr="00DB1C5D">
              <w:rPr>
                <w:rFonts w:ascii="Arial" w:hAnsi="Arial" w:cs="Arial"/>
                <w:sz w:val="18"/>
                <w:szCs w:val="18"/>
                <w:lang w:val="en-GB"/>
              </w:rPr>
              <w:t>rdf:resource=</w:t>
            </w:r>
            <w:r w:rsidRPr="00DB1C5D">
              <w:rPr>
                <w:rStyle w:val="Fett"/>
                <w:rFonts w:ascii="Arial" w:hAnsi="Arial" w:cs="Arial"/>
                <w:color w:val="000000"/>
                <w:sz w:val="18"/>
                <w:szCs w:val="18"/>
                <w:bdr w:val="none" w:sz="0" w:space="0" w:color="auto" w:frame="1"/>
                <w:lang w:val="en-GB"/>
              </w:rPr>
              <w:t>"</w:t>
            </w:r>
            <w:r w:rsidRPr="00DB1C5D">
              <w:rPr>
                <w:rFonts w:ascii="Arial" w:hAnsi="Arial" w:cs="Arial"/>
                <w:sz w:val="18"/>
                <w:szCs w:val="18"/>
                <w:lang w:val="en-GB"/>
              </w:rPr>
              <w:t>http://dataportal.example.eu/datasets/</w:t>
            </w:r>
            <w:r w:rsidRPr="00DB1C5D">
              <w:rPr>
                <w:rStyle w:val="Fett"/>
                <w:rFonts w:ascii="Arial" w:hAnsi="Arial" w:cs="Arial"/>
                <w:color w:val="000000"/>
                <w:sz w:val="18"/>
                <w:szCs w:val="18"/>
                <w:bdr w:val="none" w:sz="0" w:space="0" w:color="auto" w:frame="1"/>
                <w:lang w:val="en-GB"/>
              </w:rPr>
              <w:t>EUBudget2015</w:t>
            </w:r>
            <w:r w:rsidRPr="00DB1C5D">
              <w:rPr>
                <w:rFonts w:ascii="Arial" w:hAnsi="Arial" w:cs="Arial"/>
                <w:sz w:val="18"/>
                <w:szCs w:val="18"/>
                <w:lang w:val="en-GB"/>
              </w:rPr>
              <w:t>"/&gt;</w:t>
            </w:r>
          </w:p>
          <w:p w14:paraId="3F7B73ED"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w:t>
            </w:r>
            <w:r w:rsidRPr="00DB1C5D">
              <w:rPr>
                <w:rStyle w:val="Fett"/>
                <w:rFonts w:ascii="Arial" w:hAnsi="Arial" w:cs="Arial"/>
                <w:color w:val="000000"/>
                <w:sz w:val="18"/>
                <w:szCs w:val="18"/>
                <w:bdr w:val="none" w:sz="0" w:space="0" w:color="auto" w:frame="1"/>
                <w:lang w:val="en-GB"/>
              </w:rPr>
              <w:t>dcat:distribution</w:t>
            </w:r>
            <w:r w:rsidRPr="00DB1C5D">
              <w:rPr>
                <w:rStyle w:val="apple-converted-space"/>
                <w:rFonts w:ascii="Arial" w:hAnsi="Arial" w:cs="Arial" w:hint="eastAsia"/>
                <w:color w:val="000000"/>
                <w:sz w:val="18"/>
                <w:szCs w:val="18"/>
                <w:lang w:val="en-GB"/>
              </w:rPr>
              <w:t> </w:t>
            </w:r>
            <w:r w:rsidRPr="00DB1C5D">
              <w:rPr>
                <w:rFonts w:ascii="Arial" w:hAnsi="Arial" w:cs="Arial"/>
                <w:sz w:val="18"/>
                <w:szCs w:val="18"/>
                <w:lang w:val="en-GB"/>
              </w:rPr>
              <w:t>rdf:resource=</w:t>
            </w:r>
            <w:r w:rsidRPr="00DB1C5D">
              <w:rPr>
                <w:rStyle w:val="Fett"/>
                <w:rFonts w:ascii="Arial" w:hAnsi="Arial" w:cs="Arial"/>
                <w:color w:val="000000"/>
                <w:sz w:val="18"/>
                <w:szCs w:val="18"/>
                <w:bdr w:val="none" w:sz="0" w:space="0" w:color="auto" w:frame="1"/>
                <w:lang w:val="en-GB"/>
              </w:rPr>
              <w:t>"</w:t>
            </w:r>
            <w:r w:rsidRPr="00DB1C5D">
              <w:rPr>
                <w:rFonts w:ascii="Arial" w:hAnsi="Arial" w:cs="Arial"/>
                <w:sz w:val="18"/>
                <w:szCs w:val="18"/>
                <w:lang w:val="en-GB"/>
              </w:rPr>
              <w:t>http://dataportal.example.eu/datasets/</w:t>
            </w:r>
            <w:r w:rsidRPr="00DB1C5D">
              <w:rPr>
                <w:rStyle w:val="Fett"/>
                <w:rFonts w:ascii="Arial" w:hAnsi="Arial" w:cs="Arial"/>
                <w:color w:val="000000"/>
                <w:sz w:val="18"/>
                <w:szCs w:val="18"/>
                <w:bdr w:val="none" w:sz="0" w:space="0" w:color="auto" w:frame="1"/>
                <w:lang w:val="en-GB"/>
              </w:rPr>
              <w:t>EUBudget2016</w:t>
            </w:r>
            <w:r w:rsidRPr="00DB1C5D">
              <w:rPr>
                <w:rFonts w:ascii="Arial" w:hAnsi="Arial" w:cs="Arial"/>
                <w:sz w:val="18"/>
                <w:szCs w:val="18"/>
                <w:lang w:val="en-GB"/>
              </w:rPr>
              <w:t>"/&gt;</w:t>
            </w:r>
          </w:p>
          <w:p w14:paraId="7E1B1460"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&lt;/rdf:Description&gt;</w:t>
            </w:r>
          </w:p>
          <w:p w14:paraId="6FE99970"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w:t>
            </w:r>
            <w:r w:rsidRPr="00DB1C5D">
              <w:rPr>
                <w:rStyle w:val="apple-converted-space"/>
                <w:rFonts w:ascii="Arial" w:hAnsi="Arial" w:cs="Arial" w:hint="eastAsia"/>
                <w:color w:val="000000"/>
                <w:sz w:val="18"/>
                <w:szCs w:val="18"/>
                <w:lang w:val="en-GB"/>
              </w:rPr>
              <w:t> </w:t>
            </w:r>
            <w:r w:rsidRPr="00DB1C5D">
              <w:rPr>
                <w:rStyle w:val="Fett"/>
                <w:rFonts w:ascii="Arial" w:hAnsi="Arial" w:cs="Arial"/>
                <w:color w:val="000000"/>
                <w:sz w:val="18"/>
                <w:szCs w:val="18"/>
                <w:bdr w:val="none" w:sz="0" w:space="0" w:color="auto" w:frame="1"/>
                <w:lang w:val="en-GB"/>
              </w:rPr>
              <w:t>rdf:about="http://dataportal.example.eu/datasets/EUBudget2015"</w:t>
            </w:r>
            <w:r w:rsidRPr="00DB1C5D">
              <w:rPr>
                <w:rFonts w:ascii="Arial" w:hAnsi="Arial" w:cs="Arial"/>
                <w:sz w:val="18"/>
                <w:szCs w:val="18"/>
                <w:lang w:val="en-GB"/>
              </w:rPr>
              <w:t>&gt;</w:t>
            </w:r>
          </w:p>
          <w:p w14:paraId="6FB0538C"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&lt;rdf:type rdf:resource="http://www.w3.org/ns/dcat#</w:t>
            </w:r>
            <w:r w:rsidRPr="00DB1C5D">
              <w:rPr>
                <w:rStyle w:val="Fett"/>
                <w:rFonts w:ascii="Arial" w:hAnsi="Arial" w:cs="Arial"/>
                <w:color w:val="000000"/>
                <w:sz w:val="18"/>
                <w:szCs w:val="18"/>
                <w:bdr w:val="none" w:sz="0" w:space="0" w:color="auto" w:frame="1"/>
                <w:lang w:val="en-GB"/>
              </w:rPr>
              <w:t>Distribution</w:t>
            </w:r>
            <w:r w:rsidRPr="00DB1C5D">
              <w:rPr>
                <w:rFonts w:ascii="Arial" w:hAnsi="Arial" w:cs="Arial"/>
                <w:sz w:val="18"/>
                <w:szCs w:val="18"/>
                <w:lang w:val="en-GB"/>
              </w:rPr>
              <w:t>"/&gt;</w:t>
            </w:r>
          </w:p>
          <w:p w14:paraId="5A82176C"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&lt;dct:title xml:lang="en"&gt;EU Budget 2015&lt;/dct:title&gt;</w:t>
            </w:r>
          </w:p>
          <w:p w14:paraId="4BC963EC"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&lt;/rdf:Description&gt;</w:t>
            </w:r>
          </w:p>
          <w:p w14:paraId="080B3ED6"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lastRenderedPageBreak/>
              <w:t>&lt;rdf:Description</w:t>
            </w:r>
            <w:r w:rsidRPr="00DB1C5D">
              <w:rPr>
                <w:rStyle w:val="apple-converted-space"/>
                <w:rFonts w:ascii="Arial" w:hAnsi="Arial" w:cs="Arial" w:hint="eastAsia"/>
                <w:color w:val="000000"/>
                <w:sz w:val="18"/>
                <w:szCs w:val="18"/>
                <w:lang w:val="en-GB"/>
              </w:rPr>
              <w:t> </w:t>
            </w:r>
            <w:r w:rsidRPr="00DB1C5D">
              <w:rPr>
                <w:rStyle w:val="Fett"/>
                <w:rFonts w:ascii="Arial" w:hAnsi="Arial" w:cs="Arial"/>
                <w:color w:val="000000"/>
                <w:sz w:val="18"/>
                <w:szCs w:val="18"/>
                <w:bdr w:val="none" w:sz="0" w:space="0" w:color="auto" w:frame="1"/>
                <w:lang w:val="en-GB"/>
              </w:rPr>
              <w:t>rdf:about="http://dataportal.example.eu/datasets/EUBudget2016"</w:t>
            </w:r>
            <w:r w:rsidRPr="00DB1C5D">
              <w:rPr>
                <w:rFonts w:ascii="Arial" w:hAnsi="Arial" w:cs="Arial"/>
                <w:sz w:val="18"/>
                <w:szCs w:val="18"/>
                <w:lang w:val="en-GB"/>
              </w:rPr>
              <w:t>&gt;</w:t>
            </w:r>
          </w:p>
          <w:p w14:paraId="32765303"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&lt;rdf:type rdf:resource="http://www.w3.org/ns/dcat#</w:t>
            </w:r>
            <w:r w:rsidRPr="00DB1C5D">
              <w:rPr>
                <w:rStyle w:val="Fett"/>
                <w:rFonts w:ascii="Arial" w:hAnsi="Arial" w:cs="Arial"/>
                <w:color w:val="000000"/>
                <w:sz w:val="18"/>
                <w:szCs w:val="18"/>
                <w:bdr w:val="none" w:sz="0" w:space="0" w:color="auto" w:frame="1"/>
                <w:lang w:val="en-GB"/>
              </w:rPr>
              <w:t>Distribution</w:t>
            </w:r>
            <w:r w:rsidRPr="00DB1C5D">
              <w:rPr>
                <w:rFonts w:ascii="Arial" w:hAnsi="Arial" w:cs="Arial"/>
                <w:sz w:val="18"/>
                <w:szCs w:val="18"/>
                <w:lang w:val="en-GB"/>
              </w:rPr>
              <w:t>"/&gt;</w:t>
            </w:r>
          </w:p>
          <w:p w14:paraId="005B6792"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&lt;dct:title xml:lang="en"&gt;EU Budget 2016&lt;/dct:title&gt;</w:t>
            </w:r>
          </w:p>
          <w:p w14:paraId="336908C9" w14:textId="682C055B" w:rsidR="004C145D" w:rsidRPr="00EB410F" w:rsidRDefault="004C145D" w:rsidP="00EB410F">
            <w:pPr>
              <w:pStyle w:val="StandardWeb"/>
              <w:spacing w:line="240" w:lineRule="auto"/>
              <w:rPr>
                <w:sz w:val="22"/>
              </w:rPr>
            </w:pPr>
            <w:r w:rsidRPr="00DB1C5D">
              <w:rPr>
                <w:rFonts w:ascii="Arial" w:hAnsi="Arial" w:cs="Arial"/>
                <w:sz w:val="18"/>
                <w:szCs w:val="18"/>
              </w:rPr>
              <w:t>&lt;/rdf:Description&gt;</w:t>
            </w:r>
          </w:p>
        </w:tc>
      </w:tr>
    </w:tbl>
    <w:p w14:paraId="4B4B20B5" w14:textId="77777777" w:rsidR="00C24E2D" w:rsidRPr="000E2C68" w:rsidRDefault="00C24E2D" w:rsidP="004C481F">
      <w:pPr>
        <w:pStyle w:val="berschrift4"/>
        <w:rPr>
          <w:rFonts w:ascii="Arial" w:hAnsi="Arial" w:cs="Arial"/>
        </w:rPr>
      </w:pPr>
      <w:r w:rsidRPr="000E2C68">
        <w:rPr>
          <w:rFonts w:ascii="Arial" w:hAnsi="Arial" w:cs="Arial"/>
        </w:rPr>
        <w:lastRenderedPageBreak/>
        <w:t xml:space="preserve">dct:title </w:t>
      </w:r>
      <w:r w:rsidRPr="000E2C68">
        <w:rPr>
          <w:rFonts w:ascii="Arial" w:hAnsi="Arial" w:cs="Arial" w:hint="eastAsia"/>
        </w:rPr>
        <w:t>–</w:t>
      </w:r>
      <w:r w:rsidRPr="000E2C68">
        <w:rPr>
          <w:rFonts w:ascii="Arial" w:hAnsi="Arial" w:cs="Arial"/>
        </w:rPr>
        <w:t xml:space="preserve"> redundante Angaben zu Zeit/GeoBezügen im Titel</w:t>
      </w:r>
    </w:p>
    <w:p w14:paraId="1C328B36" w14:textId="71818FBF" w:rsidR="00C24E2D" w:rsidRDefault="00C24E2D" w:rsidP="00C24E2D">
      <w:r>
        <w:t xml:space="preserve">Der Titel einer Datenstruktur </w:t>
      </w:r>
      <w:r w:rsidR="00542062">
        <w:t xml:space="preserve">oder einer Distribution </w:t>
      </w:r>
      <w:r>
        <w:t>wird in dct:title hinterlegt. Der Titel sollte dabei</w:t>
      </w:r>
    </w:p>
    <w:p w14:paraId="23DF3E12" w14:textId="48179E7D" w:rsidR="00542062" w:rsidRDefault="00542062" w:rsidP="00433E52">
      <w:pPr>
        <w:pStyle w:val="Listenabsatz"/>
        <w:numPr>
          <w:ilvl w:val="0"/>
          <w:numId w:val="8"/>
        </w:numPr>
      </w:pPr>
      <w:r>
        <w:t>keine Metadaten, insbesondere keinen Zeit- und Ortsbezug enthalten</w:t>
      </w:r>
      <w:r w:rsidR="00905158">
        <w:t xml:space="preserve"> (diese sollten in den dafür vorgesehenen Metadatenfeldern gemacht werden)</w:t>
      </w:r>
      <w:r w:rsidR="00E91C23">
        <w:t>,</w:t>
      </w:r>
    </w:p>
    <w:p w14:paraId="5A1346B8" w14:textId="44BD94CA" w:rsidR="00C24E2D" w:rsidRDefault="00C24E2D" w:rsidP="00433E52">
      <w:pPr>
        <w:pStyle w:val="Listenabsatz"/>
        <w:numPr>
          <w:ilvl w:val="0"/>
          <w:numId w:val="8"/>
        </w:numPr>
      </w:pPr>
      <w:r>
        <w:t>menschenlesbar sein</w:t>
      </w:r>
      <w:r w:rsidR="0012123C">
        <w:t>.</w:t>
      </w:r>
    </w:p>
    <w:p w14:paraId="14135557" w14:textId="77777777" w:rsidR="0012123C" w:rsidRDefault="0012123C" w:rsidP="0012123C"/>
    <w:p w14:paraId="47CE54F2" w14:textId="26B3C67C" w:rsidR="00C24E2D" w:rsidRDefault="00C24E2D" w:rsidP="000F45CA">
      <w:pPr>
        <w:pStyle w:val="Konvention"/>
      </w:pPr>
      <w:bookmarkStart w:id="490" w:name="_Toc485753025"/>
      <w:bookmarkStart w:id="491" w:name="_Toc513111890"/>
      <w:bookmarkStart w:id="492" w:name="_Toc513112320"/>
      <w:bookmarkStart w:id="493" w:name="_Toc514070696"/>
      <w:r w:rsidRPr="00EC5F96">
        <w:t>Konv</w:t>
      </w:r>
      <w:r w:rsidR="001D5C9C">
        <w:t xml:space="preserve"> </w:t>
      </w:r>
      <w:r w:rsidR="00C359BD">
        <w:fldChar w:fldCharType="begin"/>
      </w:r>
      <w:r w:rsidR="00C359BD">
        <w:instrText xml:space="preserve"> Seq Konv </w:instrText>
      </w:r>
      <w:r w:rsidR="00C359BD">
        <w:fldChar w:fldCharType="separate"/>
      </w:r>
      <w:r w:rsidR="002B21E4">
        <w:rPr>
          <w:noProof/>
        </w:rPr>
        <w:t>19</w:t>
      </w:r>
      <w:r w:rsidR="00C359BD">
        <w:rPr>
          <w:noProof/>
        </w:rPr>
        <w:fldChar w:fldCharType="end"/>
      </w:r>
      <w:r w:rsidRPr="00EC5F96">
        <w:t>:</w:t>
      </w:r>
      <w:r w:rsidR="000F45CA">
        <w:tab/>
      </w:r>
      <w:r>
        <w:t>Orts- und Zeitbezug SOLL</w:t>
      </w:r>
      <w:r w:rsidR="00542062">
        <w:t>EN</w:t>
      </w:r>
      <w:r>
        <w:t xml:space="preserve"> </w:t>
      </w:r>
      <w:r w:rsidR="0001172A">
        <w:t xml:space="preserve">stets in den dafür vorgesehen Eigenschaften </w:t>
      </w:r>
      <w:r w:rsidR="0001172A" w:rsidRPr="00900972">
        <w:rPr>
          <w:rFonts w:ascii="Courier New" w:eastAsia="Times New Roman" w:hAnsi="Courier New" w:cs="Courier New"/>
          <w:color w:val="000000"/>
          <w:sz w:val="18"/>
          <w:szCs w:val="22"/>
          <w:lang w:eastAsia="de-DE"/>
        </w:rPr>
        <w:t>dct:spatial</w:t>
      </w:r>
      <w:r w:rsidR="0001172A">
        <w:t xml:space="preserve">, </w:t>
      </w:r>
      <w:r w:rsidR="0001172A" w:rsidRPr="00900972">
        <w:rPr>
          <w:rFonts w:ascii="Courier New" w:eastAsia="Times New Roman" w:hAnsi="Courier New" w:cs="Courier New"/>
          <w:color w:val="000000"/>
          <w:sz w:val="18"/>
          <w:szCs w:val="22"/>
          <w:lang w:eastAsia="de-DE"/>
        </w:rPr>
        <w:t>dcatde:politicalGeocodingURI</w:t>
      </w:r>
      <w:r w:rsidR="0001172A">
        <w:t>,</w:t>
      </w:r>
      <w:r w:rsidR="0001172A" w:rsidRPr="00997D21">
        <w:t xml:space="preserve"> </w:t>
      </w:r>
      <w:r w:rsidR="00216EEA" w:rsidRPr="0061109D">
        <w:rPr>
          <w:rFonts w:ascii="Courier New" w:eastAsia="Times New Roman" w:hAnsi="Courier New" w:cs="Courier New"/>
          <w:color w:val="000000"/>
          <w:sz w:val="18"/>
          <w:szCs w:val="22"/>
          <w:lang w:eastAsia="de-DE"/>
        </w:rPr>
        <w:t>dcatde:</w:t>
      </w:r>
      <w:r w:rsidR="0001172A" w:rsidRPr="00900972">
        <w:rPr>
          <w:rFonts w:ascii="Courier New" w:eastAsia="Times New Roman" w:hAnsi="Courier New" w:cs="Courier New"/>
          <w:color w:val="000000"/>
          <w:sz w:val="18"/>
          <w:szCs w:val="22"/>
          <w:lang w:eastAsia="de-DE"/>
        </w:rPr>
        <w:t xml:space="preserve">politicalGeocodingLevelURI </w:t>
      </w:r>
      <w:r w:rsidR="0001172A">
        <w:t xml:space="preserve">und </w:t>
      </w:r>
      <w:r w:rsidR="0001172A" w:rsidRPr="00900972">
        <w:rPr>
          <w:rFonts w:ascii="Courier New" w:eastAsia="Times New Roman" w:hAnsi="Courier New" w:cs="Courier New"/>
          <w:color w:val="000000"/>
          <w:sz w:val="18"/>
          <w:szCs w:val="22"/>
          <w:lang w:eastAsia="de-DE"/>
        </w:rPr>
        <w:t>dct:temporal</w:t>
      </w:r>
      <w:r w:rsidR="0001172A">
        <w:t xml:space="preserve"> erfasst werden. N</w:t>
      </w:r>
      <w:r w:rsidR="00680FB2">
        <w:t>ur</w:t>
      </w:r>
      <w:r w:rsidR="0001172A">
        <w:t>,</w:t>
      </w:r>
      <w:r w:rsidR="00680FB2">
        <w:t xml:space="preserve"> wenn es dem übergreifenden Verständnis z.B. von Datenreihen dient</w:t>
      </w:r>
      <w:r w:rsidR="0001172A">
        <w:t>,</w:t>
      </w:r>
      <w:r w:rsidR="00680FB2">
        <w:t xml:space="preserve"> </w:t>
      </w:r>
      <w:r w:rsidR="0001172A">
        <w:t xml:space="preserve">KÖNNEN zusätzliche Angaben </w:t>
      </w:r>
      <w:r>
        <w:t xml:space="preserve">in </w:t>
      </w:r>
      <w:r w:rsidRPr="0061109D">
        <w:rPr>
          <w:rFonts w:ascii="Courier New" w:hAnsi="Courier New" w:cs="Courier New"/>
          <w:sz w:val="18"/>
        </w:rPr>
        <w:t>dct:title</w:t>
      </w:r>
      <w:r w:rsidRPr="0061109D">
        <w:rPr>
          <w:sz w:val="18"/>
        </w:rPr>
        <w:t xml:space="preserve"> </w:t>
      </w:r>
      <w:r w:rsidR="0001172A">
        <w:t>gemacht werden.</w:t>
      </w:r>
      <w:bookmarkEnd w:id="490"/>
      <w:bookmarkEnd w:id="491"/>
      <w:bookmarkEnd w:id="492"/>
      <w:bookmarkEnd w:id="493"/>
      <w:r w:rsidR="00680FB2">
        <w:t xml:space="preserve"> </w:t>
      </w:r>
    </w:p>
    <w:p w14:paraId="02F0AB03" w14:textId="77777777" w:rsidR="00684AE6" w:rsidRPr="000E2C68" w:rsidRDefault="00684AE6" w:rsidP="004C481F">
      <w:pPr>
        <w:pStyle w:val="berschrift4"/>
        <w:rPr>
          <w:rFonts w:ascii="Arial" w:hAnsi="Arial" w:cs="Arial"/>
        </w:rPr>
      </w:pPr>
      <w:r w:rsidRPr="000E2C68">
        <w:rPr>
          <w:rFonts w:ascii="Arial" w:hAnsi="Arial" w:cs="Arial"/>
        </w:rPr>
        <w:t>owl:versionInfo, adms:versionNote</w:t>
      </w:r>
    </w:p>
    <w:p w14:paraId="65DD4D0E" w14:textId="2BFE191D" w:rsidR="00684AE6" w:rsidRPr="00781EFE" w:rsidRDefault="00684AE6" w:rsidP="00684AE6">
      <w:r w:rsidRPr="00781EFE">
        <w:t xml:space="preserve">In DCAT-AP.de findet Versionierung nur auf Datenstrukturebene mittels der </w:t>
      </w:r>
      <w:r w:rsidR="00503466">
        <w:t>Versionsbezeichnung (</w:t>
      </w:r>
      <w:r w:rsidRPr="000E2C68">
        <w:rPr>
          <w:rFonts w:ascii="Courier New" w:hAnsi="Courier New" w:cs="Courier New"/>
        </w:rPr>
        <w:t>owl:versionInfo</w:t>
      </w:r>
      <w:r w:rsidR="00503466">
        <w:t>)</w:t>
      </w:r>
      <w:r w:rsidR="003B0A14">
        <w:t>, der</w:t>
      </w:r>
      <w:r w:rsidR="003B0A14" w:rsidRPr="00781EFE">
        <w:t xml:space="preserve"> </w:t>
      </w:r>
      <w:r w:rsidR="00311B37">
        <w:t>Versionserläuterung (</w:t>
      </w:r>
      <w:r w:rsidRPr="000E2C68">
        <w:rPr>
          <w:rFonts w:ascii="Courier New" w:hAnsi="Courier New" w:cs="Courier New"/>
        </w:rPr>
        <w:t>adms:versionNotes</w:t>
      </w:r>
      <w:r w:rsidR="00311B37">
        <w:t>)</w:t>
      </w:r>
      <w:r w:rsidRPr="00781EFE">
        <w:t xml:space="preserve"> </w:t>
      </w:r>
      <w:r w:rsidR="003B0A14">
        <w:t>und der Beziehungen „Ist Version von“ (</w:t>
      </w:r>
      <w:r w:rsidR="003B0A14" w:rsidRPr="002470FB">
        <w:rPr>
          <w:rFonts w:ascii="Courier New" w:hAnsi="Courier New" w:cs="Courier New"/>
        </w:rPr>
        <w:t>dct:isVersionOf</w:t>
      </w:r>
      <w:r w:rsidR="003B0A14">
        <w:t>) bzw. „Weitere Version“ (</w:t>
      </w:r>
      <w:r w:rsidR="003B0A14" w:rsidRPr="002470FB">
        <w:rPr>
          <w:rFonts w:ascii="Courier New" w:hAnsi="Courier New" w:cs="Courier New"/>
        </w:rPr>
        <w:t>dct:hasVersion</w:t>
      </w:r>
      <w:r w:rsidR="003B0A14">
        <w:t>)</w:t>
      </w:r>
      <w:r w:rsidR="00801391">
        <w:t xml:space="preserve"> </w:t>
      </w:r>
      <w:r w:rsidRPr="00781EFE">
        <w:t>statt</w:t>
      </w:r>
      <w:r w:rsidR="001757C9">
        <w:t>.</w:t>
      </w:r>
    </w:p>
    <w:p w14:paraId="75E2106A" w14:textId="3ED778FE" w:rsidR="00684AE6" w:rsidRDefault="00684AE6" w:rsidP="00684AE6">
      <w:r>
        <w:t xml:space="preserve">Eine </w:t>
      </w:r>
      <w:r w:rsidRPr="00781EFE">
        <w:t xml:space="preserve">Versionierung von Distributionen ist </w:t>
      </w:r>
      <w:r>
        <w:t xml:space="preserve">nicht vorgesehen, </w:t>
      </w:r>
      <w:r w:rsidR="0001172A">
        <w:t xml:space="preserve">so dass </w:t>
      </w:r>
      <w:r w:rsidRPr="00781EFE">
        <w:t xml:space="preserve">mit jeder </w:t>
      </w:r>
      <w:r w:rsidRPr="000E2C68">
        <w:rPr>
          <w:i/>
        </w:rPr>
        <w:t>Änderung</w:t>
      </w:r>
      <w:r w:rsidRPr="00781EFE">
        <w:t xml:space="preserve"> einer </w:t>
      </w:r>
      <w:r w:rsidR="0001172A">
        <w:t>Distribution</w:t>
      </w:r>
      <w:r w:rsidR="0001172A" w:rsidRPr="00781EFE">
        <w:t xml:space="preserve"> </w:t>
      </w:r>
      <w:r w:rsidRPr="00781EFE">
        <w:t>auch eine Änderung der D</w:t>
      </w:r>
      <w:r w:rsidR="0001172A">
        <w:t>atenstruktur</w:t>
      </w:r>
      <w:r w:rsidRPr="00781EFE">
        <w:t xml:space="preserve"> einhergeht.</w:t>
      </w:r>
    </w:p>
    <w:p w14:paraId="7C9CACCA" w14:textId="59D25252" w:rsidR="00684AE6" w:rsidRDefault="00684AE6" w:rsidP="000F45CA">
      <w:pPr>
        <w:pStyle w:val="Konvention"/>
      </w:pPr>
      <w:bookmarkStart w:id="494" w:name="_Toc485753026"/>
      <w:bookmarkStart w:id="495" w:name="_Toc513111891"/>
      <w:bookmarkStart w:id="496" w:name="_Toc513112321"/>
      <w:bookmarkStart w:id="497" w:name="_Toc514070697"/>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20</w:t>
      </w:r>
      <w:r w:rsidR="00C359BD">
        <w:rPr>
          <w:noProof/>
        </w:rPr>
        <w:fldChar w:fldCharType="end"/>
      </w:r>
      <w:r w:rsidRPr="008354B0">
        <w:t>:</w:t>
      </w:r>
      <w:r w:rsidR="000F45CA">
        <w:tab/>
      </w:r>
      <w:r>
        <w:t>Distribution</w:t>
      </w:r>
      <w:r w:rsidR="00402C8D">
        <w:t>en werden nicht v</w:t>
      </w:r>
      <w:r w:rsidR="0001172A">
        <w:t>ersioniert. Soll</w:t>
      </w:r>
      <w:r w:rsidR="00801391">
        <w:t xml:space="preserve"> </w:t>
      </w:r>
      <w:r w:rsidR="0001172A">
        <w:t>eine neue Distribution mit geänderten Inhalten zusätzlich zu den bestehenden Distributionen veröffentlich</w:t>
      </w:r>
      <w:r w:rsidR="00883D3C">
        <w:t>t</w:t>
      </w:r>
      <w:r w:rsidR="0001172A">
        <w:t xml:space="preserve"> werden, so </w:t>
      </w:r>
      <w:r w:rsidR="00B56BCC">
        <w:t>SOLL</w:t>
      </w:r>
      <w:r w:rsidR="0001172A">
        <w:t xml:space="preserve"> eine neu</w:t>
      </w:r>
      <w:r w:rsidR="00402C8D">
        <w:t>e</w:t>
      </w:r>
      <w:r w:rsidR="0001172A">
        <w:t xml:space="preserve"> Datenstruktur </w:t>
      </w:r>
      <w:r w:rsidR="00B56BCC">
        <w:t>angelegt werden</w:t>
      </w:r>
      <w:r w:rsidR="0001172A">
        <w:t>.</w:t>
      </w:r>
      <w:bookmarkEnd w:id="494"/>
      <w:bookmarkEnd w:id="495"/>
      <w:bookmarkEnd w:id="496"/>
      <w:bookmarkEnd w:id="497"/>
    </w:p>
    <w:p w14:paraId="519D98B0" w14:textId="77777777" w:rsidR="00C24E2D" w:rsidRPr="000E2C68" w:rsidRDefault="00C24E2D" w:rsidP="004C481F">
      <w:pPr>
        <w:pStyle w:val="berschrift4"/>
        <w:rPr>
          <w:rFonts w:ascii="Arial" w:hAnsi="Arial" w:cs="Arial"/>
        </w:rPr>
      </w:pPr>
      <w:r w:rsidRPr="000E2C68">
        <w:rPr>
          <w:rFonts w:ascii="Arial" w:hAnsi="Arial" w:cs="Arial"/>
        </w:rPr>
        <w:t>dct:relation</w:t>
      </w:r>
    </w:p>
    <w:p w14:paraId="7C3B4591" w14:textId="051EF97C" w:rsidR="00E327F9" w:rsidRDefault="00C24E2D" w:rsidP="00C24E2D">
      <w:pPr>
        <w:rPr>
          <w:rFonts w:cs="Arial"/>
        </w:rPr>
      </w:pPr>
      <w:r w:rsidRPr="00C24E2D">
        <w:rPr>
          <w:rFonts w:cs="Arial"/>
        </w:rPr>
        <w:t xml:space="preserve">Andere Beziehungen zwischen Datenstrukturen können </w:t>
      </w:r>
      <w:r w:rsidRPr="00542062">
        <w:rPr>
          <w:rFonts w:cs="Arial"/>
        </w:rPr>
        <w:t xml:space="preserve">mit </w:t>
      </w:r>
      <w:r w:rsidRPr="00972AE9">
        <w:rPr>
          <w:rFonts w:ascii="Courier New" w:hAnsi="Courier New" w:cs="Courier New"/>
        </w:rPr>
        <w:t>dct:relation</w:t>
      </w:r>
      <w:r w:rsidRPr="00542062">
        <w:rPr>
          <w:rFonts w:cs="Arial"/>
        </w:rPr>
        <w:t xml:space="preserve"> angedeutet werden.</w:t>
      </w:r>
      <w:r w:rsidR="0001172A">
        <w:rPr>
          <w:rFonts w:cs="Arial"/>
        </w:rPr>
        <w:t xml:space="preserve"> Hier</w:t>
      </w:r>
      <w:r w:rsidR="00801391">
        <w:rPr>
          <w:rFonts w:cs="Arial"/>
        </w:rPr>
        <w:t xml:space="preserve"> </w:t>
      </w:r>
      <w:r w:rsidRPr="00542062">
        <w:rPr>
          <w:rFonts w:cs="Arial"/>
        </w:rPr>
        <w:t xml:space="preserve">können weitere Beziehungen </w:t>
      </w:r>
      <w:r w:rsidR="0001172A">
        <w:rPr>
          <w:rFonts w:cs="Arial"/>
        </w:rPr>
        <w:t xml:space="preserve">zu anderen </w:t>
      </w:r>
      <w:r w:rsidRPr="00684AE6">
        <w:rPr>
          <w:rFonts w:cs="Arial"/>
        </w:rPr>
        <w:t>Ressourcen, also Datenstruk</w:t>
      </w:r>
      <w:r w:rsidR="00801391">
        <w:rPr>
          <w:rFonts w:cs="Arial"/>
        </w:rPr>
        <w:t>t</w:t>
      </w:r>
      <w:r w:rsidRPr="00684AE6">
        <w:rPr>
          <w:rFonts w:cs="Arial"/>
        </w:rPr>
        <w:t xml:space="preserve">uren, Distributionen oder Kataloge </w:t>
      </w:r>
      <w:r w:rsidR="0001172A">
        <w:rPr>
          <w:rFonts w:cs="Arial"/>
        </w:rPr>
        <w:t xml:space="preserve">abgebildet </w:t>
      </w:r>
      <w:r w:rsidRPr="00684AE6">
        <w:rPr>
          <w:rFonts w:cs="Arial"/>
        </w:rPr>
        <w:t xml:space="preserve">werden. Ein eigenes DCAT-AP.de Vokabular existiert dabei nicht. So kann </w:t>
      </w:r>
      <w:r w:rsidR="00DB1C5D">
        <w:rPr>
          <w:rFonts w:cs="Arial"/>
        </w:rPr>
        <w:t>eine Verbindung von einer Datenstruktur zu einer App die Daten dieser Datenstruktur nutzt angegeben werden:</w:t>
      </w:r>
    </w:p>
    <w:p w14:paraId="70E2C415" w14:textId="77777777" w:rsidR="00DB1C5D" w:rsidRDefault="00C24E2D" w:rsidP="00C24E2D">
      <w:pPr>
        <w:rPr>
          <w:rFonts w:ascii="Courier New" w:hAnsi="Courier New" w:cs="Courier New"/>
          <w:sz w:val="18"/>
        </w:rPr>
      </w:pPr>
      <w:r w:rsidRPr="00E327F9">
        <w:rPr>
          <w:rFonts w:ascii="Courier New" w:hAnsi="Courier New" w:cs="Courier New"/>
          <w:sz w:val="18"/>
        </w:rPr>
        <w:t xml:space="preserve">&lt;dct:relation&gt; </w:t>
      </w:r>
    </w:p>
    <w:p w14:paraId="268C697F" w14:textId="77777777" w:rsidR="00DB1C5D" w:rsidRDefault="00C24E2D" w:rsidP="00DB1C5D">
      <w:pPr>
        <w:ind w:left="454"/>
        <w:rPr>
          <w:rFonts w:ascii="Courier New" w:hAnsi="Courier New" w:cs="Courier New"/>
          <w:sz w:val="18"/>
        </w:rPr>
      </w:pPr>
      <w:r w:rsidRPr="00E327F9">
        <w:rPr>
          <w:rFonts w:ascii="Courier New" w:hAnsi="Courier New" w:cs="Courier New"/>
          <w:sz w:val="18"/>
        </w:rPr>
        <w:t>&lt;rdf:Description about="Verweis auf zugehörige App</w:t>
      </w:r>
      <w:r w:rsidR="00E327F9">
        <w:rPr>
          <w:rFonts w:ascii="Courier New" w:hAnsi="Courier New" w:cs="Courier New"/>
          <w:sz w:val="18"/>
        </w:rPr>
        <w:t xml:space="preserve">"&gt; </w:t>
      </w:r>
    </w:p>
    <w:p w14:paraId="24C88F8D" w14:textId="73B7EED9" w:rsidR="00E327F9" w:rsidRDefault="00C24E2D" w:rsidP="00DB1C5D">
      <w:pPr>
        <w:ind w:left="454" w:firstLine="454"/>
        <w:rPr>
          <w:rFonts w:ascii="Courier New" w:hAnsi="Courier New" w:cs="Courier New"/>
          <w:sz w:val="18"/>
        </w:rPr>
      </w:pPr>
      <w:r w:rsidRPr="00E327F9">
        <w:rPr>
          <w:rFonts w:ascii="Courier New" w:hAnsi="Courier New" w:cs="Courier New"/>
          <w:sz w:val="18"/>
        </w:rPr>
        <w:t xml:space="preserve">&lt;rdfs:label&gt;Bezeichnung der betreffenden App&lt;/rdfs:label&gt; </w:t>
      </w:r>
    </w:p>
    <w:p w14:paraId="24F41627" w14:textId="77777777" w:rsidR="00E327F9" w:rsidRDefault="00C24E2D" w:rsidP="00DB1C5D">
      <w:pPr>
        <w:ind w:left="454"/>
        <w:rPr>
          <w:rFonts w:ascii="Courier New" w:hAnsi="Courier New" w:cs="Courier New"/>
          <w:sz w:val="18"/>
        </w:rPr>
      </w:pPr>
      <w:r w:rsidRPr="00E327F9">
        <w:rPr>
          <w:rFonts w:ascii="Courier New" w:hAnsi="Courier New" w:cs="Courier New"/>
          <w:sz w:val="18"/>
        </w:rPr>
        <w:t xml:space="preserve">&lt;/rdf:Description&gt; </w:t>
      </w:r>
    </w:p>
    <w:p w14:paraId="25F76A6F" w14:textId="75B11C02" w:rsidR="00C24E2D" w:rsidRPr="004F3B0A" w:rsidRDefault="00C24E2D" w:rsidP="00C24E2D">
      <w:pPr>
        <w:rPr>
          <w:rFonts w:cs="Arial"/>
        </w:rPr>
      </w:pPr>
      <w:r w:rsidRPr="00E327F9">
        <w:rPr>
          <w:rFonts w:ascii="Courier New" w:hAnsi="Courier New" w:cs="Courier New"/>
          <w:sz w:val="18"/>
        </w:rPr>
        <w:t xml:space="preserve">&lt;/dct:relation&gt; </w:t>
      </w:r>
    </w:p>
    <w:p w14:paraId="0C8D6307" w14:textId="5F8124F1" w:rsidR="00684AE6" w:rsidRPr="000E2C68" w:rsidRDefault="00684AE6" w:rsidP="00684AE6">
      <w:pPr>
        <w:pStyle w:val="berschrift4"/>
        <w:rPr>
          <w:rFonts w:ascii="Arial" w:hAnsi="Arial" w:cs="Arial"/>
        </w:rPr>
      </w:pPr>
      <w:r w:rsidRPr="000E2C68">
        <w:rPr>
          <w:rFonts w:ascii="Arial" w:hAnsi="Arial" w:cs="Arial"/>
        </w:rPr>
        <w:lastRenderedPageBreak/>
        <w:t>dct:source</w:t>
      </w:r>
    </w:p>
    <w:p w14:paraId="271CBA18" w14:textId="43AF4E3C" w:rsidR="00684AE6" w:rsidRDefault="00997D21" w:rsidP="006E7495">
      <w:r w:rsidRPr="00997D21">
        <w:t>Die Eigenschaft</w:t>
      </w:r>
      <w:r w:rsidR="006E7495">
        <w:t>en</w:t>
      </w:r>
      <w:r w:rsidRPr="00997D21">
        <w:t xml:space="preserve"> </w:t>
      </w:r>
      <w:r w:rsidR="006E7495">
        <w:t>„Original-Metadaten der Datenstruktur“ bzw. „</w:t>
      </w:r>
      <w:r w:rsidR="00096939">
        <w:t>Quelle der Datenstruktur</w:t>
      </w:r>
      <w:r w:rsidR="006E7495">
        <w:t xml:space="preserve">“ bzw. </w:t>
      </w:r>
      <w:r w:rsidRPr="000E2C68">
        <w:rPr>
          <w:rFonts w:ascii="Courier New" w:hAnsi="Courier New" w:cs="Courier New"/>
        </w:rPr>
        <w:t>dct:source</w:t>
      </w:r>
      <w:r w:rsidRPr="00997D21">
        <w:t xml:space="preserve"> </w:t>
      </w:r>
      <w:r w:rsidR="006E7495">
        <w:t>sind</w:t>
      </w:r>
      <w:r w:rsidR="006E7495" w:rsidRPr="00997D21">
        <w:t xml:space="preserve"> </w:t>
      </w:r>
      <w:r>
        <w:t xml:space="preserve">in </w:t>
      </w:r>
      <w:r w:rsidR="00801391">
        <w:t>DCAT-AP</w:t>
      </w:r>
      <w:r>
        <w:t xml:space="preserve"> für den Katalog</w:t>
      </w:r>
      <w:r w:rsidR="006E7495">
        <w:t>eintrag</w:t>
      </w:r>
      <w:r>
        <w:t xml:space="preserve"> und für Datenstrukturen </w:t>
      </w:r>
      <w:r w:rsidR="006E7495">
        <w:t>definiert</w:t>
      </w:r>
      <w:r>
        <w:t xml:space="preserve">. </w:t>
      </w:r>
      <w:r w:rsidR="00F65122" w:rsidRPr="0061109D">
        <w:rPr>
          <w:rFonts w:ascii="Courier New" w:hAnsi="Courier New" w:cs="Courier New"/>
        </w:rPr>
        <w:t>dct:source</w:t>
      </w:r>
      <w:r w:rsidR="00F65122" w:rsidRPr="000E2C68">
        <w:t xml:space="preserve"> </w:t>
      </w:r>
      <w:r w:rsidR="00096939" w:rsidRPr="000E2C68">
        <w:t>bezieht sich auf eine verwandte Datenstruktur</w:t>
      </w:r>
      <w:r w:rsidR="006E7495">
        <w:t xml:space="preserve"> bzw. deren Katalogeintrag,</w:t>
      </w:r>
      <w:r w:rsidR="00096939" w:rsidRPr="000E2C68">
        <w:t xml:space="preserve"> von der die beschriebene Datenstruktur </w:t>
      </w:r>
      <w:r w:rsidR="006E7495">
        <w:t xml:space="preserve">oder ihr Katalogeintrag </w:t>
      </w:r>
      <w:r w:rsidR="00096939" w:rsidRPr="000E2C68">
        <w:t>abgeleitet ist</w:t>
      </w:r>
      <w:r w:rsidR="00096939">
        <w:t>. Für den GovData-Verbund wird vereinbart, diese Eigenschaft nicht zu benutzen, da ihr einheitlicher Gebrauch kaum umzusetzen wäre.</w:t>
      </w:r>
    </w:p>
    <w:p w14:paraId="68D6F2E9" w14:textId="74ACF45E" w:rsidR="00997D21" w:rsidRDefault="00997D21" w:rsidP="000F45CA">
      <w:pPr>
        <w:pStyle w:val="Konvention"/>
      </w:pPr>
      <w:bookmarkStart w:id="498" w:name="_Toc485753027"/>
      <w:bookmarkStart w:id="499" w:name="_Toc513111892"/>
      <w:bookmarkStart w:id="500" w:name="_Toc513112322"/>
      <w:bookmarkStart w:id="501" w:name="_Toc514070698"/>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21</w:t>
      </w:r>
      <w:r w:rsidR="00C359BD">
        <w:rPr>
          <w:noProof/>
        </w:rPr>
        <w:fldChar w:fldCharType="end"/>
      </w:r>
      <w:r w:rsidRPr="008354B0">
        <w:t>:</w:t>
      </w:r>
      <w:r w:rsidR="000F45CA">
        <w:tab/>
      </w:r>
      <w:r>
        <w:t xml:space="preserve">Die Eigenschaft </w:t>
      </w:r>
      <w:r w:rsidRPr="000E2C68">
        <w:rPr>
          <w:rFonts w:ascii="Courier New" w:eastAsia="Times New Roman" w:hAnsi="Courier New" w:cs="Courier New"/>
          <w:color w:val="000000"/>
          <w:sz w:val="18"/>
          <w:szCs w:val="22"/>
          <w:lang w:eastAsia="de-DE"/>
        </w:rPr>
        <w:t>dct:source</w:t>
      </w:r>
      <w:r>
        <w:t xml:space="preserve"> SOLL</w:t>
      </w:r>
      <w:r w:rsidR="00DB0520">
        <w:t xml:space="preserve"> </w:t>
      </w:r>
      <w:r>
        <w:t>nicht verwendet werden.</w:t>
      </w:r>
      <w:bookmarkEnd w:id="498"/>
      <w:bookmarkEnd w:id="499"/>
      <w:bookmarkEnd w:id="500"/>
      <w:bookmarkEnd w:id="501"/>
    </w:p>
    <w:p w14:paraId="05195A00" w14:textId="6471CCFB" w:rsidR="005A6AB1" w:rsidRDefault="005A6AB1" w:rsidP="00905158">
      <w:pPr>
        <w:pStyle w:val="berschrift3"/>
      </w:pPr>
      <w:bookmarkStart w:id="502" w:name="_Toc514070656"/>
      <w:r>
        <w:t>adms:status</w:t>
      </w:r>
      <w:bookmarkEnd w:id="502"/>
    </w:p>
    <w:p w14:paraId="5286A33F" w14:textId="4B1A91D7" w:rsidR="005A6AB1" w:rsidRDefault="005A6AB1" w:rsidP="0002656B">
      <w:r>
        <w:t xml:space="preserve">DCAT verwendet </w:t>
      </w:r>
      <w:r w:rsidR="00740580">
        <w:t>für den Status ei</w:t>
      </w:r>
      <w:r w:rsidR="00F1718C">
        <w:t>n</w:t>
      </w:r>
      <w:r w:rsidR="00740580">
        <w:t xml:space="preserve">er Distribution </w:t>
      </w:r>
      <w:r>
        <w:t xml:space="preserve">die Eigenschaft </w:t>
      </w:r>
      <w:r w:rsidRPr="0002656B">
        <w:rPr>
          <w:rFonts w:ascii="Courier New" w:hAnsi="Courier New" w:cs="Courier New"/>
        </w:rPr>
        <w:t>status</w:t>
      </w:r>
      <w:r>
        <w:t xml:space="preserve"> des Asset Description Metadata Schemas </w:t>
      </w:r>
      <w:r w:rsidRPr="0002656B">
        <w:rPr>
          <w:rFonts w:ascii="Courier New" w:hAnsi="Courier New" w:cs="Courier New"/>
        </w:rPr>
        <w:t>adms</w:t>
      </w:r>
      <w:r>
        <w:t xml:space="preserve">. Für das kontrollierte Vokabular stehen PURL URIs zur Verfügung. </w:t>
      </w:r>
      <w:r w:rsidR="00096939">
        <w:t>Für den Portalverbund GovData wird vereinbart, die Ausprägung „in Entwicklung“</w:t>
      </w:r>
      <w:r w:rsidR="00801391">
        <w:t xml:space="preserve"> </w:t>
      </w:r>
      <w:r w:rsidR="00F1718C">
        <w:t xml:space="preserve">für Distributionen </w:t>
      </w:r>
      <w:r w:rsidR="00096939">
        <w:t>nicht zu verwenden.</w:t>
      </w:r>
    </w:p>
    <w:tbl>
      <w:tblPr>
        <w:tblStyle w:val="Standardtabelle"/>
        <w:tblW w:w="10065" w:type="dxa"/>
        <w:tblLayout w:type="fixed"/>
        <w:tblLook w:val="04A0" w:firstRow="1" w:lastRow="0" w:firstColumn="1" w:lastColumn="0" w:noHBand="0" w:noVBand="1"/>
      </w:tblPr>
      <w:tblGrid>
        <w:gridCol w:w="3119"/>
        <w:gridCol w:w="4536"/>
        <w:gridCol w:w="1276"/>
        <w:gridCol w:w="1134"/>
      </w:tblGrid>
      <w:tr w:rsidR="00740580" w14:paraId="0D7614E3" w14:textId="64838A26" w:rsidTr="00611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5C1D51D" w14:textId="7FA0EDA6" w:rsidR="00740580" w:rsidRPr="0002656B" w:rsidRDefault="00740580">
            <w:pPr>
              <w:rPr>
                <w:lang w:val="en-GB"/>
              </w:rPr>
            </w:pPr>
            <w:r w:rsidRPr="0002656B">
              <w:rPr>
                <w:lang w:val="en-GB"/>
              </w:rPr>
              <w:t xml:space="preserve">ADMS 1.0 Status </w:t>
            </w:r>
            <w:hyperlink r:id="rId52" w:history="1">
              <w:r w:rsidRPr="0002656B">
                <w:rPr>
                  <w:lang w:val="en-GB"/>
                </w:rPr>
                <w:t>http://purl.org/adms/status/1.0</w:t>
              </w:r>
            </w:hyperlink>
          </w:p>
          <w:p w14:paraId="21DFE036" w14:textId="47543D14" w:rsidR="00740580" w:rsidRPr="0002656B" w:rsidRDefault="00740580" w:rsidP="00064D1B">
            <w:pPr>
              <w:rPr>
                <w:lang w:val="en-GB"/>
              </w:rPr>
            </w:pPr>
            <w:r>
              <w:rPr>
                <w:rFonts w:cs="Arial"/>
                <w:color w:val="000000"/>
                <w:lang w:val="en-GB"/>
              </w:rPr>
              <w:t xml:space="preserve">Deutsche </w:t>
            </w:r>
            <w:r w:rsidR="00064D1B">
              <w:rPr>
                <w:rFonts w:cs="Arial"/>
                <w:color w:val="000000"/>
                <w:lang w:val="en-GB"/>
              </w:rPr>
              <w:t>Ü</w:t>
            </w:r>
            <w:r>
              <w:rPr>
                <w:rFonts w:cs="Arial"/>
                <w:color w:val="000000"/>
                <w:lang w:val="en-GB"/>
              </w:rPr>
              <w:t>bersetzung</w:t>
            </w:r>
          </w:p>
        </w:tc>
        <w:tc>
          <w:tcPr>
            <w:tcW w:w="4536" w:type="dxa"/>
          </w:tcPr>
          <w:p w14:paraId="24A94984" w14:textId="03CA3686" w:rsidR="00740580" w:rsidRDefault="00740580" w:rsidP="005A6AB1">
            <w:pPr>
              <w:cnfStyle w:val="100000000000" w:firstRow="1" w:lastRow="0" w:firstColumn="0" w:lastColumn="0" w:oddVBand="0" w:evenVBand="0" w:oddHBand="0" w:evenHBand="0" w:firstRowFirstColumn="0" w:firstRowLastColumn="0" w:lastRowFirstColumn="0" w:lastRowLastColumn="0"/>
            </w:pPr>
            <w:r>
              <w:t>Wert</w:t>
            </w:r>
          </w:p>
        </w:tc>
        <w:tc>
          <w:tcPr>
            <w:tcW w:w="1276" w:type="dxa"/>
            <w:tcBorders>
              <w:right w:val="single" w:sz="4" w:space="0" w:color="auto"/>
            </w:tcBorders>
          </w:tcPr>
          <w:p w14:paraId="444C3A9F" w14:textId="5E044ACD" w:rsidR="00740580" w:rsidRDefault="00740580">
            <w:pPr>
              <w:cnfStyle w:val="100000000000" w:firstRow="1" w:lastRow="0" w:firstColumn="0" w:lastColumn="0" w:oddVBand="0" w:evenVBand="0" w:oddHBand="0" w:evenHBand="0" w:firstRowFirstColumn="0" w:firstRowLastColumn="0" w:lastRowFirstColumn="0" w:lastRowLastColumn="0"/>
            </w:pPr>
            <w:r>
              <w:t>unterstützt durch DCAT-</w:t>
            </w:r>
            <w:r w:rsidR="001757C9">
              <w:t>AP</w:t>
            </w:r>
          </w:p>
        </w:tc>
        <w:tc>
          <w:tcPr>
            <w:tcW w:w="1134" w:type="dxa"/>
            <w:tcBorders>
              <w:left w:val="single" w:sz="4" w:space="0" w:color="auto"/>
            </w:tcBorders>
          </w:tcPr>
          <w:p w14:paraId="2557CA7E" w14:textId="466F753D" w:rsidR="00740580" w:rsidRDefault="00740580" w:rsidP="005A6AB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GovData</w:t>
            </w:r>
          </w:p>
        </w:tc>
      </w:tr>
      <w:tr w:rsidR="00740580" w14:paraId="0202F665" w14:textId="1FFD98BE" w:rsidTr="0061109D">
        <w:tc>
          <w:tcPr>
            <w:cnfStyle w:val="001000000000" w:firstRow="0" w:lastRow="0" w:firstColumn="1" w:lastColumn="0" w:oddVBand="0" w:evenVBand="0" w:oddHBand="0" w:evenHBand="0" w:firstRowFirstColumn="0" w:firstRowLastColumn="0" w:lastRowFirstColumn="0" w:lastRowLastColumn="0"/>
            <w:tcW w:w="3119" w:type="dxa"/>
          </w:tcPr>
          <w:p w14:paraId="0AFE64E9" w14:textId="77777777" w:rsidR="00740580" w:rsidRDefault="00740580" w:rsidP="00B143B6">
            <w:r>
              <w:t>in Entwicklung</w:t>
            </w:r>
          </w:p>
        </w:tc>
        <w:tc>
          <w:tcPr>
            <w:tcW w:w="4536" w:type="dxa"/>
          </w:tcPr>
          <w:p w14:paraId="5C71FE55" w14:textId="06269690" w:rsidR="00740580" w:rsidRPr="0002656B" w:rsidRDefault="00C359BD" w:rsidP="00B143B6">
            <w:pPr>
              <w:cnfStyle w:val="000000000000" w:firstRow="0" w:lastRow="0" w:firstColumn="0" w:lastColumn="0" w:oddVBand="0" w:evenVBand="0" w:oddHBand="0" w:evenHBand="0" w:firstRowFirstColumn="0" w:firstRowLastColumn="0" w:lastRowFirstColumn="0" w:lastRowLastColumn="0"/>
              <w:rPr>
                <w:rFonts w:cs="Arial"/>
                <w:color w:val="000000"/>
                <w:highlight w:val="white"/>
              </w:rPr>
            </w:pPr>
            <w:hyperlink r:id="rId53" w:history="1">
              <w:r w:rsidR="00740580" w:rsidRPr="0002656B">
                <w:rPr>
                  <w:rStyle w:val="Hyperlink"/>
                  <w:rFonts w:cs="Arial"/>
                  <w:highlight w:val="white"/>
                </w:rPr>
                <w:t>http://purl.org/adms/status/UnderDevelopment</w:t>
              </w:r>
            </w:hyperlink>
          </w:p>
        </w:tc>
        <w:tc>
          <w:tcPr>
            <w:tcW w:w="1276" w:type="dxa"/>
            <w:tcBorders>
              <w:right w:val="single" w:sz="4" w:space="0" w:color="auto"/>
            </w:tcBorders>
          </w:tcPr>
          <w:p w14:paraId="1C36EBDB" w14:textId="34BFBA1B" w:rsidR="00740580" w:rsidRDefault="00740580" w:rsidP="00B143B6">
            <w:pPr>
              <w:cnfStyle w:val="000000000000" w:firstRow="0" w:lastRow="0" w:firstColumn="0" w:lastColumn="0" w:oddVBand="0" w:evenVBand="0" w:oddHBand="0" w:evenHBand="0" w:firstRowFirstColumn="0" w:firstRowLastColumn="0" w:lastRowFirstColumn="0" w:lastRowLastColumn="0"/>
            </w:pPr>
            <w:r>
              <w:t>x</w:t>
            </w:r>
          </w:p>
        </w:tc>
        <w:tc>
          <w:tcPr>
            <w:tcW w:w="1134" w:type="dxa"/>
            <w:tcBorders>
              <w:left w:val="single" w:sz="4" w:space="0" w:color="auto"/>
            </w:tcBorders>
          </w:tcPr>
          <w:p w14:paraId="5ED9811F" w14:textId="135983D0" w:rsidR="00740580" w:rsidRDefault="00740580" w:rsidP="00740580">
            <w:pPr>
              <w:cnfStyle w:val="000000000000" w:firstRow="0" w:lastRow="0" w:firstColumn="0" w:lastColumn="0" w:oddVBand="0" w:evenVBand="0" w:oddHBand="0" w:evenHBand="0" w:firstRowFirstColumn="0" w:firstRowLastColumn="0" w:lastRowFirstColumn="0" w:lastRowLastColumn="0"/>
            </w:pPr>
            <w:r>
              <w:t>-</w:t>
            </w:r>
          </w:p>
        </w:tc>
      </w:tr>
      <w:tr w:rsidR="00740580" w14:paraId="50DCB51A" w14:textId="2A03D5C4" w:rsidTr="00611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60C0A55" w14:textId="42D7A7A8" w:rsidR="00740580" w:rsidRDefault="00740580" w:rsidP="005A6AB1">
            <w:r>
              <w:t>vollständig</w:t>
            </w:r>
          </w:p>
        </w:tc>
        <w:tc>
          <w:tcPr>
            <w:tcW w:w="4536" w:type="dxa"/>
          </w:tcPr>
          <w:p w14:paraId="16F50565" w14:textId="267D4802" w:rsidR="00740580" w:rsidRDefault="00C359BD" w:rsidP="005A6AB1">
            <w:pPr>
              <w:cnfStyle w:val="000000010000" w:firstRow="0" w:lastRow="0" w:firstColumn="0" w:lastColumn="0" w:oddVBand="0" w:evenVBand="0" w:oddHBand="0" w:evenHBand="1" w:firstRowFirstColumn="0" w:firstRowLastColumn="0" w:lastRowFirstColumn="0" w:lastRowLastColumn="0"/>
            </w:pPr>
            <w:hyperlink r:id="rId54" w:history="1">
              <w:r w:rsidR="00740580" w:rsidRPr="0002656B">
                <w:rPr>
                  <w:rStyle w:val="Hyperlink"/>
                  <w:rFonts w:cs="Arial"/>
                  <w:highlight w:val="white"/>
                </w:rPr>
                <w:t>http://purl.org/adms/status/Completed</w:t>
              </w:r>
            </w:hyperlink>
          </w:p>
        </w:tc>
        <w:tc>
          <w:tcPr>
            <w:tcW w:w="1276" w:type="dxa"/>
            <w:tcBorders>
              <w:right w:val="single" w:sz="4" w:space="0" w:color="auto"/>
            </w:tcBorders>
          </w:tcPr>
          <w:p w14:paraId="14B6954B" w14:textId="219A978B" w:rsidR="00740580" w:rsidRDefault="00740580" w:rsidP="005A6AB1">
            <w:pPr>
              <w:cnfStyle w:val="000000010000" w:firstRow="0" w:lastRow="0" w:firstColumn="0" w:lastColumn="0" w:oddVBand="0" w:evenVBand="0" w:oddHBand="0" w:evenHBand="1" w:firstRowFirstColumn="0" w:firstRowLastColumn="0" w:lastRowFirstColumn="0" w:lastRowLastColumn="0"/>
            </w:pPr>
            <w:r>
              <w:t>x</w:t>
            </w:r>
          </w:p>
        </w:tc>
        <w:tc>
          <w:tcPr>
            <w:tcW w:w="1134" w:type="dxa"/>
            <w:tcBorders>
              <w:left w:val="single" w:sz="4" w:space="0" w:color="auto"/>
            </w:tcBorders>
          </w:tcPr>
          <w:p w14:paraId="702C93BF" w14:textId="3FBF8389" w:rsidR="00740580" w:rsidRDefault="00740580" w:rsidP="00740580">
            <w:pPr>
              <w:cnfStyle w:val="000000010000" w:firstRow="0" w:lastRow="0" w:firstColumn="0" w:lastColumn="0" w:oddVBand="0" w:evenVBand="0" w:oddHBand="0" w:evenHBand="1" w:firstRowFirstColumn="0" w:firstRowLastColumn="0" w:lastRowFirstColumn="0" w:lastRowLastColumn="0"/>
            </w:pPr>
            <w:r>
              <w:t>x</w:t>
            </w:r>
          </w:p>
        </w:tc>
      </w:tr>
      <w:tr w:rsidR="00740580" w14:paraId="43220D24" w14:textId="22F91AF1" w:rsidTr="0061109D">
        <w:tc>
          <w:tcPr>
            <w:cnfStyle w:val="001000000000" w:firstRow="0" w:lastRow="0" w:firstColumn="1" w:lastColumn="0" w:oddVBand="0" w:evenVBand="0" w:oddHBand="0" w:evenHBand="0" w:firstRowFirstColumn="0" w:firstRowLastColumn="0" w:lastRowFirstColumn="0" w:lastRowLastColumn="0"/>
            <w:tcW w:w="3119" w:type="dxa"/>
          </w:tcPr>
          <w:p w14:paraId="3219BB73" w14:textId="2C8062D8" w:rsidR="00740580" w:rsidRDefault="00740580" w:rsidP="005A6AB1">
            <w:r>
              <w:t>Nicht mehr empfohlen</w:t>
            </w:r>
          </w:p>
        </w:tc>
        <w:tc>
          <w:tcPr>
            <w:tcW w:w="4536" w:type="dxa"/>
          </w:tcPr>
          <w:p w14:paraId="2038FAE1" w14:textId="5BB3CC77" w:rsidR="00740580" w:rsidRPr="0002656B" w:rsidRDefault="00C359BD" w:rsidP="005A6AB1">
            <w:pPr>
              <w:cnfStyle w:val="000000000000" w:firstRow="0" w:lastRow="0" w:firstColumn="0" w:lastColumn="0" w:oddVBand="0" w:evenVBand="0" w:oddHBand="0" w:evenHBand="0" w:firstRowFirstColumn="0" w:firstRowLastColumn="0" w:lastRowFirstColumn="0" w:lastRowLastColumn="0"/>
              <w:rPr>
                <w:rFonts w:cs="Arial"/>
                <w:color w:val="000000"/>
                <w:highlight w:val="white"/>
              </w:rPr>
            </w:pPr>
            <w:hyperlink r:id="rId55" w:history="1">
              <w:r w:rsidR="00740580" w:rsidRPr="0002656B">
                <w:rPr>
                  <w:rStyle w:val="Hyperlink"/>
                  <w:rFonts w:cs="Arial"/>
                  <w:highlight w:val="white"/>
                </w:rPr>
                <w:t>http://purl.org/adms/status/Deprecated</w:t>
              </w:r>
            </w:hyperlink>
          </w:p>
        </w:tc>
        <w:tc>
          <w:tcPr>
            <w:tcW w:w="1276" w:type="dxa"/>
            <w:tcBorders>
              <w:right w:val="single" w:sz="4" w:space="0" w:color="auto"/>
            </w:tcBorders>
          </w:tcPr>
          <w:p w14:paraId="44FD43E2" w14:textId="760DE228" w:rsidR="00740580" w:rsidRDefault="00740580" w:rsidP="005A6AB1">
            <w:pPr>
              <w:cnfStyle w:val="000000000000" w:firstRow="0" w:lastRow="0" w:firstColumn="0" w:lastColumn="0" w:oddVBand="0" w:evenVBand="0" w:oddHBand="0" w:evenHBand="0" w:firstRowFirstColumn="0" w:firstRowLastColumn="0" w:lastRowFirstColumn="0" w:lastRowLastColumn="0"/>
            </w:pPr>
            <w:r>
              <w:t>x</w:t>
            </w:r>
          </w:p>
        </w:tc>
        <w:tc>
          <w:tcPr>
            <w:tcW w:w="1134" w:type="dxa"/>
            <w:tcBorders>
              <w:left w:val="single" w:sz="4" w:space="0" w:color="auto"/>
            </w:tcBorders>
          </w:tcPr>
          <w:p w14:paraId="498B468C" w14:textId="3125F430" w:rsidR="00740580" w:rsidRDefault="00740580" w:rsidP="00740580">
            <w:pPr>
              <w:cnfStyle w:val="000000000000" w:firstRow="0" w:lastRow="0" w:firstColumn="0" w:lastColumn="0" w:oddVBand="0" w:evenVBand="0" w:oddHBand="0" w:evenHBand="0" w:firstRowFirstColumn="0" w:firstRowLastColumn="0" w:lastRowFirstColumn="0" w:lastRowLastColumn="0"/>
            </w:pPr>
            <w:r>
              <w:t>x</w:t>
            </w:r>
          </w:p>
        </w:tc>
      </w:tr>
      <w:tr w:rsidR="00740580" w14:paraId="5F2CB561" w14:textId="590A6F16" w:rsidTr="00611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7B1CA9F" w14:textId="3BCE7C9D" w:rsidR="00740580" w:rsidRDefault="00740580" w:rsidP="005A6AB1">
            <w:r>
              <w:t>zurückgezogen</w:t>
            </w:r>
          </w:p>
        </w:tc>
        <w:tc>
          <w:tcPr>
            <w:tcW w:w="4536" w:type="dxa"/>
          </w:tcPr>
          <w:p w14:paraId="5AB72D59" w14:textId="7F7E6A4C" w:rsidR="00740580" w:rsidRPr="0002656B" w:rsidRDefault="00C359BD" w:rsidP="005A6AB1">
            <w:pPr>
              <w:cnfStyle w:val="000000010000" w:firstRow="0" w:lastRow="0" w:firstColumn="0" w:lastColumn="0" w:oddVBand="0" w:evenVBand="0" w:oddHBand="0" w:evenHBand="1" w:firstRowFirstColumn="0" w:firstRowLastColumn="0" w:lastRowFirstColumn="0" w:lastRowLastColumn="0"/>
              <w:rPr>
                <w:rFonts w:cs="Arial"/>
                <w:color w:val="000000"/>
                <w:highlight w:val="white"/>
              </w:rPr>
            </w:pPr>
            <w:hyperlink r:id="rId56" w:history="1">
              <w:r w:rsidR="00740580" w:rsidRPr="0002656B">
                <w:rPr>
                  <w:rStyle w:val="Hyperlink"/>
                  <w:rFonts w:cs="Arial"/>
                  <w:highlight w:val="white"/>
                </w:rPr>
                <w:t>http://purl.org/adms/status/Withdrawn</w:t>
              </w:r>
            </w:hyperlink>
          </w:p>
        </w:tc>
        <w:tc>
          <w:tcPr>
            <w:tcW w:w="1276" w:type="dxa"/>
            <w:tcBorders>
              <w:right w:val="single" w:sz="4" w:space="0" w:color="auto"/>
            </w:tcBorders>
          </w:tcPr>
          <w:p w14:paraId="40538546" w14:textId="42B4642C" w:rsidR="00740580" w:rsidRDefault="00740580" w:rsidP="005A6AB1">
            <w:pPr>
              <w:cnfStyle w:val="000000010000" w:firstRow="0" w:lastRow="0" w:firstColumn="0" w:lastColumn="0" w:oddVBand="0" w:evenVBand="0" w:oddHBand="0" w:evenHBand="1" w:firstRowFirstColumn="0" w:firstRowLastColumn="0" w:lastRowFirstColumn="0" w:lastRowLastColumn="0"/>
            </w:pPr>
            <w:r>
              <w:t>x</w:t>
            </w:r>
          </w:p>
        </w:tc>
        <w:tc>
          <w:tcPr>
            <w:tcW w:w="1134" w:type="dxa"/>
            <w:tcBorders>
              <w:left w:val="single" w:sz="4" w:space="0" w:color="auto"/>
            </w:tcBorders>
          </w:tcPr>
          <w:p w14:paraId="00548B45" w14:textId="6C227AAE" w:rsidR="00740580" w:rsidRDefault="00740580" w:rsidP="00740580">
            <w:pPr>
              <w:cnfStyle w:val="000000010000" w:firstRow="0" w:lastRow="0" w:firstColumn="0" w:lastColumn="0" w:oddVBand="0" w:evenVBand="0" w:oddHBand="0" w:evenHBand="1" w:firstRowFirstColumn="0" w:firstRowLastColumn="0" w:lastRowFirstColumn="0" w:lastRowLastColumn="0"/>
            </w:pPr>
            <w:r>
              <w:t>x</w:t>
            </w:r>
          </w:p>
        </w:tc>
      </w:tr>
    </w:tbl>
    <w:p w14:paraId="2A4A36F2" w14:textId="2A27BF86" w:rsidR="005A6AB1" w:rsidRDefault="00781A5A" w:rsidP="000F45CA">
      <w:pPr>
        <w:pStyle w:val="Konvention"/>
      </w:pPr>
      <w:bookmarkStart w:id="503" w:name="_Toc485753028"/>
      <w:bookmarkStart w:id="504" w:name="_Toc513111893"/>
      <w:bookmarkStart w:id="505" w:name="_Toc513112323"/>
      <w:bookmarkStart w:id="506" w:name="_Toc514070699"/>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22</w:t>
      </w:r>
      <w:r w:rsidR="00C359BD">
        <w:rPr>
          <w:noProof/>
        </w:rPr>
        <w:fldChar w:fldCharType="end"/>
      </w:r>
      <w:r w:rsidRPr="008354B0">
        <w:t>:</w:t>
      </w:r>
      <w:r w:rsidR="0011773A">
        <w:tab/>
      </w:r>
      <w:r>
        <w:t xml:space="preserve">Es MÜSSEN Metadaten zu </w:t>
      </w:r>
      <w:r w:rsidR="001D3F94">
        <w:t>Datenstrukturen</w:t>
      </w:r>
      <w:r>
        <w:t xml:space="preserve"> mit Distributionen im </w:t>
      </w:r>
      <w:r w:rsidRPr="000E2C68">
        <w:rPr>
          <w:rFonts w:ascii="Courier New" w:eastAsia="Times New Roman" w:hAnsi="Courier New" w:cs="Courier New"/>
          <w:color w:val="000000"/>
          <w:sz w:val="18"/>
          <w:szCs w:val="22"/>
          <w:lang w:eastAsia="de-DE"/>
        </w:rPr>
        <w:t>adms:status</w:t>
      </w:r>
      <w:r w:rsidR="00801391">
        <w:t xml:space="preserve"> </w:t>
      </w:r>
      <w:r>
        <w:t>„Completed“</w:t>
      </w:r>
      <w:r w:rsidR="00E200C2">
        <w:t>, „Deprecated“</w:t>
      </w:r>
      <w:r>
        <w:t xml:space="preserve"> oder „Withdrawn“ transportiert werden.</w:t>
      </w:r>
      <w:bookmarkEnd w:id="503"/>
      <w:bookmarkEnd w:id="504"/>
      <w:bookmarkEnd w:id="505"/>
      <w:bookmarkEnd w:id="506"/>
    </w:p>
    <w:p w14:paraId="57D178FE" w14:textId="5B21440A" w:rsidR="00F5388F" w:rsidRDefault="00F1718C" w:rsidP="0002656B">
      <w:r>
        <w:t>Beim Entwurf der Metadaten haben</w:t>
      </w:r>
      <w:r w:rsidR="00880DDF">
        <w:t xml:space="preserve"> </w:t>
      </w:r>
      <w:r>
        <w:t xml:space="preserve">Distributionen </w:t>
      </w:r>
      <w:r w:rsidR="00616698">
        <w:t>oft ungeklärte Lizenzverhältnisse, Ansprechpartner, oder sind in der Kategorisierung noch nicht trennscharf.</w:t>
      </w:r>
      <w:r w:rsidR="00B10BCD">
        <w:t xml:space="preserve"> Während die Erfassung von Datenstrukturen in diesem Status in einem Katalog durchaus Sinn machen</w:t>
      </w:r>
      <w:r w:rsidR="00880DDF">
        <w:t xml:space="preserve"> </w:t>
      </w:r>
      <w:r w:rsidR="00B10BCD">
        <w:t>kann, ist es in der Regel nicht erwünscht, die Metadaten bereits zu publizieren.</w:t>
      </w:r>
      <w:r w:rsidR="00616698">
        <w:t xml:space="preserve"> Daher werden mit DCAT-AP.de die </w:t>
      </w:r>
      <w:r w:rsidR="00E200C2">
        <w:t xml:space="preserve">Status „Completed“, </w:t>
      </w:r>
      <w:r w:rsidR="00616698">
        <w:t>„Withdrawn“</w:t>
      </w:r>
      <w:r w:rsidR="00E200C2">
        <w:t xml:space="preserve"> und „Deprecated“</w:t>
      </w:r>
      <w:r w:rsidR="00616698">
        <w:t xml:space="preserve"> </w:t>
      </w:r>
      <w:r>
        <w:t>verwendet</w:t>
      </w:r>
      <w:r w:rsidR="00F5388F">
        <w:t>.</w:t>
      </w:r>
    </w:p>
    <w:p w14:paraId="304A2C64" w14:textId="51EB3771" w:rsidR="00E200C2" w:rsidRDefault="00E200C2" w:rsidP="000F45CA">
      <w:pPr>
        <w:pStyle w:val="Konvention"/>
      </w:pPr>
      <w:bookmarkStart w:id="507" w:name="_Toc485753029"/>
      <w:bookmarkStart w:id="508" w:name="_Toc513111894"/>
      <w:bookmarkStart w:id="509" w:name="_Toc513112324"/>
      <w:bookmarkStart w:id="510" w:name="_Toc514070700"/>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23</w:t>
      </w:r>
      <w:r w:rsidR="00C359BD">
        <w:rPr>
          <w:noProof/>
        </w:rPr>
        <w:fldChar w:fldCharType="end"/>
      </w:r>
      <w:r w:rsidRPr="008354B0">
        <w:t>:</w:t>
      </w:r>
      <w:r w:rsidR="000F45CA">
        <w:tab/>
      </w:r>
      <w:r>
        <w:t xml:space="preserve">Es MÜSSEN Metadaten zu </w:t>
      </w:r>
      <w:r w:rsidR="001D3F94">
        <w:t xml:space="preserve">Datenstrukturen </w:t>
      </w:r>
      <w:r>
        <w:t xml:space="preserve">mit Distributionen im </w:t>
      </w:r>
      <w:r w:rsidRPr="0061109D">
        <w:rPr>
          <w:rFonts w:ascii="Courier New" w:eastAsia="Times New Roman" w:hAnsi="Courier New" w:cs="Courier New"/>
          <w:color w:val="000000"/>
          <w:sz w:val="18"/>
          <w:szCs w:val="22"/>
          <w:lang w:eastAsia="de-DE"/>
        </w:rPr>
        <w:t>adms:status</w:t>
      </w:r>
      <w:r w:rsidR="00801391">
        <w:t xml:space="preserve"> </w:t>
      </w:r>
      <w:r>
        <w:t>„Completed“, „Deprecated“ in dcat-ap.de konformen Portalen angezeigt werden.</w:t>
      </w:r>
      <w:bookmarkEnd w:id="507"/>
      <w:bookmarkEnd w:id="508"/>
      <w:bookmarkEnd w:id="509"/>
      <w:bookmarkEnd w:id="510"/>
    </w:p>
    <w:p w14:paraId="08E3C168" w14:textId="4628F5AE" w:rsidR="00E200C2" w:rsidRDefault="00740580" w:rsidP="0002656B">
      <w:r>
        <w:t>Bevor Elemente</w:t>
      </w:r>
      <w:r w:rsidR="00801391">
        <w:t xml:space="preserve"> </w:t>
      </w:r>
      <w:r w:rsidR="00984780">
        <w:t>mit</w:t>
      </w:r>
      <w:r w:rsidR="00E200C2">
        <w:t xml:space="preserve"> „Withdrawn“ längerfristig als „zurückgezogen“ markiert</w:t>
      </w:r>
      <w:r w:rsidR="005A38E1">
        <w:t xml:space="preserve"> werden,</w:t>
      </w:r>
      <w:r w:rsidR="00E200C2">
        <w:t xml:space="preserve"> SOLLEN </w:t>
      </w:r>
      <w:r w:rsidR="005A38E1">
        <w:t xml:space="preserve">sie </w:t>
      </w:r>
      <w:r w:rsidR="00E200C2">
        <w:t xml:space="preserve">zuvor für die Dauer von 30 Tagen mit dem </w:t>
      </w:r>
      <w:r w:rsidR="00E200C2" w:rsidRPr="000E2C68">
        <w:rPr>
          <w:rFonts w:ascii="Courier New" w:hAnsi="Courier New" w:cs="Courier New"/>
        </w:rPr>
        <w:t>adms:status</w:t>
      </w:r>
      <w:r w:rsidR="00E200C2">
        <w:t xml:space="preserve"> „Deprecated“ als „</w:t>
      </w:r>
      <w:r w:rsidR="00984780">
        <w:t>Nicht mehr empfohlen</w:t>
      </w:r>
      <w:r w:rsidR="00E200C2">
        <w:t>“</w:t>
      </w:r>
      <w:r w:rsidR="00984780">
        <w:t xml:space="preserve"> </w:t>
      </w:r>
      <w:r w:rsidR="00E200C2">
        <w:t>ausgewiesen werden.</w:t>
      </w:r>
    </w:p>
    <w:p w14:paraId="4C922978" w14:textId="47BAD9FE" w:rsidR="001D3F94" w:rsidRDefault="001D3F94" w:rsidP="001D3F94">
      <w:pPr>
        <w:pStyle w:val="Konvention"/>
      </w:pPr>
      <w:bookmarkStart w:id="511" w:name="_Toc485753030"/>
      <w:bookmarkStart w:id="512" w:name="_Toc513111895"/>
      <w:bookmarkStart w:id="513" w:name="_Toc513112325"/>
      <w:bookmarkStart w:id="514" w:name="_Toc514070701"/>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24</w:t>
      </w:r>
      <w:r w:rsidR="00C359BD">
        <w:rPr>
          <w:noProof/>
        </w:rPr>
        <w:fldChar w:fldCharType="end"/>
      </w:r>
      <w:r w:rsidRPr="008354B0">
        <w:t>:</w:t>
      </w:r>
      <w:r w:rsidRPr="000D30CE">
        <w:t xml:space="preserve"> </w:t>
      </w:r>
      <w:r>
        <w:tab/>
        <w:t>Es SOLLEN Datenstrukturen mit Distributione</w:t>
      </w:r>
      <w:r w:rsidRPr="003A0547">
        <w:rPr>
          <w:i w:val="0"/>
        </w:rPr>
        <w:t xml:space="preserve">n im </w:t>
      </w:r>
      <w:r w:rsidRPr="003A0547">
        <w:rPr>
          <w:rFonts w:ascii="Courier New" w:eastAsia="Times New Roman" w:hAnsi="Courier New" w:cs="Courier New"/>
          <w:color w:val="000000"/>
          <w:sz w:val="18"/>
          <w:szCs w:val="22"/>
          <w:lang w:eastAsia="de-DE"/>
        </w:rPr>
        <w:t>adms:status</w:t>
      </w:r>
      <w:r>
        <w:t xml:space="preserve"> „Withdrawn“ zunächst mit „Deprecated“ ausgewiesen werden.</w:t>
      </w:r>
      <w:bookmarkEnd w:id="511"/>
      <w:bookmarkEnd w:id="512"/>
      <w:bookmarkEnd w:id="513"/>
      <w:bookmarkEnd w:id="514"/>
    </w:p>
    <w:p w14:paraId="14E49B24" w14:textId="713E6D03" w:rsidR="00874864" w:rsidRPr="00940257" w:rsidRDefault="00874864" w:rsidP="00905158">
      <w:pPr>
        <w:pStyle w:val="berschrift3"/>
      </w:pPr>
      <w:bookmarkStart w:id="515" w:name="_Toc514070657"/>
      <w:r w:rsidRPr="00940257">
        <w:lastRenderedPageBreak/>
        <w:t>dct:identifier und adms:identifier</w:t>
      </w:r>
      <w:r w:rsidR="00940257" w:rsidRPr="00940257">
        <w:t xml:space="preserve"> – </w:t>
      </w:r>
      <w:r w:rsidR="00940257">
        <w:t>Umgang mit bestehenden IDs</w:t>
      </w:r>
      <w:bookmarkEnd w:id="515"/>
      <w:r w:rsidR="00940257">
        <w:t xml:space="preserve"> </w:t>
      </w:r>
    </w:p>
    <w:p w14:paraId="0226AD60" w14:textId="4DB50483" w:rsidR="00BB7031" w:rsidRPr="00BB7031" w:rsidRDefault="006A3D25" w:rsidP="00BB7031">
      <w:r>
        <w:t>Der Umgang mit den beiden Identifier</w:t>
      </w:r>
      <w:r w:rsidR="00517811">
        <w:t>-E</w:t>
      </w:r>
      <w:r>
        <w:t>ntitäten wird in den DCAT-AP Implementat</w:t>
      </w:r>
      <w:r w:rsidR="0073323F">
        <w:t>ion Guidelines</w:t>
      </w:r>
      <w:r w:rsidR="00BB7031">
        <w:rPr>
          <w:rStyle w:val="Funotenzeichen"/>
        </w:rPr>
        <w:footnoteReference w:id="6"/>
      </w:r>
      <w:r w:rsidR="0073323F">
        <w:t xml:space="preserve"> genauer erklärt und hier als Konvention für die </w:t>
      </w:r>
      <w:r w:rsidR="00997D21">
        <w:t>an</w:t>
      </w:r>
      <w:r w:rsidR="0073323F">
        <w:t xml:space="preserve"> GovData </w:t>
      </w:r>
      <w:r w:rsidR="00997D21">
        <w:t xml:space="preserve">anliefernden Kooperationspartner </w:t>
      </w:r>
      <w:r w:rsidR="0073323F">
        <w:t>festgelegt.</w:t>
      </w:r>
      <w:r w:rsidR="007C2D31">
        <w:t xml:space="preserve"> </w:t>
      </w:r>
      <w:r w:rsidR="00BB7031">
        <w:t xml:space="preserve">In der Regel soll in </w:t>
      </w:r>
      <w:r w:rsidR="00BB7031" w:rsidRPr="00BB7031">
        <w:rPr>
          <w:rFonts w:ascii="Courier New" w:eastAsia="Times New Roman" w:hAnsi="Courier New" w:cs="Courier New"/>
          <w:color w:val="000000"/>
          <w:sz w:val="18"/>
          <w:szCs w:val="22"/>
          <w:lang w:eastAsia="de-DE"/>
        </w:rPr>
        <w:t>dct:identifier</w:t>
      </w:r>
      <w:r w:rsidR="00BB7031">
        <w:t xml:space="preserve"> der „Original-“URI der Datenstruktur hinterlegt werden.</w:t>
      </w:r>
    </w:p>
    <w:p w14:paraId="78A559E3" w14:textId="77777777" w:rsidR="00BB7031" w:rsidRPr="00BB7031" w:rsidRDefault="00BB7031" w:rsidP="00895319"/>
    <w:p w14:paraId="7A52E8F5" w14:textId="6649CD59" w:rsidR="0073323F" w:rsidRDefault="0073323F" w:rsidP="000F45CA">
      <w:pPr>
        <w:pStyle w:val="Konvention"/>
      </w:pPr>
      <w:bookmarkStart w:id="516" w:name="_Toc485753031"/>
      <w:bookmarkStart w:id="517" w:name="_Toc513111896"/>
      <w:bookmarkStart w:id="518" w:name="_Toc513112326"/>
      <w:bookmarkStart w:id="519" w:name="_Toc514070702"/>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25</w:t>
      </w:r>
      <w:r w:rsidR="00C359BD">
        <w:rPr>
          <w:noProof/>
        </w:rPr>
        <w:fldChar w:fldCharType="end"/>
      </w:r>
      <w:r w:rsidRPr="008354B0">
        <w:t>:</w:t>
      </w:r>
      <w:r w:rsidR="0011773A">
        <w:tab/>
      </w:r>
      <w:r>
        <w:t xml:space="preserve">Bekommt ein Kooperationspartner eine </w:t>
      </w:r>
      <w:r w:rsidR="00DC2A4B">
        <w:t>Datenstruktur</w:t>
      </w:r>
      <w:r>
        <w:t xml:space="preserve"> mit ausgefülltem </w:t>
      </w:r>
      <w:r w:rsidRPr="000E2C68">
        <w:rPr>
          <w:rFonts w:ascii="Courier New" w:eastAsia="Times New Roman" w:hAnsi="Courier New" w:cs="Courier New"/>
          <w:color w:val="000000"/>
          <w:sz w:val="18"/>
          <w:szCs w:val="22"/>
          <w:lang w:eastAsia="de-DE"/>
        </w:rPr>
        <w:t>dct:identifier</w:t>
      </w:r>
      <w:r>
        <w:t>, so MUSS dieser unverändert weitergegeben werden.</w:t>
      </w:r>
      <w:bookmarkEnd w:id="516"/>
      <w:bookmarkEnd w:id="517"/>
      <w:bookmarkEnd w:id="518"/>
      <w:bookmarkEnd w:id="519"/>
    </w:p>
    <w:p w14:paraId="6EBD02E5" w14:textId="77777777" w:rsidR="0073323F" w:rsidRDefault="0073323F" w:rsidP="00895319"/>
    <w:p w14:paraId="3CF99FDE" w14:textId="3857B4A3" w:rsidR="0073323F" w:rsidRDefault="0073323F" w:rsidP="000F45CA">
      <w:pPr>
        <w:pStyle w:val="Konvention"/>
      </w:pPr>
      <w:bookmarkStart w:id="520" w:name="_Toc485753032"/>
      <w:bookmarkStart w:id="521" w:name="_Toc513111897"/>
      <w:bookmarkStart w:id="522" w:name="_Toc513112327"/>
      <w:bookmarkStart w:id="523" w:name="_Toc514070703"/>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26</w:t>
      </w:r>
      <w:r w:rsidR="00C359BD">
        <w:rPr>
          <w:noProof/>
        </w:rPr>
        <w:fldChar w:fldCharType="end"/>
      </w:r>
      <w:r w:rsidRPr="008354B0">
        <w:t>:</w:t>
      </w:r>
      <w:r w:rsidR="000F45CA">
        <w:tab/>
      </w:r>
      <w:r>
        <w:t xml:space="preserve">Kooperationspartner </w:t>
      </w:r>
      <w:r w:rsidR="00C01D45">
        <w:t xml:space="preserve">KÖNNEN </w:t>
      </w:r>
      <w:r>
        <w:t xml:space="preserve">ihre eigenen Identifier in der Eigenschaft </w:t>
      </w:r>
      <w:r w:rsidRPr="000E2C68">
        <w:rPr>
          <w:rFonts w:ascii="Courier New" w:eastAsia="Times New Roman" w:hAnsi="Courier New" w:cs="Courier New"/>
          <w:color w:val="000000"/>
          <w:sz w:val="18"/>
          <w:szCs w:val="22"/>
          <w:lang w:eastAsia="de-DE"/>
        </w:rPr>
        <w:t>adms:identifier</w:t>
      </w:r>
      <w:r>
        <w:t xml:space="preserve"> auflisten. Bestehende Einträge von </w:t>
      </w:r>
      <w:r w:rsidRPr="000E2C68">
        <w:rPr>
          <w:rFonts w:ascii="Courier New" w:eastAsia="Times New Roman" w:hAnsi="Courier New" w:cs="Courier New"/>
          <w:color w:val="000000"/>
          <w:sz w:val="18"/>
          <w:szCs w:val="22"/>
          <w:lang w:eastAsia="de-DE"/>
        </w:rPr>
        <w:t>adms:identifier</w:t>
      </w:r>
      <w:r>
        <w:t xml:space="preserve"> MÜSSEN unverändert bleiben.</w:t>
      </w:r>
      <w:bookmarkEnd w:id="520"/>
      <w:bookmarkEnd w:id="521"/>
      <w:bookmarkEnd w:id="522"/>
      <w:bookmarkEnd w:id="523"/>
    </w:p>
    <w:p w14:paraId="038EF684" w14:textId="77BAB6DF" w:rsidR="006A3D25" w:rsidRDefault="00542062" w:rsidP="00895319">
      <w:r>
        <w:t xml:space="preserve">Nachfolgend </w:t>
      </w:r>
      <w:r w:rsidR="00880DDF">
        <w:t xml:space="preserve">ist das </w:t>
      </w:r>
      <w:r w:rsidR="00E33923">
        <w:t xml:space="preserve">in den Implementation Guidelines </w:t>
      </w:r>
      <w:r w:rsidR="00F1718C">
        <w:t>im Kapitel „</w:t>
      </w:r>
      <w:r w:rsidR="00F1718C" w:rsidRPr="00F75A1D">
        <w:t>How</w:t>
      </w:r>
      <w:r w:rsidR="00F1718C">
        <w:t xml:space="preserve"> </w:t>
      </w:r>
      <w:r w:rsidR="00F1718C" w:rsidRPr="00F75A1D">
        <w:t>to</w:t>
      </w:r>
      <w:r w:rsidR="00F1718C">
        <w:t xml:space="preserve"> manage </w:t>
      </w:r>
      <w:r w:rsidR="00F1718C" w:rsidRPr="00F75A1D">
        <w:t>duplicates</w:t>
      </w:r>
      <w:r w:rsidR="00880DDF">
        <w:t>“</w:t>
      </w:r>
      <w:r w:rsidR="005D0B20">
        <w:rPr>
          <w:rStyle w:val="Funotenzeichen"/>
        </w:rPr>
        <w:footnoteReference w:id="7"/>
      </w:r>
      <w:r w:rsidR="00F1718C">
        <w:t xml:space="preserve"> </w:t>
      </w:r>
      <w:r w:rsidR="006A3D25">
        <w:t>gegebene Beispiel</w:t>
      </w:r>
      <w:r w:rsidR="00880DDF">
        <w:t xml:space="preserve"> aufgeführt</w:t>
      </w:r>
      <w:r w:rsidR="00997D21">
        <w:t>. Es ist</w:t>
      </w:r>
      <w:r w:rsidR="006A3D25">
        <w:t xml:space="preserve"> auf die GovData Situation und DCAT-AP.de angepasst</w:t>
      </w:r>
      <w:r w:rsidR="00997D21">
        <w:t>:</w:t>
      </w:r>
    </w:p>
    <w:p w14:paraId="10A0588A" w14:textId="120EEB5E" w:rsidR="006A3D25" w:rsidRPr="006A3D25" w:rsidRDefault="006A3D25" w:rsidP="00895319">
      <w:r>
        <w:t>Das Beispiel zeigt Daten auf 3 Portalen:</w:t>
      </w:r>
    </w:p>
    <w:p w14:paraId="6F0F442B" w14:textId="63021734" w:rsidR="006A3D25" w:rsidRPr="006A3D25" w:rsidRDefault="006A3D25" w:rsidP="0002656B">
      <w:pPr>
        <w:rPr>
          <w:lang w:eastAsia="de-DE"/>
        </w:rPr>
      </w:pPr>
      <w:r w:rsidRPr="006A3D25">
        <w:rPr>
          <w:lang w:eastAsia="de-DE"/>
        </w:rPr>
        <w:t>D</w:t>
      </w:r>
      <w:r w:rsidR="00DC2A4B">
        <w:rPr>
          <w:lang w:eastAsia="de-DE"/>
        </w:rPr>
        <w:t>ie</w:t>
      </w:r>
      <w:r w:rsidRPr="006A3D25">
        <w:rPr>
          <w:lang w:eastAsia="de-DE"/>
        </w:rPr>
        <w:t xml:space="preserve"> Original</w:t>
      </w:r>
      <w:r w:rsidR="000175E8">
        <w:rPr>
          <w:lang w:eastAsia="de-DE"/>
        </w:rPr>
        <w:t>-</w:t>
      </w:r>
      <w:r w:rsidR="00542062">
        <w:rPr>
          <w:lang w:eastAsia="de-DE"/>
        </w:rPr>
        <w:t>D</w:t>
      </w:r>
      <w:r w:rsidR="00DC2A4B">
        <w:rPr>
          <w:lang w:eastAsia="de-DE"/>
        </w:rPr>
        <w:t>atenstruktur</w:t>
      </w:r>
      <w:r w:rsidRPr="006A3D25">
        <w:rPr>
          <w:lang w:eastAsia="de-DE"/>
        </w:rPr>
        <w:t xml:space="preserve"> wurde in Hamburg eingestellt und zunächst </w:t>
      </w:r>
      <w:r w:rsidR="00A97673">
        <w:rPr>
          <w:lang w:eastAsia="de-DE"/>
        </w:rPr>
        <w:t>dort</w:t>
      </w:r>
      <w:r w:rsidR="00A97673" w:rsidRPr="006A3D25">
        <w:rPr>
          <w:lang w:eastAsia="de-DE"/>
        </w:rPr>
        <w:t xml:space="preserve"> </w:t>
      </w:r>
      <w:r w:rsidRPr="006A3D25">
        <w:rPr>
          <w:lang w:eastAsia="de-DE"/>
        </w:rPr>
        <w:t xml:space="preserve">veröffentlicht. </w:t>
      </w:r>
      <w:r>
        <w:rPr>
          <w:lang w:eastAsia="de-DE"/>
        </w:rPr>
        <w:t>Da d</w:t>
      </w:r>
      <w:r w:rsidR="00DC2A4B">
        <w:rPr>
          <w:lang w:eastAsia="de-DE"/>
        </w:rPr>
        <w:t>ie</w:t>
      </w:r>
      <w:r>
        <w:rPr>
          <w:lang w:eastAsia="de-DE"/>
        </w:rPr>
        <w:t xml:space="preserve"> </w:t>
      </w:r>
      <w:r w:rsidR="00DC2A4B">
        <w:rPr>
          <w:lang w:eastAsia="de-DE"/>
        </w:rPr>
        <w:t>Datenstruktur</w:t>
      </w:r>
      <w:r>
        <w:rPr>
          <w:lang w:eastAsia="de-DE"/>
        </w:rPr>
        <w:t xml:space="preserve"> </w:t>
      </w:r>
      <w:r w:rsidR="00A97673">
        <w:rPr>
          <w:lang w:eastAsia="de-DE"/>
        </w:rPr>
        <w:t xml:space="preserve">dort </w:t>
      </w:r>
      <w:r>
        <w:rPr>
          <w:lang w:eastAsia="de-DE"/>
        </w:rPr>
        <w:t xml:space="preserve">veröffentlicht wird, wird ein stabiler Identifier </w:t>
      </w:r>
      <w:r w:rsidRPr="000E2C68">
        <w:rPr>
          <w:rFonts w:ascii="Courier New" w:hAnsi="Courier New" w:cs="Courier New"/>
        </w:rPr>
        <w:t>dct:identifier</w:t>
      </w:r>
      <w:r>
        <w:rPr>
          <w:lang w:eastAsia="de-DE"/>
        </w:rPr>
        <w:t xml:space="preserve"> idealerweise bereits nach den GovData URI-Regeln des URI-Konzeptes (http, ids verwenden, datasets)</w:t>
      </w:r>
      <w:r w:rsidR="00801391">
        <w:rPr>
          <w:lang w:eastAsia="de-DE"/>
        </w:rPr>
        <w:t xml:space="preserve"> </w:t>
      </w:r>
      <w:r>
        <w:rPr>
          <w:lang w:eastAsia="de-DE"/>
        </w:rPr>
        <w:t>vergeben:</w:t>
      </w:r>
    </w:p>
    <w:tbl>
      <w:tblPr>
        <w:tblW w:w="7500" w:type="dxa"/>
        <w:shd w:val="clear" w:color="auto" w:fill="FFFFFF"/>
        <w:tblCellMar>
          <w:top w:w="10" w:type="dxa"/>
          <w:left w:w="10" w:type="dxa"/>
          <w:bottom w:w="10" w:type="dxa"/>
          <w:right w:w="10" w:type="dxa"/>
        </w:tblCellMar>
        <w:tblLook w:val="04A0" w:firstRow="1" w:lastRow="0" w:firstColumn="1" w:lastColumn="0" w:noHBand="0" w:noVBand="1"/>
      </w:tblPr>
      <w:tblGrid>
        <w:gridCol w:w="7500"/>
      </w:tblGrid>
      <w:tr w:rsidR="006A3D25" w:rsidRPr="006A3D25" w14:paraId="3A579636"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37B724A0" w14:textId="4AB48B45" w:rsidR="006A3D25" w:rsidRPr="000E2C68" w:rsidRDefault="006A3D25" w:rsidP="00895319">
            <w:pPr>
              <w:rPr>
                <w:sz w:val="18"/>
                <w:lang w:eastAsia="de-DE"/>
              </w:rPr>
            </w:pPr>
            <w:r w:rsidRPr="000E2C68">
              <w:rPr>
                <w:sz w:val="18"/>
                <w:lang w:eastAsia="de-DE"/>
              </w:rPr>
              <w:t>&lt;rdf:Description </w:t>
            </w:r>
            <w:r w:rsidRPr="000E2C68">
              <w:rPr>
                <w:sz w:val="18"/>
                <w:bdr w:val="none" w:sz="0" w:space="0" w:color="auto" w:frame="1"/>
                <w:lang w:eastAsia="de-DE"/>
              </w:rPr>
              <w:t>rdf:about="http://data.hamburg.de/datasets/12345"</w:t>
            </w:r>
            <w:r w:rsidRPr="000E2C68">
              <w:rPr>
                <w:sz w:val="18"/>
                <w:lang w:eastAsia="de-DE"/>
              </w:rPr>
              <w:t>&gt;</w:t>
            </w:r>
          </w:p>
          <w:p w14:paraId="0804E379" w14:textId="77777777" w:rsidR="006A3D25" w:rsidRPr="000E2C68" w:rsidRDefault="006A3D25" w:rsidP="00895319">
            <w:pPr>
              <w:rPr>
                <w:sz w:val="18"/>
                <w:lang w:val="en-GB" w:eastAsia="de-DE"/>
              </w:rPr>
            </w:pPr>
            <w:r w:rsidRPr="000E2C68">
              <w:rPr>
                <w:sz w:val="18"/>
                <w:lang w:val="en-GB" w:eastAsia="de-DE"/>
              </w:rPr>
              <w:t>&lt;rdf:type rdf:resource="http://www.w3.org/ns/dcat#Dataset"/&gt;</w:t>
            </w:r>
          </w:p>
          <w:p w14:paraId="3E97482A" w14:textId="77777777" w:rsidR="006A3D25" w:rsidRPr="000E2C68" w:rsidRDefault="006A3D25" w:rsidP="00895319">
            <w:pPr>
              <w:rPr>
                <w:sz w:val="18"/>
                <w:lang w:val="en-GB" w:eastAsia="de-DE"/>
              </w:rPr>
            </w:pPr>
            <w:r w:rsidRPr="000E2C68">
              <w:rPr>
                <w:sz w:val="18"/>
                <w:lang w:val="en-GB" w:eastAsia="de-DE"/>
              </w:rPr>
              <w:t>&lt;dct:title xml:lang="en"&gt;Companies located in the city harbour&lt;/dct:title&gt;</w:t>
            </w:r>
          </w:p>
          <w:p w14:paraId="4CB8375E" w14:textId="08EBD394" w:rsidR="006A3D25" w:rsidRPr="000E2C68" w:rsidRDefault="006A3D25" w:rsidP="00895319">
            <w:pPr>
              <w:rPr>
                <w:b/>
                <w:sz w:val="18"/>
                <w:lang w:val="en-GB" w:eastAsia="de-DE"/>
              </w:rPr>
            </w:pPr>
            <w:r w:rsidRPr="000E2C68">
              <w:rPr>
                <w:b/>
                <w:sz w:val="18"/>
                <w:bdr w:val="none" w:sz="0" w:space="0" w:color="auto" w:frame="1"/>
                <w:lang w:val="en-GB" w:eastAsia="de-DE"/>
              </w:rPr>
              <w:t>&lt;dct:identifier&gt;http://data.hamburg.de/datasets/12345&lt;/dct:identifier&gt;</w:t>
            </w:r>
          </w:p>
          <w:p w14:paraId="5230EF42" w14:textId="77777777" w:rsidR="006A3D25" w:rsidRPr="006A3D25" w:rsidRDefault="006A3D25" w:rsidP="00895319">
            <w:pPr>
              <w:rPr>
                <w:lang w:eastAsia="de-DE"/>
              </w:rPr>
            </w:pPr>
            <w:r w:rsidRPr="000E2C68">
              <w:rPr>
                <w:sz w:val="18"/>
                <w:lang w:eastAsia="de-DE"/>
              </w:rPr>
              <w:t>&lt;/rdf:Description&gt;</w:t>
            </w:r>
          </w:p>
        </w:tc>
      </w:tr>
    </w:tbl>
    <w:p w14:paraId="6F3C5619" w14:textId="247E0C18" w:rsidR="006A3D25" w:rsidRPr="006A3D25" w:rsidRDefault="006A3D25" w:rsidP="00433E52">
      <w:pPr>
        <w:pStyle w:val="Listenabsatz"/>
        <w:numPr>
          <w:ilvl w:val="0"/>
          <w:numId w:val="7"/>
        </w:numPr>
        <w:rPr>
          <w:lang w:eastAsia="de-DE"/>
        </w:rPr>
      </w:pPr>
      <w:r w:rsidRPr="00A43204">
        <w:rPr>
          <w:bdr w:val="none" w:sz="0" w:space="0" w:color="auto" w:frame="1"/>
          <w:shd w:val="clear" w:color="auto" w:fill="FFFFFF"/>
          <w:lang w:eastAsia="de-DE"/>
        </w:rPr>
        <w:t xml:space="preserve">Beim </w:t>
      </w:r>
      <w:r w:rsidR="00010B24">
        <w:rPr>
          <w:bdr w:val="none" w:sz="0" w:space="0" w:color="auto" w:frame="1"/>
          <w:shd w:val="clear" w:color="auto" w:fill="FFFFFF"/>
          <w:lang w:eastAsia="de-DE"/>
        </w:rPr>
        <w:t>H</w:t>
      </w:r>
      <w:r w:rsidRPr="00A43204">
        <w:rPr>
          <w:bdr w:val="none" w:sz="0" w:space="0" w:color="auto" w:frame="1"/>
          <w:shd w:val="clear" w:color="auto" w:fill="FFFFFF"/>
          <w:lang w:eastAsia="de-DE"/>
        </w:rPr>
        <w:t>arvesten in ein fiktionales regionales “Norddeutschland-Portal” wird ein lo</w:t>
      </w:r>
      <w:r w:rsidR="00E33923">
        <w:rPr>
          <w:bdr w:val="none" w:sz="0" w:space="0" w:color="auto" w:frame="1"/>
          <w:shd w:val="clear" w:color="auto" w:fill="FFFFFF"/>
          <w:lang w:eastAsia="de-DE"/>
        </w:rPr>
        <w:t>k</w:t>
      </w:r>
      <w:r w:rsidRPr="00A43204">
        <w:rPr>
          <w:bdr w:val="none" w:sz="0" w:space="0" w:color="auto" w:frame="1"/>
          <w:shd w:val="clear" w:color="auto" w:fill="FFFFFF"/>
          <w:lang w:eastAsia="de-DE"/>
        </w:rPr>
        <w:t xml:space="preserve">aler </w:t>
      </w:r>
      <w:r w:rsidR="00010B24">
        <w:rPr>
          <w:bdr w:val="none" w:sz="0" w:space="0" w:color="auto" w:frame="1"/>
          <w:shd w:val="clear" w:color="auto" w:fill="FFFFFF"/>
          <w:lang w:eastAsia="de-DE"/>
        </w:rPr>
        <w:t>I</w:t>
      </w:r>
      <w:r w:rsidRPr="00A43204">
        <w:rPr>
          <w:bdr w:val="none" w:sz="0" w:space="0" w:color="auto" w:frame="1"/>
          <w:shd w:val="clear" w:color="auto" w:fill="FFFFFF"/>
          <w:lang w:eastAsia="de-DE"/>
        </w:rPr>
        <w:t xml:space="preserve">dentifier ergänzt, welcher Bedeutung im regionalen Portal </w:t>
      </w:r>
      <w:r w:rsidR="006A03B5" w:rsidRPr="00A43204">
        <w:rPr>
          <w:bdr w:val="none" w:sz="0" w:space="0" w:color="auto" w:frame="1"/>
          <w:shd w:val="clear" w:color="auto" w:fill="FFFFFF"/>
          <w:lang w:eastAsia="de-DE"/>
        </w:rPr>
        <w:t xml:space="preserve">erhält. Diese ID ist im Sinne einer „anderen ID“ als </w:t>
      </w:r>
      <w:r w:rsidRPr="000E2C68">
        <w:rPr>
          <w:rFonts w:ascii="Courier New" w:hAnsi="Courier New" w:cs="Courier New"/>
          <w:b/>
        </w:rPr>
        <w:t>adms:identifier</w:t>
      </w:r>
      <w:r w:rsidR="006A03B5" w:rsidRPr="00A43204">
        <w:rPr>
          <w:b/>
          <w:bCs/>
          <w:bdr w:val="none" w:sz="0" w:space="0" w:color="auto" w:frame="1"/>
          <w:lang w:eastAsia="de-DE"/>
        </w:rPr>
        <w:t xml:space="preserve"> </w:t>
      </w:r>
      <w:r w:rsidR="006A03B5" w:rsidRPr="00A43204">
        <w:rPr>
          <w:bdr w:val="none" w:sz="0" w:space="0" w:color="auto" w:frame="1"/>
          <w:shd w:val="clear" w:color="auto" w:fill="FFFFFF"/>
          <w:lang w:eastAsia="de-DE"/>
        </w:rPr>
        <w:t>zu speichern</w:t>
      </w:r>
      <w:r w:rsidRPr="00A43204">
        <w:rPr>
          <w:bdr w:val="none" w:sz="0" w:space="0" w:color="auto" w:frame="1"/>
          <w:shd w:val="clear" w:color="auto" w:fill="FFFFFF"/>
          <w:lang w:eastAsia="de-DE"/>
        </w:rPr>
        <w:t xml:space="preserve">. </w:t>
      </w:r>
      <w:r w:rsidR="006A03B5" w:rsidRPr="00A43204">
        <w:rPr>
          <w:bdr w:val="none" w:sz="0" w:space="0" w:color="auto" w:frame="1"/>
          <w:shd w:val="clear" w:color="auto" w:fill="FFFFFF"/>
          <w:lang w:eastAsia="de-DE"/>
        </w:rPr>
        <w:t xml:space="preserve">Der bereits vorbelegte </w:t>
      </w:r>
      <w:r w:rsidRPr="00A43204">
        <w:rPr>
          <w:bdr w:val="none" w:sz="0" w:space="0" w:color="auto" w:frame="1"/>
          <w:shd w:val="clear" w:color="auto" w:fill="FFFFFF"/>
          <w:lang w:eastAsia="de-DE"/>
        </w:rPr>
        <w:t>global</w:t>
      </w:r>
      <w:r w:rsidR="006A03B5" w:rsidRPr="00A43204">
        <w:rPr>
          <w:bdr w:val="none" w:sz="0" w:space="0" w:color="auto" w:frame="1"/>
          <w:shd w:val="clear" w:color="auto" w:fill="FFFFFF"/>
          <w:lang w:eastAsia="de-DE"/>
        </w:rPr>
        <w:t>e</w:t>
      </w:r>
      <w:r w:rsidRPr="00A43204">
        <w:rPr>
          <w:bdr w:val="none" w:sz="0" w:space="0" w:color="auto" w:frame="1"/>
          <w:shd w:val="clear" w:color="auto" w:fill="FFFFFF"/>
          <w:lang w:eastAsia="de-DE"/>
        </w:rPr>
        <w:t xml:space="preserve"> identifier (</w:t>
      </w:r>
      <w:r w:rsidRPr="000E2C68">
        <w:rPr>
          <w:rStyle w:val="RDF-Vokabular"/>
        </w:rPr>
        <w:t>dct:identifier</w:t>
      </w:r>
      <w:r w:rsidRPr="00A43204">
        <w:rPr>
          <w:bdr w:val="none" w:sz="0" w:space="0" w:color="auto" w:frame="1"/>
          <w:shd w:val="clear" w:color="auto" w:fill="FFFFFF"/>
          <w:lang w:eastAsia="de-DE"/>
        </w:rPr>
        <w:t xml:space="preserve">) </w:t>
      </w:r>
      <w:r w:rsidR="006A03B5" w:rsidRPr="00A43204">
        <w:rPr>
          <w:bdr w:val="none" w:sz="0" w:space="0" w:color="auto" w:frame="1"/>
          <w:shd w:val="clear" w:color="auto" w:fill="FFFFFF"/>
          <w:lang w:eastAsia="de-DE"/>
        </w:rPr>
        <w:t xml:space="preserve">bleibt dabei unverändert. </w:t>
      </w:r>
    </w:p>
    <w:tbl>
      <w:tblPr>
        <w:tblW w:w="7709" w:type="dxa"/>
        <w:tblInd w:w="75" w:type="dxa"/>
        <w:shd w:val="clear" w:color="auto" w:fill="FFFFFF"/>
        <w:tblCellMar>
          <w:top w:w="10" w:type="dxa"/>
          <w:left w:w="10" w:type="dxa"/>
          <w:bottom w:w="10" w:type="dxa"/>
          <w:right w:w="10" w:type="dxa"/>
        </w:tblCellMar>
        <w:tblLook w:val="04A0" w:firstRow="1" w:lastRow="0" w:firstColumn="1" w:lastColumn="0" w:noHBand="0" w:noVBand="1"/>
      </w:tblPr>
      <w:tblGrid>
        <w:gridCol w:w="7709"/>
      </w:tblGrid>
      <w:tr w:rsidR="006A3D25" w:rsidRPr="006A3D25" w14:paraId="4DF31676" w14:textId="77777777" w:rsidTr="00DE0FDA">
        <w:tc>
          <w:tcPr>
            <w:tcW w:w="7709" w:type="dxa"/>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78BFE647" w14:textId="684DB4E0" w:rsidR="006A3D25" w:rsidRPr="000E2C68" w:rsidRDefault="006A3D25" w:rsidP="00895319">
            <w:pPr>
              <w:rPr>
                <w:sz w:val="18"/>
                <w:lang w:val="fr-FR" w:eastAsia="de-DE"/>
              </w:rPr>
            </w:pPr>
            <w:r w:rsidRPr="000E2C68">
              <w:rPr>
                <w:sz w:val="18"/>
                <w:lang w:val="fr-FR" w:eastAsia="de-DE"/>
              </w:rPr>
              <w:t>&lt;rdf:Description rdf:about="http://data.</w:t>
            </w:r>
            <w:r w:rsidR="0073314E" w:rsidRPr="000E2C68">
              <w:rPr>
                <w:sz w:val="18"/>
                <w:lang w:val="fr-FR" w:eastAsia="de-DE"/>
              </w:rPr>
              <w:t>nordportal</w:t>
            </w:r>
            <w:r w:rsidRPr="000E2C68">
              <w:rPr>
                <w:sz w:val="18"/>
                <w:lang w:val="fr-FR" w:eastAsia="de-DE"/>
              </w:rPr>
              <w:t>.eu/datasets/34567"&gt;</w:t>
            </w:r>
          </w:p>
          <w:p w14:paraId="74F232E4" w14:textId="77777777" w:rsidR="006A3D25" w:rsidRPr="000E2C68" w:rsidRDefault="006A3D25" w:rsidP="00895319">
            <w:pPr>
              <w:rPr>
                <w:sz w:val="18"/>
                <w:lang w:val="en-GB" w:eastAsia="de-DE"/>
              </w:rPr>
            </w:pPr>
            <w:r w:rsidRPr="000E2C68">
              <w:rPr>
                <w:sz w:val="18"/>
                <w:lang w:val="en-GB" w:eastAsia="de-DE"/>
              </w:rPr>
              <w:t>&lt;rdf:type rdf:resource="http://www.w3.org/ns/dcat#Dataset"/&gt;</w:t>
            </w:r>
          </w:p>
          <w:p w14:paraId="0A9753D6" w14:textId="77777777" w:rsidR="006A3D25" w:rsidRPr="000E2C68" w:rsidRDefault="006A3D25" w:rsidP="00895319">
            <w:pPr>
              <w:rPr>
                <w:sz w:val="18"/>
                <w:lang w:val="en-GB" w:eastAsia="de-DE"/>
              </w:rPr>
            </w:pPr>
            <w:r w:rsidRPr="000E2C68">
              <w:rPr>
                <w:sz w:val="18"/>
                <w:lang w:val="en-GB" w:eastAsia="de-DE"/>
              </w:rPr>
              <w:t>&lt;dct:title xml:lang="en"&gt;Companies located in the city harbour&lt;/dct:title&gt;</w:t>
            </w:r>
          </w:p>
          <w:p w14:paraId="6A77E7B8" w14:textId="2FE37DF1" w:rsidR="006A3D25" w:rsidRPr="000E2C68" w:rsidRDefault="006A3D25" w:rsidP="00895319">
            <w:pPr>
              <w:rPr>
                <w:sz w:val="18"/>
                <w:lang w:val="en-GB" w:eastAsia="de-DE"/>
              </w:rPr>
            </w:pPr>
            <w:r w:rsidRPr="000E2C68">
              <w:rPr>
                <w:sz w:val="18"/>
                <w:bdr w:val="none" w:sz="0" w:space="0" w:color="auto" w:frame="1"/>
                <w:lang w:val="en-GB" w:eastAsia="de-DE"/>
              </w:rPr>
              <w:t>&lt;dct:identifier&gt;http://data.</w:t>
            </w:r>
            <w:r w:rsidR="006A03B5" w:rsidRPr="000E2C68">
              <w:rPr>
                <w:sz w:val="18"/>
                <w:bdr w:val="none" w:sz="0" w:space="0" w:color="auto" w:frame="1"/>
                <w:lang w:val="en-GB" w:eastAsia="de-DE"/>
              </w:rPr>
              <w:t>hamburg.de/datasets/12345</w:t>
            </w:r>
            <w:r w:rsidRPr="000E2C68">
              <w:rPr>
                <w:sz w:val="18"/>
                <w:bdr w:val="none" w:sz="0" w:space="0" w:color="auto" w:frame="1"/>
                <w:lang w:val="en-GB" w:eastAsia="de-DE"/>
              </w:rPr>
              <w:t>&lt;/dct:identifier&gt;</w:t>
            </w:r>
          </w:p>
          <w:p w14:paraId="2755CC88" w14:textId="1141DC8D" w:rsidR="006A3D25" w:rsidRPr="000E2C68" w:rsidRDefault="006A3D25" w:rsidP="00895319">
            <w:pPr>
              <w:rPr>
                <w:b/>
                <w:sz w:val="18"/>
                <w:lang w:val="en-GB" w:eastAsia="de-DE"/>
              </w:rPr>
            </w:pPr>
            <w:r w:rsidRPr="000E2C68">
              <w:rPr>
                <w:b/>
                <w:bCs/>
                <w:sz w:val="18"/>
                <w:bdr w:val="none" w:sz="0" w:space="0" w:color="auto" w:frame="1"/>
                <w:lang w:val="en-GB" w:eastAsia="de-DE"/>
              </w:rPr>
              <w:t>&lt;adms:identifier&gt;</w:t>
            </w:r>
            <w:r w:rsidR="006A03B5" w:rsidRPr="000E2C68">
              <w:rPr>
                <w:b/>
                <w:sz w:val="18"/>
                <w:lang w:val="en-GB" w:eastAsia="de-DE"/>
              </w:rPr>
              <w:t>http://data.</w:t>
            </w:r>
            <w:r w:rsidR="0073314E" w:rsidRPr="000E2C68">
              <w:rPr>
                <w:b/>
                <w:sz w:val="18"/>
                <w:lang w:val="en-GB" w:eastAsia="de-DE"/>
              </w:rPr>
              <w:t>nordportal</w:t>
            </w:r>
            <w:r w:rsidR="006A03B5" w:rsidRPr="000E2C68">
              <w:rPr>
                <w:b/>
                <w:sz w:val="18"/>
                <w:lang w:val="en-GB" w:eastAsia="de-DE"/>
              </w:rPr>
              <w:t>.eu/datasets/34567</w:t>
            </w:r>
            <w:r w:rsidRPr="000E2C68">
              <w:rPr>
                <w:b/>
                <w:bCs/>
                <w:sz w:val="18"/>
                <w:bdr w:val="none" w:sz="0" w:space="0" w:color="auto" w:frame="1"/>
                <w:lang w:val="en-GB" w:eastAsia="de-DE"/>
              </w:rPr>
              <w:t>&lt;/adms:identifier&gt;</w:t>
            </w:r>
          </w:p>
          <w:p w14:paraId="21943647" w14:textId="77777777" w:rsidR="006A3D25" w:rsidRPr="006A3D25" w:rsidRDefault="006A3D25" w:rsidP="00895319">
            <w:pPr>
              <w:rPr>
                <w:lang w:val="fr-FR" w:eastAsia="de-DE"/>
              </w:rPr>
            </w:pPr>
            <w:r w:rsidRPr="000E2C68">
              <w:rPr>
                <w:sz w:val="18"/>
                <w:lang w:val="fr-FR" w:eastAsia="de-DE"/>
              </w:rPr>
              <w:t>&lt;/rdf:Description&gt;</w:t>
            </w:r>
          </w:p>
        </w:tc>
      </w:tr>
    </w:tbl>
    <w:p w14:paraId="13FF4E9E" w14:textId="2CB8E767" w:rsidR="006A3D25" w:rsidRDefault="006A03B5" w:rsidP="00433E52">
      <w:pPr>
        <w:pStyle w:val="Listenabsatz"/>
        <w:numPr>
          <w:ilvl w:val="0"/>
          <w:numId w:val="7"/>
        </w:numPr>
        <w:rPr>
          <w:lang w:eastAsia="de-DE"/>
        </w:rPr>
      </w:pPr>
      <w:r w:rsidRPr="006A03B5">
        <w:rPr>
          <w:lang w:eastAsia="de-DE"/>
        </w:rPr>
        <w:lastRenderedPageBreak/>
        <w:t>Das GovData Portal könnte nun beide Datensätze als Dubletten von Hamburg und vom Norddeutschland-Portal erhalten.</w:t>
      </w:r>
      <w:r>
        <w:rPr>
          <w:lang w:eastAsia="de-DE"/>
        </w:rPr>
        <w:t xml:space="preserve"> </w:t>
      </w:r>
      <w:r w:rsidRPr="006A03B5">
        <w:rPr>
          <w:lang w:eastAsia="de-DE"/>
        </w:rPr>
        <w:t xml:space="preserve">Auch wenn es beide Datensätze kennt, da der globale primäre </w:t>
      </w:r>
      <w:r w:rsidR="001D3F94">
        <w:rPr>
          <w:lang w:eastAsia="de-DE"/>
        </w:rPr>
        <w:t>I</w:t>
      </w:r>
      <w:r w:rsidRPr="006A03B5">
        <w:rPr>
          <w:lang w:eastAsia="de-DE"/>
        </w:rPr>
        <w:t xml:space="preserve">dentifier unverändert bleibt, kann das Portal automatisch </w:t>
      </w:r>
      <w:r>
        <w:rPr>
          <w:lang w:eastAsia="de-DE"/>
        </w:rPr>
        <w:t xml:space="preserve">identifizieren, dass beide Datenstrukturen zu </w:t>
      </w:r>
      <w:r w:rsidR="00A43204">
        <w:rPr>
          <w:lang w:eastAsia="de-DE"/>
        </w:rPr>
        <w:t>denselben</w:t>
      </w:r>
      <w:r>
        <w:rPr>
          <w:lang w:eastAsia="de-DE"/>
        </w:rPr>
        <w:t xml:space="preserve"> Distributionen verweisen</w:t>
      </w:r>
      <w:r w:rsidR="00C95945">
        <w:rPr>
          <w:lang w:eastAsia="de-DE"/>
        </w:rPr>
        <w:t>.</w:t>
      </w:r>
      <w:r>
        <w:rPr>
          <w:lang w:eastAsia="de-DE"/>
        </w:rPr>
        <w:t xml:space="preserve"> </w:t>
      </w:r>
      <w:r w:rsidR="00C95945">
        <w:rPr>
          <w:lang w:eastAsia="de-DE"/>
        </w:rPr>
        <w:t>Ü</w:t>
      </w:r>
      <w:r>
        <w:rPr>
          <w:lang w:eastAsia="de-DE"/>
        </w:rPr>
        <w:t>ber die Quelle hinausgehende Repräsent</w:t>
      </w:r>
      <w:r w:rsidR="009726E3">
        <w:rPr>
          <w:lang w:eastAsia="de-DE"/>
        </w:rPr>
        <w:t>at</w:t>
      </w:r>
      <w:r>
        <w:rPr>
          <w:lang w:eastAsia="de-DE"/>
        </w:rPr>
        <w:t xml:space="preserve">ionen können </w:t>
      </w:r>
      <w:r w:rsidR="00C95945">
        <w:rPr>
          <w:lang w:eastAsia="de-DE"/>
        </w:rPr>
        <w:t xml:space="preserve">als Dubletten </w:t>
      </w:r>
      <w:r>
        <w:rPr>
          <w:lang w:eastAsia="de-DE"/>
        </w:rPr>
        <w:t>vom GovData Portal von einer Publikation ausgeschlossen werden.</w:t>
      </w:r>
    </w:p>
    <w:p w14:paraId="2CD5FFEC" w14:textId="4114CAF8" w:rsidR="00DF04D8" w:rsidRDefault="00DF04D8">
      <w:pPr>
        <w:rPr>
          <w:lang w:eastAsia="de-DE"/>
        </w:rPr>
      </w:pPr>
    </w:p>
    <w:tbl>
      <w:tblPr>
        <w:tblW w:w="7500" w:type="dxa"/>
        <w:shd w:val="clear" w:color="auto" w:fill="FFFFFF"/>
        <w:tblCellMar>
          <w:top w:w="10" w:type="dxa"/>
          <w:left w:w="10" w:type="dxa"/>
          <w:bottom w:w="10" w:type="dxa"/>
          <w:right w:w="10" w:type="dxa"/>
        </w:tblCellMar>
        <w:tblLook w:val="04A0" w:firstRow="1" w:lastRow="0" w:firstColumn="1" w:lastColumn="0" w:noHBand="0" w:noVBand="1"/>
      </w:tblPr>
      <w:tblGrid>
        <w:gridCol w:w="7500"/>
      </w:tblGrid>
      <w:tr w:rsidR="006A3D25" w:rsidRPr="005B5490" w14:paraId="5BB31B57"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4477B7C7" w14:textId="5B05EEA6" w:rsidR="006A3D25" w:rsidRPr="000E2C68" w:rsidRDefault="006A3D25" w:rsidP="00895319">
            <w:pPr>
              <w:rPr>
                <w:sz w:val="18"/>
                <w:lang w:val="fr-FR" w:eastAsia="de-DE"/>
              </w:rPr>
            </w:pPr>
            <w:r w:rsidRPr="000E2C68">
              <w:rPr>
                <w:sz w:val="18"/>
                <w:lang w:val="fr-FR" w:eastAsia="de-DE"/>
              </w:rPr>
              <w:t>&lt;rdf:Description rdf:about="http://</w:t>
            </w:r>
            <w:r w:rsidR="006A03B5" w:rsidRPr="000E2C68">
              <w:rPr>
                <w:sz w:val="18"/>
                <w:lang w:val="fr-FR" w:eastAsia="de-DE"/>
              </w:rPr>
              <w:t>govdata.de/id/dataset</w:t>
            </w:r>
            <w:r w:rsidRPr="000E2C68">
              <w:rPr>
                <w:sz w:val="18"/>
                <w:lang w:val="fr-FR" w:eastAsia="de-DE"/>
              </w:rPr>
              <w:t>/56789"&gt;</w:t>
            </w:r>
          </w:p>
          <w:p w14:paraId="3FD21680" w14:textId="77777777" w:rsidR="006A3D25" w:rsidRPr="000E2C68" w:rsidRDefault="006A3D25" w:rsidP="00895319">
            <w:pPr>
              <w:rPr>
                <w:sz w:val="18"/>
                <w:lang w:val="en-GB" w:eastAsia="de-DE"/>
              </w:rPr>
            </w:pPr>
            <w:r w:rsidRPr="000E2C68">
              <w:rPr>
                <w:sz w:val="18"/>
                <w:lang w:val="en-GB" w:eastAsia="de-DE"/>
              </w:rPr>
              <w:t>&lt;rdf:type rdf:resource="http://www.w3.org/ns/dcat#Dataset"/&gt;</w:t>
            </w:r>
          </w:p>
          <w:p w14:paraId="79B5F1BB" w14:textId="77777777" w:rsidR="006A3D25" w:rsidRPr="000E2C68" w:rsidRDefault="006A3D25" w:rsidP="00895319">
            <w:pPr>
              <w:rPr>
                <w:sz w:val="18"/>
                <w:lang w:val="en-GB" w:eastAsia="de-DE"/>
              </w:rPr>
            </w:pPr>
            <w:r w:rsidRPr="000E2C68">
              <w:rPr>
                <w:sz w:val="18"/>
                <w:lang w:val="en-GB" w:eastAsia="de-DE"/>
              </w:rPr>
              <w:t>&lt;dct:title xml:lang="en"&gt;Companies located in the city harbour&lt;/dct:title&gt;</w:t>
            </w:r>
          </w:p>
          <w:p w14:paraId="54078CD7" w14:textId="720A10FD" w:rsidR="006A3D25" w:rsidRPr="000E2C68" w:rsidRDefault="006A3D25" w:rsidP="00895319">
            <w:pPr>
              <w:rPr>
                <w:sz w:val="18"/>
                <w:lang w:val="en-GB" w:eastAsia="de-DE"/>
              </w:rPr>
            </w:pPr>
            <w:r w:rsidRPr="000E2C68">
              <w:rPr>
                <w:sz w:val="18"/>
                <w:bdr w:val="none" w:sz="0" w:space="0" w:color="auto" w:frame="1"/>
                <w:lang w:val="en-GB" w:eastAsia="de-DE"/>
              </w:rPr>
              <w:t>&lt;dct:identifier&gt;http://data.</w:t>
            </w:r>
            <w:r w:rsidR="006A03B5" w:rsidRPr="000E2C68">
              <w:rPr>
                <w:sz w:val="18"/>
                <w:bdr w:val="none" w:sz="0" w:space="0" w:color="auto" w:frame="1"/>
                <w:lang w:val="en-GB" w:eastAsia="de-DE"/>
              </w:rPr>
              <w:t>hamburg.de/</w:t>
            </w:r>
            <w:r w:rsidRPr="000E2C68">
              <w:rPr>
                <w:sz w:val="18"/>
                <w:bdr w:val="none" w:sz="0" w:space="0" w:color="auto" w:frame="1"/>
                <w:lang w:val="en-GB" w:eastAsia="de-DE"/>
              </w:rPr>
              <w:t>datasets/12345&lt;/dct:identifier&gt;</w:t>
            </w:r>
          </w:p>
          <w:p w14:paraId="40B30253" w14:textId="0072D728" w:rsidR="006A3D25" w:rsidRPr="000E2C68" w:rsidRDefault="006A3D25" w:rsidP="00895319">
            <w:pPr>
              <w:rPr>
                <w:sz w:val="18"/>
                <w:lang w:val="fr-FR" w:eastAsia="de-DE"/>
              </w:rPr>
            </w:pPr>
            <w:r w:rsidRPr="000E2C68">
              <w:rPr>
                <w:sz w:val="18"/>
                <w:lang w:val="fr-FR" w:eastAsia="de-DE"/>
              </w:rPr>
              <w:t>&lt;adms:identifier rdf:parseType="Resource"&gt; </w:t>
            </w:r>
          </w:p>
          <w:p w14:paraId="2E6D0B69" w14:textId="45634FC1" w:rsidR="006A3D25" w:rsidRPr="000E2C68" w:rsidRDefault="006A3D25" w:rsidP="00895319">
            <w:pPr>
              <w:rPr>
                <w:sz w:val="18"/>
                <w:lang w:val="fr-FR" w:eastAsia="de-DE"/>
              </w:rPr>
            </w:pPr>
            <w:r w:rsidRPr="000E2C68">
              <w:rPr>
                <w:sz w:val="18"/>
                <w:lang w:val="fr-FR" w:eastAsia="de-DE"/>
              </w:rPr>
              <w:t>&lt;skos:notation&gt;</w:t>
            </w:r>
            <w:r w:rsidR="006A03B5" w:rsidRPr="000E2C68">
              <w:rPr>
                <w:sz w:val="18"/>
                <w:lang w:val="fr-FR" w:eastAsia="de-DE"/>
              </w:rPr>
              <w:t>http://data.region.eu/datasets/34567</w:t>
            </w:r>
            <w:r w:rsidRPr="000E2C68">
              <w:rPr>
                <w:sz w:val="18"/>
                <w:lang w:val="fr-FR" w:eastAsia="de-DE"/>
              </w:rPr>
              <w:t>&lt;/skos:notation&gt; </w:t>
            </w:r>
          </w:p>
          <w:p w14:paraId="285B8C25" w14:textId="4792C0CF" w:rsidR="006A3D25" w:rsidRPr="000E2C68" w:rsidRDefault="006A3D25" w:rsidP="00895319">
            <w:pPr>
              <w:rPr>
                <w:sz w:val="18"/>
                <w:lang w:val="fr-FR" w:eastAsia="de-DE"/>
              </w:rPr>
            </w:pPr>
            <w:r w:rsidRPr="000E2C68">
              <w:rPr>
                <w:sz w:val="18"/>
                <w:lang w:val="fr-FR" w:eastAsia="de-DE"/>
              </w:rPr>
              <w:t>&lt;/adms:identifier&gt;</w:t>
            </w:r>
          </w:p>
          <w:p w14:paraId="5B1C287A" w14:textId="348F95E9" w:rsidR="006A3D25" w:rsidRPr="000E2C68" w:rsidRDefault="006A3D25" w:rsidP="00895319">
            <w:pPr>
              <w:rPr>
                <w:sz w:val="18"/>
                <w:lang w:val="fr-FR" w:eastAsia="de-DE"/>
              </w:rPr>
            </w:pPr>
            <w:r w:rsidRPr="000E2C68">
              <w:rPr>
                <w:b/>
                <w:bCs/>
                <w:sz w:val="18"/>
                <w:bdr w:val="none" w:sz="0" w:space="0" w:color="auto" w:frame="1"/>
                <w:lang w:val="fr-FR" w:eastAsia="de-DE"/>
              </w:rPr>
              <w:t>&lt;adms:identifier</w:t>
            </w:r>
            <w:r w:rsidRPr="000E2C68">
              <w:rPr>
                <w:sz w:val="18"/>
                <w:lang w:val="fr-FR" w:eastAsia="de-DE"/>
              </w:rPr>
              <w:t> rdf:parseType="Resource"</w:t>
            </w:r>
            <w:r w:rsidRPr="000E2C68">
              <w:rPr>
                <w:b/>
                <w:bCs/>
                <w:sz w:val="18"/>
                <w:bdr w:val="none" w:sz="0" w:space="0" w:color="auto" w:frame="1"/>
                <w:lang w:val="fr-FR" w:eastAsia="de-DE"/>
              </w:rPr>
              <w:t>&gt; </w:t>
            </w:r>
          </w:p>
          <w:p w14:paraId="6249C3A2" w14:textId="073AB013" w:rsidR="006A3D25" w:rsidRPr="000E2C68" w:rsidRDefault="006A3D25" w:rsidP="00895319">
            <w:pPr>
              <w:rPr>
                <w:sz w:val="18"/>
                <w:lang w:val="fr-FR" w:eastAsia="de-DE"/>
              </w:rPr>
            </w:pPr>
            <w:r w:rsidRPr="000E2C68">
              <w:rPr>
                <w:sz w:val="18"/>
                <w:lang w:val="fr-FR" w:eastAsia="de-DE"/>
              </w:rPr>
              <w:t>&lt;skos:notation&gt;</w:t>
            </w:r>
            <w:r w:rsidR="006A03B5" w:rsidRPr="000E2C68">
              <w:rPr>
                <w:sz w:val="18"/>
                <w:lang w:val="fr-FR" w:eastAsia="de-DE"/>
              </w:rPr>
              <w:t>http://govdata.de/id/dataset/56789</w:t>
            </w:r>
            <w:r w:rsidRPr="000E2C68">
              <w:rPr>
                <w:sz w:val="18"/>
                <w:lang w:val="fr-FR" w:eastAsia="de-DE"/>
              </w:rPr>
              <w:t>&lt;/skos:notation&gt; </w:t>
            </w:r>
          </w:p>
          <w:p w14:paraId="42E30C99" w14:textId="7DC6DB1B" w:rsidR="006A3D25" w:rsidRPr="000E2C68" w:rsidRDefault="006A3D25" w:rsidP="00895319">
            <w:pPr>
              <w:rPr>
                <w:sz w:val="18"/>
                <w:lang w:val="fr-FR" w:eastAsia="de-DE"/>
              </w:rPr>
            </w:pPr>
            <w:r w:rsidRPr="000E2C68">
              <w:rPr>
                <w:sz w:val="18"/>
                <w:bdr w:val="none" w:sz="0" w:space="0" w:color="auto" w:frame="1"/>
                <w:lang w:val="fr-FR" w:eastAsia="de-DE"/>
              </w:rPr>
              <w:t>&lt;/adms:identifier&gt;</w:t>
            </w:r>
          </w:p>
          <w:p w14:paraId="1B670EE5" w14:textId="77777777" w:rsidR="006A3D25" w:rsidRPr="006A3D25" w:rsidRDefault="006A3D25" w:rsidP="00895319">
            <w:pPr>
              <w:rPr>
                <w:lang w:val="fr-FR" w:eastAsia="de-DE"/>
              </w:rPr>
            </w:pPr>
            <w:r w:rsidRPr="000E2C68">
              <w:rPr>
                <w:sz w:val="18"/>
                <w:lang w:val="fr-FR" w:eastAsia="de-DE"/>
              </w:rPr>
              <w:t>&lt;/rdf:Description&gt;</w:t>
            </w:r>
          </w:p>
        </w:tc>
      </w:tr>
    </w:tbl>
    <w:p w14:paraId="23116007" w14:textId="022DD72C" w:rsidR="00405C77" w:rsidRDefault="00405C77" w:rsidP="00997D21">
      <w:pPr>
        <w:rPr>
          <w:shd w:val="clear" w:color="auto" w:fill="FFFFFF"/>
        </w:rPr>
      </w:pPr>
      <w:r w:rsidRPr="00405C77">
        <w:rPr>
          <w:shd w:val="clear" w:color="auto" w:fill="FFFFFF"/>
        </w:rPr>
        <w:t>Folgende</w:t>
      </w:r>
      <w:r w:rsidR="00297A0D">
        <w:rPr>
          <w:shd w:val="clear" w:color="auto" w:fill="FFFFFF"/>
        </w:rPr>
        <w:t xml:space="preserve"> Konvention legt </w:t>
      </w:r>
      <w:r w:rsidRPr="00405C77">
        <w:rPr>
          <w:shd w:val="clear" w:color="auto" w:fill="FFFFFF"/>
        </w:rPr>
        <w:t xml:space="preserve">die Position der </w:t>
      </w:r>
      <w:r w:rsidR="00895319">
        <w:rPr>
          <w:shd w:val="clear" w:color="auto" w:fill="FFFFFF"/>
        </w:rPr>
        <w:t xml:space="preserve">eindeutigen </w:t>
      </w:r>
      <w:r w:rsidR="00DC2A4B">
        <w:rPr>
          <w:shd w:val="clear" w:color="auto" w:fill="FFFFFF"/>
        </w:rPr>
        <w:t>Datenstruktur</w:t>
      </w:r>
      <w:r w:rsidR="00895319">
        <w:rPr>
          <w:shd w:val="clear" w:color="auto" w:fill="FFFFFF"/>
        </w:rPr>
        <w:t>-IDs nach E</w:t>
      </w:r>
      <w:r w:rsidRPr="00405C77">
        <w:rPr>
          <w:shd w:val="clear" w:color="auto" w:fill="FFFFFF"/>
        </w:rPr>
        <w:t>xportieren eine</w:t>
      </w:r>
      <w:r>
        <w:rPr>
          <w:shd w:val="clear" w:color="auto" w:fill="FFFFFF"/>
        </w:rPr>
        <w:t>r</w:t>
      </w:r>
      <w:r w:rsidRPr="00405C77">
        <w:rPr>
          <w:shd w:val="clear" w:color="auto" w:fill="FFFFFF"/>
        </w:rPr>
        <w:t xml:space="preserve"> RDF und JSON-LD </w:t>
      </w:r>
      <w:r>
        <w:rPr>
          <w:shd w:val="clear" w:color="auto" w:fill="FFFFFF"/>
        </w:rPr>
        <w:t>Instanzdatei</w:t>
      </w:r>
      <w:r w:rsidR="00297A0D">
        <w:rPr>
          <w:shd w:val="clear" w:color="auto" w:fill="FFFFFF"/>
        </w:rPr>
        <w:t xml:space="preserve"> fest. Diese Vorgaben sind der </w:t>
      </w:r>
      <w:r>
        <w:rPr>
          <w:shd w:val="clear" w:color="auto" w:fill="FFFFFF"/>
        </w:rPr>
        <w:t>Implementation Guideline „How to use identifiers“</w:t>
      </w:r>
      <w:r>
        <w:rPr>
          <w:rStyle w:val="Funotenzeichen"/>
          <w:shd w:val="clear" w:color="auto" w:fill="FFFFFF"/>
        </w:rPr>
        <w:footnoteReference w:id="8"/>
      </w:r>
      <w:r>
        <w:rPr>
          <w:shd w:val="clear" w:color="auto" w:fill="FFFFFF"/>
        </w:rPr>
        <w:t xml:space="preserve"> </w:t>
      </w:r>
      <w:r w:rsidR="00297A0D">
        <w:rPr>
          <w:shd w:val="clear" w:color="auto" w:fill="FFFFFF"/>
        </w:rPr>
        <w:t>entnommen.</w:t>
      </w:r>
    </w:p>
    <w:p w14:paraId="7EBFBDFD" w14:textId="17B99ADF" w:rsidR="00297A0D" w:rsidRDefault="00297A0D" w:rsidP="000F45CA">
      <w:pPr>
        <w:pStyle w:val="Konvention"/>
      </w:pPr>
      <w:bookmarkStart w:id="524" w:name="_Toc485753033"/>
      <w:bookmarkStart w:id="525" w:name="_Toc513111898"/>
      <w:bookmarkStart w:id="526" w:name="_Toc513112328"/>
      <w:bookmarkStart w:id="527" w:name="_Toc514070704"/>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27</w:t>
      </w:r>
      <w:r w:rsidR="00C359BD">
        <w:rPr>
          <w:noProof/>
        </w:rPr>
        <w:fldChar w:fldCharType="end"/>
      </w:r>
      <w:r w:rsidRPr="008354B0">
        <w:t>:</w:t>
      </w:r>
      <w:r w:rsidR="000F45CA">
        <w:tab/>
      </w:r>
      <w:r>
        <w:t xml:space="preserve">Bei Serialisierung in RDF/XML </w:t>
      </w:r>
      <w:r w:rsidR="00D32240">
        <w:t>MUSS</w:t>
      </w:r>
      <w:r>
        <w:t xml:space="preserve"> der </w:t>
      </w:r>
      <w:r w:rsidRPr="0012123C">
        <w:rPr>
          <w:rFonts w:ascii="Courier New" w:eastAsia="Times New Roman" w:hAnsi="Courier New" w:cs="Courier New"/>
          <w:color w:val="000000"/>
          <w:sz w:val="18"/>
          <w:szCs w:val="22"/>
          <w:lang w:eastAsia="de-DE"/>
        </w:rPr>
        <w:t>dct:identifier</w:t>
      </w:r>
      <w:r>
        <w:t xml:space="preserve"> eine</w:t>
      </w:r>
      <w:r w:rsidR="000175E8">
        <w:t>r</w:t>
      </w:r>
      <w:r>
        <w:t xml:space="preserve"> </w:t>
      </w:r>
      <w:r w:rsidR="00DC2A4B">
        <w:t>Datenstruktur</w:t>
      </w:r>
      <w:r>
        <w:t xml:space="preserve"> in das </w:t>
      </w:r>
      <w:r w:rsidRPr="000E2C68">
        <w:rPr>
          <w:rFonts w:ascii="Courier New" w:eastAsia="Times New Roman" w:hAnsi="Courier New" w:cs="Courier New"/>
          <w:color w:val="000000"/>
          <w:sz w:val="18"/>
          <w:szCs w:val="22"/>
          <w:lang w:eastAsia="de-DE"/>
        </w:rPr>
        <w:t>rdf:about</w:t>
      </w:r>
      <w:r>
        <w:t xml:space="preserve"> Feld übernommen</w:t>
      </w:r>
      <w:r w:rsidR="00D32240">
        <w:t xml:space="preserve"> werden</w:t>
      </w:r>
      <w:r>
        <w:t>.</w:t>
      </w:r>
      <w:bookmarkEnd w:id="524"/>
      <w:bookmarkEnd w:id="525"/>
      <w:bookmarkEnd w:id="526"/>
      <w:bookmarkEnd w:id="527"/>
    </w:p>
    <w:p w14:paraId="1CE89716" w14:textId="77777777" w:rsidR="00297A0D" w:rsidRDefault="00297A0D" w:rsidP="00895319"/>
    <w:p w14:paraId="63C7A43A" w14:textId="467725B1" w:rsidR="00801391" w:rsidRPr="00DF04D8" w:rsidRDefault="00297A0D" w:rsidP="00DF04D8">
      <w:pPr>
        <w:pStyle w:val="Konvention"/>
      </w:pPr>
      <w:bookmarkStart w:id="528" w:name="_Toc485753034"/>
      <w:bookmarkStart w:id="529" w:name="_Toc513111899"/>
      <w:bookmarkStart w:id="530" w:name="_Toc513112329"/>
      <w:bookmarkStart w:id="531" w:name="_Toc514070705"/>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28</w:t>
      </w:r>
      <w:r w:rsidR="00C359BD">
        <w:rPr>
          <w:noProof/>
        </w:rPr>
        <w:fldChar w:fldCharType="end"/>
      </w:r>
      <w:r w:rsidRPr="008354B0">
        <w:t>:</w:t>
      </w:r>
      <w:r w:rsidR="000F45CA">
        <w:tab/>
      </w:r>
      <w:r>
        <w:t xml:space="preserve">Bei Serialisierung in JSON-LD </w:t>
      </w:r>
      <w:r w:rsidR="00D32240">
        <w:t xml:space="preserve">MUSS </w:t>
      </w:r>
      <w:r>
        <w:t xml:space="preserve">der </w:t>
      </w:r>
      <w:r w:rsidRPr="000E2C68">
        <w:rPr>
          <w:rFonts w:ascii="Courier New" w:eastAsia="Times New Roman" w:hAnsi="Courier New" w:cs="Courier New"/>
          <w:color w:val="000000"/>
          <w:sz w:val="18"/>
          <w:szCs w:val="22"/>
          <w:lang w:eastAsia="de-DE"/>
        </w:rPr>
        <w:t>dct:identifier</w:t>
      </w:r>
      <w:r>
        <w:t xml:space="preserve"> eine</w:t>
      </w:r>
      <w:r w:rsidR="000175E8">
        <w:t>r</w:t>
      </w:r>
      <w:r>
        <w:t xml:space="preserve"> </w:t>
      </w:r>
      <w:r w:rsidR="00DC2A4B">
        <w:t>Datenstruktur</w:t>
      </w:r>
      <w:r>
        <w:t xml:space="preserve"> in das @id Attribut übernommen</w:t>
      </w:r>
      <w:r w:rsidR="00D11ACA">
        <w:t xml:space="preserve"> werden</w:t>
      </w:r>
      <w:r>
        <w:t>.</w:t>
      </w:r>
      <w:bookmarkEnd w:id="528"/>
      <w:bookmarkEnd w:id="529"/>
      <w:bookmarkEnd w:id="530"/>
      <w:bookmarkEnd w:id="531"/>
    </w:p>
    <w:p w14:paraId="26877A23" w14:textId="710EE72D" w:rsidR="00405C77" w:rsidRDefault="00405C77" w:rsidP="00DB1C5D">
      <w:pPr>
        <w:keepNext/>
        <w:keepLines/>
        <w:rPr>
          <w:lang w:val="en"/>
        </w:rPr>
      </w:pPr>
      <w:r>
        <w:rPr>
          <w:shd w:val="clear" w:color="auto" w:fill="FFFFFF"/>
          <w:lang w:val="en"/>
        </w:rPr>
        <w:lastRenderedPageBreak/>
        <w:t>RDF/XML</w:t>
      </w:r>
    </w:p>
    <w:tbl>
      <w:tblPr>
        <w:tblW w:w="5000" w:type="pct"/>
        <w:tblCellMar>
          <w:top w:w="10" w:type="dxa"/>
          <w:left w:w="10" w:type="dxa"/>
          <w:bottom w:w="10" w:type="dxa"/>
          <w:right w:w="10" w:type="dxa"/>
        </w:tblCellMar>
        <w:tblLook w:val="04A0" w:firstRow="1" w:lastRow="0" w:firstColumn="1" w:lastColumn="0" w:noHBand="0" w:noVBand="1"/>
      </w:tblPr>
      <w:tblGrid>
        <w:gridCol w:w="9621"/>
      </w:tblGrid>
      <w:tr w:rsidR="00405C77" w:rsidRPr="00895319" w14:paraId="24671E8A"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366569A8" w14:textId="46031FBB" w:rsidR="00405C77" w:rsidRPr="00895319" w:rsidRDefault="00405C77" w:rsidP="00DB1C5D">
            <w:pPr>
              <w:pStyle w:val="Quelltexxte"/>
              <w:keepNext/>
              <w:keepLines/>
            </w:pPr>
            <w:r w:rsidRPr="00895319">
              <w:t>&lt;rdf:Description rdf:about="</w:t>
            </w:r>
            <w:r w:rsidRPr="000E2C68">
              <w:t>http://govdata.de/datasets/dcat#ds1</w:t>
            </w:r>
            <w:r w:rsidRPr="00895319">
              <w:t>"&gt;</w:t>
            </w:r>
          </w:p>
          <w:p w14:paraId="6B931CCF" w14:textId="77777777" w:rsidR="00405C77" w:rsidRPr="00D32240" w:rsidRDefault="00405C77" w:rsidP="00DB1C5D">
            <w:pPr>
              <w:pStyle w:val="Quelltexxte"/>
              <w:keepNext/>
              <w:keepLines/>
              <w:rPr>
                <w:lang w:val="en-GB"/>
              </w:rPr>
            </w:pPr>
            <w:r w:rsidRPr="00D32240">
              <w:rPr>
                <w:lang w:val="en-GB"/>
              </w:rPr>
              <w:t>&lt;rdf:type rdf:resource="http://www.w3.org/ns/dcat#Dataset"/&gt;</w:t>
            </w:r>
          </w:p>
          <w:p w14:paraId="05C515AF" w14:textId="48A6DA77" w:rsidR="00405C77" w:rsidRPr="00D32240" w:rsidRDefault="00405C77" w:rsidP="00DB1C5D">
            <w:pPr>
              <w:pStyle w:val="Quelltexxte"/>
              <w:keepNext/>
              <w:keepLines/>
            </w:pPr>
            <w:r w:rsidRPr="00D32240">
              <w:t>&lt;dct:title xml:lang="de"&gt;Liste der Nobelpreiseempfänger&lt;/dct:title&gt;</w:t>
            </w:r>
          </w:p>
          <w:p w14:paraId="74DD7E03" w14:textId="18FDABE3" w:rsidR="00405C77" w:rsidRPr="0002656B" w:rsidRDefault="00405C77" w:rsidP="00DB1C5D">
            <w:pPr>
              <w:pStyle w:val="Quelltexxte"/>
              <w:keepNext/>
              <w:keepLines/>
            </w:pPr>
            <w:r w:rsidRPr="0002656B">
              <w:t>&lt;dct:identifier&gt;http://govdata.de/datasets/dcat#ds1&lt;/dct:identifier&gt;</w:t>
            </w:r>
          </w:p>
          <w:p w14:paraId="377F297B" w14:textId="5D0CB11C" w:rsidR="00405C77" w:rsidRPr="00895319" w:rsidRDefault="00405C77" w:rsidP="00DB1C5D">
            <w:pPr>
              <w:keepNext/>
              <w:keepLines/>
              <w:rPr>
                <w:lang w:val="fr-FR" w:eastAsia="de-DE"/>
              </w:rPr>
            </w:pPr>
            <w:r w:rsidRPr="00895319">
              <w:rPr>
                <w:lang w:val="fr-FR" w:eastAsia="de-DE"/>
              </w:rPr>
              <w:t>&lt;/rdf:Description&gt;</w:t>
            </w:r>
          </w:p>
        </w:tc>
      </w:tr>
    </w:tbl>
    <w:p w14:paraId="230B5938" w14:textId="77777777" w:rsidR="00405C77" w:rsidRDefault="00405C77" w:rsidP="00D32240">
      <w:pPr>
        <w:rPr>
          <w:lang w:val="en"/>
        </w:rPr>
      </w:pPr>
      <w:r>
        <w:rPr>
          <w:shd w:val="clear" w:color="auto" w:fill="FFFFFF"/>
          <w:lang w:val="en"/>
        </w:rPr>
        <w:t>JSON-LD</w:t>
      </w:r>
    </w:p>
    <w:tbl>
      <w:tblPr>
        <w:tblW w:w="5000" w:type="pct"/>
        <w:tblCellMar>
          <w:top w:w="10" w:type="dxa"/>
          <w:left w:w="10" w:type="dxa"/>
          <w:bottom w:w="10" w:type="dxa"/>
          <w:right w:w="10" w:type="dxa"/>
        </w:tblCellMar>
        <w:tblLook w:val="04A0" w:firstRow="1" w:lastRow="0" w:firstColumn="1" w:lastColumn="0" w:noHBand="0" w:noVBand="1"/>
      </w:tblPr>
      <w:tblGrid>
        <w:gridCol w:w="9621"/>
      </w:tblGrid>
      <w:tr w:rsidR="00405C77" w:rsidRPr="00D32240" w14:paraId="619526AA" w14:textId="77777777" w:rsidTr="000E2C68">
        <w:trPr>
          <w:trHeight w:val="1387"/>
        </w:trPr>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056A7EF5" w14:textId="2B4DDEC8" w:rsidR="00405C77" w:rsidRPr="00D32240" w:rsidRDefault="00405C77" w:rsidP="000E2C68">
            <w:pPr>
              <w:spacing w:before="0" w:after="0"/>
              <w:divId w:val="934172346"/>
              <w:rPr>
                <w:lang w:eastAsia="de-DE"/>
              </w:rPr>
            </w:pPr>
            <w:r w:rsidRPr="00D32240">
              <w:rPr>
                <w:lang w:eastAsia="de-DE"/>
              </w:rPr>
              <w:t>{</w:t>
            </w:r>
            <w:r w:rsidRPr="00D32240">
              <w:rPr>
                <w:b/>
                <w:bCs/>
                <w:lang w:eastAsia="de-DE"/>
              </w:rPr>
              <w:t>"@id":" http://govdata.de/datasets/dcat#ds1"</w:t>
            </w:r>
            <w:r w:rsidRPr="00D32240">
              <w:rPr>
                <w:lang w:eastAsia="de-DE"/>
              </w:rPr>
              <w:t>,"@type":["http://www.w3.org/ns/dcat#Dataset"],"http://purl.org/dc/terms/title":[{"@value Liste der Nobelpreiseempfänger ","@language":"de"}],</w:t>
            </w:r>
            <w:r w:rsidRPr="00D32240">
              <w:rPr>
                <w:b/>
                <w:bCs/>
                <w:lang w:eastAsia="de-DE"/>
              </w:rPr>
              <w:t>"http://purl.org/dc/terms/identifier":[{"@value":" http://govdata.de/datasets/dcat#ds1</w:t>
            </w:r>
            <w:r w:rsidRPr="00D32240">
              <w:rPr>
                <w:lang w:eastAsia="de-DE"/>
              </w:rPr>
              <w:t xml:space="preserve"> </w:t>
            </w:r>
            <w:r w:rsidRPr="00D32240">
              <w:rPr>
                <w:b/>
                <w:bCs/>
                <w:lang w:eastAsia="de-DE"/>
              </w:rPr>
              <w:t>"}]</w:t>
            </w:r>
            <w:r w:rsidRPr="00D32240">
              <w:rPr>
                <w:lang w:eastAsia="de-DE"/>
              </w:rPr>
              <w:t>}</w:t>
            </w:r>
          </w:p>
        </w:tc>
      </w:tr>
    </w:tbl>
    <w:p w14:paraId="36465FDD" w14:textId="0C1A0AA9" w:rsidR="00A764FF" w:rsidRDefault="00895319" w:rsidP="00905158">
      <w:pPr>
        <w:pStyle w:val="berschrift3"/>
      </w:pPr>
      <w:bookmarkStart w:id="532" w:name="_Toc478138009"/>
      <w:bookmarkStart w:id="533" w:name="_Toc479673259"/>
      <w:bookmarkStart w:id="534" w:name="_Toc479673778"/>
      <w:bookmarkStart w:id="535" w:name="_Toc514070658"/>
      <w:bookmarkEnd w:id="532"/>
      <w:bookmarkEnd w:id="533"/>
      <w:bookmarkEnd w:id="534"/>
      <w:r>
        <w:t>d</w:t>
      </w:r>
      <w:r w:rsidR="00A764FF">
        <w:t>ct:conformsTo</w:t>
      </w:r>
      <w:bookmarkEnd w:id="535"/>
    </w:p>
    <w:p w14:paraId="442F72E4" w14:textId="105DB9A7" w:rsidR="00A764FF" w:rsidRDefault="00A764FF" w:rsidP="00EB410F">
      <w:r>
        <w:t xml:space="preserve">Bereits bestehende </w:t>
      </w:r>
      <w:r w:rsidR="000D6AC6">
        <w:t xml:space="preserve">Standards (für Datenstrukturen oder Distributionen) oder Application Profiles (für Katalogeinträge) </w:t>
      </w:r>
      <w:r>
        <w:t>können im DCAT-AP.de unter Berücksichtigung des URI-Namenskonzeptes als Namensraum zukünftig kooperationsweit zur Nutzung angelegt und von Datenbereitstellern wiederverwendet werden. Bestehende URIs von Werten zu z.B. Dienstleistungen in Serviceportalen (LeiKa) oder die Nachnutzung von Werten aus dem D115-Umfeld können direkt ohne Verweis auf den dcat-ap.de Namensraum verwendet werden.</w:t>
      </w:r>
    </w:p>
    <w:p w14:paraId="70F980CD" w14:textId="63EDD87B" w:rsidR="00282345" w:rsidRPr="0002656B" w:rsidRDefault="00297A0D" w:rsidP="000F45CA">
      <w:pPr>
        <w:pStyle w:val="Konvention"/>
      </w:pPr>
      <w:bookmarkStart w:id="536" w:name="_Toc485753035"/>
      <w:bookmarkStart w:id="537" w:name="_Toc513111900"/>
      <w:bookmarkStart w:id="538" w:name="_Toc513112330"/>
      <w:bookmarkStart w:id="539" w:name="_Toc514070706"/>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29</w:t>
      </w:r>
      <w:r w:rsidR="00C359BD">
        <w:rPr>
          <w:noProof/>
        </w:rPr>
        <w:fldChar w:fldCharType="end"/>
      </w:r>
      <w:r w:rsidRPr="008354B0">
        <w:t>:</w:t>
      </w:r>
      <w:r w:rsidR="000F45CA">
        <w:tab/>
      </w:r>
      <w:r>
        <w:t xml:space="preserve">Verweise auf bestehende andere Verschlagwortungssysteme oder Ontologien </w:t>
      </w:r>
      <w:r w:rsidR="00EB410F">
        <w:t>KÖNNEN</w:t>
      </w:r>
      <w:r>
        <w:t xml:space="preserve"> mit </w:t>
      </w:r>
      <w:r w:rsidR="009726E3" w:rsidRPr="000E2C68">
        <w:rPr>
          <w:rFonts w:ascii="Courier New" w:eastAsia="Times New Roman" w:hAnsi="Courier New" w:cs="Courier New"/>
          <w:color w:val="000000"/>
          <w:sz w:val="18"/>
          <w:szCs w:val="22"/>
          <w:lang w:eastAsia="de-DE"/>
        </w:rPr>
        <w:t>dct:</w:t>
      </w:r>
      <w:r w:rsidRPr="000E2C68">
        <w:rPr>
          <w:rFonts w:ascii="Courier New" w:eastAsia="Times New Roman" w:hAnsi="Courier New" w:cs="Courier New"/>
          <w:color w:val="000000"/>
          <w:sz w:val="18"/>
          <w:szCs w:val="22"/>
          <w:lang w:eastAsia="de-DE"/>
        </w:rPr>
        <w:t>conformsTo</w:t>
      </w:r>
      <w:r>
        <w:t xml:space="preserve"> ausgedrückt werden.</w:t>
      </w:r>
      <w:bookmarkEnd w:id="536"/>
      <w:bookmarkEnd w:id="537"/>
      <w:bookmarkEnd w:id="538"/>
      <w:bookmarkEnd w:id="539"/>
    </w:p>
    <w:p w14:paraId="5217CC43" w14:textId="77777777" w:rsidR="00FA6A79" w:rsidRDefault="00FA6A79" w:rsidP="0002656B">
      <w:r>
        <w:t>Beispielhaft können Metadaten mit „Typisierungen nach dem Leistungskatalog Leika“ so angegeben werden:</w:t>
      </w:r>
    </w:p>
    <w:p w14:paraId="760412C2" w14:textId="77777777" w:rsidR="00FA6A79" w:rsidRDefault="00FA6A79" w:rsidP="000E2C68"/>
    <w:p w14:paraId="62240E14" w14:textId="53912950" w:rsidR="00FA6A79" w:rsidRPr="0002656B" w:rsidRDefault="00FA6A79" w:rsidP="0002656B">
      <w:pPr>
        <w:pStyle w:val="Codebeispiel"/>
        <w:rPr>
          <w:lang w:val="de-DE"/>
        </w:rPr>
      </w:pPr>
      <w:r w:rsidRPr="0002656B">
        <w:rPr>
          <w:lang w:val="de-DE"/>
        </w:rPr>
        <w:t xml:space="preserve">Beispiel für </w:t>
      </w:r>
      <w:r>
        <w:rPr>
          <w:lang w:val="de-DE"/>
        </w:rPr>
        <w:t xml:space="preserve">Verwendung anderer Ontologien, hier </w:t>
      </w:r>
      <w:r w:rsidRPr="0002656B">
        <w:rPr>
          <w:lang w:val="de-DE"/>
        </w:rPr>
        <w:t>“Zuständigkeit auf kommunaler Ebene”</w:t>
      </w:r>
      <w:r w:rsidR="00801391">
        <w:rPr>
          <w:lang w:val="de-DE"/>
        </w:rPr>
        <w:t xml:space="preserve"> </w:t>
      </w:r>
      <w:r>
        <w:rPr>
          <w:lang w:val="de-DE"/>
        </w:rPr>
        <w:t>aus LeiKa</w:t>
      </w:r>
    </w:p>
    <w:tbl>
      <w:tblPr>
        <w:tblW w:w="5000" w:type="pct"/>
        <w:tblCellMar>
          <w:top w:w="10" w:type="dxa"/>
          <w:left w:w="10" w:type="dxa"/>
          <w:bottom w:w="10" w:type="dxa"/>
          <w:right w:w="10" w:type="dxa"/>
        </w:tblCellMar>
        <w:tblLook w:val="04A0" w:firstRow="1" w:lastRow="0" w:firstColumn="1" w:lastColumn="0" w:noHBand="0" w:noVBand="1"/>
      </w:tblPr>
      <w:tblGrid>
        <w:gridCol w:w="9621"/>
      </w:tblGrid>
      <w:tr w:rsidR="00FA6A79" w:rsidRPr="00D32240" w14:paraId="693117BC" w14:textId="77777777" w:rsidTr="00FB4314">
        <w:trPr>
          <w:trHeight w:val="1688"/>
        </w:trPr>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5AE4F89C" w14:textId="77777777" w:rsidR="00FA6A79" w:rsidRPr="00424795" w:rsidRDefault="00FA6A79" w:rsidP="00FA6A79">
            <w:pPr>
              <w:rPr>
                <w:bCs/>
                <w:lang w:val="fr-FR" w:eastAsia="de-DE"/>
              </w:rPr>
            </w:pPr>
            <w:r w:rsidRPr="00424795">
              <w:rPr>
                <w:bCs/>
                <w:lang w:val="fr-FR" w:eastAsia="de-DE"/>
              </w:rPr>
              <w:t>&lt;rdf:Description rdf:about="http://govdata.de/datasets/dcat#ds1"&gt;</w:t>
            </w:r>
          </w:p>
          <w:p w14:paraId="1D2271E9" w14:textId="77777777" w:rsidR="00FA6A79" w:rsidRPr="00A72DBF" w:rsidRDefault="00FA6A79" w:rsidP="00FA6A79">
            <w:pPr>
              <w:rPr>
                <w:bCs/>
                <w:lang w:val="en-GB" w:eastAsia="de-DE"/>
              </w:rPr>
            </w:pPr>
            <w:r w:rsidRPr="00A72DBF">
              <w:rPr>
                <w:bCs/>
                <w:lang w:val="en-GB" w:eastAsia="de-DE"/>
              </w:rPr>
              <w:t>&lt;rdf:type rdf:resource="http://www.w3.org/ns/dcat#Dataset"/&gt;</w:t>
            </w:r>
          </w:p>
          <w:p w14:paraId="4D78A713" w14:textId="77777777" w:rsidR="00FA6A79" w:rsidRPr="008631F5" w:rsidRDefault="00FA6A79" w:rsidP="00FA6A79">
            <w:pPr>
              <w:rPr>
                <w:bCs/>
                <w:lang w:eastAsia="de-DE"/>
              </w:rPr>
            </w:pPr>
            <w:r w:rsidRPr="008631F5">
              <w:rPr>
                <w:bCs/>
                <w:lang w:eastAsia="de-DE"/>
              </w:rPr>
              <w:t xml:space="preserve">&lt;dct:title xml:lang="de"&gt;Liste der </w:t>
            </w:r>
            <w:r>
              <w:rPr>
                <w:bCs/>
                <w:lang w:eastAsia="de-DE"/>
              </w:rPr>
              <w:t>Services mit Zuständigkeit auf kommunaler Ebene</w:t>
            </w:r>
            <w:r w:rsidRPr="008631F5">
              <w:rPr>
                <w:bCs/>
                <w:lang w:eastAsia="de-DE"/>
              </w:rPr>
              <w:t>&lt;/dct:title&gt;</w:t>
            </w:r>
          </w:p>
          <w:p w14:paraId="28AE5CEB" w14:textId="6DFE0BCF" w:rsidR="00FA6A79" w:rsidRPr="00BE29C4" w:rsidRDefault="00FA6A79" w:rsidP="00FA6A79">
            <w:pPr>
              <w:rPr>
                <w:bCs/>
                <w:lang w:val="en-US" w:eastAsia="de-DE"/>
              </w:rPr>
            </w:pPr>
            <w:r w:rsidRPr="00BE29C4">
              <w:rPr>
                <w:bCs/>
                <w:lang w:val="en-US" w:eastAsia="de-DE"/>
              </w:rPr>
              <w:t>&lt;dct:identifier</w:t>
            </w:r>
            <w:r w:rsidR="00BE29C4" w:rsidRPr="00BE29C4">
              <w:rPr>
                <w:bCs/>
                <w:lang w:val="en-US" w:eastAsia="de-DE"/>
              </w:rPr>
              <w:t xml:space="preserve"> </w:t>
            </w:r>
            <w:r w:rsidR="00BE29C4" w:rsidRPr="00A72DBF">
              <w:rPr>
                <w:bCs/>
                <w:lang w:val="en-GB" w:eastAsia="de-DE"/>
              </w:rPr>
              <w:t>rdf:resource="</w:t>
            </w:r>
            <w:hyperlink r:id="rId57" w:anchor="ds1" w:history="1">
              <w:r w:rsidRPr="00BE29C4">
                <w:rPr>
                  <w:rStyle w:val="Hyperlink"/>
                  <w:bCs/>
                  <w:lang w:val="en-US" w:eastAsia="de-DE"/>
                </w:rPr>
                <w:t>http://govdata.de/datasets/dcat#ds1</w:t>
              </w:r>
            </w:hyperlink>
            <w:r w:rsidR="00BE29C4" w:rsidRPr="00BE29C4">
              <w:rPr>
                <w:lang w:val="en-US"/>
              </w:rPr>
              <w:t>“/</w:t>
            </w:r>
            <w:r w:rsidR="00BE29C4" w:rsidRPr="00BE29C4">
              <w:rPr>
                <w:bCs/>
                <w:lang w:val="en-US" w:eastAsia="de-DE"/>
              </w:rPr>
              <w:t>&gt;</w:t>
            </w:r>
          </w:p>
          <w:p w14:paraId="605AEA5D" w14:textId="03E22295" w:rsidR="00BE29C4" w:rsidRPr="00BE29C4" w:rsidRDefault="00FA6A79" w:rsidP="00FA6A79">
            <w:pPr>
              <w:rPr>
                <w:lang w:val="en-US"/>
              </w:rPr>
            </w:pPr>
            <w:r w:rsidRPr="00DF04D8">
              <w:rPr>
                <w:bCs/>
                <w:lang w:val="en-US" w:eastAsia="de-DE"/>
              </w:rPr>
              <w:t>&lt;</w:t>
            </w:r>
            <w:r w:rsidRPr="00BE29C4">
              <w:rPr>
                <w:b/>
                <w:bCs/>
                <w:lang w:val="en-US" w:eastAsia="de-DE"/>
              </w:rPr>
              <w:t>dct</w:t>
            </w:r>
            <w:r w:rsidR="00135E2F" w:rsidRPr="00BE29C4">
              <w:rPr>
                <w:b/>
                <w:bCs/>
                <w:lang w:val="en-US" w:eastAsia="de-DE"/>
              </w:rPr>
              <w:t>:</w:t>
            </w:r>
            <w:r w:rsidRPr="00BE29C4">
              <w:rPr>
                <w:b/>
                <w:bCs/>
                <w:lang w:val="en-GB" w:eastAsia="de-DE"/>
              </w:rPr>
              <w:t>conformsTo</w:t>
            </w:r>
            <w:r w:rsidR="00DF04D8" w:rsidRPr="00DF04D8">
              <w:rPr>
                <w:bCs/>
                <w:lang w:val="en-GB" w:eastAsia="de-DE"/>
              </w:rPr>
              <w:t xml:space="preserve"> rdf:resource="</w:t>
            </w:r>
            <w:hyperlink r:id="rId58" w:history="1">
              <w:r w:rsidRPr="00DF04D8">
                <w:rPr>
                  <w:rStyle w:val="Hyperlink"/>
                  <w:sz w:val="18"/>
                  <w:lang w:val="en-US"/>
                </w:rPr>
                <w:t>http://leika.gleika.de/typisierung/5</w:t>
              </w:r>
            </w:hyperlink>
            <w:r w:rsidR="00BE29C4">
              <w:rPr>
                <w:rStyle w:val="Hyperlink"/>
                <w:sz w:val="18"/>
                <w:lang w:val="en-US"/>
              </w:rPr>
              <w:t>”</w:t>
            </w:r>
            <w:r w:rsidR="00BE29C4" w:rsidRPr="00BE29C4">
              <w:rPr>
                <w:lang w:val="en-US"/>
              </w:rPr>
              <w:t>/</w:t>
            </w:r>
            <w:r w:rsidR="00DF04D8" w:rsidRPr="00BE29C4">
              <w:rPr>
                <w:bCs/>
                <w:lang w:val="en-US" w:eastAsia="de-DE"/>
              </w:rPr>
              <w:t>&gt;</w:t>
            </w:r>
          </w:p>
          <w:p w14:paraId="4ABA53E3" w14:textId="51AD0814" w:rsidR="00FA6A79" w:rsidRPr="00D32240" w:rsidRDefault="00FA6A79" w:rsidP="00FA6A79">
            <w:pPr>
              <w:rPr>
                <w:lang w:eastAsia="de-DE"/>
              </w:rPr>
            </w:pPr>
            <w:r w:rsidRPr="00A72DBF">
              <w:rPr>
                <w:bCs/>
                <w:lang w:val="fr-FR" w:eastAsia="de-DE"/>
              </w:rPr>
              <w:t>&lt;/rdf:Description&gt;</w:t>
            </w:r>
          </w:p>
        </w:tc>
      </w:tr>
    </w:tbl>
    <w:p w14:paraId="1C4E8026" w14:textId="16BAE7D5" w:rsidR="001432CF" w:rsidRDefault="00A43204" w:rsidP="00905158">
      <w:pPr>
        <w:pStyle w:val="berschrift3"/>
      </w:pPr>
      <w:bookmarkStart w:id="540" w:name="_Toc477310606"/>
      <w:bookmarkStart w:id="541" w:name="_Toc514070659"/>
      <w:bookmarkEnd w:id="540"/>
      <w:r>
        <w:lastRenderedPageBreak/>
        <w:t>dcat:</w:t>
      </w:r>
      <w:r w:rsidR="001432CF">
        <w:t>theme</w:t>
      </w:r>
      <w:bookmarkEnd w:id="541"/>
    </w:p>
    <w:p w14:paraId="1E3CC919" w14:textId="74F688BA" w:rsidR="001432CF" w:rsidRDefault="00B45259" w:rsidP="00895319">
      <w:r>
        <w:t>Datenstruktur</w:t>
      </w:r>
      <w:r w:rsidR="00576DA3">
        <w:t xml:space="preserve">en werden einheitlich mittels des </w:t>
      </w:r>
      <w:r>
        <w:t xml:space="preserve">data theme </w:t>
      </w:r>
      <w:r w:rsidR="00576DA3">
        <w:t>Vokabulars kategorisiert, welches im Rahmen des Projekts Metadatenregister (MDR</w:t>
      </w:r>
      <w:r w:rsidR="00801391">
        <w:t>)</w:t>
      </w:r>
      <w:r w:rsidR="00135E2F">
        <w:t xml:space="preserve"> vom</w:t>
      </w:r>
      <w:r>
        <w:t xml:space="preserve"> Amt für Veröffentlichungen der EU (OPOCE) </w:t>
      </w:r>
      <w:r w:rsidR="00576DA3">
        <w:t>gepflegt wird.</w:t>
      </w:r>
    </w:p>
    <w:p w14:paraId="149DFE93" w14:textId="3696D714" w:rsidR="0073323F" w:rsidRDefault="0073323F" w:rsidP="000F45CA">
      <w:pPr>
        <w:pStyle w:val="Konvention"/>
      </w:pPr>
      <w:bookmarkStart w:id="542" w:name="_Toc485753036"/>
      <w:bookmarkStart w:id="543" w:name="_Toc513111901"/>
      <w:bookmarkStart w:id="544" w:name="_Toc513112331"/>
      <w:bookmarkStart w:id="545" w:name="_Toc514070707"/>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30</w:t>
      </w:r>
      <w:r w:rsidR="00C359BD">
        <w:rPr>
          <w:noProof/>
        </w:rPr>
        <w:fldChar w:fldCharType="end"/>
      </w:r>
      <w:r w:rsidRPr="008354B0">
        <w:t>:</w:t>
      </w:r>
      <w:r w:rsidR="000F45CA">
        <w:tab/>
      </w:r>
      <w:r w:rsidR="00801391">
        <w:t>Werden</w:t>
      </w:r>
      <w:r>
        <w:t xml:space="preserve"> </w:t>
      </w:r>
      <w:r w:rsidR="00576DA3">
        <w:noBreakHyphen/>
        <w:t xml:space="preserve"> wie empfohlen </w:t>
      </w:r>
      <w:r w:rsidR="00576DA3">
        <w:noBreakHyphen/>
        <w:t xml:space="preserve"> </w:t>
      </w:r>
      <w:r>
        <w:t xml:space="preserve">Kategorien verwendet, </w:t>
      </w:r>
      <w:r w:rsidR="00801391">
        <w:t xml:space="preserve">MÜSSEN </w:t>
      </w:r>
      <w:r>
        <w:t xml:space="preserve">die MDR data themes </w:t>
      </w:r>
      <w:r w:rsidR="00801391">
        <w:t xml:space="preserve">genutzt </w:t>
      </w:r>
      <w:r>
        <w:t>werden.</w:t>
      </w:r>
      <w:bookmarkEnd w:id="542"/>
      <w:bookmarkEnd w:id="543"/>
      <w:bookmarkEnd w:id="544"/>
      <w:bookmarkEnd w:id="545"/>
    </w:p>
    <w:p w14:paraId="584D2997" w14:textId="77777777" w:rsidR="00A43204" w:rsidRDefault="00A43204" w:rsidP="00895319"/>
    <w:tbl>
      <w:tblPr>
        <w:tblStyle w:val="Standardtabelle"/>
        <w:tblW w:w="4961" w:type="pct"/>
        <w:tblLook w:val="04A0" w:firstRow="1" w:lastRow="0" w:firstColumn="1" w:lastColumn="0" w:noHBand="0" w:noVBand="1"/>
      </w:tblPr>
      <w:tblGrid>
        <w:gridCol w:w="3742"/>
        <w:gridCol w:w="5810"/>
      </w:tblGrid>
      <w:tr w:rsidR="00FA6A79" w14:paraId="295B4F5C" w14:textId="77777777" w:rsidTr="000E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hideMark/>
          </w:tcPr>
          <w:p w14:paraId="39889C84" w14:textId="77777777" w:rsidR="00FA6A79" w:rsidRPr="004C481F" w:rsidRDefault="00FA6A79" w:rsidP="00560186">
            <w:pPr>
              <w:pStyle w:val="StandardWeb"/>
              <w:rPr>
                <w:rFonts w:ascii="Arial" w:hAnsi="Arial" w:cs="Arial"/>
                <w:b w:val="0"/>
                <w:color w:val="000000"/>
                <w:sz w:val="20"/>
                <w:szCs w:val="20"/>
              </w:rPr>
            </w:pPr>
            <w:r w:rsidRPr="00607666">
              <w:rPr>
                <w:rStyle w:val="Hervorhebung"/>
                <w:rFonts w:ascii="Arial" w:hAnsi="Arial" w:cs="Arial"/>
                <w:sz w:val="20"/>
                <w:szCs w:val="20"/>
                <w:bdr w:val="none" w:sz="0" w:space="0" w:color="auto" w:frame="1"/>
              </w:rPr>
              <w:t>Deutsche Bezeichnung (EuroVoc)</w:t>
            </w:r>
          </w:p>
        </w:tc>
        <w:tc>
          <w:tcPr>
            <w:tcW w:w="3041" w:type="pct"/>
            <w:hideMark/>
          </w:tcPr>
          <w:p w14:paraId="48E956A2" w14:textId="1815714C" w:rsidR="00FA6A79" w:rsidRPr="004C481F" w:rsidRDefault="00FA6A79" w:rsidP="00560186">
            <w:pPr>
              <w:pStyle w:val="StandardWeb"/>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07666">
              <w:rPr>
                <w:rStyle w:val="Fett"/>
                <w:rFonts w:ascii="Arial" w:hAnsi="Arial" w:cs="Arial"/>
                <w:color w:val="000000"/>
                <w:sz w:val="20"/>
                <w:szCs w:val="20"/>
                <w:bdr w:val="none" w:sz="0" w:space="0" w:color="auto" w:frame="1"/>
              </w:rPr>
              <w:t>zu verwendendes MDR Them</w:t>
            </w:r>
            <w:r w:rsidR="001757C9">
              <w:rPr>
                <w:rStyle w:val="Fett"/>
                <w:rFonts w:ascii="Arial" w:hAnsi="Arial" w:cs="Arial"/>
                <w:color w:val="000000"/>
                <w:sz w:val="20"/>
                <w:szCs w:val="20"/>
                <w:bdr w:val="none" w:sz="0" w:space="0" w:color="auto" w:frame="1"/>
              </w:rPr>
              <w:t>e</w:t>
            </w:r>
          </w:p>
        </w:tc>
      </w:tr>
      <w:tr w:rsidR="00FA6A79" w14:paraId="55CEE90F"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3A1CC3F8" w14:textId="7DCEF9C5" w:rsidR="00FA6A79" w:rsidRPr="00FB4314" w:rsidRDefault="00FA6A79" w:rsidP="00560186">
            <w:pPr>
              <w:pStyle w:val="StandardWeb"/>
              <w:rPr>
                <w:rFonts w:ascii="Arial" w:hAnsi="Arial" w:cs="Arial"/>
                <w:sz w:val="20"/>
                <w:szCs w:val="20"/>
              </w:rPr>
            </w:pPr>
            <w:r w:rsidRPr="00FB4314">
              <w:rPr>
                <w:rFonts w:ascii="Arial" w:hAnsi="Arial" w:cs="Arial"/>
                <w:sz w:val="20"/>
                <w:szCs w:val="20"/>
              </w:rPr>
              <w:t>Landwirtschaft, Fischerei, Forstwirtschaft und Nahrungsmittel</w:t>
            </w:r>
          </w:p>
        </w:tc>
        <w:tc>
          <w:tcPr>
            <w:tcW w:w="3041" w:type="pct"/>
            <w:hideMark/>
          </w:tcPr>
          <w:p w14:paraId="7C96E4E5" w14:textId="79E405E6"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59" w:history="1">
              <w:r w:rsidR="00FA6A79" w:rsidRPr="007C2D31">
                <w:rPr>
                  <w:rStyle w:val="Hyperlink"/>
                  <w:rFonts w:ascii="Arial" w:hAnsi="Arial" w:cs="Arial"/>
                  <w:color w:val="CC3900"/>
                  <w:sz w:val="18"/>
                  <w:szCs w:val="20"/>
                  <w:bdr w:val="none" w:sz="0" w:space="0" w:color="auto" w:frame="1"/>
                </w:rPr>
                <w:t>http://publications.europa.eu/resource/authority/data-theme/AGRI</w:t>
              </w:r>
            </w:hyperlink>
          </w:p>
        </w:tc>
      </w:tr>
      <w:tr w:rsidR="00FA6A79" w14:paraId="5B2BE2E5"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7DCFC51A" w14:textId="77777777" w:rsidR="00FA6A79" w:rsidRPr="00FB4314" w:rsidRDefault="00FA6A79" w:rsidP="00560186">
            <w:pPr>
              <w:pStyle w:val="StandardWeb"/>
              <w:rPr>
                <w:rFonts w:ascii="Arial" w:hAnsi="Arial" w:cs="Arial"/>
                <w:sz w:val="20"/>
                <w:szCs w:val="20"/>
              </w:rPr>
            </w:pPr>
            <w:r w:rsidRPr="00FB4314">
              <w:rPr>
                <w:rFonts w:ascii="Arial" w:eastAsia="Times New Roman" w:hAnsi="Arial" w:cs="Arial"/>
                <w:sz w:val="20"/>
                <w:szCs w:val="20"/>
                <w:lang w:eastAsia="zh-CN"/>
              </w:rPr>
              <w:t>Wirtschaft und Finanzen</w:t>
            </w:r>
          </w:p>
        </w:tc>
        <w:tc>
          <w:tcPr>
            <w:tcW w:w="3041" w:type="pct"/>
            <w:hideMark/>
          </w:tcPr>
          <w:p w14:paraId="14316796" w14:textId="59C9AD4E" w:rsidR="00FA6A79" w:rsidRPr="007C2D31" w:rsidRDefault="00C359BD"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sz w:val="18"/>
                <w:szCs w:val="20"/>
              </w:rPr>
            </w:pPr>
            <w:hyperlink r:id="rId60" w:history="1">
              <w:r w:rsidR="00FA6A79" w:rsidRPr="007C2D31">
                <w:rPr>
                  <w:rStyle w:val="Hyperlink"/>
                  <w:rFonts w:ascii="Arial" w:hAnsi="Arial" w:cs="Arial"/>
                  <w:color w:val="CC3900"/>
                  <w:sz w:val="18"/>
                  <w:szCs w:val="20"/>
                  <w:bdr w:val="none" w:sz="0" w:space="0" w:color="auto" w:frame="1"/>
                </w:rPr>
                <w:t>http://publications.europa.eu/resource/authority/data-theme/ECON</w:t>
              </w:r>
            </w:hyperlink>
          </w:p>
        </w:tc>
      </w:tr>
      <w:tr w:rsidR="00FA6A79" w14:paraId="6CFE320B"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181450B9" w14:textId="0850F215" w:rsidR="00FA6A79" w:rsidRPr="00FB4314" w:rsidRDefault="00FA6A79" w:rsidP="00560186">
            <w:pPr>
              <w:pStyle w:val="StandardWeb"/>
              <w:rPr>
                <w:rFonts w:ascii="Arial" w:hAnsi="Arial" w:cs="Arial"/>
                <w:sz w:val="20"/>
                <w:szCs w:val="20"/>
              </w:rPr>
            </w:pPr>
            <w:r w:rsidRPr="00FB4314">
              <w:rPr>
                <w:rFonts w:ascii="Arial" w:hAnsi="Arial" w:cs="Arial"/>
                <w:sz w:val="20"/>
                <w:szCs w:val="20"/>
              </w:rPr>
              <w:t>Bildung, Kultur und Sport</w:t>
            </w:r>
          </w:p>
        </w:tc>
        <w:tc>
          <w:tcPr>
            <w:tcW w:w="3041" w:type="pct"/>
            <w:hideMark/>
          </w:tcPr>
          <w:p w14:paraId="5E698AFE" w14:textId="6B8146E1"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61" w:history="1">
              <w:r w:rsidR="00FA6A79" w:rsidRPr="007C2D31">
                <w:rPr>
                  <w:rStyle w:val="Fett"/>
                  <w:rFonts w:ascii="Arial" w:hAnsi="Arial" w:cs="Arial"/>
                  <w:b w:val="0"/>
                  <w:color w:val="CC3900"/>
                  <w:sz w:val="18"/>
                  <w:szCs w:val="20"/>
                  <w:u w:val="single"/>
                  <w:bdr w:val="none" w:sz="0" w:space="0" w:color="auto" w:frame="1"/>
                </w:rPr>
                <w:t>http://publications.europa.eu/resource/authority/data-theme/EDUC</w:t>
              </w:r>
            </w:hyperlink>
          </w:p>
        </w:tc>
      </w:tr>
      <w:tr w:rsidR="00FA6A79" w14:paraId="71FD6705"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28D4C2EA" w14:textId="2463B851" w:rsidR="00FA6A79" w:rsidRPr="00FB4314" w:rsidRDefault="00FA6A79" w:rsidP="00560186">
            <w:pPr>
              <w:pStyle w:val="StandardWeb"/>
              <w:rPr>
                <w:rFonts w:ascii="Arial" w:hAnsi="Arial" w:cs="Arial"/>
                <w:sz w:val="20"/>
                <w:szCs w:val="20"/>
              </w:rPr>
            </w:pPr>
            <w:r w:rsidRPr="00FB4314">
              <w:rPr>
                <w:rFonts w:ascii="Arial" w:hAnsi="Arial" w:cs="Arial"/>
                <w:sz w:val="20"/>
                <w:szCs w:val="20"/>
              </w:rPr>
              <w:t>Energie</w:t>
            </w:r>
          </w:p>
        </w:tc>
        <w:tc>
          <w:tcPr>
            <w:tcW w:w="3041" w:type="pct"/>
            <w:hideMark/>
          </w:tcPr>
          <w:p w14:paraId="05464D06" w14:textId="219CA307" w:rsidR="00FA6A79" w:rsidRPr="007C2D31" w:rsidRDefault="00C359BD"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sz w:val="18"/>
                <w:szCs w:val="20"/>
              </w:rPr>
            </w:pPr>
            <w:hyperlink r:id="rId62" w:history="1">
              <w:r w:rsidR="00FA6A79" w:rsidRPr="007C2D31">
                <w:rPr>
                  <w:rStyle w:val="Hyperlink"/>
                  <w:rFonts w:ascii="Arial" w:hAnsi="Arial" w:cs="Arial"/>
                  <w:color w:val="CC3900"/>
                  <w:sz w:val="18"/>
                  <w:szCs w:val="20"/>
                  <w:bdr w:val="none" w:sz="0" w:space="0" w:color="auto" w:frame="1"/>
                </w:rPr>
                <w:t>http://publications.europa.eu/resource/authority/data-theme/ENER</w:t>
              </w:r>
            </w:hyperlink>
          </w:p>
        </w:tc>
      </w:tr>
      <w:tr w:rsidR="00FA6A79" w14:paraId="0EE46E97"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65374B76" w14:textId="20A2C71B" w:rsidR="00FA6A79" w:rsidRPr="00FB4314" w:rsidRDefault="00FA6A79" w:rsidP="00560186">
            <w:pPr>
              <w:pStyle w:val="StandardWeb"/>
              <w:rPr>
                <w:rFonts w:ascii="Arial" w:hAnsi="Arial" w:cs="Arial"/>
                <w:sz w:val="20"/>
                <w:szCs w:val="20"/>
              </w:rPr>
            </w:pPr>
            <w:r w:rsidRPr="00FB4314">
              <w:rPr>
                <w:rFonts w:ascii="Arial" w:hAnsi="Arial" w:cs="Arial"/>
                <w:sz w:val="20"/>
                <w:szCs w:val="20"/>
              </w:rPr>
              <w:t>Umwelt</w:t>
            </w:r>
          </w:p>
        </w:tc>
        <w:tc>
          <w:tcPr>
            <w:tcW w:w="3041" w:type="pct"/>
            <w:hideMark/>
          </w:tcPr>
          <w:p w14:paraId="1556DB6A" w14:textId="5F14A824"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63" w:history="1">
              <w:r w:rsidR="00FA6A79" w:rsidRPr="007C2D31">
                <w:rPr>
                  <w:rStyle w:val="Hyperlink"/>
                  <w:rFonts w:ascii="Arial" w:hAnsi="Arial" w:cs="Arial"/>
                  <w:color w:val="CC3900"/>
                  <w:sz w:val="18"/>
                  <w:szCs w:val="20"/>
                  <w:bdr w:val="none" w:sz="0" w:space="0" w:color="auto" w:frame="1"/>
                </w:rPr>
                <w:t>http://publications.europa.eu/resource/authority/data-theme/ENVI</w:t>
              </w:r>
            </w:hyperlink>
          </w:p>
        </w:tc>
      </w:tr>
      <w:tr w:rsidR="00FA6A79" w14:paraId="57140DE2"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21306B70" w14:textId="1FBD1BD2" w:rsidR="00FA6A79" w:rsidRPr="00FB4314" w:rsidRDefault="00FA6A79" w:rsidP="00560186">
            <w:pPr>
              <w:pStyle w:val="StandardWeb"/>
              <w:rPr>
                <w:rFonts w:ascii="Arial" w:hAnsi="Arial" w:cs="Arial"/>
                <w:sz w:val="20"/>
                <w:szCs w:val="20"/>
              </w:rPr>
            </w:pPr>
            <w:r w:rsidRPr="00FB4314">
              <w:rPr>
                <w:rFonts w:ascii="Arial" w:hAnsi="Arial" w:cs="Arial"/>
                <w:sz w:val="20"/>
                <w:szCs w:val="20"/>
              </w:rPr>
              <w:t>Gesundheit</w:t>
            </w:r>
          </w:p>
        </w:tc>
        <w:tc>
          <w:tcPr>
            <w:tcW w:w="3041" w:type="pct"/>
            <w:hideMark/>
          </w:tcPr>
          <w:p w14:paraId="5996614E" w14:textId="0933F726" w:rsidR="00FA6A79" w:rsidRPr="007C2D31" w:rsidRDefault="00C359BD"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sz w:val="18"/>
                <w:szCs w:val="20"/>
              </w:rPr>
            </w:pPr>
            <w:hyperlink r:id="rId64" w:history="1">
              <w:r w:rsidR="00FA6A79" w:rsidRPr="007C2D31">
                <w:rPr>
                  <w:rStyle w:val="Hyperlink"/>
                  <w:rFonts w:ascii="Arial" w:hAnsi="Arial" w:cs="Arial"/>
                  <w:color w:val="CC3900"/>
                  <w:sz w:val="18"/>
                  <w:szCs w:val="20"/>
                  <w:bdr w:val="none" w:sz="0" w:space="0" w:color="auto" w:frame="1"/>
                </w:rPr>
                <w:t>http://publications.europa.eu/resource/authority/data-theme/HEAL</w:t>
              </w:r>
            </w:hyperlink>
          </w:p>
        </w:tc>
      </w:tr>
      <w:tr w:rsidR="00FA6A79" w14:paraId="7A0DD8E9"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4C8A7E1D" w14:textId="34E105EE" w:rsidR="00FA6A79" w:rsidRPr="00FB4314" w:rsidRDefault="00FA6A79" w:rsidP="00560186">
            <w:pPr>
              <w:pStyle w:val="StandardWeb"/>
              <w:rPr>
                <w:rFonts w:ascii="Arial" w:hAnsi="Arial" w:cs="Arial"/>
                <w:sz w:val="20"/>
                <w:szCs w:val="20"/>
              </w:rPr>
            </w:pPr>
            <w:r w:rsidRPr="00FB4314">
              <w:rPr>
                <w:rFonts w:ascii="Arial" w:hAnsi="Arial" w:cs="Arial"/>
                <w:sz w:val="20"/>
                <w:szCs w:val="20"/>
              </w:rPr>
              <w:t>Internationale Themen</w:t>
            </w:r>
          </w:p>
        </w:tc>
        <w:tc>
          <w:tcPr>
            <w:tcW w:w="3041" w:type="pct"/>
            <w:hideMark/>
          </w:tcPr>
          <w:p w14:paraId="78150B1A" w14:textId="0B2DE0BE"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65" w:history="1">
              <w:r w:rsidR="00FA6A79" w:rsidRPr="007C2D31">
                <w:rPr>
                  <w:rStyle w:val="Hyperlink"/>
                  <w:rFonts w:ascii="Arial" w:hAnsi="Arial" w:cs="Arial"/>
                  <w:color w:val="CC3900"/>
                  <w:sz w:val="18"/>
                  <w:szCs w:val="20"/>
                  <w:bdr w:val="none" w:sz="0" w:space="0" w:color="auto" w:frame="1"/>
                </w:rPr>
                <w:t>http://publications.europa.eu/resource/authority/data-theme/INTR</w:t>
              </w:r>
            </w:hyperlink>
          </w:p>
        </w:tc>
      </w:tr>
      <w:tr w:rsidR="00FA6A79" w14:paraId="125D93A2"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4E740779" w14:textId="37AD4F9B" w:rsidR="00FA6A79" w:rsidRPr="00FB4314" w:rsidRDefault="00FA6A79" w:rsidP="00560186">
            <w:pPr>
              <w:pStyle w:val="StandardWeb"/>
              <w:rPr>
                <w:rFonts w:ascii="Arial" w:hAnsi="Arial" w:cs="Arial"/>
                <w:sz w:val="20"/>
                <w:szCs w:val="20"/>
              </w:rPr>
            </w:pPr>
            <w:r w:rsidRPr="00FB4314">
              <w:rPr>
                <w:rFonts w:ascii="Arial" w:hAnsi="Arial" w:cs="Arial"/>
                <w:sz w:val="20"/>
                <w:szCs w:val="20"/>
              </w:rPr>
              <w:t>Justiz, Rechtssystem und öffentliche Sicherheit</w:t>
            </w:r>
          </w:p>
        </w:tc>
        <w:tc>
          <w:tcPr>
            <w:tcW w:w="3041" w:type="pct"/>
            <w:hideMark/>
          </w:tcPr>
          <w:p w14:paraId="544F7C3B" w14:textId="7FB0F087" w:rsidR="00FA6A79" w:rsidRPr="007C2D31" w:rsidRDefault="00C359BD"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sz w:val="18"/>
                <w:szCs w:val="20"/>
              </w:rPr>
            </w:pPr>
            <w:hyperlink r:id="rId66" w:history="1">
              <w:r w:rsidR="00FA6A79" w:rsidRPr="007C2D31">
                <w:rPr>
                  <w:rStyle w:val="Hyperlink"/>
                  <w:rFonts w:ascii="Arial" w:hAnsi="Arial" w:cs="Arial"/>
                  <w:color w:val="CC3900"/>
                  <w:sz w:val="18"/>
                  <w:szCs w:val="20"/>
                  <w:bdr w:val="none" w:sz="0" w:space="0" w:color="auto" w:frame="1"/>
                </w:rPr>
                <w:t>http://publications.europa.eu/resource/authority/data-theme/JUST</w:t>
              </w:r>
            </w:hyperlink>
          </w:p>
        </w:tc>
      </w:tr>
      <w:tr w:rsidR="00FA6A79" w14:paraId="18E68E00"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26A2F726" w14:textId="0ED3C67A" w:rsidR="00FA6A79" w:rsidRPr="00FB4314" w:rsidRDefault="00FA6A79" w:rsidP="00560186">
            <w:pPr>
              <w:pStyle w:val="StandardWeb"/>
              <w:rPr>
                <w:rFonts w:ascii="Arial" w:hAnsi="Arial" w:cs="Arial"/>
                <w:sz w:val="20"/>
                <w:szCs w:val="20"/>
              </w:rPr>
            </w:pPr>
            <w:r w:rsidRPr="00FB4314">
              <w:rPr>
                <w:rFonts w:ascii="Arial" w:hAnsi="Arial" w:cs="Arial"/>
                <w:sz w:val="20"/>
                <w:szCs w:val="20"/>
              </w:rPr>
              <w:t>Bevölkerung und Gesellschaft</w:t>
            </w:r>
          </w:p>
        </w:tc>
        <w:tc>
          <w:tcPr>
            <w:tcW w:w="3041" w:type="pct"/>
            <w:hideMark/>
          </w:tcPr>
          <w:p w14:paraId="54F03CE7" w14:textId="2BD01AFC"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67" w:history="1">
              <w:r w:rsidR="00FA6A79" w:rsidRPr="007C2D31">
                <w:rPr>
                  <w:rStyle w:val="Hyperlink"/>
                  <w:rFonts w:ascii="Arial" w:hAnsi="Arial" w:cs="Arial"/>
                  <w:color w:val="CC3900"/>
                  <w:sz w:val="18"/>
                  <w:szCs w:val="20"/>
                  <w:bdr w:val="none" w:sz="0" w:space="0" w:color="auto" w:frame="1"/>
                </w:rPr>
                <w:t>http://publications.europa.eu/resource/authority/data-theme/SOCI</w:t>
              </w:r>
            </w:hyperlink>
          </w:p>
        </w:tc>
      </w:tr>
      <w:tr w:rsidR="00FA6A79" w14:paraId="1CBC168D"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07437DD5" w14:textId="6D71EFA3" w:rsidR="00FA6A79" w:rsidRPr="00FB4314" w:rsidRDefault="00FA6A79" w:rsidP="00560186">
            <w:pPr>
              <w:pStyle w:val="StandardWeb"/>
              <w:rPr>
                <w:rFonts w:ascii="Arial" w:hAnsi="Arial" w:cs="Arial"/>
                <w:sz w:val="20"/>
                <w:szCs w:val="20"/>
              </w:rPr>
            </w:pPr>
            <w:r w:rsidRPr="00FB4314">
              <w:rPr>
                <w:rFonts w:ascii="Arial" w:hAnsi="Arial" w:cs="Arial"/>
                <w:sz w:val="20"/>
                <w:szCs w:val="20"/>
              </w:rPr>
              <w:t>Regierung und öffentlicher Sektor</w:t>
            </w:r>
          </w:p>
        </w:tc>
        <w:tc>
          <w:tcPr>
            <w:tcW w:w="3041" w:type="pct"/>
            <w:hideMark/>
          </w:tcPr>
          <w:p w14:paraId="433F08AE" w14:textId="0D988D81" w:rsidR="00FA6A79" w:rsidRPr="007C2D31" w:rsidRDefault="00C359BD"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sz w:val="18"/>
                <w:szCs w:val="20"/>
              </w:rPr>
            </w:pPr>
            <w:hyperlink r:id="rId68" w:history="1">
              <w:r w:rsidR="00FA6A79" w:rsidRPr="007C2D31">
                <w:rPr>
                  <w:rStyle w:val="Hyperlink"/>
                  <w:rFonts w:ascii="Arial" w:hAnsi="Arial" w:cs="Arial"/>
                  <w:color w:val="CC3900"/>
                  <w:sz w:val="18"/>
                  <w:szCs w:val="20"/>
                  <w:bdr w:val="none" w:sz="0" w:space="0" w:color="auto" w:frame="1"/>
                </w:rPr>
                <w:t>http://publications.europa.eu/resource/authority/data-theme/GOVE</w:t>
              </w:r>
            </w:hyperlink>
          </w:p>
        </w:tc>
      </w:tr>
      <w:tr w:rsidR="00FA6A79" w14:paraId="2A79C57F"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5607FE55" w14:textId="47033EB2" w:rsidR="00FA6A79" w:rsidRPr="00FB4314" w:rsidRDefault="00FA6A79" w:rsidP="00560186">
            <w:pPr>
              <w:pStyle w:val="StandardWeb"/>
              <w:rPr>
                <w:rFonts w:ascii="Arial" w:hAnsi="Arial" w:cs="Arial"/>
                <w:sz w:val="20"/>
                <w:szCs w:val="20"/>
              </w:rPr>
            </w:pPr>
            <w:r w:rsidRPr="00FB4314">
              <w:rPr>
                <w:rFonts w:ascii="Arial" w:hAnsi="Arial" w:cs="Arial"/>
                <w:sz w:val="20"/>
                <w:szCs w:val="20"/>
              </w:rPr>
              <w:t>Regionen und Städte</w:t>
            </w:r>
          </w:p>
        </w:tc>
        <w:tc>
          <w:tcPr>
            <w:tcW w:w="3041" w:type="pct"/>
            <w:hideMark/>
          </w:tcPr>
          <w:p w14:paraId="0BB4D587" w14:textId="5EAE75C5"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69" w:history="1">
              <w:r w:rsidR="00FA6A79" w:rsidRPr="007C2D31">
                <w:rPr>
                  <w:rStyle w:val="Hyperlink"/>
                  <w:rFonts w:ascii="Arial" w:hAnsi="Arial" w:cs="Arial"/>
                  <w:color w:val="CC3900"/>
                  <w:sz w:val="18"/>
                  <w:szCs w:val="20"/>
                  <w:bdr w:val="none" w:sz="0" w:space="0" w:color="auto" w:frame="1"/>
                </w:rPr>
                <w:t>http://publications.europa.eu/resource/authority/data-theme/REGI</w:t>
              </w:r>
            </w:hyperlink>
          </w:p>
        </w:tc>
      </w:tr>
      <w:tr w:rsidR="00FA6A79" w14:paraId="53F6ACE1"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67A20762" w14:textId="6288FD84" w:rsidR="00FA6A79" w:rsidRPr="00FB4314" w:rsidRDefault="00FA6A79" w:rsidP="00560186">
            <w:pPr>
              <w:pStyle w:val="StandardWeb"/>
              <w:rPr>
                <w:rFonts w:ascii="Arial" w:hAnsi="Arial" w:cs="Arial"/>
                <w:sz w:val="20"/>
                <w:szCs w:val="20"/>
              </w:rPr>
            </w:pPr>
            <w:r w:rsidRPr="00FB4314">
              <w:rPr>
                <w:rFonts w:ascii="Arial" w:hAnsi="Arial" w:cs="Arial"/>
                <w:sz w:val="20"/>
                <w:szCs w:val="20"/>
              </w:rPr>
              <w:t>Wissenschaft und Technologie</w:t>
            </w:r>
          </w:p>
        </w:tc>
        <w:tc>
          <w:tcPr>
            <w:tcW w:w="3041" w:type="pct"/>
            <w:hideMark/>
          </w:tcPr>
          <w:p w14:paraId="4E0237E2" w14:textId="011A03B7" w:rsidR="00FA6A79" w:rsidRPr="007C2D31" w:rsidRDefault="00C359BD"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sz w:val="18"/>
                <w:szCs w:val="20"/>
              </w:rPr>
            </w:pPr>
            <w:hyperlink r:id="rId70" w:history="1">
              <w:r w:rsidR="00FA6A79" w:rsidRPr="007C2D31">
                <w:rPr>
                  <w:rStyle w:val="Hyperlink"/>
                  <w:rFonts w:ascii="Arial" w:hAnsi="Arial" w:cs="Arial"/>
                  <w:color w:val="CC3900"/>
                  <w:sz w:val="18"/>
                  <w:szCs w:val="20"/>
                  <w:bdr w:val="none" w:sz="0" w:space="0" w:color="auto" w:frame="1"/>
                </w:rPr>
                <w:t>http://publications.europa.eu/resource/authority/data-theme/TECH</w:t>
              </w:r>
            </w:hyperlink>
          </w:p>
        </w:tc>
      </w:tr>
      <w:tr w:rsidR="00FA6A79" w14:paraId="65E13A73"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440E637D" w14:textId="3C729C67" w:rsidR="00FA6A79" w:rsidRPr="00FB4314" w:rsidRDefault="00FA6A79" w:rsidP="00560186">
            <w:pPr>
              <w:pStyle w:val="StandardWeb"/>
              <w:rPr>
                <w:rFonts w:ascii="Arial" w:hAnsi="Arial" w:cs="Arial"/>
                <w:sz w:val="20"/>
                <w:szCs w:val="20"/>
              </w:rPr>
            </w:pPr>
            <w:r w:rsidRPr="00FB4314">
              <w:rPr>
                <w:rFonts w:ascii="Arial" w:hAnsi="Arial" w:cs="Arial"/>
                <w:sz w:val="20"/>
                <w:szCs w:val="20"/>
              </w:rPr>
              <w:t>Verkehr</w:t>
            </w:r>
          </w:p>
        </w:tc>
        <w:tc>
          <w:tcPr>
            <w:tcW w:w="3041" w:type="pct"/>
            <w:hideMark/>
          </w:tcPr>
          <w:p w14:paraId="770B7C5D" w14:textId="2F5AE5B9" w:rsidR="00FA6A79" w:rsidRPr="007C2D31" w:rsidRDefault="00C359BD"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71" w:history="1">
              <w:r w:rsidR="00FA6A79" w:rsidRPr="007C2D31">
                <w:rPr>
                  <w:rStyle w:val="Hyperlink"/>
                  <w:rFonts w:ascii="Arial" w:hAnsi="Arial" w:cs="Arial"/>
                  <w:color w:val="CC3900"/>
                  <w:sz w:val="18"/>
                  <w:szCs w:val="20"/>
                  <w:bdr w:val="none" w:sz="0" w:space="0" w:color="auto" w:frame="1"/>
                </w:rPr>
                <w:t>http://publications.europa.eu/resource/authority/data-theme/TRAN</w:t>
              </w:r>
            </w:hyperlink>
          </w:p>
        </w:tc>
      </w:tr>
    </w:tbl>
    <w:p w14:paraId="5C659D43" w14:textId="6A493E48" w:rsidR="00A43204" w:rsidRPr="00D32240" w:rsidRDefault="00297A0D" w:rsidP="00E4683C">
      <w:r w:rsidRPr="00D32240">
        <w:t>Direkte Verwendung der MDR-Themenkategorie am Beispiel „Technik“</w:t>
      </w:r>
    </w:p>
    <w:tbl>
      <w:tblPr>
        <w:tblW w:w="9714" w:type="dxa"/>
        <w:shd w:val="clear" w:color="auto" w:fill="FFFFFF"/>
        <w:tblCellMar>
          <w:top w:w="10" w:type="dxa"/>
          <w:left w:w="10" w:type="dxa"/>
          <w:bottom w:w="10" w:type="dxa"/>
          <w:right w:w="10" w:type="dxa"/>
        </w:tblCellMar>
        <w:tblLook w:val="04A0" w:firstRow="1" w:lastRow="0" w:firstColumn="1" w:lastColumn="0" w:noHBand="0" w:noVBand="1"/>
      </w:tblPr>
      <w:tblGrid>
        <w:gridCol w:w="9714"/>
      </w:tblGrid>
      <w:tr w:rsidR="00A43204" w14:paraId="3EAF7B50" w14:textId="77777777" w:rsidTr="00E327F9">
        <w:tc>
          <w:tcPr>
            <w:tcW w:w="9714" w:type="dxa"/>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414F0708" w14:textId="77777777" w:rsidR="00A43204" w:rsidRPr="00FB4314" w:rsidRDefault="00A43204" w:rsidP="00895319">
            <w:pPr>
              <w:pStyle w:val="StandardWeb"/>
              <w:rPr>
                <w:rFonts w:ascii="Arial" w:hAnsi="Arial" w:cs="Arial"/>
                <w:sz w:val="20"/>
                <w:szCs w:val="20"/>
                <w:lang w:val="fr-FR"/>
              </w:rPr>
            </w:pPr>
            <w:r w:rsidRPr="00FB4314">
              <w:rPr>
                <w:rFonts w:ascii="Arial" w:hAnsi="Arial" w:cs="Arial"/>
                <w:sz w:val="20"/>
                <w:szCs w:val="20"/>
                <w:lang w:val="fr-FR"/>
              </w:rPr>
              <w:t>&lt;rdf:Description rdf:about="http://nobelprize.org/datasets/dcat#ds1"&gt;</w:t>
            </w:r>
          </w:p>
          <w:p w14:paraId="0FCD82C5" w14:textId="77777777" w:rsidR="00A43204" w:rsidRPr="00FB4314" w:rsidRDefault="00A43204" w:rsidP="00895319">
            <w:pPr>
              <w:pStyle w:val="StandardWeb"/>
              <w:rPr>
                <w:rFonts w:ascii="Arial" w:hAnsi="Arial" w:cs="Arial"/>
                <w:sz w:val="20"/>
                <w:szCs w:val="20"/>
                <w:lang w:val="en-GB"/>
              </w:rPr>
            </w:pPr>
            <w:r w:rsidRPr="00FB4314">
              <w:rPr>
                <w:rFonts w:ascii="Arial" w:hAnsi="Arial" w:cs="Arial"/>
                <w:sz w:val="20"/>
                <w:szCs w:val="20"/>
                <w:lang w:val="en-GB"/>
              </w:rPr>
              <w:t>&lt;rdf:type rdf:resource="http://www.w3.org/ns/dcat#Dataset"/&gt;</w:t>
            </w:r>
          </w:p>
          <w:p w14:paraId="5A1E7045" w14:textId="77777777" w:rsidR="00A43204" w:rsidRPr="00FB4314" w:rsidRDefault="00A43204" w:rsidP="00895319">
            <w:pPr>
              <w:pStyle w:val="StandardWeb"/>
              <w:rPr>
                <w:rFonts w:ascii="Arial" w:hAnsi="Arial" w:cs="Arial"/>
                <w:sz w:val="20"/>
                <w:szCs w:val="20"/>
                <w:lang w:val="en-GB"/>
              </w:rPr>
            </w:pPr>
            <w:r w:rsidRPr="00FB4314">
              <w:rPr>
                <w:rFonts w:ascii="Arial" w:hAnsi="Arial" w:cs="Arial"/>
                <w:sz w:val="20"/>
                <w:szCs w:val="20"/>
                <w:lang w:val="en-GB"/>
              </w:rPr>
              <w:t>&lt;dct:title xml:lang="en"&gt;Linked Nobel prizes&lt;/dct:title&gt;</w:t>
            </w:r>
          </w:p>
          <w:p w14:paraId="5CC5E374" w14:textId="54680063" w:rsidR="00A43204" w:rsidRPr="00FB4314" w:rsidRDefault="00A43204" w:rsidP="00895319">
            <w:pPr>
              <w:pStyle w:val="StandardWeb"/>
              <w:rPr>
                <w:rFonts w:ascii="Arial" w:hAnsi="Arial" w:cs="Arial"/>
                <w:sz w:val="20"/>
                <w:szCs w:val="20"/>
                <w:lang w:val="en-GB"/>
              </w:rPr>
            </w:pPr>
            <w:r w:rsidRPr="00FB4314">
              <w:rPr>
                <w:rFonts w:ascii="Arial" w:hAnsi="Arial" w:cs="Arial"/>
                <w:sz w:val="20"/>
                <w:szCs w:val="20"/>
                <w:lang w:val="en-GB"/>
              </w:rPr>
              <w:t>&lt;</w:t>
            </w:r>
            <w:r w:rsidRPr="00FB4314">
              <w:rPr>
                <w:rStyle w:val="Fett"/>
                <w:rFonts w:ascii="Arial" w:hAnsi="Arial" w:cs="Arial"/>
                <w:color w:val="000000"/>
                <w:sz w:val="20"/>
                <w:szCs w:val="20"/>
                <w:bdr w:val="none" w:sz="0" w:space="0" w:color="auto" w:frame="1"/>
                <w:lang w:val="en-GB"/>
              </w:rPr>
              <w:t>dcat:theme</w:t>
            </w:r>
            <w:r w:rsidRPr="00FB4314">
              <w:rPr>
                <w:rStyle w:val="apple-converted-space"/>
                <w:rFonts w:ascii="Arial" w:hAnsi="Arial" w:cs="Arial" w:hint="eastAsia"/>
                <w:color w:val="000000"/>
                <w:sz w:val="20"/>
                <w:szCs w:val="20"/>
                <w:lang w:val="en-GB"/>
              </w:rPr>
              <w:t> </w:t>
            </w:r>
            <w:r w:rsidRPr="00FB4314">
              <w:rPr>
                <w:rFonts w:ascii="Arial" w:hAnsi="Arial" w:cs="Arial"/>
                <w:sz w:val="20"/>
                <w:szCs w:val="20"/>
                <w:lang w:val="en-GB"/>
              </w:rPr>
              <w:t>rdf:resource="</w:t>
            </w:r>
            <w:hyperlink r:id="rId72" w:history="1">
              <w:r w:rsidRPr="00FB4314">
                <w:rPr>
                  <w:rStyle w:val="Hyperlink"/>
                  <w:rFonts w:ascii="Arial" w:hAnsi="Arial" w:cs="Arial"/>
                  <w:color w:val="CC3900"/>
                  <w:sz w:val="20"/>
                  <w:szCs w:val="20"/>
                  <w:bdr w:val="none" w:sz="0" w:space="0" w:color="auto" w:frame="1"/>
                  <w:lang w:val="en-GB"/>
                </w:rPr>
                <w:t>http://publications.europa.eu/resource/authority/data-theme/TECH</w:t>
              </w:r>
            </w:hyperlink>
            <w:r w:rsidRPr="00FB4314">
              <w:rPr>
                <w:rFonts w:ascii="Arial" w:hAnsi="Arial" w:cs="Arial"/>
                <w:sz w:val="20"/>
                <w:szCs w:val="20"/>
                <w:lang w:val="en-GB"/>
              </w:rPr>
              <w:t>"/&gt;</w:t>
            </w:r>
          </w:p>
          <w:p w14:paraId="2EB3B18F" w14:textId="3ED5280E" w:rsidR="00A43204" w:rsidRDefault="00A43204" w:rsidP="00895319">
            <w:pPr>
              <w:pStyle w:val="StandardWeb"/>
            </w:pPr>
            <w:r w:rsidRPr="00FB4314">
              <w:rPr>
                <w:rFonts w:ascii="Arial" w:hAnsi="Arial" w:cs="Arial"/>
                <w:sz w:val="20"/>
                <w:szCs w:val="20"/>
              </w:rPr>
              <w:t>&lt;/rdf:Description&gt;</w:t>
            </w:r>
          </w:p>
        </w:tc>
      </w:tr>
    </w:tbl>
    <w:p w14:paraId="31944BDB" w14:textId="15980D2F" w:rsidR="00462659" w:rsidRPr="0001172A" w:rsidRDefault="00462659" w:rsidP="00905158">
      <w:pPr>
        <w:pStyle w:val="berschrift2"/>
      </w:pPr>
      <w:bookmarkStart w:id="546" w:name="_Toc477302015"/>
      <w:bookmarkStart w:id="547" w:name="_Toc477302860"/>
      <w:bookmarkStart w:id="548" w:name="_Toc477302997"/>
      <w:bookmarkStart w:id="549" w:name="_Toc477306163"/>
      <w:bookmarkStart w:id="550" w:name="_Toc477310614"/>
      <w:bookmarkStart w:id="551" w:name="_Toc477302024"/>
      <w:bookmarkStart w:id="552" w:name="_Toc477302869"/>
      <w:bookmarkStart w:id="553" w:name="_Toc477303006"/>
      <w:bookmarkStart w:id="554" w:name="_Toc477306172"/>
      <w:bookmarkStart w:id="555" w:name="_Toc477310623"/>
      <w:bookmarkStart w:id="556" w:name="_Toc477302031"/>
      <w:bookmarkStart w:id="557" w:name="_Toc477302876"/>
      <w:bookmarkStart w:id="558" w:name="_Toc477303013"/>
      <w:bookmarkStart w:id="559" w:name="_Toc477306179"/>
      <w:bookmarkStart w:id="560" w:name="_Toc477310630"/>
      <w:bookmarkStart w:id="561" w:name="_Toc477302038"/>
      <w:bookmarkStart w:id="562" w:name="_Toc477302883"/>
      <w:bookmarkStart w:id="563" w:name="_Toc477303020"/>
      <w:bookmarkStart w:id="564" w:name="_Toc477306186"/>
      <w:bookmarkStart w:id="565" w:name="_Toc477310637"/>
      <w:bookmarkStart w:id="566" w:name="_Toc477302043"/>
      <w:bookmarkStart w:id="567" w:name="_Toc477302888"/>
      <w:bookmarkStart w:id="568" w:name="_Toc477303025"/>
      <w:bookmarkStart w:id="569" w:name="_Toc477306191"/>
      <w:bookmarkStart w:id="570" w:name="_Toc477310642"/>
      <w:bookmarkStart w:id="571" w:name="_Toc477302050"/>
      <w:bookmarkStart w:id="572" w:name="_Toc477302895"/>
      <w:bookmarkStart w:id="573" w:name="_Toc477303032"/>
      <w:bookmarkStart w:id="574" w:name="_Toc477306198"/>
      <w:bookmarkStart w:id="575" w:name="_Toc477310649"/>
      <w:bookmarkStart w:id="576" w:name="_Toc477302055"/>
      <w:bookmarkStart w:id="577" w:name="_Toc477302900"/>
      <w:bookmarkStart w:id="578" w:name="_Toc477303037"/>
      <w:bookmarkStart w:id="579" w:name="_Toc477306203"/>
      <w:bookmarkStart w:id="580" w:name="_Toc477310654"/>
      <w:bookmarkStart w:id="581" w:name="_Toc477302060"/>
      <w:bookmarkStart w:id="582" w:name="_Toc477302905"/>
      <w:bookmarkStart w:id="583" w:name="_Toc477303042"/>
      <w:bookmarkStart w:id="584" w:name="_Toc477306208"/>
      <w:bookmarkStart w:id="585" w:name="_Toc477310659"/>
      <w:bookmarkStart w:id="586" w:name="_Toc477302065"/>
      <w:bookmarkStart w:id="587" w:name="_Toc477302910"/>
      <w:bookmarkStart w:id="588" w:name="_Toc477303047"/>
      <w:bookmarkStart w:id="589" w:name="_Toc477306213"/>
      <w:bookmarkStart w:id="590" w:name="_Toc477310664"/>
      <w:bookmarkStart w:id="591" w:name="_Toc477302073"/>
      <w:bookmarkStart w:id="592" w:name="_Toc477302918"/>
      <w:bookmarkStart w:id="593" w:name="_Toc477303055"/>
      <w:bookmarkStart w:id="594" w:name="_Toc477306221"/>
      <w:bookmarkStart w:id="595" w:name="_Toc477310672"/>
      <w:bookmarkStart w:id="596" w:name="_Toc477302080"/>
      <w:bookmarkStart w:id="597" w:name="_Toc477302925"/>
      <w:bookmarkStart w:id="598" w:name="_Toc477303062"/>
      <w:bookmarkStart w:id="599" w:name="_Toc477306228"/>
      <w:bookmarkStart w:id="600" w:name="_Toc477310679"/>
      <w:bookmarkStart w:id="601" w:name="_Toc477302087"/>
      <w:bookmarkStart w:id="602" w:name="_Toc477302932"/>
      <w:bookmarkStart w:id="603" w:name="_Toc477303069"/>
      <w:bookmarkStart w:id="604" w:name="_Toc477306235"/>
      <w:bookmarkStart w:id="605" w:name="_Toc477310686"/>
      <w:bookmarkStart w:id="606" w:name="_Toc477302092"/>
      <w:bookmarkStart w:id="607" w:name="_Toc477302937"/>
      <w:bookmarkStart w:id="608" w:name="_Toc477303074"/>
      <w:bookmarkStart w:id="609" w:name="_Toc477306240"/>
      <w:bookmarkStart w:id="610" w:name="_Toc477310691"/>
      <w:bookmarkStart w:id="611" w:name="_Toc514070660"/>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sidRPr="00905158">
        <w:lastRenderedPageBreak/>
        <w:t>Distribution</w:t>
      </w:r>
      <w:bookmarkEnd w:id="611"/>
    </w:p>
    <w:p w14:paraId="66E206AD" w14:textId="13E6E108" w:rsidR="00B47B0B" w:rsidRDefault="00B47B0B" w:rsidP="00905158">
      <w:pPr>
        <w:pStyle w:val="berschrift3"/>
      </w:pPr>
      <w:bookmarkStart w:id="612" w:name="_Toc514070661"/>
      <w:r>
        <w:t>dc</w:t>
      </w:r>
      <w:r w:rsidR="003B0A14">
        <w:t>a</w:t>
      </w:r>
      <w:r>
        <w:t>t:m</w:t>
      </w:r>
      <w:r w:rsidR="003B0A14">
        <w:t>edia</w:t>
      </w:r>
      <w:r>
        <w:t>Type und dct:format</w:t>
      </w:r>
      <w:bookmarkEnd w:id="612"/>
    </w:p>
    <w:p w14:paraId="40804284" w14:textId="7A63B555" w:rsidR="00B47B0B" w:rsidRDefault="00B47B0B" w:rsidP="00B47B0B">
      <w:r>
        <w:t xml:space="preserve">DCAT-AP sieht </w:t>
      </w:r>
      <w:r w:rsidR="00F46149">
        <w:t xml:space="preserve">zur Kennzeichnung des Dateiformats </w:t>
      </w:r>
      <w:r w:rsidR="00A33260">
        <w:t>vor</w:t>
      </w:r>
      <w:r w:rsidR="003739E1">
        <w:rPr>
          <w:rStyle w:val="Funotenzeichen"/>
        </w:rPr>
        <w:footnoteReference w:id="9"/>
      </w:r>
      <w:r w:rsidR="00A33260">
        <w:t xml:space="preserve">, dass für </w:t>
      </w:r>
      <w:r w:rsidR="00A33260" w:rsidRPr="000E2C68">
        <w:rPr>
          <w:rFonts w:ascii="Courier New" w:hAnsi="Courier New" w:cs="Courier New"/>
        </w:rPr>
        <w:t>dct:format</w:t>
      </w:r>
      <w:r w:rsidR="00A33260">
        <w:t xml:space="preserve"> das MDR authority file und für </w:t>
      </w:r>
      <w:r w:rsidR="00A33260" w:rsidRPr="000E2C68">
        <w:rPr>
          <w:rFonts w:ascii="Courier New" w:hAnsi="Courier New" w:cs="Courier New"/>
        </w:rPr>
        <w:t>dc</w:t>
      </w:r>
      <w:r w:rsidR="00880DDF">
        <w:rPr>
          <w:rFonts w:ascii="Courier New" w:hAnsi="Courier New" w:cs="Courier New"/>
        </w:rPr>
        <w:t>a</w:t>
      </w:r>
      <w:r w:rsidR="00A33260" w:rsidRPr="000E2C68">
        <w:rPr>
          <w:rFonts w:ascii="Courier New" w:hAnsi="Courier New" w:cs="Courier New"/>
        </w:rPr>
        <w:t>t:mediaType</w:t>
      </w:r>
      <w:r w:rsidR="00A33260">
        <w:t xml:space="preserve"> die IANA Media Types zu verwenden sind.</w:t>
      </w:r>
    </w:p>
    <w:p w14:paraId="7FBD7411" w14:textId="4CFF5783" w:rsidR="00B47B0B" w:rsidRDefault="00B47B0B" w:rsidP="00B47B0B">
      <w:pPr>
        <w:keepNext/>
      </w:pPr>
      <w:r w:rsidRPr="00B47B0B">
        <w:rPr>
          <w:noProof/>
          <w:lang w:eastAsia="de-DE"/>
        </w:rPr>
        <w:drawing>
          <wp:inline distT="0" distB="0" distL="0" distR="0" wp14:anchorId="0A11B21F" wp14:editId="22AFE1E5">
            <wp:extent cx="2731626" cy="1214056"/>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734915" cy="1215518"/>
                    </a:xfrm>
                    <a:prstGeom prst="rect">
                      <a:avLst/>
                    </a:prstGeom>
                  </pic:spPr>
                </pic:pic>
              </a:graphicData>
            </a:graphic>
          </wp:inline>
        </w:drawing>
      </w:r>
    </w:p>
    <w:p w14:paraId="7757CEC9" w14:textId="5E3089F5" w:rsidR="00B47B0B" w:rsidRDefault="00B47B0B" w:rsidP="00C75AA5">
      <w:pPr>
        <w:pStyle w:val="Beschriftung"/>
      </w:pPr>
      <w:bookmarkStart w:id="613" w:name="_Toc514070644"/>
      <w:r>
        <w:t xml:space="preserve">Abbildung </w:t>
      </w:r>
      <w:r>
        <w:fldChar w:fldCharType="begin"/>
      </w:r>
      <w:r>
        <w:instrText xml:space="preserve"> SEQ Abbildung \* ARABIC </w:instrText>
      </w:r>
      <w:r>
        <w:fldChar w:fldCharType="separate"/>
      </w:r>
      <w:r w:rsidR="002B21E4">
        <w:t>7</w:t>
      </w:r>
      <w:r>
        <w:fldChar w:fldCharType="end"/>
      </w:r>
      <w:r>
        <w:t>: Abbildung aus dem UML Diagramm von dcat-ap 1.1.</w:t>
      </w:r>
      <w:bookmarkEnd w:id="613"/>
    </w:p>
    <w:p w14:paraId="48E64911" w14:textId="77777777" w:rsidR="00B47B0B" w:rsidRDefault="00B47B0B" w:rsidP="00B47B0B"/>
    <w:p w14:paraId="3BA6EFE6" w14:textId="12250334" w:rsidR="003739E1" w:rsidRDefault="00B47B0B" w:rsidP="000F45CA">
      <w:pPr>
        <w:pStyle w:val="Konvention"/>
      </w:pPr>
      <w:bookmarkStart w:id="614" w:name="_Toc485753037"/>
      <w:bookmarkStart w:id="615" w:name="_Toc513111902"/>
      <w:bookmarkStart w:id="616" w:name="_Toc513112332"/>
      <w:bookmarkStart w:id="617" w:name="_Toc514070708"/>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31</w:t>
      </w:r>
      <w:r w:rsidR="00C359BD">
        <w:rPr>
          <w:noProof/>
        </w:rPr>
        <w:fldChar w:fldCharType="end"/>
      </w:r>
      <w:r w:rsidRPr="008354B0">
        <w:t>:</w:t>
      </w:r>
      <w:r w:rsidR="000F45CA">
        <w:tab/>
      </w:r>
      <w:r>
        <w:t xml:space="preserve">Ist eine Datei unter der </w:t>
      </w:r>
      <w:r w:rsidR="00DB1C5D" w:rsidRPr="00DB1C5D">
        <w:rPr>
          <w:rFonts w:ascii="Courier New" w:hAnsi="Courier New" w:cs="Courier New"/>
          <w:sz w:val="18"/>
        </w:rPr>
        <w:t>a</w:t>
      </w:r>
      <w:r w:rsidRPr="00DB1C5D">
        <w:rPr>
          <w:rFonts w:ascii="Courier New" w:hAnsi="Courier New" w:cs="Courier New"/>
          <w:sz w:val="18"/>
        </w:rPr>
        <w:t>ccessURL</w:t>
      </w:r>
      <w:r w:rsidRPr="00DB1C5D">
        <w:rPr>
          <w:sz w:val="18"/>
        </w:rPr>
        <w:t xml:space="preserve"> </w:t>
      </w:r>
      <w:r>
        <w:t xml:space="preserve">einer Distribution von einem </w:t>
      </w:r>
      <w:r w:rsidR="003739E1">
        <w:t>im MDR authority file</w:t>
      </w:r>
      <w:r>
        <w:t xml:space="preserve"> </w:t>
      </w:r>
      <w:r w:rsidR="003739E1">
        <w:t xml:space="preserve">table </w:t>
      </w:r>
      <w:r>
        <w:t xml:space="preserve">geführtem </w:t>
      </w:r>
      <w:r w:rsidR="00DB1C5D">
        <w:t>m</w:t>
      </w:r>
      <w:r>
        <w:t xml:space="preserve">ediaType, so </w:t>
      </w:r>
      <w:r w:rsidR="00F46149">
        <w:t xml:space="preserve">MUSS </w:t>
      </w:r>
      <w:r>
        <w:t>au</w:t>
      </w:r>
      <w:r w:rsidR="003739E1">
        <w:t xml:space="preserve">f diesen </w:t>
      </w:r>
      <w:r w:rsidR="00DB1C5D">
        <w:t>mediaType</w:t>
      </w:r>
      <w:r w:rsidR="003739E1">
        <w:t xml:space="preserve"> mittels </w:t>
      </w:r>
      <w:r w:rsidR="003739E1" w:rsidRPr="000E2C68">
        <w:rPr>
          <w:rFonts w:ascii="Courier New" w:eastAsia="Times New Roman" w:hAnsi="Courier New" w:cs="Courier New"/>
          <w:color w:val="000000"/>
          <w:sz w:val="18"/>
          <w:szCs w:val="22"/>
          <w:lang w:eastAsia="de-DE"/>
        </w:rPr>
        <w:t>dct:format</w:t>
      </w:r>
      <w:r w:rsidR="003739E1">
        <w:t xml:space="preserve">  verw</w:t>
      </w:r>
      <w:r w:rsidR="00F46149">
        <w:t>ie</w:t>
      </w:r>
      <w:r w:rsidR="003739E1">
        <w:t>sen</w:t>
      </w:r>
      <w:r w:rsidR="00F46149">
        <w:t xml:space="preserve"> werden</w:t>
      </w:r>
      <w:r w:rsidR="003739E1">
        <w:t xml:space="preserve">, andernfalls MUSS via </w:t>
      </w:r>
      <w:r w:rsidRPr="000E2C68">
        <w:rPr>
          <w:rFonts w:ascii="Courier New" w:eastAsia="Times New Roman" w:hAnsi="Courier New" w:cs="Courier New"/>
          <w:color w:val="000000"/>
          <w:sz w:val="18"/>
          <w:szCs w:val="22"/>
          <w:lang w:eastAsia="de-DE"/>
        </w:rPr>
        <w:t>dcat:media</w:t>
      </w:r>
      <w:r w:rsidR="003739E1" w:rsidRPr="000E2C68">
        <w:rPr>
          <w:rFonts w:ascii="Courier New" w:eastAsia="Times New Roman" w:hAnsi="Courier New" w:cs="Courier New"/>
          <w:color w:val="000000"/>
          <w:sz w:val="18"/>
          <w:szCs w:val="22"/>
          <w:lang w:eastAsia="de-DE"/>
        </w:rPr>
        <w:t>T</w:t>
      </w:r>
      <w:r w:rsidRPr="000E2C68">
        <w:rPr>
          <w:rFonts w:ascii="Courier New" w:eastAsia="Times New Roman" w:hAnsi="Courier New" w:cs="Courier New"/>
          <w:color w:val="000000"/>
          <w:sz w:val="18"/>
          <w:szCs w:val="22"/>
          <w:lang w:eastAsia="de-DE"/>
        </w:rPr>
        <w:t>ype</w:t>
      </w:r>
      <w:r>
        <w:t xml:space="preserve"> </w:t>
      </w:r>
      <w:r w:rsidR="003739E1">
        <w:t>auf die IANA Liste verwiesen und dort ein fehlender mediaType angelegt werden.</w:t>
      </w:r>
      <w:bookmarkEnd w:id="614"/>
      <w:bookmarkEnd w:id="615"/>
      <w:bookmarkEnd w:id="616"/>
      <w:bookmarkEnd w:id="617"/>
    </w:p>
    <w:p w14:paraId="751EBAE1" w14:textId="0315574F" w:rsidR="00FE7D35" w:rsidRDefault="00B34D85" w:rsidP="00FE7D35">
      <w:r>
        <w:t xml:space="preserve">Für Dateien </w:t>
      </w:r>
      <w:r w:rsidR="00FE7D35">
        <w:t>innerhalb von Containerformaten</w:t>
      </w:r>
      <w:r w:rsidR="00F46149">
        <w:t xml:space="preserve"> (z.B. Zip-Formaten) </w:t>
      </w:r>
      <w:r w:rsidR="00F45D77">
        <w:t>wird dies,</w:t>
      </w:r>
      <w:r w:rsidR="00F46149">
        <w:t xml:space="preserve"> wie von IETF</w:t>
      </w:r>
      <w:r>
        <w:rPr>
          <w:rStyle w:val="Funotenzeichen"/>
        </w:rPr>
        <w:footnoteReference w:id="10"/>
      </w:r>
      <w:r w:rsidR="00F46149">
        <w:t xml:space="preserve"> empfohlen, durch das </w:t>
      </w:r>
      <w:r w:rsidR="009128AB">
        <w:t>A</w:t>
      </w:r>
      <w:r w:rsidR="00F46149">
        <w:t xml:space="preserve">nfügen von „+Zip“ </w:t>
      </w:r>
      <w:r w:rsidR="00F45D77">
        <w:t>an den sogenannten innerMimeType in der</w:t>
      </w:r>
      <w:r>
        <w:t xml:space="preserve"> IANA Syntax</w:t>
      </w:r>
      <w:r w:rsidR="00F45D77">
        <w:t xml:space="preserve"> ausgedrückt.</w:t>
      </w:r>
      <w:r w:rsidR="00FE7D35">
        <w:t xml:space="preserve"> Der Medientyp ist in diesen Fällen </w:t>
      </w:r>
      <w:r w:rsidR="003739E1" w:rsidRPr="000E2C68">
        <w:rPr>
          <w:rFonts w:ascii="Courier New" w:hAnsi="Courier New" w:cs="Courier New"/>
        </w:rPr>
        <w:t>dc</w:t>
      </w:r>
      <w:r w:rsidR="00AD6D34" w:rsidRPr="00880DDF">
        <w:rPr>
          <w:rFonts w:ascii="Courier New" w:hAnsi="Courier New" w:cs="Courier New"/>
        </w:rPr>
        <w:t>a</w:t>
      </w:r>
      <w:r w:rsidR="003739E1" w:rsidRPr="000E2C68">
        <w:rPr>
          <w:rFonts w:ascii="Courier New" w:hAnsi="Courier New" w:cs="Courier New"/>
        </w:rPr>
        <w:t>t:</w:t>
      </w:r>
      <w:r w:rsidRPr="000E2C68">
        <w:rPr>
          <w:rFonts w:ascii="Courier New" w:hAnsi="Courier New" w:cs="Courier New"/>
        </w:rPr>
        <w:t>mediaType</w:t>
      </w:r>
      <w:r w:rsidR="003B0A14">
        <w:rPr>
          <w:rFonts w:ascii="Courier New" w:hAnsi="Courier New" w:cs="Courier New"/>
        </w:rPr>
        <w:t>.</w:t>
      </w:r>
    </w:p>
    <w:p w14:paraId="0D49000B" w14:textId="343544D2" w:rsidR="00B34D85" w:rsidRPr="00B34D85" w:rsidRDefault="00B34D85" w:rsidP="00FE7D35">
      <w:pPr>
        <w:rPr>
          <w:rStyle w:val="CodebeispielZchn"/>
          <w:lang w:val="de-DE"/>
        </w:rPr>
      </w:pPr>
      <w:r w:rsidRPr="00B34D85">
        <w:t>Beispiel</w:t>
      </w:r>
      <w:r>
        <w:t>:</w:t>
      </w:r>
      <w:r w:rsidRPr="00B34D85">
        <w:t xml:space="preserve"> </w:t>
      </w:r>
      <w:r w:rsidRPr="000E2C68">
        <w:t>In der IANA Registry</w:t>
      </w:r>
      <w:r w:rsidR="00F45D77">
        <w:t xml:space="preserve"> besitzt</w:t>
      </w:r>
      <w:r w:rsidRPr="000E2C68">
        <w:t xml:space="preserve"> ein</w:t>
      </w:r>
      <w:r w:rsidR="00F45D77">
        <w:t>e</w:t>
      </w:r>
      <w:r w:rsidRPr="000E2C68">
        <w:t xml:space="preserve"> </w:t>
      </w:r>
      <w:r w:rsidR="00F45D77" w:rsidRPr="00F75A1D">
        <w:t>Text-Datei im CSV-</w:t>
      </w:r>
      <w:r w:rsidR="00F45D77">
        <w:t>F</w:t>
      </w:r>
      <w:r w:rsidRPr="000E2C68">
        <w:t xml:space="preserve">ormat die syntaktische Struktur </w:t>
      </w:r>
      <w:r w:rsidR="00F45D77">
        <w:t>„</w:t>
      </w:r>
      <w:r w:rsidRPr="000E2C68">
        <w:t>text/csv</w:t>
      </w:r>
      <w:r w:rsidR="00F45D77">
        <w:t>“</w:t>
      </w:r>
      <w:r w:rsidRPr="000E2C68">
        <w:t xml:space="preserve">. </w:t>
      </w:r>
      <w:r w:rsidRPr="00B34D85">
        <w:t xml:space="preserve">Im Falle eines Zip-Pakets wird daraus </w:t>
      </w:r>
      <w:r w:rsidR="00F45D77">
        <w:t>„</w:t>
      </w:r>
      <w:r w:rsidRPr="000E2C68">
        <w:t>text/csv+zip</w:t>
      </w:r>
      <w:r w:rsidR="00070ABF">
        <w:rPr>
          <w:rStyle w:val="Funotenzeichen"/>
        </w:rPr>
        <w:footnoteReference w:id="11"/>
      </w:r>
      <w:r w:rsidR="00F45D77">
        <w:t>“</w:t>
      </w:r>
      <w:r w:rsidRPr="000E2C68">
        <w:t>.</w:t>
      </w:r>
    </w:p>
    <w:p w14:paraId="2A7162CA" w14:textId="77777777" w:rsidR="00462659" w:rsidRPr="0035077F" w:rsidRDefault="00462659" w:rsidP="00905158">
      <w:pPr>
        <w:pStyle w:val="berschrift3"/>
      </w:pPr>
      <w:bookmarkStart w:id="618" w:name="_Toc514070662"/>
      <w:r>
        <w:t>dct:license</w:t>
      </w:r>
      <w:bookmarkEnd w:id="618"/>
    </w:p>
    <w:p w14:paraId="3015B946" w14:textId="2D33E3FF" w:rsidR="00F5388F" w:rsidRDefault="00462659" w:rsidP="00895319">
      <w:r>
        <w:t>DCAT-AP selbst sieht die Nutzung verschiedener Felder für die Abbildung von Nutzungsrechten sowie weiteren Einschränkungen vor</w:t>
      </w:r>
      <w:r w:rsidR="00F5388F">
        <w:t>.</w:t>
      </w:r>
    </w:p>
    <w:p w14:paraId="0183CD64" w14:textId="0ABB5FAE" w:rsidR="00462659" w:rsidRDefault="00462659" w:rsidP="00895319">
      <w:r>
        <w:t>Hierzu ist mit</w:t>
      </w:r>
      <w:r w:rsidR="00E25DC1">
        <w:t xml:space="preserve"> der Lizenz</w:t>
      </w:r>
      <w:r>
        <w:t xml:space="preserve"> </w:t>
      </w:r>
      <w:r w:rsidR="00E25DC1">
        <w:t>(</w:t>
      </w:r>
      <w:r w:rsidRPr="000E2C68">
        <w:rPr>
          <w:rFonts w:ascii="Courier New" w:hAnsi="Courier New" w:cs="Courier New"/>
        </w:rPr>
        <w:t>dct:license</w:t>
      </w:r>
      <w:r w:rsidR="00E25DC1">
        <w:t>)</w:t>
      </w:r>
      <w:r>
        <w:t xml:space="preserve"> innerhalb der Range von „dct:LicenseDocument“ mittels URI auf ein Dokument zu verweisen, welches die Nutzungsrechte klärt (Lizenzdokument).</w:t>
      </w:r>
    </w:p>
    <w:p w14:paraId="386B225C" w14:textId="33A47479" w:rsidR="00462659" w:rsidRDefault="00462659" w:rsidP="00895319">
      <w:r>
        <w:t xml:space="preserve">Die </w:t>
      </w:r>
      <w:r w:rsidR="002F4562">
        <w:t>Fachgruppe</w:t>
      </w:r>
      <w:r>
        <w:t xml:space="preserve"> GovData hat beschlossen, am System der </w:t>
      </w:r>
      <w:r w:rsidR="00B54BFC">
        <w:t xml:space="preserve">sich </w:t>
      </w:r>
      <w:r>
        <w:t>außerhalb des Standardzyklus ändernden geschlossenen Liste von m</w:t>
      </w:r>
      <w:r w:rsidR="0073323F">
        <w:t>öglichen Lizenzen</w:t>
      </w:r>
      <w:r w:rsidR="00FA6A79">
        <w:t xml:space="preserve"> festzuhalten</w:t>
      </w:r>
      <w:r w:rsidR="0073323F">
        <w:t>.</w:t>
      </w:r>
    </w:p>
    <w:p w14:paraId="6DBBFDD4" w14:textId="77777777" w:rsidR="00DB1C5D" w:rsidRDefault="00462659" w:rsidP="009128AB">
      <w:r>
        <w:t>Dazu müssen die Freiheitsgrade in DCAT und DCAT-AP über da</w:t>
      </w:r>
      <w:r w:rsidR="009A69B1">
        <w:t xml:space="preserve">s </w:t>
      </w:r>
      <w:r>
        <w:t xml:space="preserve">Konventionenhandbuch eingeschränkt werden. </w:t>
      </w:r>
    </w:p>
    <w:p w14:paraId="7E34556F" w14:textId="11D0AA3C" w:rsidR="009128AB" w:rsidRDefault="00DB1C5D" w:rsidP="009128AB">
      <w:r>
        <w:lastRenderedPageBreak/>
        <w:t xml:space="preserve">Das Konventionenhandbuch </w:t>
      </w:r>
      <w:r w:rsidR="003B0A14">
        <w:t xml:space="preserve">enthält </w:t>
      </w:r>
      <w:r>
        <w:t xml:space="preserve">bis zur Version 1.0 nochmal die </w:t>
      </w:r>
      <w:r w:rsidR="003B0A14">
        <w:t xml:space="preserve">Liste der bekannten Lizenzen </w:t>
      </w:r>
      <w:r>
        <w:t xml:space="preserve">zu einem bestimmten Zeitpunkt </w:t>
      </w:r>
      <w:r w:rsidR="003B0A14">
        <w:t>mit URI</w:t>
      </w:r>
      <w:r w:rsidR="00F45D77">
        <w:t>s</w:t>
      </w:r>
      <w:r w:rsidR="003B0A14">
        <w:t xml:space="preserve"> im DCAT</w:t>
      </w:r>
      <w:r w:rsidR="00B54BFC">
        <w:t>-</w:t>
      </w:r>
      <w:r w:rsidR="003B0A14">
        <w:t>AP.de-Namensraum</w:t>
      </w:r>
      <w:r w:rsidR="00F45D77">
        <w:t xml:space="preserve"> („</w:t>
      </w:r>
      <w:r w:rsidR="009128AB">
        <w:t>http://dcat-ap.de</w:t>
      </w:r>
      <w:r w:rsidR="00F45D77">
        <w:t>/def/licenses/“)</w:t>
      </w:r>
      <w:r w:rsidR="003B0A14">
        <w:t>. Die</w:t>
      </w:r>
      <w:r w:rsidR="00F45D77">
        <w:t xml:space="preserve">se </w:t>
      </w:r>
      <w:r>
        <w:t xml:space="preserve">hier </w:t>
      </w:r>
      <w:r w:rsidR="00F45D77">
        <w:t>im</w:t>
      </w:r>
      <w:r w:rsidR="003B0A14">
        <w:t xml:space="preserve"> Abschnitt </w:t>
      </w:r>
      <w:r>
        <w:fldChar w:fldCharType="begin"/>
      </w:r>
      <w:r>
        <w:instrText xml:space="preserve"> REF _Ref491941111 \r \h </w:instrText>
      </w:r>
      <w:r>
        <w:fldChar w:fldCharType="separate"/>
      </w:r>
      <w:r w:rsidR="002B21E4">
        <w:t>2.1</w:t>
      </w:r>
      <w:r>
        <w:fldChar w:fldCharType="end"/>
      </w:r>
      <w:r>
        <w:t xml:space="preserve"> „</w:t>
      </w:r>
      <w:r>
        <w:fldChar w:fldCharType="begin"/>
      </w:r>
      <w:r>
        <w:instrText xml:space="preserve"> REF _Ref491941111 \h </w:instrText>
      </w:r>
      <w:r>
        <w:fldChar w:fldCharType="separate"/>
      </w:r>
      <w:r w:rsidR="002B21E4">
        <w:t>Liste der Lizenzen</w:t>
      </w:r>
      <w:r>
        <w:fldChar w:fldCharType="end"/>
      </w:r>
      <w:r>
        <w:t xml:space="preserve">“ </w:t>
      </w:r>
      <w:r w:rsidR="009128AB">
        <w:t>veröffentlichten URIs sind zur Kennzeichnung dieser Lizenzen verpflichtend.</w:t>
      </w:r>
    </w:p>
    <w:p w14:paraId="7D12A8E5" w14:textId="77777777" w:rsidR="009128AB" w:rsidRDefault="009128AB" w:rsidP="009128AB"/>
    <w:p w14:paraId="2B22257C" w14:textId="6919252C" w:rsidR="00462659" w:rsidRDefault="00352411">
      <w:pPr>
        <w:pStyle w:val="Konvention"/>
        <w:rPr>
          <w:noProof/>
        </w:rPr>
      </w:pPr>
      <w:bookmarkStart w:id="619" w:name="_Toc485753038"/>
      <w:bookmarkStart w:id="620" w:name="_Toc513111903"/>
      <w:bookmarkStart w:id="621" w:name="_Toc513112333"/>
      <w:bookmarkStart w:id="622" w:name="_Toc514070709"/>
      <w:r w:rsidRPr="008354B0">
        <w:rPr>
          <w:noProof/>
        </w:rPr>
        <w:t>Konv</w:t>
      </w:r>
      <w:r w:rsidR="001D5C9C">
        <w:rPr>
          <w:noProof/>
        </w:rPr>
        <w:t xml:space="preserve"> </w:t>
      </w:r>
      <w:r>
        <w:rPr>
          <w:noProof/>
        </w:rPr>
        <w:fldChar w:fldCharType="begin"/>
      </w:r>
      <w:r>
        <w:rPr>
          <w:noProof/>
        </w:rPr>
        <w:instrText xml:space="preserve"> Seq Konv </w:instrText>
      </w:r>
      <w:r>
        <w:rPr>
          <w:noProof/>
        </w:rPr>
        <w:fldChar w:fldCharType="separate"/>
      </w:r>
      <w:r w:rsidR="002B21E4">
        <w:rPr>
          <w:noProof/>
        </w:rPr>
        <w:t>32</w:t>
      </w:r>
      <w:r>
        <w:rPr>
          <w:noProof/>
        </w:rPr>
        <w:fldChar w:fldCharType="end"/>
      </w:r>
      <w:r w:rsidRPr="008354B0">
        <w:rPr>
          <w:noProof/>
        </w:rPr>
        <w:t>:</w:t>
      </w:r>
      <w:r>
        <w:rPr>
          <w:noProof/>
        </w:rPr>
        <w:tab/>
      </w:r>
      <w:r w:rsidR="00DD6916">
        <w:rPr>
          <w:noProof/>
        </w:rPr>
        <w:t xml:space="preserve">Distributionen von Datensätzen MÜSSEN mit einer Lizenz ausgewiesen werden. </w:t>
      </w:r>
      <w:r>
        <w:rPr>
          <w:noProof/>
        </w:rPr>
        <w:t xml:space="preserve">Für die Kennzeichnung der </w:t>
      </w:r>
      <w:r w:rsidR="000D30CE">
        <w:t xml:space="preserve">im Abschnitt </w:t>
      </w:r>
      <w:r w:rsidR="003A4A1A">
        <w:fldChar w:fldCharType="begin"/>
      </w:r>
      <w:r w:rsidR="003A4A1A">
        <w:instrText xml:space="preserve"> REF _Ref491941111 \r \h </w:instrText>
      </w:r>
      <w:r w:rsidR="003A4A1A">
        <w:fldChar w:fldCharType="separate"/>
      </w:r>
      <w:r w:rsidR="002B21E4">
        <w:t>2.1</w:t>
      </w:r>
      <w:r w:rsidR="003A4A1A">
        <w:fldChar w:fldCharType="end"/>
      </w:r>
      <w:r w:rsidR="003A4A1A">
        <w:t xml:space="preserve"> </w:t>
      </w:r>
      <w:r w:rsidR="003B0A14">
        <w:rPr>
          <w:noProof/>
        </w:rPr>
        <w:t>aufgeführten Lizenzen MÜSSEN die dort genannten URI</w:t>
      </w:r>
      <w:r>
        <w:rPr>
          <w:noProof/>
        </w:rPr>
        <w:t>s</w:t>
      </w:r>
      <w:r w:rsidR="003B0A14">
        <w:rPr>
          <w:noProof/>
        </w:rPr>
        <w:t xml:space="preserve"> verwendet werden.</w:t>
      </w:r>
      <w:bookmarkEnd w:id="619"/>
      <w:bookmarkEnd w:id="620"/>
      <w:bookmarkEnd w:id="621"/>
      <w:bookmarkEnd w:id="622"/>
    </w:p>
    <w:p w14:paraId="7F6F3A5A" w14:textId="77777777" w:rsidR="0073323F" w:rsidRDefault="0073323F" w:rsidP="00895319"/>
    <w:p w14:paraId="373C717C" w14:textId="04B3FB41" w:rsidR="00F5388F" w:rsidRDefault="005A38E1" w:rsidP="005A38E1">
      <w:pPr>
        <w:pStyle w:val="Konvention"/>
      </w:pPr>
      <w:bookmarkStart w:id="623" w:name="_Toc485753039"/>
      <w:bookmarkStart w:id="624" w:name="_Toc513111904"/>
      <w:bookmarkStart w:id="625" w:name="_Toc513112334"/>
      <w:bookmarkStart w:id="626" w:name="_Toc514070710"/>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33</w:t>
      </w:r>
      <w:r w:rsidR="00C359BD">
        <w:rPr>
          <w:noProof/>
        </w:rPr>
        <w:fldChar w:fldCharType="end"/>
      </w:r>
      <w:r w:rsidRPr="008354B0">
        <w:t>:</w:t>
      </w:r>
      <w:r>
        <w:tab/>
        <w:t xml:space="preserve">Datenbereitsteller KÖNNEN abweichend für eigene Zwecke andere Lizenzcodes verwenden, diese </w:t>
      </w:r>
      <w:r w:rsidR="00F45D77">
        <w:t>MÜSSEN</w:t>
      </w:r>
      <w:r>
        <w:t xml:space="preserve"> ebenfalls durch URIs bezeichne</w:t>
      </w:r>
      <w:r w:rsidR="00F45D77">
        <w:t>t werden</w:t>
      </w:r>
      <w:r>
        <w:t>, die auf die entsprechenden Lizenztexte verweisen</w:t>
      </w:r>
      <w:r w:rsidR="00F5388F">
        <w:t>.</w:t>
      </w:r>
      <w:bookmarkEnd w:id="623"/>
      <w:bookmarkEnd w:id="624"/>
      <w:bookmarkEnd w:id="625"/>
      <w:bookmarkEnd w:id="626"/>
    </w:p>
    <w:p w14:paraId="4DF92525" w14:textId="4C717258" w:rsidR="005A38E1" w:rsidRDefault="005A38E1" w:rsidP="00895319"/>
    <w:p w14:paraId="5804D266" w14:textId="07BAA02B" w:rsidR="00462659" w:rsidRDefault="00462659" w:rsidP="000F45CA">
      <w:pPr>
        <w:pStyle w:val="Konvention"/>
      </w:pPr>
      <w:bookmarkStart w:id="627" w:name="_Toc485753040"/>
      <w:bookmarkStart w:id="628" w:name="_Toc513111905"/>
      <w:bookmarkStart w:id="629" w:name="_Toc513112335"/>
      <w:bookmarkStart w:id="630" w:name="_Toc514070711"/>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34</w:t>
      </w:r>
      <w:r w:rsidR="00C359BD">
        <w:rPr>
          <w:noProof/>
        </w:rPr>
        <w:fldChar w:fldCharType="end"/>
      </w:r>
      <w:r w:rsidRPr="008354B0">
        <w:t>:</w:t>
      </w:r>
      <w:r w:rsidR="000F45CA">
        <w:tab/>
      </w:r>
      <w:r w:rsidR="00F45D77">
        <w:t>Die URIs der Lizenzen</w:t>
      </w:r>
      <w:r>
        <w:t xml:space="preserve"> außerhalb der GovData Lizenzliste </w:t>
      </w:r>
      <w:r w:rsidR="00D32240">
        <w:t>MÜSSEN</w:t>
      </w:r>
      <w:r>
        <w:t xml:space="preserve"> zum Erhalt der DCAT-AP Konformität</w:t>
      </w:r>
      <w:r w:rsidR="00801391">
        <w:t xml:space="preserve"> </w:t>
      </w:r>
      <w:r>
        <w:t>unverändert weitergegeben werden.</w:t>
      </w:r>
      <w:bookmarkEnd w:id="627"/>
      <w:bookmarkEnd w:id="628"/>
      <w:bookmarkEnd w:id="629"/>
      <w:bookmarkEnd w:id="630"/>
    </w:p>
    <w:p w14:paraId="7A0976B4" w14:textId="77777777" w:rsidR="00352411" w:rsidRDefault="00352411" w:rsidP="00895319"/>
    <w:p w14:paraId="4C087BEB" w14:textId="594A4080" w:rsidR="00462659" w:rsidRDefault="00462659" w:rsidP="00895319">
      <w:r>
        <w:t>Mit diesen Konventionen soll die Anforderung nach einer geschlossenen Lizenzliste umgesetzt und gleichzeitig DCAT-AP</w:t>
      </w:r>
      <w:r w:rsidR="00BB3C5C">
        <w:t>-</w:t>
      </w:r>
      <w:r>
        <w:t>Konformität von DCAT-AP.de eingehalten werden.</w:t>
      </w:r>
    </w:p>
    <w:p w14:paraId="69BB5462" w14:textId="5462C857" w:rsidR="00AD2B9D" w:rsidRDefault="00462659" w:rsidP="00AD2B9D">
      <w:r>
        <w:t xml:space="preserve">Es bestehen weiterhin Konventionen zur Namensbildung der URIs, welche bei Neuanlage von URIs zu berücksichtigen sind und welche zu einer harmonisierenden Anpassung der ehemaligen OGD-Lizenzcodes führt. </w:t>
      </w:r>
    </w:p>
    <w:p w14:paraId="3C49A55D" w14:textId="79AA8F81" w:rsidR="00462659" w:rsidRDefault="00462659" w:rsidP="00895319">
      <w:r>
        <w:t>Die verbindlich zu verwendende Liste der Lizenzen wird über den Releasezyklus dieses Konventionenhandbuch stetig fortgeschrieben</w:t>
      </w:r>
      <w:r w:rsidR="00436487">
        <w:t xml:space="preserve"> und</w:t>
      </w:r>
      <w:r w:rsidR="00352411">
        <w:t xml:space="preserve"> befindet sich zum Zeit</w:t>
      </w:r>
      <w:r w:rsidR="00E4683C">
        <w:t>punkt der Veröffentlichung am 03.05.2018</w:t>
      </w:r>
      <w:r w:rsidR="00352411">
        <w:t xml:space="preserve"> in der Version „1.0“</w:t>
      </w:r>
      <w:r w:rsidR="004B60ED">
        <w:t xml:space="preserve"> und ist unter </w:t>
      </w:r>
      <w:hyperlink r:id="rId74" w:history="1">
        <w:r w:rsidR="004B60ED" w:rsidRPr="004361B5">
          <w:rPr>
            <w:rStyle w:val="Hyperlink"/>
          </w:rPr>
          <w:t>http://dcat-ap.de/def/licenses/</w:t>
        </w:r>
        <w:r w:rsidR="00871C8D">
          <w:rPr>
            <w:rStyle w:val="Hyperlink"/>
          </w:rPr>
          <w:t>1.0</w:t>
        </w:r>
        <w:r w:rsidR="004B60ED" w:rsidRPr="004361B5">
          <w:rPr>
            <w:rStyle w:val="Hyperlink"/>
          </w:rPr>
          <w:t>/</w:t>
        </w:r>
      </w:hyperlink>
      <w:r w:rsidR="004B60ED">
        <w:t xml:space="preserve"> verfügbar.</w:t>
      </w:r>
    </w:p>
    <w:p w14:paraId="61D80E3E" w14:textId="77777777" w:rsidR="00352411" w:rsidRDefault="00352411" w:rsidP="00895319"/>
    <w:p w14:paraId="5025B17E" w14:textId="1A5ABCC0" w:rsidR="00F45D77" w:rsidRDefault="00462659">
      <w:r>
        <w:t xml:space="preserve">Kontaktieren Sie zur Aufnahme neuer Lizenzen bitte die Geschäfts- und Koordinierungsstelle GovData: </w:t>
      </w:r>
      <w:hyperlink r:id="rId75" w:history="1">
        <w:r w:rsidR="00352411">
          <w:rPr>
            <w:rStyle w:val="Hyperlink"/>
          </w:rPr>
          <w:t>info</w:t>
        </w:r>
        <w:r w:rsidR="00352411" w:rsidRPr="00A05200">
          <w:rPr>
            <w:rStyle w:val="Hyperlink"/>
          </w:rPr>
          <w:t>@dcat-ap.de</w:t>
        </w:r>
      </w:hyperlink>
      <w:r w:rsidR="00801391">
        <w:t xml:space="preserve"> </w:t>
      </w:r>
    </w:p>
    <w:p w14:paraId="4293B26E" w14:textId="6DB0E34D" w:rsidR="00462659" w:rsidRDefault="00895319" w:rsidP="00905158">
      <w:pPr>
        <w:pStyle w:val="berschrift3"/>
      </w:pPr>
      <w:bookmarkStart w:id="631" w:name="_Toc484173600"/>
      <w:bookmarkStart w:id="632" w:name="_Toc484602109"/>
      <w:bookmarkStart w:id="633" w:name="_Toc484706538"/>
      <w:bookmarkStart w:id="634" w:name="_Toc484173601"/>
      <w:bookmarkStart w:id="635" w:name="_Toc484602110"/>
      <w:bookmarkStart w:id="636" w:name="_Toc484706539"/>
      <w:bookmarkStart w:id="637" w:name="_Toc514070663"/>
      <w:bookmarkEnd w:id="631"/>
      <w:bookmarkEnd w:id="632"/>
      <w:bookmarkEnd w:id="633"/>
      <w:bookmarkEnd w:id="634"/>
      <w:bookmarkEnd w:id="635"/>
      <w:bookmarkEnd w:id="636"/>
      <w:r>
        <w:t>d</w:t>
      </w:r>
      <w:r w:rsidR="00462659">
        <w:t>cat</w:t>
      </w:r>
      <w:r>
        <w:t>de:licenseA</w:t>
      </w:r>
      <w:r w:rsidR="00462659">
        <w:t>ttribution</w:t>
      </w:r>
      <w:r w:rsidR="00E670AA">
        <w:t>ByText</w:t>
      </w:r>
      <w:bookmarkEnd w:id="637"/>
    </w:p>
    <w:p w14:paraId="072D0F55" w14:textId="157BB7B8" w:rsidR="00F5388F" w:rsidRDefault="00462659" w:rsidP="00895319">
      <w:r>
        <w:t xml:space="preserve">Dieses Feld speichert Angaben </w:t>
      </w:r>
      <w:r w:rsidR="00C75AA5">
        <w:t>(insbes. für</w:t>
      </w:r>
      <w:r>
        <w:t xml:space="preserve"> Share-Alike Lizenzen</w:t>
      </w:r>
      <w:r w:rsidR="00C75AA5">
        <w:t>)</w:t>
      </w:r>
      <w:r>
        <w:t xml:space="preserve">, bei denen der By-Text exakt wiedergegeben werden muss. </w:t>
      </w:r>
      <w:r w:rsidR="00F37C14">
        <w:t>A</w:t>
      </w:r>
      <w:r w:rsidR="00F37C14" w:rsidRPr="00F37C14">
        <w:t xml:space="preserve">lternative Namensnennungen aus Autoren oder Herausgebernamen </w:t>
      </w:r>
      <w:r w:rsidR="007711F4">
        <w:t xml:space="preserve">sind hier im Textfeld </w:t>
      </w:r>
      <w:r w:rsidR="00F37C14" w:rsidRPr="00F37C14">
        <w:t xml:space="preserve">explizit </w:t>
      </w:r>
      <w:r w:rsidR="007711F4">
        <w:t xml:space="preserve">so anzugeben, wie es der Lizenzgeber vorgesehen hat. </w:t>
      </w:r>
      <w:r>
        <w:t>Dies</w:t>
      </w:r>
      <w:r w:rsidR="007711F4">
        <w:t>es</w:t>
      </w:r>
      <w:r>
        <w:t xml:space="preserve"> Vorgehen ist temporär notwendig, bis DCAT-AP ein </w:t>
      </w:r>
      <w:r w:rsidR="00A81398">
        <w:t xml:space="preserve">entsprechendes </w:t>
      </w:r>
      <w:r>
        <w:t xml:space="preserve">Feld </w:t>
      </w:r>
      <w:r w:rsidR="000A608A">
        <w:t xml:space="preserve">zur Unterstützung der Lizenzangabe auf Distributionsebene </w:t>
      </w:r>
      <w:r>
        <w:t>einführt</w:t>
      </w:r>
      <w:r w:rsidR="00F5388F">
        <w:t>.</w:t>
      </w:r>
    </w:p>
    <w:p w14:paraId="3D205A69" w14:textId="1D9F43E7" w:rsidR="0073323F" w:rsidRDefault="0073323F" w:rsidP="000F45CA">
      <w:pPr>
        <w:pStyle w:val="Konvention"/>
      </w:pPr>
      <w:bookmarkStart w:id="638" w:name="_Toc485753041"/>
      <w:bookmarkStart w:id="639" w:name="_Toc513111906"/>
      <w:bookmarkStart w:id="640" w:name="_Toc513112336"/>
      <w:bookmarkStart w:id="641" w:name="_Toc514070712"/>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35</w:t>
      </w:r>
      <w:r w:rsidR="00C359BD">
        <w:rPr>
          <w:noProof/>
        </w:rPr>
        <w:fldChar w:fldCharType="end"/>
      </w:r>
      <w:r w:rsidRPr="008354B0">
        <w:t>:</w:t>
      </w:r>
      <w:r w:rsidR="000F45CA">
        <w:tab/>
      </w:r>
      <w:r w:rsidR="00C75AA5">
        <w:t xml:space="preserve">Wird </w:t>
      </w:r>
      <w:r w:rsidR="00BB3C5C">
        <w:t xml:space="preserve">bei der Verwendung </w:t>
      </w:r>
      <w:r w:rsidR="00C75AA5">
        <w:t>der Lizenz die Angabe des Herausgebers gefordert, so MUSS d</w:t>
      </w:r>
      <w:r>
        <w:t>er Namen</w:t>
      </w:r>
      <w:r w:rsidR="00895319">
        <w:t xml:space="preserve">snennungstext </w:t>
      </w:r>
      <w:r w:rsidR="00436487">
        <w:t>i</w:t>
      </w:r>
      <w:r>
        <w:t xml:space="preserve">m Feld </w:t>
      </w:r>
      <w:r w:rsidRPr="0073323F">
        <w:rPr>
          <w:rFonts w:ascii="Courier New" w:eastAsia="Times New Roman" w:hAnsi="Courier New" w:cs="Courier New"/>
          <w:color w:val="000000"/>
          <w:sz w:val="18"/>
          <w:szCs w:val="22"/>
          <w:lang w:eastAsia="de-DE"/>
        </w:rPr>
        <w:t>dcatde:</w:t>
      </w:r>
      <w:r w:rsidR="000A608A" w:rsidRPr="0073323F">
        <w:rPr>
          <w:rFonts w:ascii="Courier New" w:eastAsia="Times New Roman" w:hAnsi="Courier New" w:cs="Courier New"/>
          <w:color w:val="000000"/>
          <w:sz w:val="18"/>
          <w:szCs w:val="22"/>
          <w:lang w:eastAsia="de-DE"/>
        </w:rPr>
        <w:t>license</w:t>
      </w:r>
      <w:r w:rsidR="000A608A">
        <w:rPr>
          <w:rFonts w:ascii="Courier New" w:eastAsia="Times New Roman" w:hAnsi="Courier New" w:cs="Courier New"/>
          <w:color w:val="000000"/>
          <w:sz w:val="18"/>
          <w:szCs w:val="22"/>
          <w:lang w:eastAsia="de-DE"/>
        </w:rPr>
        <w:t>A</w:t>
      </w:r>
      <w:r w:rsidR="000A608A" w:rsidRPr="0073323F">
        <w:rPr>
          <w:rFonts w:ascii="Courier New" w:eastAsia="Times New Roman" w:hAnsi="Courier New" w:cs="Courier New"/>
          <w:color w:val="000000"/>
          <w:sz w:val="18"/>
          <w:szCs w:val="22"/>
          <w:lang w:eastAsia="de-DE"/>
        </w:rPr>
        <w:t>ttributionByText</w:t>
      </w:r>
      <w:r w:rsidR="000A608A">
        <w:t xml:space="preserve"> </w:t>
      </w:r>
      <w:r>
        <w:t>hinterlegt werden.</w:t>
      </w:r>
      <w:bookmarkEnd w:id="638"/>
      <w:bookmarkEnd w:id="639"/>
      <w:bookmarkEnd w:id="640"/>
      <w:bookmarkEnd w:id="641"/>
    </w:p>
    <w:p w14:paraId="58EF71B6" w14:textId="2A0373A1" w:rsidR="00A72DBF" w:rsidRDefault="00A72DBF" w:rsidP="00905158">
      <w:pPr>
        <w:pStyle w:val="berschrift3"/>
      </w:pPr>
      <w:bookmarkStart w:id="642" w:name="_Toc477279793"/>
      <w:bookmarkStart w:id="643" w:name="_Toc477280623"/>
      <w:bookmarkStart w:id="644" w:name="_Toc477286456"/>
      <w:bookmarkStart w:id="645" w:name="_Toc477287000"/>
      <w:bookmarkStart w:id="646" w:name="_Toc477302100"/>
      <w:bookmarkStart w:id="647" w:name="_Toc477302945"/>
      <w:bookmarkStart w:id="648" w:name="_Toc477303082"/>
      <w:bookmarkStart w:id="649" w:name="_Toc477306248"/>
      <w:bookmarkStart w:id="650" w:name="_Toc477310699"/>
      <w:bookmarkStart w:id="651" w:name="_Toc514070664"/>
      <w:bookmarkEnd w:id="642"/>
      <w:bookmarkEnd w:id="643"/>
      <w:bookmarkEnd w:id="644"/>
      <w:bookmarkEnd w:id="645"/>
      <w:bookmarkEnd w:id="646"/>
      <w:bookmarkEnd w:id="647"/>
      <w:bookmarkEnd w:id="648"/>
      <w:bookmarkEnd w:id="649"/>
      <w:bookmarkEnd w:id="650"/>
      <w:r>
        <w:t>dcatde:plannedAvailability</w:t>
      </w:r>
      <w:bookmarkEnd w:id="651"/>
    </w:p>
    <w:p w14:paraId="38CBE0B1" w14:textId="12E2B3C4" w:rsidR="00BE29C4" w:rsidRDefault="00A72DBF" w:rsidP="00BE29C4">
      <w:r>
        <w:t xml:space="preserve">Ein eigenes Vokabular wurde gemäß URI-Konzept angelegt, um Zusicherungen von Datenbereitstellern hinsichtlich der zukünftigen Verfügbarkeit einer Distribution zu modellieren. Das Vokabular wurde dabei </w:t>
      </w:r>
      <w:r>
        <w:lastRenderedPageBreak/>
        <w:t xml:space="preserve">bewusst einfach gehalten und ist unter </w:t>
      </w:r>
      <w:hyperlink r:id="rId76" w:history="1">
        <w:r w:rsidRPr="00EC2578">
          <w:rPr>
            <w:rStyle w:val="Hyperlink"/>
          </w:rPr>
          <w:t>http://dcat-ap.de/def/plannedAvailability</w:t>
        </w:r>
      </w:hyperlink>
      <w:r>
        <w:t xml:space="preserve"> zu referenzieren. </w:t>
      </w:r>
      <w:r w:rsidR="00344761">
        <w:t xml:space="preserve">Die </w:t>
      </w:r>
      <w:r w:rsidR="00CD3E7C">
        <w:t>a</w:t>
      </w:r>
      <w:r>
        <w:t>bschließende Liste aller verfügbaren Werte</w:t>
      </w:r>
      <w:r w:rsidR="00102795">
        <w:t xml:space="preserve"> befindet sich in</w:t>
      </w:r>
      <w:r>
        <w:t xml:space="preserve"> </w:t>
      </w:r>
      <w:r w:rsidR="00BE29C4">
        <w:t xml:space="preserve">Abschnitt </w:t>
      </w:r>
      <w:r w:rsidR="00BE29C4">
        <w:fldChar w:fldCharType="begin"/>
      </w:r>
      <w:r w:rsidR="00BE29C4">
        <w:instrText xml:space="preserve"> REF _Ref513108045 \r \h </w:instrText>
      </w:r>
      <w:r w:rsidR="00BE29C4">
        <w:fldChar w:fldCharType="separate"/>
      </w:r>
      <w:r w:rsidR="002B21E4">
        <w:t>2.6</w:t>
      </w:r>
      <w:r w:rsidR="00BE29C4">
        <w:fldChar w:fldCharType="end"/>
      </w:r>
      <w:r w:rsidR="00BE29C4">
        <w:t>.</w:t>
      </w:r>
    </w:p>
    <w:p w14:paraId="264A9954" w14:textId="4090DC56" w:rsidR="001D1EAA" w:rsidRPr="00BE29C4" w:rsidRDefault="00BE29C4" w:rsidP="00064D1B">
      <w:pPr>
        <w:rPr>
          <w:sz w:val="18"/>
        </w:rPr>
      </w:pPr>
      <w:r>
        <w:t xml:space="preserve">Die Liste der geplanten Verfügbarkeitsgrade </w:t>
      </w:r>
      <w:r w:rsidR="00064D1B">
        <w:t xml:space="preserve">orientiert sich an Arbeiten des Open Data Institutes im Bereich Zertifikate, wie in </w:t>
      </w:r>
      <w:r w:rsidR="00064D1B">
        <w:fldChar w:fldCharType="begin"/>
      </w:r>
      <w:r w:rsidR="00064D1B">
        <w:instrText xml:space="preserve"> REF _Ref479825586 \h </w:instrText>
      </w:r>
      <w:r w:rsidR="00064D1B">
        <w:fldChar w:fldCharType="separate"/>
      </w:r>
      <w:r w:rsidR="002B21E4">
        <w:t xml:space="preserve">Abbildung </w:t>
      </w:r>
      <w:r w:rsidR="002B21E4">
        <w:rPr>
          <w:noProof/>
        </w:rPr>
        <w:t>8</w:t>
      </w:r>
      <w:r w:rsidR="00064D1B">
        <w:fldChar w:fldCharType="end"/>
      </w:r>
      <w:r w:rsidR="00064D1B">
        <w:t xml:space="preserve"> dargestellt.</w:t>
      </w:r>
    </w:p>
    <w:p w14:paraId="5755D54D" w14:textId="77777777" w:rsidR="001D1EAA" w:rsidRDefault="001D1EAA" w:rsidP="001D1EAA">
      <w:pPr>
        <w:keepNext/>
      </w:pPr>
      <w:r w:rsidRPr="001D1EAA">
        <w:rPr>
          <w:noProof/>
          <w:lang w:eastAsia="de-DE"/>
        </w:rPr>
        <w:drawing>
          <wp:inline distT="0" distB="0" distL="0" distR="0" wp14:anchorId="797AD679" wp14:editId="3D60E29D">
            <wp:extent cx="3988191" cy="1309825"/>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28391" cy="1323028"/>
                    </a:xfrm>
                    <a:prstGeom prst="rect">
                      <a:avLst/>
                    </a:prstGeom>
                  </pic:spPr>
                </pic:pic>
              </a:graphicData>
            </a:graphic>
          </wp:inline>
        </w:drawing>
      </w:r>
    </w:p>
    <w:p w14:paraId="16E904AF" w14:textId="77E7D9AB" w:rsidR="001D1EAA" w:rsidRPr="001D1EAA" w:rsidRDefault="001D1EAA" w:rsidP="00C75AA5">
      <w:pPr>
        <w:pStyle w:val="Beschriftung"/>
      </w:pPr>
      <w:bookmarkStart w:id="652" w:name="_Ref479825586"/>
      <w:bookmarkStart w:id="653" w:name="_Toc514070645"/>
      <w:r>
        <w:t xml:space="preserve">Abbildung </w:t>
      </w:r>
      <w:r>
        <w:fldChar w:fldCharType="begin"/>
      </w:r>
      <w:r>
        <w:instrText xml:space="preserve"> SEQ Abbildung \* ARABIC </w:instrText>
      </w:r>
      <w:r>
        <w:fldChar w:fldCharType="separate"/>
      </w:r>
      <w:r w:rsidR="002B21E4">
        <w:t>8</w:t>
      </w:r>
      <w:r>
        <w:fldChar w:fldCharType="end"/>
      </w:r>
      <w:bookmarkEnd w:id="652"/>
      <w:r>
        <w:t>: ODI Certificates Frage zur Einstufung für ein Open Data Zertifikat (</w:t>
      </w:r>
      <w:hyperlink r:id="rId78" w:history="1">
        <w:r w:rsidRPr="001D1EAA">
          <w:rPr>
            <w:rStyle w:val="Hyperlink"/>
            <w:sz w:val="16"/>
          </w:rPr>
          <w:t>https://certificates.theodi.org/de</w:t>
        </w:r>
      </w:hyperlink>
      <w:r>
        <w:rPr>
          <w:sz w:val="16"/>
        </w:rPr>
        <w:t>)</w:t>
      </w:r>
      <w:bookmarkEnd w:id="653"/>
    </w:p>
    <w:p w14:paraId="4A33EB30" w14:textId="254DC7EB" w:rsidR="00A72DBF" w:rsidRDefault="00A72DBF" w:rsidP="00905158">
      <w:pPr>
        <w:pStyle w:val="berschrift2"/>
      </w:pPr>
      <w:bookmarkStart w:id="654" w:name="_Toc514070665"/>
      <w:r>
        <w:t>d</w:t>
      </w:r>
      <w:r w:rsidR="004A75D9">
        <w:t>ct:</w:t>
      </w:r>
      <w:r w:rsidR="00625D14">
        <w:t>publisher</w:t>
      </w:r>
      <w:bookmarkEnd w:id="654"/>
      <w:r w:rsidR="004A75D9">
        <w:t xml:space="preserve"> </w:t>
      </w:r>
    </w:p>
    <w:p w14:paraId="510F24D1" w14:textId="01FCA3D4" w:rsidR="002E121C" w:rsidRPr="00735722" w:rsidRDefault="004218CB" w:rsidP="000F45CA">
      <w:pPr>
        <w:pStyle w:val="Konvention"/>
      </w:pPr>
      <w:bookmarkStart w:id="655" w:name="_Toc485753042"/>
      <w:bookmarkStart w:id="656" w:name="_Toc513111907"/>
      <w:bookmarkStart w:id="657" w:name="_Toc513112337"/>
      <w:bookmarkStart w:id="658" w:name="_Toc514070713"/>
      <w:r w:rsidRPr="008354B0">
        <w:t>Konv</w:t>
      </w:r>
      <w:r w:rsidR="001D5C9C">
        <w:t xml:space="preserve"> </w:t>
      </w:r>
      <w:r w:rsidR="00C359BD">
        <w:fldChar w:fldCharType="begin"/>
      </w:r>
      <w:r w:rsidR="00C359BD">
        <w:instrText xml:space="preserve"> Seq Konv </w:instrText>
      </w:r>
      <w:r w:rsidR="00C359BD">
        <w:fldChar w:fldCharType="separate"/>
      </w:r>
      <w:r w:rsidR="002B21E4">
        <w:rPr>
          <w:noProof/>
        </w:rPr>
        <w:t>36</w:t>
      </w:r>
      <w:r w:rsidR="00C359BD">
        <w:rPr>
          <w:noProof/>
        </w:rPr>
        <w:fldChar w:fldCharType="end"/>
      </w:r>
      <w:r w:rsidRPr="008354B0">
        <w:t>:</w:t>
      </w:r>
      <w:r w:rsidR="000F45CA">
        <w:tab/>
      </w:r>
      <w:r w:rsidR="002E121C">
        <w:t xml:space="preserve">Unter </w:t>
      </w:r>
      <w:r w:rsidR="002E121C" w:rsidRPr="000E2C68">
        <w:rPr>
          <w:rFonts w:ascii="Courier New" w:eastAsia="Times New Roman" w:hAnsi="Courier New" w:cs="Courier New"/>
          <w:color w:val="000000"/>
          <w:sz w:val="18"/>
          <w:szCs w:val="22"/>
          <w:lang w:eastAsia="de-DE"/>
        </w:rPr>
        <w:t>dct:publisher</w:t>
      </w:r>
      <w:r w:rsidR="002E121C">
        <w:t xml:space="preserve"> MUSS die Organisation eingetragen werden, die die Datenstruktur (im rechtlichen, nicht technischen Sinne</w:t>
      </w:r>
      <w:r w:rsidR="00DA27EE">
        <w:t>)</w:t>
      </w:r>
      <w:r w:rsidR="002E121C">
        <w:t xml:space="preserve"> veröffentlicht, d.h. die </w:t>
      </w:r>
      <w:r w:rsidR="00A953CB">
        <w:t>entschieden hat</w:t>
      </w:r>
      <w:r w:rsidR="002E121C">
        <w:t xml:space="preserve">, dass </w:t>
      </w:r>
      <w:r w:rsidR="00B54BFC">
        <w:t>D</w:t>
      </w:r>
      <w:r w:rsidR="00AE153F">
        <w:t xml:space="preserve">ritten </w:t>
      </w:r>
      <w:r w:rsidR="002E121C">
        <w:t>Nutzungsrechte</w:t>
      </w:r>
      <w:r w:rsidR="00A953CB">
        <w:t xml:space="preserve"> (hilfsweise Zugang)</w:t>
      </w:r>
      <w:r w:rsidR="002E121C">
        <w:t xml:space="preserve"> eingeräumt werden.</w:t>
      </w:r>
      <w:bookmarkEnd w:id="655"/>
      <w:bookmarkEnd w:id="656"/>
      <w:bookmarkEnd w:id="657"/>
      <w:bookmarkEnd w:id="658"/>
    </w:p>
    <w:p w14:paraId="318BAA26" w14:textId="444492DC" w:rsidR="004A75D9" w:rsidRDefault="00A72DBF" w:rsidP="00905158">
      <w:pPr>
        <w:pStyle w:val="berschrift3"/>
      </w:pPr>
      <w:bookmarkStart w:id="659" w:name="_Toc514070666"/>
      <w:r>
        <w:rPr>
          <w:lang w:eastAsia="de-DE"/>
        </w:rPr>
        <w:t>adms:publisherType</w:t>
      </w:r>
      <w:bookmarkEnd w:id="659"/>
    </w:p>
    <w:p w14:paraId="560B500A" w14:textId="5B2B53D6" w:rsidR="004A75D9" w:rsidRDefault="006B63F3" w:rsidP="004A75D9">
      <w:r>
        <w:t xml:space="preserve">Bei </w:t>
      </w:r>
      <w:r w:rsidR="004A75D9">
        <w:t>Angaben zu</w:t>
      </w:r>
      <w:r>
        <w:t>m</w:t>
      </w:r>
      <w:r w:rsidR="004A75D9">
        <w:t xml:space="preserve"> Herausgeber einer Datenstruktur</w:t>
      </w:r>
      <w:r>
        <w:t xml:space="preserve"> KANN dieser einem </w:t>
      </w:r>
      <w:r w:rsidR="004A75D9">
        <w:t>zu einem konkrete</w:t>
      </w:r>
      <w:r w:rsidR="00DE38A3">
        <w:t>n</w:t>
      </w:r>
      <w:r w:rsidR="004A75D9">
        <w:t xml:space="preserve"> Typ</w:t>
      </w:r>
      <w:r>
        <w:t xml:space="preserve"> zugeordnet werden</w:t>
      </w:r>
      <w:r w:rsidR="004A75D9">
        <w:t xml:space="preserve">. </w:t>
      </w:r>
      <w:r>
        <w:t xml:space="preserve">Dabei </w:t>
      </w:r>
      <w:r w:rsidR="004A75D9">
        <w:t>MUSS das ADMS-Vokabular verwendet werden. Es kommt eine Untermenge der in DCAT-AP möglichen Werte zum Einsatz.</w:t>
      </w:r>
    </w:p>
    <w:p w14:paraId="0B0A807A" w14:textId="276DCABA" w:rsidR="004A75D9" w:rsidRDefault="004A75D9" w:rsidP="004A75D9">
      <w:pPr>
        <w:rPr>
          <w:rStyle w:val="Hyperlink"/>
          <w:rFonts w:cs="Arial"/>
          <w:lang w:val="it-IT"/>
        </w:rPr>
      </w:pPr>
      <w:r w:rsidRPr="00FB4314">
        <w:rPr>
          <w:rFonts w:cs="Arial"/>
          <w:color w:val="000000"/>
          <w:lang w:val="it-IT"/>
        </w:rPr>
        <w:t>URI:</w:t>
      </w:r>
      <w:r w:rsidR="00CD3E7C" w:rsidRPr="00FB4314">
        <w:rPr>
          <w:rFonts w:cs="Arial"/>
          <w:color w:val="000000"/>
          <w:lang w:val="it-IT"/>
        </w:rPr>
        <w:t xml:space="preserve"> </w:t>
      </w:r>
      <w:hyperlink r:id="rId79" w:history="1">
        <w:r w:rsidRPr="00FB4314">
          <w:rPr>
            <w:rStyle w:val="Hyperlink"/>
            <w:rFonts w:cs="Arial"/>
            <w:lang w:val="it-IT"/>
          </w:rPr>
          <w:t>http://purl.org/adms/publishertype/1.0</w:t>
        </w:r>
      </w:hyperlink>
    </w:p>
    <w:p w14:paraId="15B6AEB0" w14:textId="77777777" w:rsidR="009775EB" w:rsidRPr="00FB4314" w:rsidRDefault="009775EB" w:rsidP="004A75D9">
      <w:pPr>
        <w:rPr>
          <w:lang w:val="it-IT"/>
        </w:rPr>
      </w:pPr>
    </w:p>
    <w:tbl>
      <w:tblPr>
        <w:tblStyle w:val="Standardtabelle"/>
        <w:tblW w:w="0" w:type="auto"/>
        <w:tblLayout w:type="fixed"/>
        <w:tblLook w:val="04A0" w:firstRow="1" w:lastRow="0" w:firstColumn="1" w:lastColumn="0" w:noHBand="0" w:noVBand="1"/>
      </w:tblPr>
      <w:tblGrid>
        <w:gridCol w:w="5812"/>
        <w:gridCol w:w="2410"/>
        <w:gridCol w:w="1274"/>
      </w:tblGrid>
      <w:tr w:rsidR="004A75D9" w:rsidRPr="008737A2" w14:paraId="7757922B" w14:textId="77777777" w:rsidTr="000E2C68">
        <w:trPr>
          <w:cnfStyle w:val="100000000000" w:firstRow="1" w:lastRow="0" w:firstColumn="0" w:lastColumn="0" w:oddVBand="0" w:evenVBand="0" w:oddHBand="0" w:evenHBand="0" w:firstRowFirstColumn="0" w:firstRowLastColumn="0" w:lastRowFirstColumn="0" w:lastRowLastColumn="0"/>
          <w:trHeight w:hRule="exact" w:val="1134"/>
          <w:tblHeader/>
        </w:trPr>
        <w:tc>
          <w:tcPr>
            <w:cnfStyle w:val="001000000000" w:firstRow="0" w:lastRow="0" w:firstColumn="1" w:lastColumn="0" w:oddVBand="0" w:evenVBand="0" w:oddHBand="0" w:evenHBand="0" w:firstRowFirstColumn="0" w:firstRowLastColumn="0" w:lastRowFirstColumn="0" w:lastRowLastColumn="0"/>
            <w:tcW w:w="5812" w:type="dxa"/>
          </w:tcPr>
          <w:p w14:paraId="7D97AE4F" w14:textId="77777777" w:rsidR="004A75D9" w:rsidRPr="00FB4314" w:rsidRDefault="004A75D9" w:rsidP="004A75D9">
            <w:r w:rsidRPr="00FB4314">
              <w:t>ADMS Purl URI</w:t>
            </w:r>
          </w:p>
        </w:tc>
        <w:tc>
          <w:tcPr>
            <w:tcW w:w="2410" w:type="dxa"/>
          </w:tcPr>
          <w:p w14:paraId="3F070137" w14:textId="77777777" w:rsidR="004A75D9" w:rsidRPr="00FB4314" w:rsidRDefault="004A75D9" w:rsidP="004A75D9">
            <w:pPr>
              <w:cnfStyle w:val="100000000000" w:firstRow="1" w:lastRow="0" w:firstColumn="0" w:lastColumn="0" w:oddVBand="0" w:evenVBand="0" w:oddHBand="0" w:evenHBand="0" w:firstRowFirstColumn="0" w:firstRowLastColumn="0" w:lastRowFirstColumn="0" w:lastRowLastColumn="0"/>
            </w:pPr>
            <w:r w:rsidRPr="00FB4314">
              <w:t>deutsche Entsprechung (Beispiel)</w:t>
            </w:r>
          </w:p>
        </w:tc>
        <w:tc>
          <w:tcPr>
            <w:tcW w:w="1274" w:type="dxa"/>
          </w:tcPr>
          <w:p w14:paraId="0AC65FD8" w14:textId="77777777" w:rsidR="004A75D9" w:rsidRPr="00FB4314" w:rsidRDefault="004A75D9" w:rsidP="004A75D9">
            <w:pPr>
              <w:cnfStyle w:val="100000000000" w:firstRow="1" w:lastRow="0" w:firstColumn="0" w:lastColumn="0" w:oddVBand="0" w:evenVBand="0" w:oddHBand="0" w:evenHBand="0" w:firstRowFirstColumn="0" w:firstRowLastColumn="0" w:lastRowFirstColumn="0" w:lastRowLastColumn="0"/>
            </w:pPr>
            <w:r w:rsidRPr="00FB4314">
              <w:t>unterstützt in DCAT-AP.de</w:t>
            </w:r>
          </w:p>
        </w:tc>
      </w:tr>
      <w:tr w:rsidR="004A75D9" w:rsidRPr="008737A2" w14:paraId="0C0C6F61" w14:textId="77777777" w:rsidTr="000E2C68">
        <w:trPr>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758F7E5E" w14:textId="76D917A4" w:rsidR="004A75D9" w:rsidRPr="004C481F" w:rsidRDefault="004A75D9" w:rsidP="00A953CB">
            <w:pPr>
              <w:rPr>
                <w:b w:val="0"/>
              </w:rPr>
            </w:pPr>
            <w:r w:rsidRPr="00617712">
              <w:rPr>
                <w:rStyle w:val="Fett"/>
                <w:rFonts w:cs="Arial"/>
                <w:color w:val="000000"/>
              </w:rPr>
              <w:t>Academia-ScientificOrganisation</w:t>
            </w:r>
            <w:r w:rsidRPr="00617712">
              <w:rPr>
                <w:rFonts w:cs="Arial"/>
                <w:color w:val="000000"/>
              </w:rPr>
              <w:br/>
            </w:r>
            <w:hyperlink r:id="rId80" w:history="1">
              <w:r w:rsidRPr="00617712">
                <w:rPr>
                  <w:rStyle w:val="Hyperlink"/>
                  <w:rFonts w:cs="Arial"/>
                </w:rPr>
                <w:t>http://purl.org/adms/publishertype/Academia-ScientificOrganisation</w:t>
              </w:r>
            </w:hyperlink>
          </w:p>
        </w:tc>
        <w:tc>
          <w:tcPr>
            <w:tcW w:w="2410" w:type="dxa"/>
          </w:tcPr>
          <w:p w14:paraId="1CEFDB01"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c>
          <w:tcPr>
            <w:tcW w:w="1274" w:type="dxa"/>
          </w:tcPr>
          <w:p w14:paraId="38B17CC5"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r>
      <w:tr w:rsidR="004A75D9" w:rsidRPr="008737A2" w14:paraId="35FB6D3D"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735"/>
        </w:trPr>
        <w:tc>
          <w:tcPr>
            <w:cnfStyle w:val="001000000000" w:firstRow="0" w:lastRow="0" w:firstColumn="1" w:lastColumn="0" w:oddVBand="0" w:evenVBand="0" w:oddHBand="0" w:evenHBand="0" w:firstRowFirstColumn="0" w:firstRowLastColumn="0" w:lastRowFirstColumn="0" w:lastRowLastColumn="0"/>
            <w:tcW w:w="5812" w:type="dxa"/>
          </w:tcPr>
          <w:p w14:paraId="54199F99" w14:textId="619B9E51" w:rsidR="004A75D9" w:rsidRPr="004C481F" w:rsidRDefault="004A75D9" w:rsidP="004A75D9">
            <w:pPr>
              <w:rPr>
                <w:b w:val="0"/>
              </w:rPr>
            </w:pPr>
            <w:r w:rsidRPr="00617712">
              <w:rPr>
                <w:rStyle w:val="Fett"/>
                <w:rFonts w:cs="Arial"/>
                <w:color w:val="000000"/>
              </w:rPr>
              <w:t>Company</w:t>
            </w:r>
            <w:r w:rsidRPr="00617712">
              <w:rPr>
                <w:rFonts w:cs="Arial"/>
                <w:color w:val="000000"/>
              </w:rPr>
              <w:br/>
            </w:r>
            <w:hyperlink r:id="rId81" w:history="1">
              <w:r w:rsidRPr="00617712">
                <w:rPr>
                  <w:rStyle w:val="Hyperlink"/>
                  <w:rFonts w:cs="Arial"/>
                </w:rPr>
                <w:t>http://purl.org/adms/publishertype/Company</w:t>
              </w:r>
            </w:hyperlink>
          </w:p>
        </w:tc>
        <w:tc>
          <w:tcPr>
            <w:tcW w:w="2410" w:type="dxa"/>
          </w:tcPr>
          <w:p w14:paraId="760C95BB" w14:textId="312EE4E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r w:rsidRPr="00FB4314">
              <w:t>Firma, Unternehmen (</w:t>
            </w:r>
            <w:r w:rsidR="005B78D9">
              <w:t xml:space="preserve">z.B. </w:t>
            </w:r>
            <w:r w:rsidRPr="00FB4314">
              <w:t>Siemens)</w:t>
            </w:r>
          </w:p>
        </w:tc>
        <w:tc>
          <w:tcPr>
            <w:tcW w:w="1274" w:type="dxa"/>
          </w:tcPr>
          <w:p w14:paraId="5BD92F60" w14:textId="4908DC56"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r>
      <w:tr w:rsidR="004A75D9" w:rsidRPr="008737A2" w14:paraId="7D7E7B7B" w14:textId="77777777" w:rsidTr="005B78D9">
        <w:trPr>
          <w:cantSplit/>
          <w:trHeight w:hRule="exact" w:val="703"/>
        </w:trPr>
        <w:tc>
          <w:tcPr>
            <w:cnfStyle w:val="001000000000" w:firstRow="0" w:lastRow="0" w:firstColumn="1" w:lastColumn="0" w:oddVBand="0" w:evenVBand="0" w:oddHBand="0" w:evenHBand="0" w:firstRowFirstColumn="0" w:firstRowLastColumn="0" w:lastRowFirstColumn="0" w:lastRowLastColumn="0"/>
            <w:tcW w:w="5812" w:type="dxa"/>
          </w:tcPr>
          <w:p w14:paraId="099A7E34" w14:textId="442B9CA1" w:rsidR="004A75D9" w:rsidRPr="00617712" w:rsidRDefault="004A75D9" w:rsidP="004A75D9">
            <w:pPr>
              <w:rPr>
                <w:b w:val="0"/>
              </w:rPr>
            </w:pPr>
            <w:r w:rsidRPr="00617712">
              <w:rPr>
                <w:rStyle w:val="Fett"/>
                <w:rFonts w:cs="Arial"/>
                <w:color w:val="000000"/>
              </w:rPr>
              <w:t>IndustryConsortium</w:t>
            </w:r>
            <w:r w:rsidRPr="00617712">
              <w:rPr>
                <w:rFonts w:cs="Arial"/>
                <w:color w:val="000000"/>
              </w:rPr>
              <w:br/>
            </w:r>
            <w:hyperlink r:id="rId82" w:history="1">
              <w:r w:rsidRPr="00617712">
                <w:rPr>
                  <w:rStyle w:val="Hyperlink"/>
                  <w:rFonts w:cs="Arial"/>
                </w:rPr>
                <w:t>http://purl.org/adms/publishertype/IndustryConsortium</w:t>
              </w:r>
            </w:hyperlink>
          </w:p>
        </w:tc>
        <w:tc>
          <w:tcPr>
            <w:tcW w:w="2410" w:type="dxa"/>
          </w:tcPr>
          <w:p w14:paraId="06E8377C"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en-GB"/>
              </w:rPr>
            </w:pPr>
            <w:r w:rsidRPr="00FB4314">
              <w:rPr>
                <w:lang w:val="en-GB"/>
              </w:rPr>
              <w:t>Industriekonsortium</w:t>
            </w:r>
          </w:p>
        </w:tc>
        <w:tc>
          <w:tcPr>
            <w:tcW w:w="1274" w:type="dxa"/>
          </w:tcPr>
          <w:p w14:paraId="15A53211"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en-GB"/>
              </w:rPr>
            </w:pPr>
          </w:p>
        </w:tc>
      </w:tr>
      <w:tr w:rsidR="004A75D9" w:rsidRPr="008737A2" w14:paraId="4AF5DABB"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1612"/>
        </w:trPr>
        <w:tc>
          <w:tcPr>
            <w:cnfStyle w:val="001000000000" w:firstRow="0" w:lastRow="0" w:firstColumn="1" w:lastColumn="0" w:oddVBand="0" w:evenVBand="0" w:oddHBand="0" w:evenHBand="0" w:firstRowFirstColumn="0" w:firstRowLastColumn="0" w:lastRowFirstColumn="0" w:lastRowLastColumn="0"/>
            <w:tcW w:w="5812" w:type="dxa"/>
          </w:tcPr>
          <w:p w14:paraId="78541E8F" w14:textId="40199A69" w:rsidR="004A75D9" w:rsidRPr="00617712" w:rsidRDefault="004A75D9" w:rsidP="001777FE">
            <w:pPr>
              <w:rPr>
                <w:b w:val="0"/>
              </w:rPr>
            </w:pPr>
            <w:r w:rsidRPr="00617712">
              <w:rPr>
                <w:rStyle w:val="Fett"/>
                <w:rFonts w:cs="Arial"/>
                <w:color w:val="000000"/>
              </w:rPr>
              <w:lastRenderedPageBreak/>
              <w:t>LocalAuthority</w:t>
            </w:r>
            <w:r w:rsidRPr="00617712">
              <w:rPr>
                <w:rFonts w:cs="Arial"/>
                <w:color w:val="000000"/>
              </w:rPr>
              <w:br/>
            </w:r>
            <w:hyperlink r:id="rId83" w:history="1">
              <w:r w:rsidRPr="00617712">
                <w:rPr>
                  <w:rStyle w:val="Hyperlink"/>
                  <w:rFonts w:cs="Arial"/>
                </w:rPr>
                <w:t>http://purl.org/adms/publishertype/LocalAuthority</w:t>
              </w:r>
            </w:hyperlink>
          </w:p>
        </w:tc>
        <w:tc>
          <w:tcPr>
            <w:tcW w:w="2410" w:type="dxa"/>
          </w:tcPr>
          <w:p w14:paraId="3E534CFF" w14:textId="77777777" w:rsidR="005B78D9" w:rsidRDefault="004A75D9" w:rsidP="004C481F">
            <w:pPr>
              <w:cnfStyle w:val="000000010000" w:firstRow="0" w:lastRow="0" w:firstColumn="0" w:lastColumn="0" w:oddVBand="0" w:evenVBand="0" w:oddHBand="0" w:evenHBand="1" w:firstRowFirstColumn="0" w:firstRowLastColumn="0" w:lastRowFirstColumn="0" w:lastRowLastColumn="0"/>
            </w:pPr>
            <w:r w:rsidRPr="005B78D9">
              <w:t xml:space="preserve">kommunale Ebene </w:t>
            </w:r>
          </w:p>
          <w:p w14:paraId="4E253DF9" w14:textId="21EBE296" w:rsidR="004A75D9" w:rsidRPr="005B78D9" w:rsidRDefault="004A75D9" w:rsidP="00304457">
            <w:pPr>
              <w:cnfStyle w:val="000000010000" w:firstRow="0" w:lastRow="0" w:firstColumn="0" w:lastColumn="0" w:oddVBand="0" w:evenVBand="0" w:oddHBand="0" w:evenHBand="1" w:firstRowFirstColumn="0" w:firstRowLastColumn="0" w:lastRowFirstColumn="0" w:lastRowLastColumn="0"/>
            </w:pPr>
            <w:r w:rsidRPr="005B78D9">
              <w:t>(</w:t>
            </w:r>
            <w:r w:rsidR="005B78D9">
              <w:t xml:space="preserve">z.B. </w:t>
            </w:r>
            <w:r w:rsidRPr="005B78D9">
              <w:t xml:space="preserve">Stadt </w:t>
            </w:r>
            <w:r w:rsidR="00511FD3" w:rsidRPr="005B78D9">
              <w:t>Köln</w:t>
            </w:r>
            <w:r w:rsidR="005B78D9">
              <w:t>,</w:t>
            </w:r>
            <w:r w:rsidR="000A64E9" w:rsidRPr="005B78D9">
              <w:t xml:space="preserve"> </w:t>
            </w:r>
            <w:r w:rsidR="00304457">
              <w:t>Landkreise</w:t>
            </w:r>
            <w:r w:rsidR="000A64E9">
              <w:t>, Kommunalverbände</w:t>
            </w:r>
            <w:r w:rsidR="005B78D9">
              <w:t>,</w:t>
            </w:r>
            <w:r w:rsidR="000A64E9">
              <w:t xml:space="preserve"> etc.</w:t>
            </w:r>
            <w:r w:rsidRPr="005B78D9">
              <w:t>)</w:t>
            </w:r>
          </w:p>
        </w:tc>
        <w:tc>
          <w:tcPr>
            <w:tcW w:w="1274" w:type="dxa"/>
          </w:tcPr>
          <w:p w14:paraId="05C75433" w14:textId="02E55558" w:rsidR="004A75D9" w:rsidRPr="005B78D9" w:rsidRDefault="00DE38A3" w:rsidP="004A75D9">
            <w:pPr>
              <w:cnfStyle w:val="000000010000" w:firstRow="0" w:lastRow="0" w:firstColumn="0" w:lastColumn="0" w:oddVBand="0" w:evenVBand="0" w:oddHBand="0" w:evenHBand="1" w:firstRowFirstColumn="0" w:firstRowLastColumn="0" w:lastRowFirstColumn="0" w:lastRowLastColumn="0"/>
            </w:pPr>
            <w:r w:rsidRPr="005B78D9">
              <w:t>x</w:t>
            </w:r>
          </w:p>
        </w:tc>
      </w:tr>
      <w:tr w:rsidR="004A75D9" w:rsidRPr="008737A2" w14:paraId="6683053D" w14:textId="77777777" w:rsidTr="005B78D9">
        <w:trPr>
          <w:cantSplit/>
          <w:trHeight w:hRule="exact" w:val="1266"/>
        </w:trPr>
        <w:tc>
          <w:tcPr>
            <w:cnfStyle w:val="001000000000" w:firstRow="0" w:lastRow="0" w:firstColumn="1" w:lastColumn="0" w:oddVBand="0" w:evenVBand="0" w:oddHBand="0" w:evenHBand="0" w:firstRowFirstColumn="0" w:firstRowLastColumn="0" w:lastRowFirstColumn="0" w:lastRowLastColumn="0"/>
            <w:tcW w:w="5812" w:type="dxa"/>
          </w:tcPr>
          <w:p w14:paraId="54D5063C" w14:textId="73261299" w:rsidR="004A75D9" w:rsidRPr="00617712" w:rsidRDefault="004A75D9" w:rsidP="004A75D9">
            <w:pPr>
              <w:rPr>
                <w:b w:val="0"/>
              </w:rPr>
            </w:pPr>
            <w:r w:rsidRPr="00617712">
              <w:rPr>
                <w:rStyle w:val="Fett"/>
                <w:rFonts w:cs="Arial"/>
                <w:color w:val="000000"/>
              </w:rPr>
              <w:t>NationalAuthority</w:t>
            </w:r>
            <w:r w:rsidRPr="00617712">
              <w:rPr>
                <w:rFonts w:cs="Arial"/>
                <w:color w:val="000000"/>
              </w:rPr>
              <w:br/>
            </w:r>
            <w:hyperlink r:id="rId84" w:history="1">
              <w:r w:rsidRPr="00617712">
                <w:rPr>
                  <w:rStyle w:val="Hyperlink"/>
                  <w:rFonts w:cs="Arial"/>
                </w:rPr>
                <w:t>http://purl.org/adms/publishertype/NationalAuthority</w:t>
              </w:r>
            </w:hyperlink>
          </w:p>
        </w:tc>
        <w:tc>
          <w:tcPr>
            <w:tcW w:w="2410" w:type="dxa"/>
          </w:tcPr>
          <w:p w14:paraId="2AB5104E" w14:textId="77777777" w:rsidR="005B78D9" w:rsidRDefault="004A75D9" w:rsidP="004A75D9">
            <w:pPr>
              <w:cnfStyle w:val="000000000000" w:firstRow="0" w:lastRow="0" w:firstColumn="0" w:lastColumn="0" w:oddVBand="0" w:evenVBand="0" w:oddHBand="0" w:evenHBand="0" w:firstRowFirstColumn="0" w:firstRowLastColumn="0" w:lastRowFirstColumn="0" w:lastRowLastColumn="0"/>
            </w:pPr>
            <w:r w:rsidRPr="00FB4314">
              <w:t xml:space="preserve">Bundesebene </w:t>
            </w:r>
          </w:p>
          <w:p w14:paraId="0B5CFE85" w14:textId="7F3F5AD9"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r w:rsidRPr="00FB4314">
              <w:t>(</w:t>
            </w:r>
            <w:r w:rsidR="005B78D9">
              <w:t xml:space="preserve">z.B. </w:t>
            </w:r>
            <w:r w:rsidRPr="00FB4314">
              <w:t>Bundesanstalt für Landwirtschaft und Ernährung)</w:t>
            </w:r>
          </w:p>
        </w:tc>
        <w:tc>
          <w:tcPr>
            <w:tcW w:w="1274" w:type="dxa"/>
          </w:tcPr>
          <w:p w14:paraId="099CFC2D"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r w:rsidRPr="00FB4314">
              <w:t>x</w:t>
            </w:r>
          </w:p>
        </w:tc>
      </w:tr>
      <w:tr w:rsidR="004A75D9" w:rsidRPr="00A63142" w14:paraId="0178B67F" w14:textId="77777777" w:rsidTr="000E2C68">
        <w:trPr>
          <w:cnfStyle w:val="000000010000" w:firstRow="0" w:lastRow="0" w:firstColumn="0" w:lastColumn="0" w:oddVBand="0" w:evenVBand="0" w:oddHBand="0" w:evenHBand="1" w:firstRowFirstColumn="0" w:firstRowLastColumn="0" w:lastRowFirstColumn="0" w:lastRowLastColumn="0"/>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4B6CEC85" w14:textId="69C87F80" w:rsidR="004A75D9" w:rsidRPr="00617712" w:rsidRDefault="004A75D9" w:rsidP="004A75D9">
            <w:pPr>
              <w:rPr>
                <w:b w:val="0"/>
              </w:rPr>
            </w:pPr>
            <w:r w:rsidRPr="00617712">
              <w:rPr>
                <w:rStyle w:val="Fett"/>
                <w:rFonts w:cs="Arial"/>
                <w:color w:val="000000"/>
              </w:rPr>
              <w:t>NonGovernmentalOrganisation</w:t>
            </w:r>
            <w:r w:rsidRPr="00617712">
              <w:rPr>
                <w:rFonts w:cs="Arial"/>
                <w:color w:val="000000"/>
              </w:rPr>
              <w:br/>
            </w:r>
            <w:hyperlink r:id="rId85" w:history="1">
              <w:r w:rsidR="00A953CB" w:rsidRPr="001777FE">
                <w:rPr>
                  <w:rStyle w:val="Hyperlink"/>
                  <w:rFonts w:cs="Arial"/>
                </w:rPr>
                <w:t>http://purl.org/adms/publishertype/</w:t>
              </w:r>
              <w:r w:rsidR="00A953CB" w:rsidRPr="001777FE">
                <w:rPr>
                  <w:rStyle w:val="Hyperlink"/>
                  <w:rFonts w:cs="Arial"/>
                </w:rPr>
                <w:br/>
                <w:t>NonGovernmentalOrganisation</w:t>
              </w:r>
            </w:hyperlink>
          </w:p>
        </w:tc>
        <w:tc>
          <w:tcPr>
            <w:tcW w:w="2410" w:type="dxa"/>
          </w:tcPr>
          <w:p w14:paraId="2CBA91B8"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c>
          <w:tcPr>
            <w:tcW w:w="1274" w:type="dxa"/>
          </w:tcPr>
          <w:p w14:paraId="0C750CCC"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r>
      <w:tr w:rsidR="004A75D9" w:rsidRPr="00A63142" w14:paraId="2597884C" w14:textId="77777777" w:rsidTr="000E2C68">
        <w:trPr>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0EFDC516" w14:textId="297F758B" w:rsidR="004A75D9" w:rsidRPr="00617712" w:rsidRDefault="004A75D9" w:rsidP="004A75D9">
            <w:pPr>
              <w:rPr>
                <w:b w:val="0"/>
              </w:rPr>
            </w:pPr>
            <w:r w:rsidRPr="00617712">
              <w:rPr>
                <w:rStyle w:val="Fett"/>
                <w:rFonts w:cs="Arial"/>
                <w:color w:val="000000"/>
              </w:rPr>
              <w:t>NonProfitOrganisation</w:t>
            </w:r>
            <w:r w:rsidRPr="00617712">
              <w:rPr>
                <w:rFonts w:cs="Arial"/>
                <w:color w:val="000000"/>
              </w:rPr>
              <w:br/>
            </w:r>
            <w:hyperlink r:id="rId86" w:history="1">
              <w:r w:rsidR="00A953CB" w:rsidRPr="001777FE">
                <w:rPr>
                  <w:rStyle w:val="Hyperlink"/>
                  <w:rFonts w:cs="Arial"/>
                </w:rPr>
                <w:t>http://purl.org/adms/publishertype/</w:t>
              </w:r>
              <w:r w:rsidR="00A953CB" w:rsidRPr="001777FE">
                <w:rPr>
                  <w:rStyle w:val="Hyperlink"/>
                  <w:rFonts w:cs="Arial"/>
                </w:rPr>
                <w:br/>
                <w:t>NonProfitOrganisation</w:t>
              </w:r>
            </w:hyperlink>
          </w:p>
        </w:tc>
        <w:tc>
          <w:tcPr>
            <w:tcW w:w="2410" w:type="dxa"/>
          </w:tcPr>
          <w:p w14:paraId="387E9125"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c>
          <w:tcPr>
            <w:tcW w:w="1274" w:type="dxa"/>
          </w:tcPr>
          <w:p w14:paraId="6A93079A"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r>
      <w:tr w:rsidR="004A75D9" w:rsidRPr="008737A2" w14:paraId="7444EF2D"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681"/>
        </w:trPr>
        <w:tc>
          <w:tcPr>
            <w:cnfStyle w:val="001000000000" w:firstRow="0" w:lastRow="0" w:firstColumn="1" w:lastColumn="0" w:oddVBand="0" w:evenVBand="0" w:oddHBand="0" w:evenHBand="0" w:firstRowFirstColumn="0" w:firstRowLastColumn="0" w:lastRowFirstColumn="0" w:lastRowLastColumn="0"/>
            <w:tcW w:w="5812" w:type="dxa"/>
          </w:tcPr>
          <w:p w14:paraId="41548DEC" w14:textId="5B205569" w:rsidR="004A75D9" w:rsidRPr="00617712" w:rsidRDefault="004A75D9" w:rsidP="004A75D9">
            <w:pPr>
              <w:rPr>
                <w:b w:val="0"/>
              </w:rPr>
            </w:pPr>
            <w:r w:rsidRPr="00617712">
              <w:rPr>
                <w:rStyle w:val="Fett"/>
                <w:rFonts w:cs="Arial"/>
                <w:color w:val="000000"/>
              </w:rPr>
              <w:t>PrivateIndividual(s)</w:t>
            </w:r>
            <w:r w:rsidRPr="00617712">
              <w:rPr>
                <w:rFonts w:cs="Arial"/>
                <w:color w:val="000000"/>
              </w:rPr>
              <w:br/>
            </w:r>
            <w:hyperlink r:id="rId87" w:history="1">
              <w:r w:rsidRPr="00617712">
                <w:rPr>
                  <w:rStyle w:val="Hyperlink"/>
                  <w:rFonts w:cs="Arial"/>
                </w:rPr>
                <w:t>http://purl.org/adms/publishertype/PrivateIndividual(s)</w:t>
              </w:r>
            </w:hyperlink>
          </w:p>
        </w:tc>
        <w:tc>
          <w:tcPr>
            <w:tcW w:w="2410" w:type="dxa"/>
          </w:tcPr>
          <w:p w14:paraId="63D5670E"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rPr>
                <w:lang w:val="it-IT"/>
              </w:rPr>
            </w:pPr>
            <w:r w:rsidRPr="00FB4314">
              <w:rPr>
                <w:lang w:val="it-IT"/>
              </w:rPr>
              <w:t>Privatpersonen</w:t>
            </w:r>
          </w:p>
        </w:tc>
        <w:tc>
          <w:tcPr>
            <w:tcW w:w="1274" w:type="dxa"/>
          </w:tcPr>
          <w:p w14:paraId="0CDF7981" w14:textId="4B684158"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rPr>
                <w:lang w:val="it-IT"/>
              </w:rPr>
            </w:pPr>
          </w:p>
        </w:tc>
      </w:tr>
      <w:tr w:rsidR="004A75D9" w:rsidRPr="008737A2" w14:paraId="567C8CE0" w14:textId="77777777" w:rsidTr="005B78D9">
        <w:trPr>
          <w:cantSplit/>
          <w:trHeight w:hRule="exact" w:val="847"/>
        </w:trPr>
        <w:tc>
          <w:tcPr>
            <w:cnfStyle w:val="001000000000" w:firstRow="0" w:lastRow="0" w:firstColumn="1" w:lastColumn="0" w:oddVBand="0" w:evenVBand="0" w:oddHBand="0" w:evenHBand="0" w:firstRowFirstColumn="0" w:firstRowLastColumn="0" w:lastRowFirstColumn="0" w:lastRowLastColumn="0"/>
            <w:tcW w:w="5812" w:type="dxa"/>
          </w:tcPr>
          <w:p w14:paraId="13987CB9" w14:textId="5A399927" w:rsidR="004A75D9" w:rsidRPr="00617712" w:rsidRDefault="004A75D9" w:rsidP="004A75D9">
            <w:pPr>
              <w:rPr>
                <w:b w:val="0"/>
              </w:rPr>
            </w:pPr>
            <w:r w:rsidRPr="00617712">
              <w:rPr>
                <w:rStyle w:val="Fett"/>
                <w:rFonts w:cs="Arial"/>
                <w:color w:val="000000"/>
              </w:rPr>
              <w:t>RegionalAuthority</w:t>
            </w:r>
            <w:r w:rsidRPr="00617712">
              <w:rPr>
                <w:rFonts w:cs="Arial"/>
                <w:color w:val="000000"/>
              </w:rPr>
              <w:br/>
            </w:r>
            <w:hyperlink r:id="rId88" w:history="1">
              <w:r w:rsidRPr="00617712">
                <w:rPr>
                  <w:rStyle w:val="Hyperlink"/>
                  <w:rFonts w:cs="Arial"/>
                </w:rPr>
                <w:t>http://purl.org/adms/publishertype/RegionalAuthority</w:t>
              </w:r>
            </w:hyperlink>
          </w:p>
        </w:tc>
        <w:tc>
          <w:tcPr>
            <w:tcW w:w="2410" w:type="dxa"/>
          </w:tcPr>
          <w:p w14:paraId="3C8D20DB" w14:textId="77777777" w:rsidR="005B78D9" w:rsidRDefault="004A75D9">
            <w:pPr>
              <w:cnfStyle w:val="000000000000" w:firstRow="0" w:lastRow="0" w:firstColumn="0" w:lastColumn="0" w:oddVBand="0" w:evenVBand="0" w:oddHBand="0" w:evenHBand="0" w:firstRowFirstColumn="0" w:firstRowLastColumn="0" w:lastRowFirstColumn="0" w:lastRowLastColumn="0"/>
              <w:rPr>
                <w:lang w:val="it-IT"/>
              </w:rPr>
            </w:pPr>
            <w:r w:rsidRPr="00FB4314">
              <w:rPr>
                <w:lang w:val="it-IT"/>
              </w:rPr>
              <w:t xml:space="preserve">Landesebene </w:t>
            </w:r>
          </w:p>
          <w:p w14:paraId="5BF583EC" w14:textId="1E4EA081" w:rsidR="004A75D9" w:rsidRPr="00FB4314" w:rsidRDefault="005B78D9">
            <w:pPr>
              <w:cnfStyle w:val="000000000000" w:firstRow="0" w:lastRow="0" w:firstColumn="0" w:lastColumn="0" w:oddVBand="0" w:evenVBand="0" w:oddHBand="0" w:evenHBand="0" w:firstRowFirstColumn="0" w:firstRowLastColumn="0" w:lastRowFirstColumn="0" w:lastRowLastColumn="0"/>
              <w:rPr>
                <w:lang w:val="it-IT"/>
              </w:rPr>
            </w:pPr>
            <w:r>
              <w:rPr>
                <w:lang w:val="it-IT"/>
              </w:rPr>
              <w:t>(z.B. NRW)</w:t>
            </w:r>
          </w:p>
        </w:tc>
        <w:tc>
          <w:tcPr>
            <w:tcW w:w="1274" w:type="dxa"/>
          </w:tcPr>
          <w:p w14:paraId="74D2CFD8"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it-IT"/>
              </w:rPr>
            </w:pPr>
            <w:r w:rsidRPr="00FB4314">
              <w:rPr>
                <w:lang w:val="it-IT"/>
              </w:rPr>
              <w:t>x</w:t>
            </w:r>
          </w:p>
        </w:tc>
      </w:tr>
      <w:tr w:rsidR="004A75D9" w:rsidRPr="00B96EE1" w14:paraId="6139FFB5"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703"/>
        </w:trPr>
        <w:tc>
          <w:tcPr>
            <w:cnfStyle w:val="001000000000" w:firstRow="0" w:lastRow="0" w:firstColumn="1" w:lastColumn="0" w:oddVBand="0" w:evenVBand="0" w:oddHBand="0" w:evenHBand="0" w:firstRowFirstColumn="0" w:firstRowLastColumn="0" w:lastRowFirstColumn="0" w:lastRowLastColumn="0"/>
            <w:tcW w:w="5812" w:type="dxa"/>
          </w:tcPr>
          <w:p w14:paraId="03354D83" w14:textId="7C21D262" w:rsidR="004A75D9" w:rsidRPr="00617712" w:rsidRDefault="004A75D9" w:rsidP="004A75D9">
            <w:pPr>
              <w:rPr>
                <w:b w:val="0"/>
              </w:rPr>
            </w:pPr>
            <w:r w:rsidRPr="00617712">
              <w:rPr>
                <w:rStyle w:val="Fett"/>
                <w:rFonts w:cs="Arial"/>
                <w:color w:val="000000"/>
              </w:rPr>
              <w:t>StandardisationBody</w:t>
            </w:r>
            <w:r w:rsidRPr="00617712">
              <w:rPr>
                <w:rFonts w:cs="Arial"/>
                <w:color w:val="000000"/>
              </w:rPr>
              <w:br/>
            </w:r>
            <w:hyperlink r:id="rId89" w:history="1">
              <w:r w:rsidRPr="00617712">
                <w:rPr>
                  <w:rStyle w:val="Hyperlink"/>
                  <w:rFonts w:cs="Arial"/>
                </w:rPr>
                <w:t>http://purl.org/adms/publishertype/StandardisationBody</w:t>
              </w:r>
            </w:hyperlink>
          </w:p>
        </w:tc>
        <w:tc>
          <w:tcPr>
            <w:tcW w:w="2410" w:type="dxa"/>
          </w:tcPr>
          <w:p w14:paraId="2EEB4FCA"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c>
          <w:tcPr>
            <w:tcW w:w="1274" w:type="dxa"/>
          </w:tcPr>
          <w:p w14:paraId="1460D0E1"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r>
      <w:tr w:rsidR="004A75D9" w:rsidRPr="008737A2" w14:paraId="0CD001BE" w14:textId="77777777" w:rsidTr="000E2C68">
        <w:trPr>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0913B6E5" w14:textId="15EAFA5A" w:rsidR="004A75D9" w:rsidRPr="00617712" w:rsidRDefault="004A75D9" w:rsidP="004A75D9">
            <w:pPr>
              <w:rPr>
                <w:b w:val="0"/>
              </w:rPr>
            </w:pPr>
            <w:r w:rsidRPr="00617712">
              <w:rPr>
                <w:rStyle w:val="Fett"/>
                <w:rFonts w:cs="Arial"/>
                <w:color w:val="000000"/>
              </w:rPr>
              <w:t>SupraNationalAuthority</w:t>
            </w:r>
            <w:r w:rsidRPr="00617712">
              <w:rPr>
                <w:rFonts w:cs="Arial"/>
                <w:color w:val="000000"/>
              </w:rPr>
              <w:br/>
            </w:r>
            <w:hyperlink r:id="rId90" w:history="1">
              <w:r w:rsidRPr="00617712">
                <w:rPr>
                  <w:rStyle w:val="Hyperlink"/>
                  <w:rFonts w:cs="Arial"/>
                </w:rPr>
                <w:t>http://purl.org/adms/publishertype/SupraNationalAuthority</w:t>
              </w:r>
            </w:hyperlink>
          </w:p>
        </w:tc>
        <w:tc>
          <w:tcPr>
            <w:tcW w:w="2410" w:type="dxa"/>
          </w:tcPr>
          <w:p w14:paraId="545C377F" w14:textId="6DA3843D" w:rsidR="004A75D9" w:rsidRPr="00FB4314" w:rsidRDefault="00CF2DBF" w:rsidP="004A75D9">
            <w:pPr>
              <w:cnfStyle w:val="000000000000" w:firstRow="0" w:lastRow="0" w:firstColumn="0" w:lastColumn="0" w:oddVBand="0" w:evenVBand="0" w:oddHBand="0" w:evenHBand="0" w:firstRowFirstColumn="0" w:firstRowLastColumn="0" w:lastRowFirstColumn="0" w:lastRowLastColumn="0"/>
            </w:pPr>
            <w:r>
              <w:t xml:space="preserve">EU-Agenturen, UN-Agenturen, (z.B. EPO oder </w:t>
            </w:r>
            <w:r w:rsidR="004A75D9" w:rsidRPr="00FB4314">
              <w:t>Worldbank</w:t>
            </w:r>
            <w:r w:rsidR="00060F95">
              <w:t>)</w:t>
            </w:r>
          </w:p>
        </w:tc>
        <w:tc>
          <w:tcPr>
            <w:tcW w:w="1274" w:type="dxa"/>
          </w:tcPr>
          <w:p w14:paraId="70C9E7D6"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fr-FR"/>
              </w:rPr>
            </w:pPr>
            <w:r w:rsidRPr="00FB4314">
              <w:rPr>
                <w:lang w:val="fr-FR"/>
              </w:rPr>
              <w:t>x</w:t>
            </w:r>
          </w:p>
        </w:tc>
      </w:tr>
    </w:tbl>
    <w:p w14:paraId="0EAFBAA7" w14:textId="77777777" w:rsidR="009775EB" w:rsidRDefault="009775EB" w:rsidP="00A72DBF"/>
    <w:p w14:paraId="15F2B357" w14:textId="00B75660" w:rsidR="00F5388F" w:rsidRDefault="004A75D9" w:rsidP="00A72DBF">
      <w:r w:rsidRPr="00FB11E8">
        <w:t xml:space="preserve">Die </w:t>
      </w:r>
      <w:r>
        <w:t xml:space="preserve">in ADMS vorgesehene </w:t>
      </w:r>
      <w:r w:rsidRPr="00FB11E8">
        <w:t>Unterscheidung zwischen Forschung un</w:t>
      </w:r>
      <w:r w:rsidRPr="003D6D96">
        <w:t>d Industrie, Standardisierungsgremien und Nicht-</w:t>
      </w:r>
      <w:r>
        <w:t>R</w:t>
      </w:r>
      <w:r w:rsidRPr="003D6D96">
        <w:t>egierungsorganisationen</w:t>
      </w:r>
      <w:r>
        <w:t xml:space="preserve">, </w:t>
      </w:r>
      <w:r w:rsidR="00511FD3">
        <w:t xml:space="preserve">Privatpersonen und Firmen, </w:t>
      </w:r>
      <w:r>
        <w:t xml:space="preserve">welche sich </w:t>
      </w:r>
      <w:r w:rsidR="00CD3E7C">
        <w:t xml:space="preserve">aus </w:t>
      </w:r>
      <w:r>
        <w:t>dem historischen Anwendungskontext von ADMS erklärt</w:t>
      </w:r>
      <w:r>
        <w:rPr>
          <w:rStyle w:val="Funotenzeichen"/>
        </w:rPr>
        <w:footnoteReference w:id="12"/>
      </w:r>
      <w:r>
        <w:t xml:space="preserve">, </w:t>
      </w:r>
      <w:r w:rsidRPr="003D6D96">
        <w:t xml:space="preserve">wird nicht unterstützt, da diese </w:t>
      </w:r>
      <w:r>
        <w:t xml:space="preserve">für die deutsche Zielgruppe von </w:t>
      </w:r>
      <w:r w:rsidR="00132D4E">
        <w:t>DCAT-AP</w:t>
      </w:r>
      <w:r>
        <w:t xml:space="preserve">.de </w:t>
      </w:r>
      <w:r w:rsidRPr="003D6D96">
        <w:t>nicht trennscharf abzugrenzen sin</w:t>
      </w:r>
      <w:r w:rsidRPr="00FB11E8">
        <w:t>d</w:t>
      </w:r>
      <w:r w:rsidR="00F5388F">
        <w:t>.</w:t>
      </w:r>
    </w:p>
    <w:p w14:paraId="22DF9963" w14:textId="578B6793" w:rsidR="004A75D9" w:rsidRDefault="004A75D9" w:rsidP="00A72DBF">
      <w:r>
        <w:t>Mit der für DCAT-AP.de erfolgten Auswahl wird versucht</w:t>
      </w:r>
      <w:r w:rsidR="00C3623E">
        <w:t>,</w:t>
      </w:r>
      <w:r w:rsidR="00511FD3">
        <w:t xml:space="preserve"> </w:t>
      </w:r>
      <w:r>
        <w:t xml:space="preserve">mit </w:t>
      </w:r>
      <w:r w:rsidR="00511FD3">
        <w:t>„</w:t>
      </w:r>
      <w:r w:rsidR="00511FD3" w:rsidRPr="00F75A1D">
        <w:t>local</w:t>
      </w:r>
      <w:r w:rsidR="00511FD3">
        <w:t>“</w:t>
      </w:r>
      <w:r>
        <w:t xml:space="preserve">, </w:t>
      </w:r>
      <w:r w:rsidR="00511FD3">
        <w:t>„r</w:t>
      </w:r>
      <w:r>
        <w:t>egional</w:t>
      </w:r>
      <w:r w:rsidR="00511FD3">
        <w:t>“</w:t>
      </w:r>
      <w:r>
        <w:t xml:space="preserve"> </w:t>
      </w:r>
      <w:r w:rsidR="00511FD3">
        <w:t>„national“</w:t>
      </w:r>
      <w:r>
        <w:t xml:space="preserve"> </w:t>
      </w:r>
      <w:r w:rsidR="00511FD3">
        <w:t xml:space="preserve">und „supranational“ </w:t>
      </w:r>
      <w:r>
        <w:t xml:space="preserve">die vertikale Verwaltungsstruktur in Deutschland </w:t>
      </w:r>
      <w:r w:rsidR="00511FD3">
        <w:t xml:space="preserve">abzubilden. </w:t>
      </w:r>
      <w:r>
        <w:t xml:space="preserve">Diese Angaben beziehen sich auf die Einordung des </w:t>
      </w:r>
      <w:r w:rsidR="00C3623E">
        <w:t>Herausgebers</w:t>
      </w:r>
      <w:r>
        <w:t>, nicht zwangsläufig auf die Abdeckung der Datenstruktur.</w:t>
      </w:r>
    </w:p>
    <w:p w14:paraId="770C29C0" w14:textId="5425A440" w:rsidR="004A75D9" w:rsidRDefault="004A75D9" w:rsidP="000F45CA">
      <w:pPr>
        <w:pStyle w:val="Konvention"/>
      </w:pPr>
      <w:bookmarkStart w:id="660" w:name="_Toc485753043"/>
      <w:bookmarkStart w:id="661" w:name="_Toc513111908"/>
      <w:bookmarkStart w:id="662" w:name="_Toc513112338"/>
      <w:bookmarkStart w:id="663" w:name="_Toc514070714"/>
      <w:r w:rsidRPr="00EC5F96">
        <w:lastRenderedPageBreak/>
        <w:t>Konv</w:t>
      </w:r>
      <w:r w:rsidR="001D5C9C">
        <w:t xml:space="preserve"> </w:t>
      </w:r>
      <w:r w:rsidR="00C359BD">
        <w:fldChar w:fldCharType="begin"/>
      </w:r>
      <w:r w:rsidR="00C359BD">
        <w:instrText xml:space="preserve"> Seq Konv </w:instrText>
      </w:r>
      <w:r w:rsidR="00C359BD">
        <w:fldChar w:fldCharType="separate"/>
      </w:r>
      <w:r w:rsidR="002B21E4">
        <w:rPr>
          <w:noProof/>
        </w:rPr>
        <w:t>37</w:t>
      </w:r>
      <w:r w:rsidR="00C359BD">
        <w:rPr>
          <w:noProof/>
        </w:rPr>
        <w:fldChar w:fldCharType="end"/>
      </w:r>
      <w:r w:rsidRPr="00EC5F96">
        <w:t>:</w:t>
      </w:r>
      <w:r w:rsidR="000F45CA">
        <w:tab/>
      </w:r>
      <w:r>
        <w:t>Es KÖNNEN Angaben zu</w:t>
      </w:r>
      <w:r w:rsidR="009775EB">
        <w:t xml:space="preserve">r Art </w:t>
      </w:r>
      <w:r w:rsidR="00F20045">
        <w:t xml:space="preserve">eines </w:t>
      </w:r>
      <w:r>
        <w:t>Publisher</w:t>
      </w:r>
      <w:r w:rsidR="00F20045">
        <w:t>s</w:t>
      </w:r>
      <w:r>
        <w:t xml:space="preserve"> gemacht werden, </w:t>
      </w:r>
      <w:r w:rsidR="006B63F3">
        <w:t xml:space="preserve">dabei MUSS </w:t>
      </w:r>
      <w:r w:rsidR="00C3623E">
        <w:t xml:space="preserve">die hier definierte </w:t>
      </w:r>
      <w:r>
        <w:t>Teilmenge des</w:t>
      </w:r>
      <w:r w:rsidR="00C3623E">
        <w:t xml:space="preserve"> </w:t>
      </w:r>
      <w:r w:rsidRPr="000E2C68">
        <w:rPr>
          <w:rFonts w:ascii="Courier New" w:eastAsia="Times New Roman" w:hAnsi="Courier New" w:cs="Courier New"/>
          <w:color w:val="000000"/>
          <w:sz w:val="18"/>
          <w:szCs w:val="22"/>
          <w:lang w:eastAsia="de-DE"/>
        </w:rPr>
        <w:t>ADMS:publisher</w:t>
      </w:r>
      <w:r w:rsidR="00F20045" w:rsidRPr="000E2C68">
        <w:rPr>
          <w:rFonts w:ascii="Courier New" w:eastAsia="Times New Roman" w:hAnsi="Courier New" w:cs="Courier New"/>
          <w:color w:val="000000"/>
          <w:sz w:val="18"/>
          <w:szCs w:val="22"/>
          <w:lang w:eastAsia="de-DE"/>
        </w:rPr>
        <w:t>T</w:t>
      </w:r>
      <w:r w:rsidRPr="000E2C68">
        <w:rPr>
          <w:rFonts w:ascii="Courier New" w:eastAsia="Times New Roman" w:hAnsi="Courier New" w:cs="Courier New"/>
          <w:color w:val="000000"/>
          <w:sz w:val="18"/>
          <w:szCs w:val="22"/>
          <w:lang w:eastAsia="de-DE"/>
        </w:rPr>
        <w:t>ype</w:t>
      </w:r>
      <w:r w:rsidR="00C3623E">
        <w:t xml:space="preserve"> </w:t>
      </w:r>
      <w:r>
        <w:t>Vokabulars verwendet w</w:t>
      </w:r>
      <w:r w:rsidR="006B63F3">
        <w:t>e</w:t>
      </w:r>
      <w:r>
        <w:t>rd</w:t>
      </w:r>
      <w:r w:rsidR="006B63F3">
        <w:t>en</w:t>
      </w:r>
      <w:r>
        <w:t>.</w:t>
      </w:r>
      <w:bookmarkEnd w:id="660"/>
      <w:bookmarkEnd w:id="661"/>
      <w:bookmarkEnd w:id="662"/>
      <w:bookmarkEnd w:id="663"/>
    </w:p>
    <w:p w14:paraId="187EC58E" w14:textId="2750B1D1" w:rsidR="004B790C" w:rsidRDefault="004B790C" w:rsidP="00905158">
      <w:pPr>
        <w:pStyle w:val="berschrift3"/>
      </w:pPr>
      <w:bookmarkStart w:id="664" w:name="_Toc514070667"/>
      <w:r>
        <w:t>dct:publisher und andere Rollen beim foaf:Agent</w:t>
      </w:r>
      <w:bookmarkEnd w:id="664"/>
    </w:p>
    <w:p w14:paraId="400CDEAF" w14:textId="028C2320" w:rsidR="00F5388F" w:rsidRDefault="004B790C" w:rsidP="004B790C">
      <w:r w:rsidRPr="000E2C68">
        <w:rPr>
          <w:rFonts w:ascii="Courier New" w:hAnsi="Courier New" w:cs="Courier New"/>
        </w:rPr>
        <w:t>dct:publisher</w:t>
      </w:r>
      <w:r>
        <w:t xml:space="preserve"> ist für </w:t>
      </w:r>
      <w:r w:rsidR="0089368C">
        <w:t xml:space="preserve">Datensätze </w:t>
      </w:r>
      <w:r>
        <w:t xml:space="preserve">auf maximal einen Eintrag beschränkt. Damit weitere Rollen und ein entsprechender Rollentyp angegeben werden kann, muss </w:t>
      </w:r>
      <w:r w:rsidR="00E7599C">
        <w:t>DCAT-AP</w:t>
      </w:r>
      <w:r>
        <w:t>.de strukturell um „andere Rollen“ erweitert werden</w:t>
      </w:r>
      <w:r w:rsidR="00F5388F">
        <w:t>.</w:t>
      </w:r>
    </w:p>
    <w:p w14:paraId="4E9A9F62" w14:textId="77777777" w:rsidR="004B790C" w:rsidRDefault="004B790C" w:rsidP="004B790C">
      <w:r>
        <w:t xml:space="preserve">Dazu werden </w:t>
      </w:r>
    </w:p>
    <w:p w14:paraId="1CE1477F" w14:textId="3D5D0E6A" w:rsidR="004B790C" w:rsidRDefault="004B790C" w:rsidP="00433E52">
      <w:pPr>
        <w:pStyle w:val="Listenabsatz"/>
        <w:numPr>
          <w:ilvl w:val="0"/>
          <w:numId w:val="14"/>
        </w:numPr>
      </w:pPr>
      <w:r>
        <w:t>zum bestehenden</w:t>
      </w:r>
      <w:r w:rsidRPr="000E2C68">
        <w:rPr>
          <w:rStyle w:val="RDF-Vokabular"/>
        </w:rPr>
        <w:t xml:space="preserve"> dct:publisher </w:t>
      </w:r>
      <w:r>
        <w:t xml:space="preserve">weitere dcterms </w:t>
      </w:r>
      <w:r w:rsidR="00B873C7">
        <w:t xml:space="preserve">Eigenschaften </w:t>
      </w:r>
      <w:r>
        <w:t>ergänzt:</w:t>
      </w:r>
      <w:r w:rsidRPr="004C481F">
        <w:t xml:space="preserve"> </w:t>
      </w:r>
      <w:r w:rsidRPr="000E2C68">
        <w:rPr>
          <w:rStyle w:val="RDF-Vokabular"/>
        </w:rPr>
        <w:t>dct:contributor</w:t>
      </w:r>
      <w:r>
        <w:t xml:space="preserve"> und </w:t>
      </w:r>
      <w:r w:rsidRPr="000E2C68">
        <w:rPr>
          <w:rStyle w:val="RDF-Vokabular"/>
        </w:rPr>
        <w:t>dct:creator</w:t>
      </w:r>
      <w:r w:rsidR="00E91C23">
        <w:rPr>
          <w:rStyle w:val="RDF-Vokabular"/>
        </w:rPr>
        <w:t>,</w:t>
      </w:r>
    </w:p>
    <w:p w14:paraId="0980A543" w14:textId="0B6230B7" w:rsidR="004B790C" w:rsidRDefault="004B790C" w:rsidP="00433E52">
      <w:pPr>
        <w:pStyle w:val="Listenabsatz"/>
        <w:numPr>
          <w:ilvl w:val="0"/>
          <w:numId w:val="14"/>
        </w:numPr>
      </w:pPr>
      <w:r>
        <w:t xml:space="preserve">weitere </w:t>
      </w:r>
      <w:r w:rsidR="00B873C7">
        <w:t>Eigenschaften</w:t>
      </w:r>
      <w:r>
        <w:t xml:space="preserve"> im </w:t>
      </w:r>
      <w:r w:rsidR="00E7599C">
        <w:t>DCAT-AP</w:t>
      </w:r>
      <w:r>
        <w:t xml:space="preserve">.de übergangsweise eingeführt, bis der Bedarf an Ausdrucksmöglichkeiten für Rollen durch </w:t>
      </w:r>
      <w:r w:rsidR="00E7599C">
        <w:t>DCAT-AP</w:t>
      </w:r>
      <w:r w:rsidR="004D1021">
        <w:t xml:space="preserve"> </w:t>
      </w:r>
      <w:r>
        <w:t xml:space="preserve">oder </w:t>
      </w:r>
      <w:r w:rsidR="00E7599C">
        <w:t xml:space="preserve">DCAT </w:t>
      </w:r>
      <w:r>
        <w:t xml:space="preserve">in Folgeversionen gelöst ist: </w:t>
      </w:r>
      <w:r w:rsidRPr="000E2C68">
        <w:rPr>
          <w:rStyle w:val="RDF-Vokabular"/>
        </w:rPr>
        <w:t>dcatde:originator</w:t>
      </w:r>
      <w:r>
        <w:t xml:space="preserve">, </w:t>
      </w:r>
      <w:r w:rsidRPr="000E2C68">
        <w:rPr>
          <w:rStyle w:val="RDF-Vokabular"/>
        </w:rPr>
        <w:t>dcatde:maintainer</w:t>
      </w:r>
      <w:r w:rsidR="00E91C23">
        <w:rPr>
          <w:rStyle w:val="RDF-Vokabular"/>
        </w:rPr>
        <w:t>.</w:t>
      </w:r>
    </w:p>
    <w:p w14:paraId="6941B30C" w14:textId="77777777" w:rsidR="004B790C" w:rsidRDefault="004B790C" w:rsidP="004974D6"/>
    <w:p w14:paraId="66711525" w14:textId="7C23BE30" w:rsidR="00F5388F" w:rsidRDefault="006B63F3" w:rsidP="004974D6">
      <w:r w:rsidRPr="004974D6">
        <w:t xml:space="preserve">Einer Datenstruktur KÖNNEN </w:t>
      </w:r>
      <w:r w:rsidR="002566A9" w:rsidRPr="004974D6">
        <w:t xml:space="preserve">neben dem </w:t>
      </w:r>
      <w:r w:rsidR="009775EB">
        <w:t xml:space="preserve">Herausgeber (erfasst in  </w:t>
      </w:r>
      <w:r w:rsidR="009775EB" w:rsidRPr="000E2C68">
        <w:rPr>
          <w:rStyle w:val="RDF-Vokabular"/>
        </w:rPr>
        <w:t>foaf:a</w:t>
      </w:r>
      <w:r w:rsidR="002566A9" w:rsidRPr="000E2C68">
        <w:rPr>
          <w:rStyle w:val="RDF-Vokabular"/>
        </w:rPr>
        <w:t>gent</w:t>
      </w:r>
      <w:r w:rsidR="002566A9" w:rsidRPr="004974D6">
        <w:t xml:space="preserve">) weitere Stellen als Beteiligte </w:t>
      </w:r>
      <w:r w:rsidR="004974D6">
        <w:t xml:space="preserve">und diese </w:t>
      </w:r>
      <w:r w:rsidRPr="004974D6">
        <w:t xml:space="preserve">zu einem konkreten Typ zugeordnet werden. Dabei MUSS das ADMS-Vokabular verwendet werden. </w:t>
      </w:r>
      <w:r w:rsidR="00FA6734" w:rsidRPr="004974D6">
        <w:t xml:space="preserve">Zur Realisierung eines erweiterten Rollenkonzeptes wird dem Vorschlag der DCAT-AP Spezifikation gefolgt und </w:t>
      </w:r>
      <w:r w:rsidR="004974D6" w:rsidRPr="004974D6">
        <w:t xml:space="preserve">weitere Rollen </w:t>
      </w:r>
      <w:r w:rsidR="00FC6D10">
        <w:t xml:space="preserve">werden </w:t>
      </w:r>
      <w:r w:rsidR="004974D6" w:rsidRPr="004974D6">
        <w:t>eingeführt</w:t>
      </w:r>
      <w:r w:rsidR="00F5388F">
        <w:t>.</w:t>
      </w:r>
    </w:p>
    <w:p w14:paraId="638A0BE3" w14:textId="367C6EB0" w:rsidR="004974D6" w:rsidRPr="009775EB" w:rsidRDefault="004974D6" w:rsidP="009775EB">
      <w:r>
        <w:t>Der Herausgeber ist für den Katalog verpflichtend, für die Datenstruktur empfohlen</w:t>
      </w:r>
      <w:r w:rsidR="00E91C23">
        <w:t>:</w:t>
      </w:r>
      <w:r w:rsidR="009775EB">
        <w:br/>
      </w:r>
      <w:r w:rsidRPr="00F37C14">
        <w:rPr>
          <w:rFonts w:ascii="Courier New" w:hAnsi="Courier New" w:cs="Courier New"/>
          <w:color w:val="06578D" w:themeColor="accent6" w:themeShade="BF"/>
        </w:rPr>
        <w:t>dct:publisher</w:t>
      </w:r>
      <w:r w:rsidR="00E91C23">
        <w:rPr>
          <w:rFonts w:ascii="Courier New" w:hAnsi="Courier New" w:cs="Courier New"/>
          <w:color w:val="06578D" w:themeColor="accent6" w:themeShade="BF"/>
        </w:rPr>
        <w:t>.</w:t>
      </w:r>
    </w:p>
    <w:p w14:paraId="18458F0C" w14:textId="6D0F7725" w:rsidR="006F3AC0" w:rsidRDefault="004974D6">
      <w:r>
        <w:t>Von dcterms wird</w:t>
      </w:r>
      <w:r w:rsidR="00FC6D10">
        <w:t>,</w:t>
      </w:r>
      <w:r>
        <w:t xml:space="preserve"> obwohl in </w:t>
      </w:r>
      <w:r w:rsidR="00FC6D10">
        <w:t>DCAT-AP</w:t>
      </w:r>
      <w:r w:rsidR="00D24632">
        <w:t xml:space="preserve"> </w:t>
      </w:r>
      <w:r>
        <w:t xml:space="preserve">nicht </w:t>
      </w:r>
      <w:r w:rsidR="00FC6D10">
        <w:t>vorgesehe</w:t>
      </w:r>
      <w:r w:rsidR="00D24632">
        <w:t>n</w:t>
      </w:r>
      <w:r w:rsidR="00FC6D10">
        <w:t xml:space="preserve">, </w:t>
      </w:r>
      <w:r>
        <w:t>zusätzlich eingeführt:</w:t>
      </w:r>
      <w:r w:rsidR="009775EB">
        <w:br/>
      </w:r>
      <w:r w:rsidRPr="00F37C14">
        <w:rPr>
          <w:rFonts w:ascii="Courier New" w:hAnsi="Courier New" w:cs="Courier New"/>
          <w:color w:val="06578D" w:themeColor="accent6" w:themeShade="BF"/>
        </w:rPr>
        <w:t>dct:contributor</w:t>
      </w:r>
      <w:r w:rsidR="00E91C23">
        <w:rPr>
          <w:rFonts w:ascii="Courier New" w:hAnsi="Courier New" w:cs="Courier New"/>
          <w:color w:val="06578D" w:themeColor="accent6" w:themeShade="BF"/>
        </w:rPr>
        <w:t>.</w:t>
      </w:r>
    </w:p>
    <w:p w14:paraId="5F0E6F78" w14:textId="635A3F91" w:rsidR="004974D6" w:rsidRPr="004974D6" w:rsidRDefault="004974D6" w:rsidP="004974D6">
      <w:r w:rsidRPr="004974D6">
        <w:t>Um weitere Rollen abzubilden wird außerdem eingeführt:</w:t>
      </w:r>
    </w:p>
    <w:p w14:paraId="6C94CBE7" w14:textId="5A9A3054" w:rsidR="004974D6" w:rsidRPr="00F37C14" w:rsidRDefault="004974D6" w:rsidP="004974D6">
      <w:pPr>
        <w:pStyle w:val="Codebeispiel"/>
        <w:rPr>
          <w:rFonts w:ascii="Courier New" w:hAnsi="Courier New" w:cs="Courier New"/>
          <w:color w:val="06578D" w:themeColor="accent6" w:themeShade="BF"/>
          <w:lang w:val="de-DE"/>
        </w:rPr>
      </w:pPr>
      <w:r w:rsidRPr="00F37C14">
        <w:rPr>
          <w:rFonts w:ascii="Courier New" w:hAnsi="Courier New" w:cs="Courier New"/>
          <w:color w:val="06578D" w:themeColor="accent6" w:themeShade="BF"/>
          <w:lang w:val="de-DE"/>
        </w:rPr>
        <w:t xml:space="preserve">dcatde:originator </w:t>
      </w:r>
    </w:p>
    <w:p w14:paraId="06984721" w14:textId="428650A1" w:rsidR="009775EB" w:rsidRPr="00CF2DBF" w:rsidRDefault="004974D6" w:rsidP="00CF2DBF">
      <w:pPr>
        <w:pStyle w:val="Codebeispiel"/>
        <w:rPr>
          <w:rFonts w:ascii="Courier New" w:hAnsi="Courier New" w:cs="Courier New"/>
          <w:color w:val="06578D" w:themeColor="accent6" w:themeShade="BF"/>
          <w:lang w:val="de-DE"/>
        </w:rPr>
      </w:pPr>
      <w:r w:rsidRPr="00135E2F">
        <w:rPr>
          <w:rFonts w:ascii="Courier New" w:hAnsi="Courier New" w:cs="Courier New"/>
          <w:color w:val="06578D" w:themeColor="accent6" w:themeShade="BF"/>
          <w:lang w:val="de-DE"/>
        </w:rPr>
        <w:t>dcatde:maintainer</w:t>
      </w:r>
    </w:p>
    <w:p w14:paraId="63B0C899" w14:textId="7ECE42E4" w:rsidR="00F5388F" w:rsidRDefault="004974D6" w:rsidP="004974D6">
      <w:r>
        <w:t xml:space="preserve">Indirekt ist die Rolle „Ansprechpartner“ über die </w:t>
      </w:r>
      <w:r w:rsidR="00292FD1">
        <w:t>Eigenschaft</w:t>
      </w:r>
      <w:r>
        <w:t xml:space="preserve"> </w:t>
      </w:r>
      <w:r w:rsidRPr="000E2C68">
        <w:rPr>
          <w:rStyle w:val="RDF-Vokabular"/>
        </w:rPr>
        <w:t>dcat:contactPoint</w:t>
      </w:r>
      <w:r>
        <w:t xml:space="preserve"> eine weitere Rolle, dank vcard sogar mit Kontaktmöglichkeiten</w:t>
      </w:r>
      <w:r w:rsidR="00F5388F">
        <w:t>.</w:t>
      </w:r>
    </w:p>
    <w:p w14:paraId="0653299E" w14:textId="04D80103" w:rsidR="007B1688" w:rsidRPr="00135E2F" w:rsidRDefault="00C6636B" w:rsidP="004974D6">
      <w:pPr>
        <w:rPr>
          <w:color w:val="06578D" w:themeColor="accent6" w:themeShade="BF"/>
        </w:rPr>
      </w:pPr>
      <w:r w:rsidRPr="00135E2F">
        <w:rPr>
          <w:rFonts w:ascii="Courier New" w:hAnsi="Courier New" w:cs="Courier New"/>
          <w:color w:val="06578D" w:themeColor="accent6" w:themeShade="BF"/>
        </w:rPr>
        <w:t>dcat</w:t>
      </w:r>
      <w:r w:rsidR="007B1688" w:rsidRPr="00135E2F">
        <w:rPr>
          <w:rFonts w:ascii="Courier New" w:hAnsi="Courier New" w:cs="Courier New"/>
          <w:color w:val="06578D" w:themeColor="accent6" w:themeShade="BF"/>
        </w:rPr>
        <w:t>:contactPoint</w:t>
      </w:r>
    </w:p>
    <w:p w14:paraId="4FB4FC9E" w14:textId="0101F0FA" w:rsidR="004974D6" w:rsidRDefault="00C6636B" w:rsidP="004974D6">
      <w:r>
        <w:t>DCAT-AP</w:t>
      </w:r>
      <w:r w:rsidR="004974D6">
        <w:t xml:space="preserve"> sieht eine Verwendung </w:t>
      </w:r>
      <w:r w:rsidR="009775EB">
        <w:t xml:space="preserve">von </w:t>
      </w:r>
      <w:r w:rsidR="009775EB" w:rsidRPr="000E2C68">
        <w:rPr>
          <w:rStyle w:val="RDF-Vokabular"/>
        </w:rPr>
        <w:t>foaf:mbox</w:t>
      </w:r>
      <w:r w:rsidR="009775EB">
        <w:t xml:space="preserve"> aktuell nicht vor, Angaben zum </w:t>
      </w:r>
      <w:r w:rsidR="009775EB" w:rsidRPr="000E2C68">
        <w:rPr>
          <w:rStyle w:val="RDF-Vokabular"/>
        </w:rPr>
        <w:t>foaf:agent</w:t>
      </w:r>
      <w:r w:rsidR="009775EB">
        <w:t xml:space="preserve"> sind bei </w:t>
      </w:r>
      <w:r w:rsidR="005E1BEE">
        <w:t>DCAT-AP</w:t>
      </w:r>
      <w:r w:rsidR="00CF2DBF">
        <w:t xml:space="preserve"> </w:t>
      </w:r>
      <w:r w:rsidR="007B1688">
        <w:t xml:space="preserve">Version </w:t>
      </w:r>
      <w:r w:rsidR="009775EB">
        <w:t xml:space="preserve">1.1. auf </w:t>
      </w:r>
      <w:r w:rsidR="009775EB" w:rsidRPr="000E2C68">
        <w:rPr>
          <w:rStyle w:val="RDF-Vokabular"/>
        </w:rPr>
        <w:t>foaf:name</w:t>
      </w:r>
      <w:r w:rsidR="009775EB">
        <w:t xml:space="preserve"> und </w:t>
      </w:r>
      <w:r w:rsidR="009775EB" w:rsidRPr="000E2C68">
        <w:rPr>
          <w:rStyle w:val="RDF-Vokabular"/>
        </w:rPr>
        <w:t>dct:type</w:t>
      </w:r>
      <w:r w:rsidR="009775EB">
        <w:t xml:space="preserve"> beschränkt.</w:t>
      </w:r>
    </w:p>
    <w:tbl>
      <w:tblPr>
        <w:tblStyle w:val="Standardtabelle"/>
        <w:tblW w:w="5175" w:type="pct"/>
        <w:tblLook w:val="04A0" w:firstRow="1" w:lastRow="0" w:firstColumn="1" w:lastColumn="0" w:noHBand="0" w:noVBand="1"/>
      </w:tblPr>
      <w:tblGrid>
        <w:gridCol w:w="1967"/>
        <w:gridCol w:w="3768"/>
        <w:gridCol w:w="4229"/>
      </w:tblGrid>
      <w:tr w:rsidR="00205920" w:rsidRPr="00C54750" w14:paraId="38089C06" w14:textId="77777777" w:rsidTr="007E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11D3B4F6" w14:textId="7D6171E9" w:rsidR="00205920" w:rsidRPr="004C481F" w:rsidRDefault="00205920" w:rsidP="007E65FE">
            <w:pPr>
              <w:spacing w:after="300" w:line="360" w:lineRule="atLeast"/>
              <w:rPr>
                <w:rFonts w:cs="Arial"/>
                <w:bCs w:val="0"/>
                <w:color w:val="404040"/>
              </w:rPr>
            </w:pPr>
            <w:r>
              <w:rPr>
                <w:rFonts w:cs="Arial"/>
                <w:color w:val="404040"/>
              </w:rPr>
              <w:t>Rollen-</w:t>
            </w:r>
            <w:r w:rsidRPr="004C481F">
              <w:rPr>
                <w:rFonts w:cs="Arial"/>
                <w:color w:val="404040"/>
              </w:rPr>
              <w:t>Name</w:t>
            </w:r>
          </w:p>
        </w:tc>
        <w:tc>
          <w:tcPr>
            <w:tcW w:w="1891" w:type="pct"/>
          </w:tcPr>
          <w:p w14:paraId="01D202DC" w14:textId="1E5BFDFE" w:rsidR="00205920" w:rsidRPr="004C481F" w:rsidRDefault="00205920" w:rsidP="007E65FE">
            <w:pPr>
              <w:spacing w:after="300" w:line="360" w:lineRule="atLeast"/>
              <w:cnfStyle w:val="100000000000" w:firstRow="1" w:lastRow="0" w:firstColumn="0" w:lastColumn="0" w:oddVBand="0" w:evenVBand="0" w:oddHBand="0" w:evenHBand="0" w:firstRowFirstColumn="0" w:firstRowLastColumn="0" w:lastRowFirstColumn="0" w:lastRowLastColumn="0"/>
              <w:rPr>
                <w:rFonts w:cs="Arial"/>
                <w:bCs w:val="0"/>
                <w:color w:val="404040"/>
              </w:rPr>
            </w:pPr>
            <w:r>
              <w:rPr>
                <w:rFonts w:cs="Arial"/>
                <w:bCs w:val="0"/>
                <w:color w:val="404040"/>
              </w:rPr>
              <w:t>Definition</w:t>
            </w:r>
          </w:p>
        </w:tc>
        <w:tc>
          <w:tcPr>
            <w:tcW w:w="2122" w:type="pct"/>
          </w:tcPr>
          <w:p w14:paraId="70C45BF4" w14:textId="77777777" w:rsidR="00205920" w:rsidRPr="004C481F" w:rsidRDefault="00205920" w:rsidP="007E65FE">
            <w:pPr>
              <w:spacing w:after="300" w:line="360" w:lineRule="atLeast"/>
              <w:cnfStyle w:val="100000000000" w:firstRow="1" w:lastRow="0" w:firstColumn="0" w:lastColumn="0" w:oddVBand="0" w:evenVBand="0" w:oddHBand="0" w:evenHBand="0" w:firstRowFirstColumn="0" w:firstRowLastColumn="0" w:lastRowFirstColumn="0" w:lastRowLastColumn="0"/>
              <w:rPr>
                <w:rFonts w:cs="Arial"/>
                <w:bCs w:val="0"/>
                <w:color w:val="404040"/>
              </w:rPr>
            </w:pPr>
            <w:r w:rsidRPr="004C481F">
              <w:rPr>
                <w:rFonts w:cs="Arial"/>
                <w:color w:val="404040"/>
              </w:rPr>
              <w:t>URI</w:t>
            </w:r>
          </w:p>
        </w:tc>
      </w:tr>
      <w:tr w:rsidR="00205920" w:rsidRPr="00C54750" w14:paraId="24744CAD" w14:textId="77777777" w:rsidTr="007E65FE">
        <w:tc>
          <w:tcPr>
            <w:cnfStyle w:val="001000000000" w:firstRow="0" w:lastRow="0" w:firstColumn="1" w:lastColumn="0" w:oddVBand="0" w:evenVBand="0" w:oddHBand="0" w:evenHBand="0" w:firstRowFirstColumn="0" w:firstRowLastColumn="0" w:lastRowFirstColumn="0" w:lastRowLastColumn="0"/>
            <w:tcW w:w="987" w:type="pct"/>
            <w:hideMark/>
          </w:tcPr>
          <w:p w14:paraId="3D5670D1" w14:textId="767FA039" w:rsidR="00205920" w:rsidRPr="004C481F" w:rsidRDefault="00C359BD" w:rsidP="007E65FE">
            <w:pPr>
              <w:wordWrap w:val="0"/>
              <w:spacing w:after="300" w:line="360" w:lineRule="atLeast"/>
              <w:rPr>
                <w:rFonts w:cs="Arial"/>
                <w:b w:val="0"/>
                <w:color w:val="404040"/>
              </w:rPr>
            </w:pPr>
            <w:hyperlink r:id="rId91" w:history="1">
              <w:r w:rsidR="00205920" w:rsidRPr="00C54750">
                <w:rPr>
                  <w:rStyle w:val="Hyperlink"/>
                  <w:rFonts w:cs="Arial"/>
                </w:rPr>
                <w:t>Ansprechpartner</w:t>
              </w:r>
            </w:hyperlink>
          </w:p>
        </w:tc>
        <w:tc>
          <w:tcPr>
            <w:tcW w:w="1891" w:type="pct"/>
          </w:tcPr>
          <w:p w14:paraId="3832C536" w14:textId="0E0990AC" w:rsidR="00205920" w:rsidRPr="001F2B15" w:rsidRDefault="00205920" w:rsidP="007E65FE">
            <w:pPr>
              <w:cnfStyle w:val="000000000000" w:firstRow="0" w:lastRow="0" w:firstColumn="0" w:lastColumn="0" w:oddVBand="0" w:evenVBand="0" w:oddHBand="0" w:evenHBand="0" w:firstRowFirstColumn="0" w:firstRowLastColumn="0" w:lastRowFirstColumn="0" w:lastRowLastColumn="0"/>
              <w:rPr>
                <w:rFonts w:cs="Arial"/>
              </w:rPr>
            </w:pPr>
            <w:r w:rsidRPr="00B931B9">
              <w:rPr>
                <w:rFonts w:cs="Arial"/>
              </w:rPr>
              <w:t>Stelle</w:t>
            </w:r>
            <w:r w:rsidR="007E65FE">
              <w:rPr>
                <w:rFonts w:cs="Arial"/>
              </w:rPr>
              <w:t>n</w:t>
            </w:r>
            <w:r w:rsidRPr="00B931B9">
              <w:rPr>
                <w:rFonts w:cs="Arial"/>
              </w:rPr>
              <w:t xml:space="preserve">, die kontaktiert werden </w:t>
            </w:r>
            <w:r w:rsidR="007E65FE">
              <w:rPr>
                <w:rFonts w:cs="Arial"/>
              </w:rPr>
              <w:t>können</w:t>
            </w:r>
            <w:r w:rsidRPr="00B931B9">
              <w:rPr>
                <w:rFonts w:cs="Arial"/>
              </w:rPr>
              <w:t>, um sich über die Daten zu informieren oder sie zu erwerben</w:t>
            </w:r>
            <w:r w:rsidR="00CF2DBF">
              <w:rPr>
                <w:rFonts w:cs="Arial"/>
              </w:rPr>
              <w:t>.</w:t>
            </w:r>
          </w:p>
        </w:tc>
        <w:tc>
          <w:tcPr>
            <w:tcW w:w="2122" w:type="pct"/>
          </w:tcPr>
          <w:p w14:paraId="382DB55B" w14:textId="6D2C88DC" w:rsidR="00205920" w:rsidRPr="007E65FE" w:rsidRDefault="009B2EE2" w:rsidP="00CF2DB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6578D" w:themeColor="accent6" w:themeShade="BF"/>
              </w:rPr>
            </w:pPr>
            <w:r>
              <w:rPr>
                <w:rFonts w:ascii="Courier New" w:hAnsi="Courier New" w:cs="Courier New"/>
                <w:color w:val="06578D" w:themeColor="accent6" w:themeShade="BF"/>
              </w:rPr>
              <w:t>dcat</w:t>
            </w:r>
            <w:r w:rsidR="00205920" w:rsidRPr="007E65FE">
              <w:rPr>
                <w:rFonts w:ascii="Courier New" w:hAnsi="Courier New" w:cs="Courier New"/>
                <w:color w:val="06578D" w:themeColor="accent6" w:themeShade="BF"/>
              </w:rPr>
              <w:t>:contactPoint (vCard:Kind)</w:t>
            </w:r>
          </w:p>
          <w:p w14:paraId="0EC486CE" w14:textId="4A2BC6F9" w:rsidR="00205920" w:rsidRPr="007E65FE" w:rsidRDefault="00205920" w:rsidP="007E65FE">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6578D" w:themeColor="accent6" w:themeShade="BF"/>
              </w:rPr>
            </w:pPr>
          </w:p>
        </w:tc>
      </w:tr>
      <w:tr w:rsidR="00205920" w:rsidRPr="00C54750" w14:paraId="20C7CFE6" w14:textId="77777777" w:rsidTr="007E6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1CAE5966" w14:textId="508E5C92" w:rsidR="00205920" w:rsidRPr="004C481F" w:rsidRDefault="00C359BD" w:rsidP="007E65FE">
            <w:pPr>
              <w:wordWrap w:val="0"/>
              <w:spacing w:after="300" w:line="360" w:lineRule="atLeast"/>
              <w:rPr>
                <w:rFonts w:cs="Arial"/>
                <w:b w:val="0"/>
                <w:color w:val="404040"/>
              </w:rPr>
            </w:pPr>
            <w:hyperlink r:id="rId92" w:history="1">
              <w:r w:rsidR="00205920" w:rsidRPr="00C54750">
                <w:rPr>
                  <w:rStyle w:val="Hyperlink"/>
                  <w:rFonts w:cs="Arial"/>
                </w:rPr>
                <w:t>Autor</w:t>
              </w:r>
            </w:hyperlink>
          </w:p>
        </w:tc>
        <w:tc>
          <w:tcPr>
            <w:tcW w:w="1891" w:type="pct"/>
          </w:tcPr>
          <w:p w14:paraId="67A85BA5" w14:textId="35B8CFD3" w:rsidR="00205920" w:rsidRPr="001F2B15" w:rsidRDefault="00205920" w:rsidP="007E65FE">
            <w:pPr>
              <w:wordWrap w:val="0"/>
              <w:spacing w:after="300" w:line="360" w:lineRule="atLeast"/>
              <w:cnfStyle w:val="000000010000" w:firstRow="0" w:lastRow="0" w:firstColumn="0" w:lastColumn="0" w:oddVBand="0" w:evenVBand="0" w:oddHBand="0" w:evenHBand="1" w:firstRowFirstColumn="0" w:firstRowLastColumn="0" w:lastRowFirstColumn="0" w:lastRowLastColumn="0"/>
              <w:rPr>
                <w:rFonts w:cs="Arial"/>
              </w:rPr>
            </w:pPr>
            <w:r w:rsidRPr="00B931B9">
              <w:rPr>
                <w:rFonts w:cs="Arial"/>
              </w:rPr>
              <w:t>Person</w:t>
            </w:r>
            <w:r w:rsidR="007E65FE">
              <w:rPr>
                <w:rFonts w:cs="Arial"/>
              </w:rPr>
              <w:t>en</w:t>
            </w:r>
            <w:r w:rsidRPr="00B931B9">
              <w:rPr>
                <w:rFonts w:cs="Arial"/>
              </w:rPr>
              <w:t>, die die Daten erstellt ha</w:t>
            </w:r>
            <w:r w:rsidR="007E65FE">
              <w:rPr>
                <w:rFonts w:cs="Arial"/>
              </w:rPr>
              <w:t>ben</w:t>
            </w:r>
            <w:r w:rsidR="00CF2DBF">
              <w:rPr>
                <w:rFonts w:cs="Arial"/>
              </w:rPr>
              <w:t>.</w:t>
            </w:r>
          </w:p>
        </w:tc>
        <w:tc>
          <w:tcPr>
            <w:tcW w:w="2122" w:type="pct"/>
          </w:tcPr>
          <w:p w14:paraId="40D0AE9F" w14:textId="51BA74DA" w:rsidR="00205920" w:rsidRPr="007E65FE" w:rsidRDefault="00205920" w:rsidP="00CF2DBF">
            <w:pPr>
              <w:cnfStyle w:val="000000010000" w:firstRow="0" w:lastRow="0" w:firstColumn="0" w:lastColumn="0" w:oddVBand="0" w:evenVBand="0" w:oddHBand="0" w:evenHBand="1" w:firstRowFirstColumn="0" w:firstRowLastColumn="0" w:lastRowFirstColumn="0" w:lastRowLastColumn="0"/>
              <w:rPr>
                <w:rFonts w:ascii="Courier New" w:hAnsi="Courier New" w:cs="Courier New"/>
                <w:color w:val="06578D" w:themeColor="accent6" w:themeShade="BF"/>
              </w:rPr>
            </w:pPr>
            <w:r w:rsidRPr="007E65FE">
              <w:rPr>
                <w:rFonts w:ascii="Courier New" w:hAnsi="Courier New" w:cs="Courier New"/>
                <w:color w:val="06578D" w:themeColor="accent6" w:themeShade="BF"/>
              </w:rPr>
              <w:t>dct:creator (foaf:Agent)</w:t>
            </w:r>
          </w:p>
        </w:tc>
      </w:tr>
      <w:tr w:rsidR="00205920" w:rsidRPr="00C54750" w14:paraId="311AD361" w14:textId="77777777" w:rsidTr="007E65FE">
        <w:tc>
          <w:tcPr>
            <w:cnfStyle w:val="001000000000" w:firstRow="0" w:lastRow="0" w:firstColumn="1" w:lastColumn="0" w:oddVBand="0" w:evenVBand="0" w:oddHBand="0" w:evenHBand="0" w:firstRowFirstColumn="0" w:firstRowLastColumn="0" w:lastRowFirstColumn="0" w:lastRowLastColumn="0"/>
            <w:tcW w:w="987" w:type="pct"/>
            <w:hideMark/>
          </w:tcPr>
          <w:p w14:paraId="2C7F5EA2" w14:textId="398F3012" w:rsidR="00205920" w:rsidRPr="004C481F" w:rsidRDefault="00C359BD" w:rsidP="007E65FE">
            <w:pPr>
              <w:wordWrap w:val="0"/>
              <w:spacing w:after="300" w:line="360" w:lineRule="atLeast"/>
              <w:rPr>
                <w:rFonts w:cs="Arial"/>
                <w:b w:val="0"/>
                <w:color w:val="404040"/>
              </w:rPr>
            </w:pPr>
            <w:hyperlink r:id="rId93" w:history="1">
              <w:r w:rsidR="00205920" w:rsidRPr="00C54750">
                <w:rPr>
                  <w:rStyle w:val="Hyperlink"/>
                  <w:rFonts w:cs="Arial"/>
                </w:rPr>
                <w:t>Bearbeiter</w:t>
              </w:r>
            </w:hyperlink>
          </w:p>
        </w:tc>
        <w:tc>
          <w:tcPr>
            <w:tcW w:w="1891" w:type="pct"/>
          </w:tcPr>
          <w:p w14:paraId="2D5E298C" w14:textId="2C9D9DBB" w:rsidR="00205920" w:rsidRPr="001F2B15" w:rsidRDefault="00205920" w:rsidP="007E65FE">
            <w:pPr>
              <w:cnfStyle w:val="000000000000" w:firstRow="0" w:lastRow="0" w:firstColumn="0" w:lastColumn="0" w:oddVBand="0" w:evenVBand="0" w:oddHBand="0" w:evenHBand="0" w:firstRowFirstColumn="0" w:firstRowLastColumn="0" w:lastRowFirstColumn="0" w:lastRowLastColumn="0"/>
              <w:rPr>
                <w:rFonts w:cs="Arial"/>
              </w:rPr>
            </w:pPr>
            <w:r w:rsidRPr="00B931B9">
              <w:rPr>
                <w:rFonts w:cs="Arial"/>
              </w:rPr>
              <w:t>Stelle</w:t>
            </w:r>
            <w:r>
              <w:rPr>
                <w:rFonts w:cs="Arial"/>
              </w:rPr>
              <w:t>n</w:t>
            </w:r>
            <w:r w:rsidRPr="00B931B9">
              <w:rPr>
                <w:rFonts w:cs="Arial"/>
              </w:rPr>
              <w:t xml:space="preserve"> oder Person</w:t>
            </w:r>
            <w:r>
              <w:rPr>
                <w:rFonts w:cs="Arial"/>
              </w:rPr>
              <w:t>en</w:t>
            </w:r>
            <w:r w:rsidRPr="00B931B9">
              <w:rPr>
                <w:rFonts w:cs="Arial"/>
              </w:rPr>
              <w:t>, die die Daten bearbeitet ha</w:t>
            </w:r>
            <w:r>
              <w:rPr>
                <w:rFonts w:cs="Arial"/>
              </w:rPr>
              <w:t>ben</w:t>
            </w:r>
            <w:r w:rsidR="00CF2DBF">
              <w:rPr>
                <w:rFonts w:cs="Arial"/>
              </w:rPr>
              <w:t>.</w:t>
            </w:r>
          </w:p>
        </w:tc>
        <w:tc>
          <w:tcPr>
            <w:tcW w:w="2122" w:type="pct"/>
          </w:tcPr>
          <w:p w14:paraId="106C9849" w14:textId="4F422109" w:rsidR="00205920" w:rsidRPr="007E65FE" w:rsidRDefault="00205920" w:rsidP="007E65FE">
            <w:pPr>
              <w:cnfStyle w:val="000000000000" w:firstRow="0" w:lastRow="0" w:firstColumn="0" w:lastColumn="0" w:oddVBand="0" w:evenVBand="0" w:oddHBand="0" w:evenHBand="0" w:firstRowFirstColumn="0" w:firstRowLastColumn="0" w:lastRowFirstColumn="0" w:lastRowLastColumn="0"/>
              <w:rPr>
                <w:rStyle w:val="Hyperlink"/>
                <w:rFonts w:ascii="Courier New" w:hAnsi="Courier New" w:cs="Courier New"/>
                <w:color w:val="06578D" w:themeColor="accent6" w:themeShade="BF"/>
              </w:rPr>
            </w:pPr>
            <w:r w:rsidRPr="007E65FE">
              <w:rPr>
                <w:rFonts w:ascii="Courier New" w:hAnsi="Courier New" w:cs="Courier New"/>
                <w:color w:val="06578D" w:themeColor="accent6" w:themeShade="BF"/>
              </w:rPr>
              <w:t>dct:contributor (foaf:Agent)</w:t>
            </w:r>
          </w:p>
        </w:tc>
      </w:tr>
      <w:tr w:rsidR="00205920" w:rsidRPr="00C54750" w14:paraId="638CFCBF" w14:textId="77777777" w:rsidTr="007E6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29B7A99F" w14:textId="5E2D4388" w:rsidR="00205920" w:rsidRPr="004C481F" w:rsidRDefault="00C359BD" w:rsidP="007E65FE">
            <w:pPr>
              <w:wordWrap w:val="0"/>
              <w:spacing w:after="300" w:line="360" w:lineRule="atLeast"/>
              <w:rPr>
                <w:rFonts w:cs="Arial"/>
                <w:b w:val="0"/>
                <w:color w:val="404040"/>
              </w:rPr>
            </w:pPr>
            <w:hyperlink r:id="rId94" w:history="1">
              <w:r w:rsidR="00205920" w:rsidRPr="00C54750">
                <w:rPr>
                  <w:rStyle w:val="Hyperlink"/>
                  <w:rFonts w:cs="Arial"/>
                </w:rPr>
                <w:t>Herausgeber</w:t>
              </w:r>
            </w:hyperlink>
          </w:p>
        </w:tc>
        <w:tc>
          <w:tcPr>
            <w:tcW w:w="1891" w:type="pct"/>
          </w:tcPr>
          <w:p w14:paraId="05F302DF" w14:textId="77777777" w:rsidR="00205920" w:rsidRPr="001F2B15" w:rsidRDefault="00205920" w:rsidP="007E65FE">
            <w:pPr>
              <w:cnfStyle w:val="000000010000" w:firstRow="0" w:lastRow="0" w:firstColumn="0" w:lastColumn="0" w:oddVBand="0" w:evenVBand="0" w:oddHBand="0" w:evenHBand="1" w:firstRowFirstColumn="0" w:firstRowLastColumn="0" w:lastRowFirstColumn="0" w:lastRowLastColumn="0"/>
              <w:rPr>
                <w:rFonts w:cs="Arial"/>
              </w:rPr>
            </w:pPr>
            <w:r w:rsidRPr="00B931B9">
              <w:rPr>
                <w:rFonts w:cs="Arial"/>
              </w:rPr>
              <w:t xml:space="preserve">Die Stelle, die über die Einräumung von </w:t>
            </w:r>
            <w:r w:rsidRPr="001F2B15">
              <w:rPr>
                <w:rFonts w:cs="Arial"/>
              </w:rPr>
              <w:t>Zugang und Nutzungsrechten für Dritte entschieden hat.</w:t>
            </w:r>
          </w:p>
        </w:tc>
        <w:tc>
          <w:tcPr>
            <w:tcW w:w="2122" w:type="pct"/>
          </w:tcPr>
          <w:p w14:paraId="56C1CAC6" w14:textId="608B5AF4" w:rsidR="00205920" w:rsidRPr="007E65FE" w:rsidRDefault="00205920" w:rsidP="00205920">
            <w:pPr>
              <w:cnfStyle w:val="000000010000" w:firstRow="0" w:lastRow="0" w:firstColumn="0" w:lastColumn="0" w:oddVBand="0" w:evenVBand="0" w:oddHBand="0" w:evenHBand="1" w:firstRowFirstColumn="0" w:firstRowLastColumn="0" w:lastRowFirstColumn="0" w:lastRowLastColumn="0"/>
              <w:rPr>
                <w:rStyle w:val="Hyperlink"/>
                <w:rFonts w:ascii="Courier New" w:hAnsi="Courier New" w:cs="Courier New"/>
                <w:color w:val="06578D" w:themeColor="accent6" w:themeShade="BF"/>
              </w:rPr>
            </w:pPr>
            <w:r w:rsidRPr="007E65FE">
              <w:rPr>
                <w:rFonts w:ascii="Courier New" w:hAnsi="Courier New" w:cs="Courier New"/>
                <w:color w:val="06578D" w:themeColor="accent6" w:themeShade="BF"/>
              </w:rPr>
              <w:t>dct:publisher</w:t>
            </w:r>
            <w:r w:rsidR="007B1688" w:rsidRPr="007E65FE">
              <w:rPr>
                <w:rFonts w:ascii="Courier New" w:hAnsi="Courier New" w:cs="Courier New"/>
                <w:color w:val="06578D" w:themeColor="accent6" w:themeShade="BF"/>
              </w:rPr>
              <w:t>(foaf:Agent)</w:t>
            </w:r>
          </w:p>
        </w:tc>
      </w:tr>
      <w:tr w:rsidR="00205920" w:rsidRPr="00C54750" w14:paraId="01C796D9" w14:textId="77777777" w:rsidTr="007E65FE">
        <w:tc>
          <w:tcPr>
            <w:cnfStyle w:val="001000000000" w:firstRow="0" w:lastRow="0" w:firstColumn="1" w:lastColumn="0" w:oddVBand="0" w:evenVBand="0" w:oddHBand="0" w:evenHBand="0" w:firstRowFirstColumn="0" w:firstRowLastColumn="0" w:lastRowFirstColumn="0" w:lastRowLastColumn="0"/>
            <w:tcW w:w="987" w:type="pct"/>
            <w:hideMark/>
          </w:tcPr>
          <w:p w14:paraId="325BB031" w14:textId="246F74C8" w:rsidR="00205920" w:rsidRPr="004C481F" w:rsidRDefault="00C359BD" w:rsidP="007E65FE">
            <w:pPr>
              <w:wordWrap w:val="0"/>
              <w:spacing w:after="300" w:line="360" w:lineRule="atLeast"/>
              <w:rPr>
                <w:rFonts w:cs="Arial"/>
                <w:b w:val="0"/>
                <w:color w:val="404040"/>
              </w:rPr>
            </w:pPr>
            <w:hyperlink r:id="rId95" w:history="1">
              <w:r w:rsidR="00205920" w:rsidRPr="00C54750">
                <w:rPr>
                  <w:rStyle w:val="Hyperlink"/>
                  <w:rFonts w:cs="Arial"/>
                </w:rPr>
                <w:t>Urheber</w:t>
              </w:r>
            </w:hyperlink>
          </w:p>
        </w:tc>
        <w:tc>
          <w:tcPr>
            <w:tcW w:w="1891" w:type="pct"/>
          </w:tcPr>
          <w:p w14:paraId="02832611" w14:textId="634A3AEB" w:rsidR="00205920" w:rsidRPr="00B931B9" w:rsidRDefault="00205920" w:rsidP="007E65FE">
            <w:pPr>
              <w:wordWrap w:val="0"/>
              <w:spacing w:after="300" w:line="360" w:lineRule="atLeast"/>
              <w:cnfStyle w:val="000000000000" w:firstRow="0" w:lastRow="0" w:firstColumn="0" w:lastColumn="0" w:oddVBand="0" w:evenVBand="0" w:oddHBand="0" w:evenHBand="0" w:firstRowFirstColumn="0" w:firstRowLastColumn="0" w:lastRowFirstColumn="0" w:lastRowLastColumn="0"/>
              <w:rPr>
                <w:rFonts w:cs="Arial"/>
              </w:rPr>
            </w:pPr>
            <w:r w:rsidRPr="00B931B9">
              <w:rPr>
                <w:rFonts w:cs="Arial"/>
              </w:rPr>
              <w:t>Stelle</w:t>
            </w:r>
            <w:r>
              <w:rPr>
                <w:rFonts w:cs="Arial"/>
              </w:rPr>
              <w:t>n</w:t>
            </w:r>
            <w:r w:rsidRPr="00B931B9">
              <w:rPr>
                <w:rFonts w:cs="Arial"/>
              </w:rPr>
              <w:t>, die Urheber</w:t>
            </w:r>
            <w:r w:rsidRPr="001F2B15">
              <w:rPr>
                <w:rFonts w:cs="Arial"/>
              </w:rPr>
              <w:t>rechte an den Daten besitz</w:t>
            </w:r>
            <w:r w:rsidR="004B790C">
              <w:rPr>
                <w:rFonts w:cs="Arial"/>
              </w:rPr>
              <w:t>en.</w:t>
            </w:r>
          </w:p>
        </w:tc>
        <w:tc>
          <w:tcPr>
            <w:tcW w:w="2122" w:type="pct"/>
          </w:tcPr>
          <w:p w14:paraId="56367231" w14:textId="446B7EE3" w:rsidR="00205920" w:rsidRPr="007E65FE" w:rsidRDefault="00205920" w:rsidP="00205920">
            <w:pPr>
              <w:wordWrap w:val="0"/>
              <w:spacing w:after="300" w:line="360"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6578D" w:themeColor="accent6" w:themeShade="BF"/>
              </w:rPr>
            </w:pPr>
            <w:r w:rsidRPr="007E65FE">
              <w:rPr>
                <w:rFonts w:ascii="Courier New" w:hAnsi="Courier New" w:cs="Courier New"/>
                <w:color w:val="06578D" w:themeColor="accent6" w:themeShade="BF"/>
              </w:rPr>
              <w:t>dcatde:originator (foaf:Agent)</w:t>
            </w:r>
          </w:p>
        </w:tc>
      </w:tr>
      <w:tr w:rsidR="00205920" w:rsidRPr="00C54750" w14:paraId="31EB7030" w14:textId="77777777" w:rsidTr="007E6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2BCBBE68" w14:textId="271596EB" w:rsidR="00205920" w:rsidRPr="004C481F" w:rsidRDefault="00C359BD" w:rsidP="007E65FE">
            <w:pPr>
              <w:wordWrap w:val="0"/>
              <w:spacing w:after="300" w:line="360" w:lineRule="atLeast"/>
              <w:rPr>
                <w:rFonts w:cs="Arial"/>
                <w:b w:val="0"/>
                <w:color w:val="404040"/>
              </w:rPr>
            </w:pPr>
            <w:hyperlink r:id="rId96" w:history="1">
              <w:r w:rsidR="00205920" w:rsidRPr="00C54750">
                <w:rPr>
                  <w:rStyle w:val="Hyperlink"/>
                  <w:rFonts w:cs="Arial"/>
                </w:rPr>
                <w:t>Verwalter</w:t>
              </w:r>
            </w:hyperlink>
          </w:p>
        </w:tc>
        <w:tc>
          <w:tcPr>
            <w:tcW w:w="1891" w:type="pct"/>
          </w:tcPr>
          <w:p w14:paraId="42545F5E" w14:textId="77777777" w:rsidR="00205920" w:rsidRPr="001F2B15" w:rsidRDefault="00205920" w:rsidP="007E65FE">
            <w:pPr>
              <w:cnfStyle w:val="000000010000" w:firstRow="0" w:lastRow="0" w:firstColumn="0" w:lastColumn="0" w:oddVBand="0" w:evenVBand="0" w:oddHBand="0" w:evenHBand="1" w:firstRowFirstColumn="0" w:firstRowLastColumn="0" w:lastRowFirstColumn="0" w:lastRowLastColumn="0"/>
              <w:rPr>
                <w:rFonts w:cs="Arial"/>
              </w:rPr>
            </w:pPr>
            <w:r w:rsidRPr="00B931B9">
              <w:rPr>
                <w:rFonts w:cs="Arial"/>
              </w:rPr>
              <w:t>Ste</w:t>
            </w:r>
            <w:r>
              <w:rPr>
                <w:rFonts w:cs="Arial"/>
              </w:rPr>
              <w:t>lle, die Verantwortung und Rechen</w:t>
            </w:r>
            <w:r w:rsidRPr="00B931B9">
              <w:rPr>
                <w:rFonts w:cs="Arial"/>
              </w:rPr>
              <w:t xml:space="preserve">schaftspflicht für die Daten und ihre angemessene Pflege </w:t>
            </w:r>
            <w:r w:rsidRPr="001F2B15">
              <w:rPr>
                <w:rFonts w:cs="Arial"/>
              </w:rPr>
              <w:t>übernimmt.</w:t>
            </w:r>
          </w:p>
        </w:tc>
        <w:tc>
          <w:tcPr>
            <w:tcW w:w="2122" w:type="pct"/>
          </w:tcPr>
          <w:p w14:paraId="39DB6CD8" w14:textId="7C58F4FC" w:rsidR="00205920" w:rsidRPr="007E65FE" w:rsidRDefault="00C359BD" w:rsidP="00205920">
            <w:pPr>
              <w:cnfStyle w:val="000000010000" w:firstRow="0" w:lastRow="0" w:firstColumn="0" w:lastColumn="0" w:oddVBand="0" w:evenVBand="0" w:oddHBand="0" w:evenHBand="1" w:firstRowFirstColumn="0" w:firstRowLastColumn="0" w:lastRowFirstColumn="0" w:lastRowLastColumn="0"/>
              <w:rPr>
                <w:rStyle w:val="Hyperlink"/>
                <w:rFonts w:ascii="Courier New" w:hAnsi="Courier New" w:cs="Courier New"/>
                <w:color w:val="06578D" w:themeColor="accent6" w:themeShade="BF"/>
              </w:rPr>
            </w:pPr>
            <w:hyperlink r:id="rId97" w:history="1">
              <w:r w:rsidR="00205920" w:rsidRPr="007E65FE">
                <w:rPr>
                  <w:rStyle w:val="Hyperlink"/>
                  <w:rFonts w:ascii="Courier New" w:hAnsi="Courier New" w:cs="Courier New"/>
                  <w:color w:val="06578D" w:themeColor="accent6" w:themeShade="BF"/>
                </w:rPr>
                <w:t>dcatde:maintainer</w:t>
              </w:r>
            </w:hyperlink>
            <w:r w:rsidR="00205920" w:rsidRPr="007E65FE">
              <w:rPr>
                <w:rStyle w:val="Hyperlink"/>
                <w:rFonts w:ascii="Courier New" w:hAnsi="Courier New" w:cs="Courier New"/>
                <w:color w:val="06578D" w:themeColor="accent6" w:themeShade="BF"/>
              </w:rPr>
              <w:t xml:space="preserve"> </w:t>
            </w:r>
            <w:r w:rsidR="007B1688" w:rsidRPr="007E65FE">
              <w:rPr>
                <w:rFonts w:ascii="Courier New" w:hAnsi="Courier New" w:cs="Courier New"/>
                <w:color w:val="06578D" w:themeColor="accent6" w:themeShade="BF"/>
              </w:rPr>
              <w:t>(foaf:Agent)</w:t>
            </w:r>
          </w:p>
        </w:tc>
      </w:tr>
    </w:tbl>
    <w:p w14:paraId="01070D0B" w14:textId="77777777" w:rsidR="00C83358" w:rsidRDefault="00C83358" w:rsidP="00C83358"/>
    <w:p w14:paraId="068C1579" w14:textId="7FDCFA9D" w:rsidR="00C83358" w:rsidRDefault="00C83358" w:rsidP="00C83358">
      <w:r>
        <w:t xml:space="preserve">Das folgende </w:t>
      </w:r>
      <w:r w:rsidRPr="00C83358">
        <w:rPr>
          <w:b/>
        </w:rPr>
        <w:t>fiktive Beispiel</w:t>
      </w:r>
      <w:r>
        <w:t xml:space="preserve"> veranschaulicht den Gebrauch von verschiedenen Rollen in DCAT-AP.de:</w:t>
      </w:r>
    </w:p>
    <w:p w14:paraId="3440C9B0" w14:textId="37AE92EC" w:rsidR="00C83358" w:rsidRDefault="00C83358" w:rsidP="00C83358">
      <w:r>
        <w:t xml:space="preserve">Das </w:t>
      </w:r>
      <w:r w:rsidRPr="00C83358">
        <w:t>Bundesministerium für Familie, Senioren, Frauen und Jugend (BMFSFJ</w:t>
      </w:r>
      <w:r>
        <w:t xml:space="preserve">) gibt eine sozio-ökonomische Studie zu den Lebensverhältnissen von unbegleiteten minderjährigen Ausländern in Deutschland in Auftrag. Das </w:t>
      </w:r>
      <w:r w:rsidRPr="002533A3">
        <w:rPr>
          <w:i/>
        </w:rPr>
        <w:t>BMFSFJ</w:t>
      </w:r>
      <w:r>
        <w:t xml:space="preserve"> wird durch die Beauftragung sowohl zum </w:t>
      </w:r>
      <w:r w:rsidRPr="00C83358">
        <w:rPr>
          <w:u w:val="single"/>
        </w:rPr>
        <w:t>Herausgeber</w:t>
      </w:r>
      <w:r w:rsidRPr="00C83358">
        <w:t xml:space="preserve"> und </w:t>
      </w:r>
      <w:r w:rsidRPr="00C83358">
        <w:rPr>
          <w:u w:val="single"/>
        </w:rPr>
        <w:t>Urheber</w:t>
      </w:r>
      <w:r>
        <w:t xml:space="preserve"> als auch zum Rechteträger der Untersuchung auf Basis des ge</w:t>
      </w:r>
      <w:r w:rsidR="00AE153F">
        <w:t>wählten Vertragsverhältnisses.</w:t>
      </w:r>
    </w:p>
    <w:p w14:paraId="34863B68" w14:textId="4E98B666" w:rsidR="00C83358" w:rsidRDefault="00C83358" w:rsidP="00C83358">
      <w:r>
        <w:t xml:space="preserve">Mit der Durchführung der Studie wird die </w:t>
      </w:r>
      <w:r w:rsidRPr="00C83358">
        <w:t xml:space="preserve">Gesellschaft für Konsumforschung </w:t>
      </w:r>
      <w:r>
        <w:t xml:space="preserve">(GFK) betraut. Somit ist die </w:t>
      </w:r>
      <w:r w:rsidRPr="002533A3">
        <w:rPr>
          <w:i/>
        </w:rPr>
        <w:t>GFK</w:t>
      </w:r>
      <w:r>
        <w:t xml:space="preserve"> der </w:t>
      </w:r>
      <w:r w:rsidRPr="00C83358">
        <w:rPr>
          <w:u w:val="single"/>
        </w:rPr>
        <w:t>Autor</w:t>
      </w:r>
      <w:r>
        <w:t xml:space="preserve"> dieser Untersuchung aber nicht der Rechteinhaber der Studie. Die Rechte verbleiben durch das gewählte Vertragsverhältnis beim BMFSFJ. In der Studie werden neben der GFK auch Dieter Hinz und Rüdiger Schein zusätzlich namentlich erwähnt. </w:t>
      </w:r>
    </w:p>
    <w:p w14:paraId="1CA1CFC9" w14:textId="2F6B53DA" w:rsidR="00C83358" w:rsidRDefault="00C83358" w:rsidP="00C83358">
      <w:r>
        <w:t xml:space="preserve">Nachdem die Studie durchgeführt wurde, wird innerhalb des BMFSFJ die </w:t>
      </w:r>
      <w:r w:rsidRPr="002533A3">
        <w:rPr>
          <w:i/>
        </w:rPr>
        <w:t>Abteilung 5 für Kinder und Jugend</w:t>
      </w:r>
      <w:r>
        <w:t xml:space="preserve"> mit der </w:t>
      </w:r>
      <w:r w:rsidRPr="00C83358">
        <w:rPr>
          <w:u w:val="single"/>
        </w:rPr>
        <w:t>Verwaltung</w:t>
      </w:r>
      <w:r>
        <w:t xml:space="preserve"> beauftragt, mit der Abteilungsleiterin </w:t>
      </w:r>
      <w:r w:rsidRPr="002533A3">
        <w:rPr>
          <w:i/>
        </w:rPr>
        <w:t>Sabine Eilerts</w:t>
      </w:r>
      <w:r>
        <w:t xml:space="preserve">. Die Rechenschaftspflicht der Untersuchung ist fortan an dieser Stelle. </w:t>
      </w:r>
    </w:p>
    <w:p w14:paraId="06AD250B" w14:textId="5BF4F013" w:rsidR="00C83358" w:rsidRDefault="00C83358" w:rsidP="00C83358">
      <w:r>
        <w:t xml:space="preserve">In der Abteilung 5 wird mit der </w:t>
      </w:r>
      <w:r w:rsidRPr="00C83358">
        <w:rPr>
          <w:u w:val="single"/>
        </w:rPr>
        <w:t>Bearbeitung</w:t>
      </w:r>
      <w:r>
        <w:t xml:space="preserve"> der Studie die </w:t>
      </w:r>
      <w:r w:rsidRPr="002533A3">
        <w:rPr>
          <w:i/>
        </w:rPr>
        <w:t>Unterabteilung 50</w:t>
      </w:r>
      <w:r>
        <w:t xml:space="preserve"> betraut unter der Leitung von </w:t>
      </w:r>
      <w:r w:rsidRPr="00C5336D">
        <w:rPr>
          <w:i/>
        </w:rPr>
        <w:t>Karl Weiß</w:t>
      </w:r>
      <w:r>
        <w:t xml:space="preserve">. </w:t>
      </w:r>
    </w:p>
    <w:p w14:paraId="43B9FA00" w14:textId="480AA8A7" w:rsidR="00C83358" w:rsidRDefault="00C83358" w:rsidP="00C83358">
      <w:r>
        <w:t xml:space="preserve">Als </w:t>
      </w:r>
      <w:r w:rsidRPr="00C83358">
        <w:rPr>
          <w:u w:val="single"/>
        </w:rPr>
        <w:t>Ansprechpartner</w:t>
      </w:r>
      <w:r>
        <w:t xml:space="preserve"> werden die Kontaktdaten des Referats 501 </w:t>
      </w:r>
      <w:r w:rsidRPr="002533A3">
        <w:rPr>
          <w:i/>
        </w:rPr>
        <w:t>„Chancengerechtigkeit, Integration, Jugendsozialarbeit"</w:t>
      </w:r>
      <w:r>
        <w:t xml:space="preserve"> angegeben, z.B. für die Entgegennahme etwaiger Kommentare durch </w:t>
      </w:r>
      <w:r w:rsidRPr="002533A3">
        <w:rPr>
          <w:i/>
        </w:rPr>
        <w:t>Brigitte Neu</w:t>
      </w:r>
      <w:r>
        <w:t>.</w:t>
      </w:r>
    </w:p>
    <w:p w14:paraId="6987BACF" w14:textId="2BAA1E2F" w:rsidR="009775EB" w:rsidRDefault="006F3AC0" w:rsidP="006F55C2">
      <w:pPr>
        <w:pStyle w:val="berschrift2"/>
      </w:pPr>
      <w:bookmarkStart w:id="665" w:name="_Toc514070668"/>
      <w:r>
        <w:t>s</w:t>
      </w:r>
      <w:r w:rsidR="009775EB">
        <w:t>chema:startdate, schema:enddate</w:t>
      </w:r>
      <w:bookmarkEnd w:id="665"/>
    </w:p>
    <w:p w14:paraId="7E849991" w14:textId="604261BE" w:rsidR="00F5388F" w:rsidRDefault="006F0E0A" w:rsidP="009775EB">
      <w:pPr>
        <w:rPr>
          <w:rFonts w:eastAsia="Times New Roman" w:cs="Arial"/>
          <w:color w:val="000000"/>
          <w:sz w:val="22"/>
          <w:szCs w:val="22"/>
          <w:lang w:eastAsia="de-DE"/>
        </w:rPr>
      </w:pPr>
      <w:r>
        <w:rPr>
          <w:rFonts w:eastAsia="Times New Roman" w:cs="Arial"/>
          <w:color w:val="000000"/>
          <w:sz w:val="22"/>
          <w:szCs w:val="22"/>
          <w:lang w:eastAsia="de-DE"/>
        </w:rPr>
        <w:t>Der abgedeckte Zeitraum (</w:t>
      </w:r>
      <w:r w:rsidRPr="000E2C68">
        <w:rPr>
          <w:rStyle w:val="RDF-Vokabular"/>
        </w:rPr>
        <w:t>dct:temporal</w:t>
      </w:r>
      <w:r>
        <w:rPr>
          <w:rFonts w:eastAsia="Times New Roman" w:cs="Arial"/>
          <w:color w:val="000000"/>
          <w:sz w:val="22"/>
          <w:szCs w:val="22"/>
          <w:lang w:eastAsia="de-DE"/>
        </w:rPr>
        <w:t>) wird mittels dessen</w:t>
      </w:r>
      <w:r w:rsidR="009775EB" w:rsidRPr="00D12FE2">
        <w:rPr>
          <w:rFonts w:eastAsia="Times New Roman" w:cs="Arial"/>
          <w:color w:val="000000"/>
          <w:sz w:val="22"/>
          <w:szCs w:val="22"/>
          <w:lang w:eastAsia="de-DE"/>
        </w:rPr>
        <w:t xml:space="preserve"> „Startzeitpunkt“ und „Endzeitpunkt“</w:t>
      </w:r>
      <w:r w:rsidR="00D74141">
        <w:rPr>
          <w:rFonts w:eastAsia="Times New Roman" w:cs="Arial"/>
          <w:color w:val="000000"/>
          <w:sz w:val="22"/>
          <w:szCs w:val="22"/>
          <w:lang w:eastAsia="de-DE"/>
        </w:rPr>
        <w:t xml:space="preserve"> </w:t>
      </w:r>
      <w:r>
        <w:rPr>
          <w:rFonts w:eastAsia="Times New Roman" w:cs="Arial"/>
          <w:color w:val="000000"/>
          <w:sz w:val="22"/>
          <w:szCs w:val="22"/>
          <w:lang w:eastAsia="de-DE"/>
        </w:rPr>
        <w:t xml:space="preserve">angegeben. Eine von beiden </w:t>
      </w:r>
      <w:r w:rsidR="009775EB" w:rsidRPr="00D12FE2">
        <w:rPr>
          <w:rFonts w:eastAsia="Times New Roman" w:cs="Arial"/>
          <w:color w:val="000000"/>
          <w:sz w:val="22"/>
          <w:szCs w:val="22"/>
          <w:lang w:eastAsia="de-DE"/>
        </w:rPr>
        <w:t xml:space="preserve">MUSS (obwohl beide optional sind) für jede Instanz der Klasse </w:t>
      </w:r>
      <w:r w:rsidRPr="00D12FE2">
        <w:rPr>
          <w:rFonts w:eastAsia="Times New Roman" w:cs="Arial"/>
          <w:lang w:eastAsia="de-DE"/>
        </w:rPr>
        <w:t>dct:PeriodOfTime</w:t>
      </w:r>
      <w:r w:rsidRPr="00D12FE2">
        <w:rPr>
          <w:rFonts w:eastAsia="Times New Roman" w:cs="Arial"/>
          <w:color w:val="000000"/>
          <w:sz w:val="22"/>
          <w:szCs w:val="22"/>
          <w:lang w:eastAsia="de-DE"/>
        </w:rPr>
        <w:t xml:space="preserve"> </w:t>
      </w:r>
      <w:r w:rsidR="009775EB" w:rsidRPr="00D12FE2">
        <w:rPr>
          <w:rFonts w:eastAsia="Times New Roman" w:cs="Arial"/>
          <w:color w:val="000000"/>
          <w:sz w:val="22"/>
          <w:szCs w:val="22"/>
          <w:lang w:eastAsia="de-DE"/>
        </w:rPr>
        <w:t>vorhanden sein</w:t>
      </w:r>
      <w:r w:rsidR="00F5388F">
        <w:rPr>
          <w:rFonts w:eastAsia="Times New Roman" w:cs="Arial"/>
          <w:color w:val="000000"/>
          <w:sz w:val="22"/>
          <w:szCs w:val="22"/>
          <w:lang w:eastAsia="de-DE"/>
        </w:rPr>
        <w:t>.</w:t>
      </w:r>
    </w:p>
    <w:p w14:paraId="673DEFE9" w14:textId="431B19D9" w:rsidR="009775EB" w:rsidRDefault="009775EB" w:rsidP="000F45CA">
      <w:pPr>
        <w:pStyle w:val="Konvention"/>
      </w:pPr>
      <w:bookmarkStart w:id="666" w:name="_Toc485753044"/>
      <w:bookmarkStart w:id="667" w:name="_Toc513111909"/>
      <w:bookmarkStart w:id="668" w:name="_Toc513112339"/>
      <w:bookmarkStart w:id="669" w:name="_Toc514070715"/>
      <w:r w:rsidRPr="00EC5F96">
        <w:t>Konv</w:t>
      </w:r>
      <w:r w:rsidR="001D5C9C">
        <w:t xml:space="preserve"> </w:t>
      </w:r>
      <w:r w:rsidR="00C359BD">
        <w:fldChar w:fldCharType="begin"/>
      </w:r>
      <w:r w:rsidR="00C359BD">
        <w:instrText xml:space="preserve"> Seq Konv </w:instrText>
      </w:r>
      <w:r w:rsidR="00C359BD">
        <w:fldChar w:fldCharType="separate"/>
      </w:r>
      <w:r w:rsidR="002B21E4">
        <w:rPr>
          <w:noProof/>
        </w:rPr>
        <w:t>38</w:t>
      </w:r>
      <w:r w:rsidR="00C359BD">
        <w:rPr>
          <w:noProof/>
        </w:rPr>
        <w:fldChar w:fldCharType="end"/>
      </w:r>
      <w:r w:rsidRPr="00EC5F96">
        <w:t>:</w:t>
      </w:r>
      <w:r w:rsidR="000F45CA">
        <w:tab/>
      </w:r>
      <w:r w:rsidR="00CF2DBF">
        <w:t>Bei Zeitangaben mittels „</w:t>
      </w:r>
      <w:r>
        <w:t>Zeitraum“ MUSS eine der Angaben Beginn</w:t>
      </w:r>
      <w:r w:rsidR="006F0E0A">
        <w:t xml:space="preserve"> (</w:t>
      </w:r>
      <w:r w:rsidR="006F0E0A" w:rsidRPr="000E2C68">
        <w:rPr>
          <w:rFonts w:ascii="Courier New" w:eastAsia="Times New Roman" w:hAnsi="Courier New" w:cs="Courier New"/>
          <w:color w:val="000000"/>
          <w:sz w:val="18"/>
          <w:szCs w:val="22"/>
          <w:lang w:eastAsia="de-DE"/>
        </w:rPr>
        <w:t>schema:startDate</w:t>
      </w:r>
      <w:r w:rsidR="006F0E0A">
        <w:rPr>
          <w:rFonts w:ascii="Courier New" w:eastAsia="Times New Roman" w:hAnsi="Courier New" w:cs="Courier New"/>
          <w:color w:val="000000"/>
          <w:sz w:val="18"/>
          <w:szCs w:val="22"/>
          <w:lang w:eastAsia="de-DE"/>
        </w:rPr>
        <w:t>)</w:t>
      </w:r>
      <w:r w:rsidR="006F0E0A">
        <w:t xml:space="preserve"> oder</w:t>
      </w:r>
      <w:r>
        <w:t xml:space="preserve"> Ende</w:t>
      </w:r>
      <w:r w:rsidR="006F0E0A" w:rsidRPr="006F0E0A">
        <w:rPr>
          <w:rFonts w:eastAsia="Times New Roman" w:cs="Arial"/>
          <w:lang w:eastAsia="de-DE"/>
        </w:rPr>
        <w:t xml:space="preserve"> </w:t>
      </w:r>
      <w:r w:rsidR="006F0E0A">
        <w:rPr>
          <w:rFonts w:eastAsia="Times New Roman" w:cs="Arial"/>
          <w:lang w:eastAsia="de-DE"/>
        </w:rPr>
        <w:t>(</w:t>
      </w:r>
      <w:r w:rsidR="006F0E0A" w:rsidRPr="000E2C68">
        <w:rPr>
          <w:rFonts w:ascii="Courier New" w:eastAsia="Times New Roman" w:hAnsi="Courier New" w:cs="Courier New"/>
          <w:color w:val="000000"/>
          <w:sz w:val="18"/>
          <w:szCs w:val="22"/>
          <w:lang w:eastAsia="de-DE"/>
        </w:rPr>
        <w:t>schema:endDate</w:t>
      </w:r>
      <w:r>
        <w:t>) angegeben sein.</w:t>
      </w:r>
      <w:bookmarkEnd w:id="666"/>
      <w:bookmarkEnd w:id="667"/>
      <w:bookmarkEnd w:id="668"/>
      <w:bookmarkEnd w:id="669"/>
    </w:p>
    <w:p w14:paraId="43BAC636" w14:textId="0D96E05F" w:rsidR="00C3244B" w:rsidRDefault="001F2B15" w:rsidP="00905158">
      <w:pPr>
        <w:pStyle w:val="berschrift1"/>
      </w:pPr>
      <w:bookmarkStart w:id="670" w:name="_Toc479673270"/>
      <w:bookmarkStart w:id="671" w:name="_Toc479673789"/>
      <w:bookmarkStart w:id="672" w:name="_Toc479673272"/>
      <w:bookmarkStart w:id="673" w:name="_Toc479673791"/>
      <w:bookmarkStart w:id="674" w:name="_Toc479673275"/>
      <w:bookmarkStart w:id="675" w:name="_Toc479673794"/>
      <w:bookmarkStart w:id="676" w:name="_Toc477264210"/>
      <w:bookmarkStart w:id="677" w:name="_Toc477264657"/>
      <w:bookmarkStart w:id="678" w:name="_Toc477266104"/>
      <w:bookmarkStart w:id="679" w:name="_Toc477268675"/>
      <w:bookmarkStart w:id="680" w:name="_Toc477269012"/>
      <w:bookmarkStart w:id="681" w:name="_Toc477272550"/>
      <w:bookmarkStart w:id="682" w:name="_Toc477272681"/>
      <w:bookmarkStart w:id="683" w:name="_Toc477279799"/>
      <w:bookmarkStart w:id="684" w:name="_Toc477280629"/>
      <w:bookmarkStart w:id="685" w:name="_Toc477286462"/>
      <w:bookmarkStart w:id="686" w:name="_Toc477287006"/>
      <w:bookmarkStart w:id="687" w:name="_Toc477302106"/>
      <w:bookmarkStart w:id="688" w:name="_Toc477302951"/>
      <w:bookmarkStart w:id="689" w:name="_Toc477303088"/>
      <w:bookmarkStart w:id="690" w:name="_Toc477306254"/>
      <w:bookmarkStart w:id="691" w:name="_Toc477310705"/>
      <w:bookmarkStart w:id="692" w:name="_Toc479673278"/>
      <w:bookmarkStart w:id="693" w:name="_Toc479673797"/>
      <w:bookmarkStart w:id="694" w:name="_Toc479673279"/>
      <w:bookmarkStart w:id="695" w:name="_Toc479673798"/>
      <w:bookmarkStart w:id="696" w:name="_Toc479673659"/>
      <w:bookmarkStart w:id="697" w:name="_Toc479674178"/>
      <w:bookmarkStart w:id="698" w:name="_Toc479673660"/>
      <w:bookmarkStart w:id="699" w:name="_Toc479674179"/>
      <w:bookmarkStart w:id="700" w:name="_Toc479673661"/>
      <w:bookmarkStart w:id="701" w:name="_Toc479674180"/>
      <w:bookmarkStart w:id="702" w:name="_Toc479673662"/>
      <w:bookmarkStart w:id="703" w:name="_Toc479674181"/>
      <w:bookmarkStart w:id="704" w:name="_Toc477302110"/>
      <w:bookmarkStart w:id="705" w:name="_Toc477302955"/>
      <w:bookmarkStart w:id="706" w:name="_Toc477303092"/>
      <w:bookmarkStart w:id="707" w:name="_Toc477306258"/>
      <w:bookmarkStart w:id="708" w:name="_Toc477310709"/>
      <w:bookmarkStart w:id="709" w:name="_Toc477264213"/>
      <w:bookmarkStart w:id="710" w:name="_Toc477264660"/>
      <w:bookmarkStart w:id="711" w:name="_Toc477266107"/>
      <w:bookmarkStart w:id="712" w:name="_Toc477268678"/>
      <w:bookmarkStart w:id="713" w:name="_Toc477269015"/>
      <w:bookmarkStart w:id="714" w:name="_Toc477272553"/>
      <w:bookmarkStart w:id="715" w:name="_Toc477272684"/>
      <w:bookmarkStart w:id="716" w:name="_Toc477279802"/>
      <w:bookmarkStart w:id="717" w:name="_Toc477280632"/>
      <w:bookmarkStart w:id="718" w:name="_Toc477286465"/>
      <w:bookmarkStart w:id="719" w:name="_Toc477287009"/>
      <w:bookmarkStart w:id="720" w:name="_Toc477302111"/>
      <w:bookmarkStart w:id="721" w:name="_Toc477302956"/>
      <w:bookmarkStart w:id="722" w:name="_Toc477303093"/>
      <w:bookmarkStart w:id="723" w:name="_Toc477306259"/>
      <w:bookmarkStart w:id="724" w:name="_Toc477310710"/>
      <w:bookmarkStart w:id="725" w:name="_Toc514070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r>
        <w:lastRenderedPageBreak/>
        <w:t>We</w:t>
      </w:r>
      <w:r w:rsidR="003D6D96">
        <w:t>rtelisten</w:t>
      </w:r>
      <w:bookmarkEnd w:id="725"/>
    </w:p>
    <w:p w14:paraId="42AAD958" w14:textId="2ECE9F24" w:rsidR="007E65FE" w:rsidRPr="007E65FE" w:rsidRDefault="007E65FE" w:rsidP="007E65FE">
      <w:r>
        <w:t xml:space="preserve">Folgende Auflistung stellt Werte aus verschiedenen Namensräumen zu </w:t>
      </w:r>
      <w:r w:rsidR="005E1BEE">
        <w:t>DCAT-AP</w:t>
      </w:r>
      <w:r>
        <w:t>.de Wertelisten zusammen.</w:t>
      </w:r>
    </w:p>
    <w:p w14:paraId="7768C742" w14:textId="09EC761C" w:rsidR="00CB25B9" w:rsidRDefault="00CB25B9" w:rsidP="00433E52">
      <w:pPr>
        <w:pStyle w:val="Listenabsatz"/>
        <w:numPr>
          <w:ilvl w:val="0"/>
          <w:numId w:val="11"/>
        </w:numPr>
        <w:ind w:left="567" w:hanging="567"/>
      </w:pPr>
      <w:bookmarkStart w:id="726" w:name="_Toc477292529"/>
      <w:bookmarkStart w:id="727" w:name="_Toc477292527"/>
      <w:r>
        <w:t xml:space="preserve">Liste der Lizenzen (def/licenses bei </w:t>
      </w:r>
      <w:r w:rsidRPr="000E2C68">
        <w:rPr>
          <w:rStyle w:val="RDF-Vokabular"/>
        </w:rPr>
        <w:t>dct:license</w:t>
      </w:r>
      <w:r>
        <w:t xml:space="preserve"> bei Distribution)</w:t>
      </w:r>
      <w:bookmarkEnd w:id="726"/>
      <w:r w:rsidR="00E91C23">
        <w:t>,</w:t>
      </w:r>
    </w:p>
    <w:p w14:paraId="1A4995FB" w14:textId="39EFBCBA" w:rsidR="00CB25B9" w:rsidRPr="00EC1FDE" w:rsidRDefault="00CB25B9" w:rsidP="00433E52">
      <w:pPr>
        <w:pStyle w:val="Listenabsatz"/>
        <w:numPr>
          <w:ilvl w:val="0"/>
          <w:numId w:val="11"/>
        </w:numPr>
        <w:ind w:left="567" w:hanging="567"/>
      </w:pPr>
      <w:bookmarkStart w:id="728" w:name="_Toc477292528"/>
      <w:r>
        <w:t>Liste der GovData Datenbereitsteller (def/contribut</w:t>
      </w:r>
      <w:r w:rsidR="00E31589">
        <w:t>o</w:t>
      </w:r>
      <w:r>
        <w:t xml:space="preserve">rs bei </w:t>
      </w:r>
      <w:r w:rsidRPr="000E2C68">
        <w:rPr>
          <w:rStyle w:val="RDF-Vokabular"/>
        </w:rPr>
        <w:t>dcatde:</w:t>
      </w:r>
      <w:r w:rsidR="008D6258" w:rsidRPr="000E2C68">
        <w:rPr>
          <w:rStyle w:val="RDF-Vokabular"/>
        </w:rPr>
        <w:t>contributorID</w:t>
      </w:r>
      <w:r>
        <w:t>)</w:t>
      </w:r>
      <w:bookmarkEnd w:id="728"/>
      <w:r w:rsidR="00E91C23">
        <w:t>,</w:t>
      </w:r>
    </w:p>
    <w:p w14:paraId="12A45A59" w14:textId="021EE3C0" w:rsidR="00CB25B9" w:rsidRDefault="00CB25B9" w:rsidP="00433E52">
      <w:pPr>
        <w:pStyle w:val="Listenabsatz"/>
        <w:numPr>
          <w:ilvl w:val="0"/>
          <w:numId w:val="11"/>
        </w:numPr>
        <w:ind w:left="567" w:hanging="567"/>
      </w:pPr>
      <w:bookmarkStart w:id="729" w:name="_Toc477292531"/>
      <w:r>
        <w:t>Liste d</w:t>
      </w:r>
      <w:r w:rsidR="006F55C2">
        <w:t>er Datenstrukturtypen (def/data</w:t>
      </w:r>
      <w:r>
        <w:t xml:space="preserve">setTypes als </w:t>
      </w:r>
      <w:r w:rsidRPr="000E2C68">
        <w:rPr>
          <w:rStyle w:val="RDF-Vokabular"/>
        </w:rPr>
        <w:t>dct:type</w:t>
      </w:r>
      <w:r>
        <w:t xml:space="preserve"> bei Datasets)</w:t>
      </w:r>
      <w:bookmarkEnd w:id="729"/>
      <w:r w:rsidR="00E91C23">
        <w:t>,</w:t>
      </w:r>
    </w:p>
    <w:p w14:paraId="25C06F68" w14:textId="0268C6A5" w:rsidR="00CB25B9" w:rsidRDefault="00CB25B9" w:rsidP="00433E52">
      <w:pPr>
        <w:pStyle w:val="Listenabsatz"/>
        <w:numPr>
          <w:ilvl w:val="0"/>
          <w:numId w:val="11"/>
        </w:numPr>
        <w:ind w:left="567" w:hanging="567"/>
      </w:pPr>
      <w:r>
        <w:t xml:space="preserve">Liste der geopolitischen </w:t>
      </w:r>
      <w:r w:rsidR="00FB4314">
        <w:t xml:space="preserve">Verwaltungsebenen </w:t>
      </w:r>
      <w:r>
        <w:t>(def/politicalGeocoding</w:t>
      </w:r>
      <w:r w:rsidR="009B2EE2">
        <w:t>/l</w:t>
      </w:r>
      <w:r>
        <w:t>evel)</w:t>
      </w:r>
      <w:bookmarkEnd w:id="727"/>
      <w:r w:rsidR="00E91C23">
        <w:t>,</w:t>
      </w:r>
    </w:p>
    <w:p w14:paraId="67360E63" w14:textId="1AC4BF9E" w:rsidR="00CB25B9" w:rsidRDefault="00CB25B9" w:rsidP="00433E52">
      <w:pPr>
        <w:pStyle w:val="Listenabsatz"/>
        <w:numPr>
          <w:ilvl w:val="0"/>
          <w:numId w:val="11"/>
        </w:numPr>
        <w:ind w:left="567" w:hanging="567"/>
      </w:pPr>
      <w:bookmarkStart w:id="730" w:name="_Toc477292532"/>
      <w:bookmarkStart w:id="731" w:name="_Toc477292530"/>
      <w:r>
        <w:t xml:space="preserve">Liste </w:t>
      </w:r>
      <w:bookmarkEnd w:id="730"/>
      <w:r w:rsidR="00591DF2">
        <w:t>des verwaltungspolitischen Geobezugs als URI (</w:t>
      </w:r>
      <w:r w:rsidR="009B2EE2">
        <w:t>def/</w:t>
      </w:r>
      <w:r w:rsidR="00591DF2">
        <w:t>politicalGeocodingURI)</w:t>
      </w:r>
    </w:p>
    <w:p w14:paraId="6FF97EC5" w14:textId="4F06F887" w:rsidR="00CB25B9" w:rsidRDefault="00CB25B9" w:rsidP="00433E52">
      <w:pPr>
        <w:pStyle w:val="Listenabsatz"/>
        <w:numPr>
          <w:ilvl w:val="0"/>
          <w:numId w:val="11"/>
        </w:numPr>
        <w:ind w:left="567" w:hanging="567"/>
      </w:pPr>
      <w:bookmarkStart w:id="732" w:name="_Toc477292534"/>
      <w:bookmarkStart w:id="733" w:name="_Ref483913986"/>
      <w:bookmarkStart w:id="734" w:name="_Ref483914002"/>
      <w:bookmarkEnd w:id="731"/>
      <w:r>
        <w:t xml:space="preserve">Liste der zugesicherten Verfügbarkeiten (def/plannedAvailability als </w:t>
      </w:r>
      <w:r w:rsidRPr="000E2C68">
        <w:rPr>
          <w:rStyle w:val="RDF-Vokabular"/>
        </w:rPr>
        <w:t>dcatde:plannedAvailability</w:t>
      </w:r>
      <w:r>
        <w:t xml:space="preserve"> in dct:Distribution)</w:t>
      </w:r>
      <w:bookmarkEnd w:id="732"/>
      <w:bookmarkEnd w:id="733"/>
      <w:bookmarkEnd w:id="734"/>
      <w:r w:rsidR="00E91C23">
        <w:t>,</w:t>
      </w:r>
    </w:p>
    <w:p w14:paraId="0B860D44" w14:textId="44E2B026" w:rsidR="00AD2B9D" w:rsidRDefault="00CB25B9" w:rsidP="00433E52">
      <w:pPr>
        <w:pStyle w:val="Listenabsatz"/>
        <w:numPr>
          <w:ilvl w:val="0"/>
          <w:numId w:val="11"/>
        </w:numPr>
        <w:ind w:left="567" w:hanging="567"/>
        <w:sectPr w:rsidR="00AD2B9D" w:rsidSect="005471FF">
          <w:footerReference w:type="first" r:id="rId98"/>
          <w:pgSz w:w="11906" w:h="16838" w:code="9"/>
          <w:pgMar w:top="2092" w:right="1276" w:bottom="1843" w:left="993" w:header="851" w:footer="567" w:gutter="0"/>
          <w:cols w:space="708"/>
          <w:titlePg/>
          <w:docGrid w:linePitch="360"/>
        </w:sectPr>
      </w:pPr>
      <w:r>
        <w:t xml:space="preserve">Liste der Algorithmen (Erweiterungen von </w:t>
      </w:r>
      <w:r w:rsidRPr="000E2C68">
        <w:rPr>
          <w:rStyle w:val="RDF-Vokabular"/>
        </w:rPr>
        <w:t>spdx:algorithm</w:t>
      </w:r>
      <w:r>
        <w:t xml:space="preserve"> in dct:Distribution</w:t>
      </w:r>
      <w:r w:rsidR="00CF2DBF">
        <w:t>)</w:t>
      </w:r>
      <w:r w:rsidR="00E91C23">
        <w:t>.</w:t>
      </w:r>
      <w:bookmarkStart w:id="735" w:name="_Ref484774639"/>
      <w:bookmarkStart w:id="736" w:name="_Ref476330255"/>
      <w:bookmarkStart w:id="737" w:name="_Ref476330265"/>
    </w:p>
    <w:p w14:paraId="76C7A7F0" w14:textId="1C5B4D14" w:rsidR="00FB4FB7" w:rsidRDefault="008354B0" w:rsidP="00905158">
      <w:pPr>
        <w:pStyle w:val="berschrift2"/>
      </w:pPr>
      <w:bookmarkStart w:id="738" w:name="_Ref491941111"/>
      <w:bookmarkStart w:id="739" w:name="_Ref491941165"/>
      <w:bookmarkStart w:id="740" w:name="_Toc514070670"/>
      <w:r>
        <w:lastRenderedPageBreak/>
        <w:t>Liste der Lizenzen</w:t>
      </w:r>
      <w:bookmarkEnd w:id="735"/>
      <w:bookmarkEnd w:id="738"/>
      <w:bookmarkEnd w:id="739"/>
      <w:bookmarkEnd w:id="740"/>
      <w:r>
        <w:t xml:space="preserve"> </w:t>
      </w:r>
    </w:p>
    <w:tbl>
      <w:tblPr>
        <w:tblW w:w="1346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5"/>
        <w:gridCol w:w="4111"/>
        <w:gridCol w:w="3119"/>
        <w:gridCol w:w="2409"/>
        <w:gridCol w:w="1843"/>
      </w:tblGrid>
      <w:tr w:rsidR="00823A20" w:rsidRPr="00FB4FB7" w14:paraId="059176F6" w14:textId="77777777" w:rsidTr="00CE7D93">
        <w:trPr>
          <w:cantSplit/>
          <w:trHeight w:val="300"/>
        </w:trPr>
        <w:tc>
          <w:tcPr>
            <w:tcW w:w="1985" w:type="dxa"/>
            <w:shd w:val="clear" w:color="auto" w:fill="auto"/>
            <w:vAlign w:val="center"/>
          </w:tcPr>
          <w:p w14:paraId="5105C0C0"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cs="Calibri"/>
                <w:b/>
                <w:bCs/>
                <w:color w:val="000000"/>
                <w:sz w:val="22"/>
                <w:szCs w:val="22"/>
              </w:rPr>
              <w:t>Lizenzcode</w:t>
            </w:r>
          </w:p>
        </w:tc>
        <w:tc>
          <w:tcPr>
            <w:tcW w:w="4111" w:type="dxa"/>
            <w:shd w:val="clear" w:color="auto" w:fill="auto"/>
            <w:vAlign w:val="center"/>
          </w:tcPr>
          <w:p w14:paraId="64C05672" w14:textId="77777777" w:rsidR="00823A20" w:rsidRPr="00FB4FB7" w:rsidRDefault="00823A20" w:rsidP="00CE7D93">
            <w:pPr>
              <w:spacing w:before="0" w:after="0" w:line="240" w:lineRule="auto"/>
              <w:rPr>
                <w:rFonts w:ascii="Calibri" w:hAnsi="Calibri"/>
                <w:color w:val="000000"/>
                <w:sz w:val="22"/>
                <w:szCs w:val="22"/>
              </w:rPr>
            </w:pPr>
            <w:r>
              <w:rPr>
                <w:rFonts w:ascii="Calibri" w:hAnsi="Calibri" w:cs="Calibri"/>
                <w:b/>
                <w:bCs/>
                <w:color w:val="000000"/>
                <w:sz w:val="22"/>
                <w:szCs w:val="22"/>
              </w:rPr>
              <w:t>Lizenzname</w:t>
            </w:r>
          </w:p>
        </w:tc>
        <w:tc>
          <w:tcPr>
            <w:tcW w:w="3119" w:type="dxa"/>
            <w:shd w:val="clear" w:color="auto" w:fill="auto"/>
            <w:vAlign w:val="center"/>
          </w:tcPr>
          <w:p w14:paraId="41C1454E" w14:textId="77777777" w:rsidR="00823A20" w:rsidRPr="00FB4FB7" w:rsidRDefault="00823A20" w:rsidP="00CE7D93">
            <w:pPr>
              <w:spacing w:before="0" w:after="0" w:line="240" w:lineRule="auto"/>
              <w:rPr>
                <w:rFonts w:ascii="Calibri" w:hAnsi="Calibri"/>
                <w:color w:val="000000"/>
                <w:sz w:val="22"/>
                <w:szCs w:val="22"/>
              </w:rPr>
            </w:pPr>
            <w:r>
              <w:rPr>
                <w:rFonts w:ascii="Calibri" w:hAnsi="Calibri" w:cs="Calibri"/>
                <w:b/>
                <w:bCs/>
                <w:color w:val="000000"/>
                <w:sz w:val="22"/>
                <w:szCs w:val="22"/>
              </w:rPr>
              <w:t>URL</w:t>
            </w:r>
          </w:p>
        </w:tc>
        <w:tc>
          <w:tcPr>
            <w:tcW w:w="2409" w:type="dxa"/>
            <w:shd w:val="clear" w:color="auto" w:fill="auto"/>
            <w:vAlign w:val="center"/>
          </w:tcPr>
          <w:p w14:paraId="2E8C9EC6" w14:textId="77777777" w:rsidR="00823A20" w:rsidRPr="00FB4FB7" w:rsidRDefault="00823A20" w:rsidP="00CE7D93">
            <w:pPr>
              <w:spacing w:before="0" w:after="0" w:line="240" w:lineRule="auto"/>
              <w:rPr>
                <w:rFonts w:ascii="Calibri" w:hAnsi="Calibri"/>
                <w:color w:val="000000"/>
                <w:sz w:val="22"/>
                <w:szCs w:val="22"/>
              </w:rPr>
            </w:pPr>
            <w:r>
              <w:rPr>
                <w:rFonts w:ascii="Calibri" w:hAnsi="Calibri" w:cs="Calibri"/>
                <w:b/>
                <w:bCs/>
                <w:color w:val="000000"/>
                <w:sz w:val="22"/>
                <w:szCs w:val="22"/>
              </w:rPr>
              <w:t>Lizenztext</w:t>
            </w:r>
          </w:p>
        </w:tc>
        <w:tc>
          <w:tcPr>
            <w:tcW w:w="1843" w:type="dxa"/>
            <w:shd w:val="clear" w:color="auto" w:fill="auto"/>
            <w:vAlign w:val="center"/>
          </w:tcPr>
          <w:p w14:paraId="63B3D8CF" w14:textId="77777777" w:rsidR="00823A20" w:rsidRPr="00FB4FB7" w:rsidRDefault="00823A20" w:rsidP="00CE7D93">
            <w:pPr>
              <w:spacing w:before="0" w:after="0" w:line="240" w:lineRule="auto"/>
              <w:rPr>
                <w:rFonts w:ascii="Calibri" w:hAnsi="Calibri"/>
                <w:color w:val="000000"/>
                <w:sz w:val="22"/>
                <w:szCs w:val="22"/>
              </w:rPr>
            </w:pPr>
            <w:r>
              <w:rPr>
                <w:rFonts w:ascii="Calibri" w:hAnsi="Calibri" w:cs="Calibri"/>
                <w:b/>
                <w:bCs/>
                <w:color w:val="000000"/>
                <w:sz w:val="22"/>
                <w:szCs w:val="22"/>
              </w:rPr>
              <w:t>OGDLizenzcode</w:t>
            </w:r>
          </w:p>
        </w:tc>
      </w:tr>
      <w:tr w:rsidR="00823A20" w:rsidRPr="00FB4FB7" w14:paraId="2DC82701" w14:textId="77777777" w:rsidTr="00CE7D93">
        <w:trPr>
          <w:cantSplit/>
          <w:trHeight w:val="300"/>
        </w:trPr>
        <w:tc>
          <w:tcPr>
            <w:tcW w:w="1985" w:type="dxa"/>
            <w:shd w:val="clear" w:color="auto" w:fill="auto"/>
            <w:vAlign w:val="center"/>
          </w:tcPr>
          <w:p w14:paraId="70D5E304"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apache</w:t>
            </w:r>
          </w:p>
        </w:tc>
        <w:tc>
          <w:tcPr>
            <w:tcW w:w="4111" w:type="dxa"/>
            <w:shd w:val="clear" w:color="auto" w:fill="auto"/>
            <w:vAlign w:val="center"/>
          </w:tcPr>
          <w:p w14:paraId="5872F634" w14:textId="20CEABFF" w:rsidR="00823A20" w:rsidRPr="00FB4FB7" w:rsidRDefault="00823A20" w:rsidP="0062232C">
            <w:pPr>
              <w:spacing w:before="0" w:after="0" w:line="240" w:lineRule="auto"/>
              <w:rPr>
                <w:rFonts w:ascii="Calibri" w:hAnsi="Calibri"/>
                <w:color w:val="000000"/>
                <w:sz w:val="22"/>
                <w:szCs w:val="22"/>
              </w:rPr>
            </w:pPr>
            <w:r w:rsidRPr="00FB4FB7">
              <w:rPr>
                <w:rFonts w:ascii="Calibri" w:hAnsi="Calibri"/>
                <w:color w:val="000000"/>
                <w:sz w:val="22"/>
                <w:szCs w:val="22"/>
              </w:rPr>
              <w:t>Freie</w:t>
            </w:r>
            <w:r w:rsidR="0062232C">
              <w:rPr>
                <w:rFonts w:ascii="Calibri" w:hAnsi="Calibri"/>
                <w:color w:val="000000"/>
                <w:sz w:val="22"/>
                <w:szCs w:val="22"/>
              </w:rPr>
              <w:t xml:space="preserve"> </w:t>
            </w:r>
            <w:r w:rsidRPr="00FB4FB7">
              <w:rPr>
                <w:rFonts w:ascii="Calibri" w:hAnsi="Calibri"/>
                <w:color w:val="000000"/>
                <w:sz w:val="22"/>
                <w:szCs w:val="22"/>
              </w:rPr>
              <w:t>Software</w:t>
            </w:r>
            <w:r w:rsidR="0062232C">
              <w:rPr>
                <w:rFonts w:ascii="Calibri" w:hAnsi="Calibri"/>
                <w:color w:val="000000"/>
                <w:sz w:val="22"/>
                <w:szCs w:val="22"/>
              </w:rPr>
              <w:t>l</w:t>
            </w:r>
            <w:r w:rsidRPr="00FB4FB7">
              <w:rPr>
                <w:rFonts w:ascii="Calibri" w:hAnsi="Calibri"/>
                <w:color w:val="000000"/>
                <w:sz w:val="22"/>
                <w:szCs w:val="22"/>
              </w:rPr>
              <w:t>izenz der Apache Software Foundatio</w:t>
            </w:r>
            <w:r w:rsidR="0062232C">
              <w:rPr>
                <w:rFonts w:ascii="Calibri" w:hAnsi="Calibri"/>
                <w:color w:val="000000"/>
                <w:sz w:val="22"/>
                <w:szCs w:val="22"/>
              </w:rPr>
              <w:t>n</w:t>
            </w:r>
          </w:p>
        </w:tc>
        <w:tc>
          <w:tcPr>
            <w:tcW w:w="3119" w:type="dxa"/>
            <w:shd w:val="clear" w:color="auto" w:fill="auto"/>
          </w:tcPr>
          <w:p w14:paraId="4D5C1C81" w14:textId="68D5C687" w:rsidR="00823A20" w:rsidRPr="00FB4FB7" w:rsidRDefault="00C359BD" w:rsidP="00CE7D93">
            <w:pPr>
              <w:spacing w:before="0" w:after="0" w:line="240" w:lineRule="auto"/>
              <w:rPr>
                <w:rFonts w:ascii="Calibri" w:hAnsi="Calibri"/>
                <w:color w:val="000000"/>
                <w:sz w:val="22"/>
                <w:szCs w:val="22"/>
              </w:rPr>
            </w:pPr>
            <w:hyperlink r:id="rId99" w:history="1">
              <w:r w:rsidR="00823A20" w:rsidRPr="003D33FA">
                <w:rPr>
                  <w:rStyle w:val="Hyperlink"/>
                  <w:rFonts w:ascii="Calibri" w:hAnsi="Calibri"/>
                  <w:sz w:val="22"/>
                  <w:szCs w:val="22"/>
                </w:rPr>
                <w:t>http://dcat-ap.de/def/licenses/apache</w:t>
              </w:r>
            </w:hyperlink>
            <w:r w:rsidR="00823A20">
              <w:rPr>
                <w:rFonts w:ascii="Calibri" w:hAnsi="Calibri"/>
                <w:color w:val="000000"/>
                <w:sz w:val="22"/>
                <w:szCs w:val="22"/>
              </w:rPr>
              <w:t xml:space="preserve"> </w:t>
            </w:r>
          </w:p>
        </w:tc>
        <w:tc>
          <w:tcPr>
            <w:tcW w:w="2409" w:type="dxa"/>
            <w:shd w:val="clear" w:color="auto" w:fill="auto"/>
            <w:vAlign w:val="center"/>
          </w:tcPr>
          <w:p w14:paraId="61BE651E" w14:textId="0883B065" w:rsidR="00823A20" w:rsidRPr="00FB4FB7" w:rsidRDefault="00C359BD" w:rsidP="00CE7D93">
            <w:pPr>
              <w:spacing w:before="0" w:after="0" w:line="240" w:lineRule="auto"/>
              <w:rPr>
                <w:rFonts w:ascii="Calibri" w:hAnsi="Calibri"/>
                <w:color w:val="000000"/>
                <w:sz w:val="22"/>
                <w:szCs w:val="22"/>
              </w:rPr>
            </w:pPr>
            <w:hyperlink r:id="rId100" w:history="1">
              <w:r w:rsidR="00823A20" w:rsidRPr="003D33FA">
                <w:rPr>
                  <w:rStyle w:val="Hyperlink"/>
                  <w:rFonts w:ascii="Calibri" w:hAnsi="Calibri"/>
                  <w:sz w:val="22"/>
                  <w:szCs w:val="22"/>
                </w:rPr>
                <w:t>http://www.apache.org/licenses</w:t>
              </w:r>
            </w:hyperlink>
            <w:r w:rsidR="00823A20">
              <w:rPr>
                <w:rFonts w:ascii="Calibri" w:hAnsi="Calibri"/>
                <w:color w:val="000000"/>
                <w:sz w:val="22"/>
                <w:szCs w:val="22"/>
              </w:rPr>
              <w:t xml:space="preserve"> </w:t>
            </w:r>
          </w:p>
        </w:tc>
        <w:tc>
          <w:tcPr>
            <w:tcW w:w="1843" w:type="dxa"/>
            <w:shd w:val="clear" w:color="auto" w:fill="auto"/>
            <w:vAlign w:val="center"/>
          </w:tcPr>
          <w:p w14:paraId="603A0B16"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apache</w:t>
            </w:r>
          </w:p>
        </w:tc>
      </w:tr>
      <w:tr w:rsidR="00823A20" w:rsidRPr="00FB4FB7" w14:paraId="18E715EF" w14:textId="77777777" w:rsidTr="00CE7D93">
        <w:trPr>
          <w:cantSplit/>
          <w:trHeight w:val="300"/>
        </w:trPr>
        <w:tc>
          <w:tcPr>
            <w:tcW w:w="1985" w:type="dxa"/>
            <w:shd w:val="clear" w:color="auto" w:fill="auto"/>
            <w:vAlign w:val="center"/>
          </w:tcPr>
          <w:p w14:paraId="728D2D4C"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bsdlicense</w:t>
            </w:r>
          </w:p>
        </w:tc>
        <w:tc>
          <w:tcPr>
            <w:tcW w:w="4111" w:type="dxa"/>
            <w:shd w:val="clear" w:color="auto" w:fill="auto"/>
            <w:vAlign w:val="center"/>
          </w:tcPr>
          <w:p w14:paraId="2D0FB7F1"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BSD Lizenz</w:t>
            </w:r>
          </w:p>
        </w:tc>
        <w:tc>
          <w:tcPr>
            <w:tcW w:w="3119" w:type="dxa"/>
            <w:shd w:val="clear" w:color="auto" w:fill="auto"/>
          </w:tcPr>
          <w:p w14:paraId="4F1071CA" w14:textId="1BE3200B" w:rsidR="00823A20" w:rsidRPr="00FB4FB7" w:rsidRDefault="00C359BD" w:rsidP="00CE7D93">
            <w:pPr>
              <w:spacing w:before="0" w:after="0" w:line="240" w:lineRule="auto"/>
              <w:rPr>
                <w:rFonts w:ascii="Calibri" w:hAnsi="Calibri"/>
                <w:color w:val="000000"/>
                <w:sz w:val="22"/>
                <w:szCs w:val="22"/>
              </w:rPr>
            </w:pPr>
            <w:hyperlink r:id="rId101" w:history="1">
              <w:r w:rsidR="00823A20" w:rsidRPr="003D33FA">
                <w:rPr>
                  <w:rStyle w:val="Hyperlink"/>
                  <w:rFonts w:ascii="Calibri" w:hAnsi="Calibri"/>
                  <w:sz w:val="22"/>
                  <w:szCs w:val="22"/>
                </w:rPr>
                <w:t>http://dcat-ap.de/def/licenses/bsd</w:t>
              </w:r>
            </w:hyperlink>
            <w:r w:rsidR="00823A20">
              <w:rPr>
                <w:rFonts w:ascii="Calibri" w:hAnsi="Calibri"/>
                <w:color w:val="000000"/>
                <w:sz w:val="22"/>
                <w:szCs w:val="22"/>
              </w:rPr>
              <w:t xml:space="preserve"> </w:t>
            </w:r>
          </w:p>
        </w:tc>
        <w:tc>
          <w:tcPr>
            <w:tcW w:w="2409" w:type="dxa"/>
            <w:shd w:val="clear" w:color="auto" w:fill="auto"/>
            <w:vAlign w:val="center"/>
          </w:tcPr>
          <w:p w14:paraId="44EA3909" w14:textId="4C7FB4A7" w:rsidR="00823A20" w:rsidRPr="00FB4FB7" w:rsidRDefault="00C359BD" w:rsidP="00CE7D93">
            <w:pPr>
              <w:spacing w:before="0" w:after="0" w:line="240" w:lineRule="auto"/>
              <w:rPr>
                <w:rFonts w:ascii="Calibri" w:hAnsi="Calibri"/>
                <w:color w:val="000000"/>
                <w:sz w:val="22"/>
                <w:szCs w:val="22"/>
              </w:rPr>
            </w:pPr>
            <w:hyperlink r:id="rId102" w:history="1">
              <w:r w:rsidR="00823A20" w:rsidRPr="003D33FA">
                <w:rPr>
                  <w:rStyle w:val="Hyperlink"/>
                  <w:rFonts w:ascii="Calibri" w:hAnsi="Calibri"/>
                  <w:sz w:val="22"/>
                  <w:szCs w:val="22"/>
                </w:rPr>
                <w:t>http://www.opensource.org/licenses/bsd-license.php</w:t>
              </w:r>
            </w:hyperlink>
            <w:r w:rsidR="00823A20">
              <w:rPr>
                <w:rFonts w:ascii="Calibri" w:hAnsi="Calibri"/>
                <w:color w:val="000000"/>
                <w:sz w:val="22"/>
                <w:szCs w:val="22"/>
              </w:rPr>
              <w:t xml:space="preserve"> </w:t>
            </w:r>
          </w:p>
        </w:tc>
        <w:tc>
          <w:tcPr>
            <w:tcW w:w="1843" w:type="dxa"/>
            <w:shd w:val="clear" w:color="auto" w:fill="auto"/>
            <w:vAlign w:val="center"/>
          </w:tcPr>
          <w:p w14:paraId="689AE243"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bsd-license</w:t>
            </w:r>
          </w:p>
        </w:tc>
      </w:tr>
      <w:tr w:rsidR="00823A20" w:rsidRPr="00FB4FB7" w14:paraId="6E17CC1B" w14:textId="77777777" w:rsidTr="00CE7D93">
        <w:trPr>
          <w:cantSplit/>
          <w:trHeight w:val="300"/>
        </w:trPr>
        <w:tc>
          <w:tcPr>
            <w:tcW w:w="1985" w:type="dxa"/>
            <w:shd w:val="clear" w:color="auto" w:fill="auto"/>
            <w:vAlign w:val="center"/>
          </w:tcPr>
          <w:p w14:paraId="74413362"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w:t>
            </w:r>
            <w:r>
              <w:rPr>
                <w:rFonts w:ascii="Calibri" w:hAnsi="Calibri"/>
                <w:b/>
                <w:color w:val="000000"/>
                <w:sz w:val="22"/>
                <w:szCs w:val="22"/>
              </w:rPr>
              <w:t>-</w:t>
            </w:r>
            <w:r w:rsidRPr="00FB4FB7">
              <w:rPr>
                <w:rFonts w:ascii="Calibri" w:hAnsi="Calibri"/>
                <w:b/>
                <w:color w:val="000000"/>
                <w:sz w:val="22"/>
                <w:szCs w:val="22"/>
              </w:rPr>
              <w:t>by</w:t>
            </w:r>
          </w:p>
        </w:tc>
        <w:tc>
          <w:tcPr>
            <w:tcW w:w="4111" w:type="dxa"/>
            <w:shd w:val="clear" w:color="auto" w:fill="auto"/>
            <w:vAlign w:val="center"/>
          </w:tcPr>
          <w:p w14:paraId="045D3456" w14:textId="77777777" w:rsidR="00823A20" w:rsidRPr="00FA5428" w:rsidRDefault="00823A20" w:rsidP="00823A20">
            <w:pPr>
              <w:spacing w:before="0" w:after="0" w:line="240" w:lineRule="auto"/>
              <w:rPr>
                <w:rFonts w:ascii="Calibri" w:hAnsi="Calibri"/>
                <w:color w:val="000000"/>
                <w:sz w:val="22"/>
                <w:szCs w:val="22"/>
                <w:lang w:val="en-US"/>
              </w:rPr>
            </w:pPr>
            <w:r w:rsidRPr="003A0547">
              <w:rPr>
                <w:rFonts w:ascii="Calibri" w:hAnsi="Calibri"/>
                <w:color w:val="000000"/>
                <w:sz w:val="22"/>
                <w:szCs w:val="22"/>
                <w:lang w:val="en-US"/>
              </w:rPr>
              <w:t xml:space="preserve">Creative Commons Namensnennung  </w:t>
            </w:r>
            <w:r w:rsidRPr="00FA5428">
              <w:rPr>
                <w:rFonts w:ascii="Calibri" w:hAnsi="Calibri"/>
                <w:color w:val="000000"/>
                <w:sz w:val="22"/>
                <w:szCs w:val="22"/>
                <w:lang w:val="en-US"/>
              </w:rPr>
              <w:t>(</w:t>
            </w:r>
            <w:r>
              <w:rPr>
                <w:rFonts w:ascii="Calibri" w:hAnsi="Calibri"/>
                <w:color w:val="000000"/>
                <w:sz w:val="22"/>
                <w:szCs w:val="22"/>
                <w:lang w:val="en-US"/>
              </w:rPr>
              <w:t>CC</w:t>
            </w:r>
            <w:r w:rsidRPr="00FA5428">
              <w:rPr>
                <w:rFonts w:ascii="Calibri" w:hAnsi="Calibri"/>
                <w:color w:val="000000"/>
                <w:sz w:val="22"/>
                <w:szCs w:val="22"/>
                <w:lang w:val="en-US"/>
              </w:rPr>
              <w:t>-</w:t>
            </w:r>
            <w:r>
              <w:rPr>
                <w:rFonts w:ascii="Calibri" w:hAnsi="Calibri"/>
                <w:color w:val="000000"/>
                <w:sz w:val="22"/>
                <w:szCs w:val="22"/>
                <w:lang w:val="en-US"/>
              </w:rPr>
              <w:t>BY</w:t>
            </w:r>
            <w:r w:rsidRPr="00FA5428">
              <w:rPr>
                <w:rFonts w:ascii="Calibri" w:hAnsi="Calibri"/>
                <w:color w:val="000000"/>
                <w:sz w:val="22"/>
                <w:szCs w:val="22"/>
                <w:lang w:val="en-US"/>
              </w:rPr>
              <w:t>)</w:t>
            </w:r>
            <w:r>
              <w:rPr>
                <w:rFonts w:ascii="Calibri" w:hAnsi="Calibri"/>
                <w:color w:val="000000"/>
                <w:sz w:val="22"/>
                <w:szCs w:val="22"/>
                <w:lang w:val="en-US"/>
              </w:rPr>
              <w:t xml:space="preserve"> </w:t>
            </w:r>
          </w:p>
        </w:tc>
        <w:tc>
          <w:tcPr>
            <w:tcW w:w="3119" w:type="dxa"/>
            <w:shd w:val="clear" w:color="auto" w:fill="auto"/>
          </w:tcPr>
          <w:p w14:paraId="06AD72EE" w14:textId="285D4371" w:rsidR="00823A20" w:rsidRPr="005C245A" w:rsidRDefault="00C359BD" w:rsidP="00CE7D93">
            <w:pPr>
              <w:spacing w:before="0" w:after="0" w:line="240" w:lineRule="auto"/>
              <w:rPr>
                <w:rFonts w:ascii="Calibri" w:hAnsi="Calibri"/>
                <w:color w:val="000000"/>
                <w:sz w:val="22"/>
                <w:szCs w:val="22"/>
                <w:lang w:val="en-US"/>
              </w:rPr>
            </w:pPr>
            <w:hyperlink r:id="rId103" w:history="1">
              <w:r w:rsidR="00823A20" w:rsidRPr="003D33FA">
                <w:rPr>
                  <w:rStyle w:val="Hyperlink"/>
                  <w:rFonts w:ascii="Calibri" w:hAnsi="Calibri"/>
                  <w:sz w:val="22"/>
                  <w:szCs w:val="22"/>
                  <w:lang w:val="en-US"/>
                </w:rPr>
                <w:t>http://dcat-ap.de/def/licenses/cc-by/</w:t>
              </w:r>
            </w:hyperlink>
            <w:r w:rsidR="00823A20">
              <w:rPr>
                <w:rFonts w:ascii="Calibri" w:hAnsi="Calibri"/>
                <w:color w:val="000000"/>
                <w:sz w:val="22"/>
                <w:szCs w:val="22"/>
                <w:lang w:val="en-US"/>
              </w:rPr>
              <w:t xml:space="preserve"> </w:t>
            </w:r>
          </w:p>
        </w:tc>
        <w:tc>
          <w:tcPr>
            <w:tcW w:w="2409" w:type="dxa"/>
            <w:shd w:val="clear" w:color="auto" w:fill="auto"/>
            <w:vAlign w:val="center"/>
          </w:tcPr>
          <w:p w14:paraId="471EC3F7" w14:textId="3A6B9D36" w:rsidR="00823A20" w:rsidRPr="005C245A" w:rsidRDefault="00C359BD" w:rsidP="00CE7D93">
            <w:pPr>
              <w:spacing w:before="0" w:after="0" w:line="240" w:lineRule="auto"/>
              <w:rPr>
                <w:rFonts w:ascii="Calibri" w:hAnsi="Calibri"/>
                <w:color w:val="000000"/>
                <w:sz w:val="22"/>
                <w:szCs w:val="22"/>
                <w:lang w:val="en-US"/>
              </w:rPr>
            </w:pPr>
            <w:hyperlink r:id="rId104" w:history="1">
              <w:r w:rsidR="00823A20" w:rsidRPr="003D33FA">
                <w:rPr>
                  <w:rStyle w:val="Hyperlink"/>
                  <w:rFonts w:ascii="Calibri" w:hAnsi="Calibri"/>
                  <w:sz w:val="22"/>
                  <w:szCs w:val="22"/>
                  <w:lang w:val="en-US"/>
                </w:rPr>
                <w:t>http://www.opendefinition.org/licenses/cc-by</w:t>
              </w:r>
            </w:hyperlink>
            <w:r w:rsidR="00823A20">
              <w:rPr>
                <w:rFonts w:ascii="Calibri" w:hAnsi="Calibri"/>
                <w:color w:val="000000"/>
                <w:sz w:val="22"/>
                <w:szCs w:val="22"/>
                <w:lang w:val="en-US"/>
              </w:rPr>
              <w:t xml:space="preserve"> </w:t>
            </w:r>
          </w:p>
        </w:tc>
        <w:tc>
          <w:tcPr>
            <w:tcW w:w="1843" w:type="dxa"/>
            <w:shd w:val="clear" w:color="auto" w:fill="auto"/>
            <w:vAlign w:val="center"/>
          </w:tcPr>
          <w:p w14:paraId="0250BAB8"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w:t>
            </w:r>
          </w:p>
        </w:tc>
      </w:tr>
      <w:tr w:rsidR="00823A20" w:rsidRPr="00FB4FB7" w14:paraId="1B2FB55D" w14:textId="77777777" w:rsidTr="00CE7D93">
        <w:trPr>
          <w:cantSplit/>
          <w:trHeight w:val="300"/>
        </w:trPr>
        <w:tc>
          <w:tcPr>
            <w:tcW w:w="1985" w:type="dxa"/>
            <w:shd w:val="clear" w:color="auto" w:fill="auto"/>
            <w:vAlign w:val="center"/>
          </w:tcPr>
          <w:p w14:paraId="21FE088C"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cc-by/4.</w:t>
            </w:r>
            <w:r w:rsidRPr="00FB4FB7">
              <w:rPr>
                <w:rFonts w:ascii="Calibri" w:hAnsi="Calibri"/>
                <w:b/>
                <w:color w:val="000000"/>
                <w:sz w:val="22"/>
                <w:szCs w:val="22"/>
              </w:rPr>
              <w:t>0</w:t>
            </w:r>
          </w:p>
        </w:tc>
        <w:tc>
          <w:tcPr>
            <w:tcW w:w="4111" w:type="dxa"/>
            <w:shd w:val="clear" w:color="auto" w:fill="auto"/>
            <w:vAlign w:val="center"/>
          </w:tcPr>
          <w:p w14:paraId="299A9A15" w14:textId="77777777" w:rsidR="00823A20" w:rsidRPr="00FA5428" w:rsidRDefault="00823A20" w:rsidP="00CE7D93">
            <w:pPr>
              <w:spacing w:before="0" w:after="0" w:line="240" w:lineRule="auto"/>
              <w:rPr>
                <w:rFonts w:ascii="Calibri" w:hAnsi="Calibri"/>
                <w:color w:val="000000"/>
                <w:sz w:val="22"/>
                <w:szCs w:val="22"/>
                <w:lang w:val="en-US"/>
              </w:rPr>
            </w:pPr>
            <w:r w:rsidRPr="003A0547">
              <w:rPr>
                <w:rFonts w:ascii="Calibri" w:hAnsi="Calibri"/>
                <w:color w:val="000000"/>
                <w:sz w:val="22"/>
                <w:szCs w:val="22"/>
                <w:lang w:val="en-US"/>
              </w:rPr>
              <w:t xml:space="preserve">Creative Commons Namensnennung – 4.0 </w:t>
            </w:r>
            <w:r w:rsidRPr="00FA5428">
              <w:rPr>
                <w:rFonts w:ascii="Calibri" w:hAnsi="Calibri"/>
                <w:color w:val="000000"/>
                <w:sz w:val="22"/>
                <w:szCs w:val="22"/>
                <w:lang w:val="en-US"/>
              </w:rPr>
              <w:t>International (CC BY 4.0)</w:t>
            </w:r>
          </w:p>
        </w:tc>
        <w:tc>
          <w:tcPr>
            <w:tcW w:w="3119" w:type="dxa"/>
            <w:shd w:val="clear" w:color="auto" w:fill="auto"/>
          </w:tcPr>
          <w:p w14:paraId="2B15EC73" w14:textId="30B472C2" w:rsidR="00823A20" w:rsidRPr="005C245A" w:rsidRDefault="00C359BD" w:rsidP="00CE7D93">
            <w:pPr>
              <w:spacing w:before="0" w:after="0" w:line="240" w:lineRule="auto"/>
              <w:rPr>
                <w:rFonts w:ascii="Calibri" w:hAnsi="Calibri"/>
                <w:color w:val="000000"/>
                <w:sz w:val="22"/>
                <w:szCs w:val="22"/>
                <w:lang w:val="en-US"/>
              </w:rPr>
            </w:pPr>
            <w:hyperlink r:id="rId105" w:history="1">
              <w:r w:rsidR="00823A20" w:rsidRPr="003A0547">
                <w:rPr>
                  <w:rStyle w:val="Hyperlink"/>
                  <w:rFonts w:ascii="Calibri" w:hAnsi="Calibri"/>
                  <w:sz w:val="22"/>
                  <w:szCs w:val="22"/>
                  <w:lang w:val="en-US"/>
                </w:rPr>
                <w:t>http://dcat-ap.de/def/licenses/cc-by/4.0</w:t>
              </w:r>
            </w:hyperlink>
            <w:r w:rsidR="00823A20">
              <w:rPr>
                <w:rFonts w:ascii="Calibri" w:hAnsi="Calibri"/>
                <w:color w:val="000000"/>
                <w:sz w:val="22"/>
                <w:szCs w:val="22"/>
                <w:lang w:val="en-US"/>
              </w:rPr>
              <w:t xml:space="preserve">  </w:t>
            </w:r>
          </w:p>
        </w:tc>
        <w:tc>
          <w:tcPr>
            <w:tcW w:w="2409" w:type="dxa"/>
            <w:shd w:val="clear" w:color="auto" w:fill="auto"/>
            <w:vAlign w:val="center"/>
          </w:tcPr>
          <w:p w14:paraId="031CC2EF" w14:textId="138700BF" w:rsidR="00823A20" w:rsidRPr="005C245A" w:rsidRDefault="00C359BD" w:rsidP="00CE7D93">
            <w:pPr>
              <w:spacing w:before="0" w:after="0" w:line="240" w:lineRule="auto"/>
              <w:rPr>
                <w:rFonts w:ascii="Calibri" w:hAnsi="Calibri"/>
                <w:color w:val="000000"/>
                <w:sz w:val="22"/>
                <w:szCs w:val="22"/>
                <w:lang w:val="en-US"/>
              </w:rPr>
            </w:pPr>
            <w:hyperlink r:id="rId106" w:history="1">
              <w:r w:rsidR="00823A20" w:rsidRPr="003D33FA">
                <w:rPr>
                  <w:rStyle w:val="Hyperlink"/>
                  <w:rFonts w:ascii="Calibri" w:hAnsi="Calibri"/>
                  <w:sz w:val="22"/>
                  <w:szCs w:val="22"/>
                  <w:lang w:val="en-US"/>
                </w:rPr>
                <w:t>http://creativecommons.org/licenses/by/4.0/</w:t>
              </w:r>
            </w:hyperlink>
            <w:r w:rsidR="00823A20">
              <w:rPr>
                <w:rFonts w:ascii="Calibri" w:hAnsi="Calibri"/>
                <w:color w:val="000000"/>
                <w:sz w:val="22"/>
                <w:szCs w:val="22"/>
                <w:lang w:val="en-US"/>
              </w:rPr>
              <w:t xml:space="preserve"> </w:t>
            </w:r>
          </w:p>
        </w:tc>
        <w:tc>
          <w:tcPr>
            <w:tcW w:w="1843" w:type="dxa"/>
            <w:shd w:val="clear" w:color="auto" w:fill="auto"/>
            <w:vAlign w:val="center"/>
          </w:tcPr>
          <w:p w14:paraId="016F056C"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cc-by-4.0</w:t>
            </w:r>
          </w:p>
        </w:tc>
      </w:tr>
      <w:tr w:rsidR="00823A20" w:rsidRPr="00FB4FB7" w14:paraId="0243F4EE" w14:textId="77777777" w:rsidTr="00CE7D93">
        <w:trPr>
          <w:cantSplit/>
          <w:trHeight w:val="300"/>
        </w:trPr>
        <w:tc>
          <w:tcPr>
            <w:tcW w:w="1985" w:type="dxa"/>
            <w:shd w:val="clear" w:color="auto" w:fill="auto"/>
            <w:vAlign w:val="center"/>
          </w:tcPr>
          <w:p w14:paraId="104D72F2"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cc-by-de/3.</w:t>
            </w:r>
            <w:r w:rsidRPr="00FB4FB7">
              <w:rPr>
                <w:rFonts w:ascii="Calibri" w:hAnsi="Calibri"/>
                <w:b/>
                <w:color w:val="000000"/>
                <w:sz w:val="22"/>
                <w:szCs w:val="22"/>
              </w:rPr>
              <w:t>0</w:t>
            </w:r>
          </w:p>
        </w:tc>
        <w:tc>
          <w:tcPr>
            <w:tcW w:w="4111" w:type="dxa"/>
            <w:shd w:val="clear" w:color="auto" w:fill="auto"/>
            <w:vAlign w:val="center"/>
          </w:tcPr>
          <w:p w14:paraId="063F5D29" w14:textId="77777777" w:rsidR="00823A20" w:rsidRPr="000E2C68" w:rsidRDefault="00823A20" w:rsidP="00CE7D93">
            <w:pPr>
              <w:spacing w:before="0" w:after="0" w:line="240" w:lineRule="auto"/>
              <w:rPr>
                <w:rFonts w:ascii="Calibri" w:hAnsi="Calibri"/>
                <w:color w:val="000000"/>
                <w:sz w:val="22"/>
                <w:szCs w:val="22"/>
                <w:lang w:val="en-GB"/>
              </w:rPr>
            </w:pPr>
            <w:r w:rsidRPr="000E2C68">
              <w:rPr>
                <w:rFonts w:ascii="Calibri" w:hAnsi="Calibri"/>
                <w:color w:val="000000"/>
                <w:sz w:val="22"/>
                <w:szCs w:val="22"/>
                <w:lang w:val="en-GB"/>
              </w:rPr>
              <w:t>Creative Commons Namensnennung 3.0</w:t>
            </w:r>
            <w:r>
              <w:rPr>
                <w:rFonts w:ascii="Calibri" w:hAnsi="Calibri"/>
                <w:color w:val="000000"/>
                <w:sz w:val="22"/>
                <w:szCs w:val="22"/>
                <w:lang w:val="en-GB"/>
              </w:rPr>
              <w:t xml:space="preserve"> Deutschland (CC </w:t>
            </w:r>
            <w:r w:rsidRPr="000E2C68">
              <w:rPr>
                <w:rFonts w:ascii="Calibri" w:hAnsi="Calibri"/>
                <w:color w:val="000000"/>
                <w:sz w:val="22"/>
                <w:szCs w:val="22"/>
                <w:lang w:val="en-GB"/>
              </w:rPr>
              <w:t>BY</w:t>
            </w:r>
            <w:r>
              <w:rPr>
                <w:rFonts w:ascii="Calibri" w:hAnsi="Calibri"/>
                <w:color w:val="000000"/>
                <w:sz w:val="22"/>
                <w:szCs w:val="22"/>
                <w:lang w:val="en-GB"/>
              </w:rPr>
              <w:t xml:space="preserve"> 3.0 DE</w:t>
            </w:r>
            <w:r w:rsidRPr="000E2C68">
              <w:rPr>
                <w:rFonts w:ascii="Calibri" w:hAnsi="Calibri"/>
                <w:color w:val="000000"/>
                <w:sz w:val="22"/>
                <w:szCs w:val="22"/>
                <w:lang w:val="en-GB"/>
              </w:rPr>
              <w:t>)</w:t>
            </w:r>
          </w:p>
        </w:tc>
        <w:tc>
          <w:tcPr>
            <w:tcW w:w="3119" w:type="dxa"/>
            <w:shd w:val="clear" w:color="auto" w:fill="auto"/>
          </w:tcPr>
          <w:p w14:paraId="47E5A24F" w14:textId="3152B9F5" w:rsidR="00823A20" w:rsidRPr="000E2C68" w:rsidRDefault="00C359BD" w:rsidP="00CE7D93">
            <w:pPr>
              <w:spacing w:before="0" w:after="0" w:line="240" w:lineRule="auto"/>
              <w:rPr>
                <w:rFonts w:ascii="Calibri" w:hAnsi="Calibri"/>
                <w:color w:val="000000"/>
                <w:sz w:val="22"/>
                <w:szCs w:val="22"/>
                <w:lang w:val="en-GB"/>
              </w:rPr>
            </w:pPr>
            <w:hyperlink r:id="rId107" w:history="1">
              <w:r w:rsidR="00823A20" w:rsidRPr="003A0547">
                <w:rPr>
                  <w:rStyle w:val="Hyperlink"/>
                  <w:rFonts w:ascii="Calibri" w:hAnsi="Calibri"/>
                  <w:sz w:val="22"/>
                  <w:szCs w:val="22"/>
                  <w:lang w:val="en-GB"/>
                </w:rPr>
                <w:t>http://dcat-ap.de/def/licenses/cc-by-de/3.0</w:t>
              </w:r>
            </w:hyperlink>
            <w:r w:rsidR="00823A20">
              <w:rPr>
                <w:rFonts w:ascii="Calibri" w:hAnsi="Calibri"/>
                <w:color w:val="000000"/>
                <w:sz w:val="22"/>
                <w:szCs w:val="22"/>
                <w:lang w:val="en-GB"/>
              </w:rPr>
              <w:t xml:space="preserve">  </w:t>
            </w:r>
          </w:p>
        </w:tc>
        <w:tc>
          <w:tcPr>
            <w:tcW w:w="2409" w:type="dxa"/>
            <w:shd w:val="clear" w:color="auto" w:fill="auto"/>
            <w:vAlign w:val="center"/>
          </w:tcPr>
          <w:p w14:paraId="4F907991" w14:textId="2675070F" w:rsidR="00823A20" w:rsidRPr="000E2C68" w:rsidRDefault="00C359BD" w:rsidP="00CE7D93">
            <w:pPr>
              <w:spacing w:before="0" w:after="0" w:line="240" w:lineRule="auto"/>
              <w:rPr>
                <w:rFonts w:ascii="Calibri" w:hAnsi="Calibri"/>
                <w:color w:val="000000"/>
                <w:sz w:val="22"/>
                <w:szCs w:val="22"/>
                <w:lang w:val="en-GB"/>
              </w:rPr>
            </w:pPr>
            <w:hyperlink r:id="rId108" w:history="1">
              <w:r w:rsidR="00823A20" w:rsidRPr="003D33FA">
                <w:rPr>
                  <w:rStyle w:val="Hyperlink"/>
                  <w:rFonts w:ascii="Calibri" w:hAnsi="Calibri"/>
                  <w:sz w:val="22"/>
                  <w:szCs w:val="22"/>
                  <w:lang w:val="en-GB"/>
                </w:rPr>
                <w:t>https://creativecommons.org/licenses/by/3.0/de/</w:t>
              </w:r>
            </w:hyperlink>
            <w:r w:rsidR="00823A20">
              <w:rPr>
                <w:rFonts w:ascii="Calibri" w:hAnsi="Calibri"/>
                <w:color w:val="000000"/>
                <w:sz w:val="22"/>
                <w:szCs w:val="22"/>
                <w:lang w:val="en-GB"/>
              </w:rPr>
              <w:t xml:space="preserve"> </w:t>
            </w:r>
          </w:p>
        </w:tc>
        <w:tc>
          <w:tcPr>
            <w:tcW w:w="1843" w:type="dxa"/>
            <w:shd w:val="clear" w:color="auto" w:fill="auto"/>
            <w:vAlign w:val="center"/>
          </w:tcPr>
          <w:p w14:paraId="74948F22"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cc-by-3.0</w:t>
            </w:r>
          </w:p>
        </w:tc>
      </w:tr>
      <w:tr w:rsidR="00823A20" w:rsidRPr="00FB4FB7" w14:paraId="1E6F1EE7" w14:textId="77777777" w:rsidTr="00CE7D93">
        <w:trPr>
          <w:cantSplit/>
          <w:trHeight w:val="300"/>
        </w:trPr>
        <w:tc>
          <w:tcPr>
            <w:tcW w:w="1985" w:type="dxa"/>
            <w:shd w:val="clear" w:color="auto" w:fill="auto"/>
            <w:vAlign w:val="center"/>
          </w:tcPr>
          <w:p w14:paraId="0417FF65"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w:t>
            </w:r>
            <w:r>
              <w:rPr>
                <w:rFonts w:ascii="Calibri" w:hAnsi="Calibri"/>
                <w:b/>
                <w:color w:val="000000"/>
                <w:sz w:val="22"/>
                <w:szCs w:val="22"/>
              </w:rPr>
              <w:t>by-</w:t>
            </w:r>
            <w:r w:rsidRPr="00FB4FB7">
              <w:rPr>
                <w:rFonts w:ascii="Calibri" w:hAnsi="Calibri"/>
                <w:b/>
                <w:color w:val="000000"/>
                <w:sz w:val="22"/>
                <w:szCs w:val="22"/>
              </w:rPr>
              <w:t>nc</w:t>
            </w:r>
          </w:p>
        </w:tc>
        <w:tc>
          <w:tcPr>
            <w:tcW w:w="4111" w:type="dxa"/>
            <w:shd w:val="clear" w:color="auto" w:fill="auto"/>
            <w:vAlign w:val="center"/>
          </w:tcPr>
          <w:p w14:paraId="27AD6A43" w14:textId="01C262A9" w:rsidR="00823A20" w:rsidRPr="00FB4FB7" w:rsidRDefault="00823A20" w:rsidP="00060F95">
            <w:pPr>
              <w:spacing w:before="0" w:after="0" w:line="240" w:lineRule="auto"/>
              <w:rPr>
                <w:rFonts w:ascii="Calibri" w:hAnsi="Calibri"/>
                <w:color w:val="000000"/>
                <w:sz w:val="22"/>
                <w:szCs w:val="22"/>
              </w:rPr>
            </w:pPr>
            <w:r w:rsidRPr="003A0547">
              <w:rPr>
                <w:rFonts w:ascii="Calibri" w:hAnsi="Calibri"/>
                <w:color w:val="000000"/>
                <w:sz w:val="22"/>
                <w:szCs w:val="22"/>
              </w:rPr>
              <w:t xml:space="preserve">Creative Commons Namensnennung </w:t>
            </w:r>
            <w:r>
              <w:rPr>
                <w:rFonts w:ascii="Calibri" w:hAnsi="Calibri"/>
                <w:color w:val="000000"/>
                <w:sz w:val="22"/>
                <w:szCs w:val="22"/>
              </w:rPr>
              <w:t xml:space="preserve">- </w:t>
            </w:r>
            <w:r w:rsidRPr="00FB4FB7">
              <w:rPr>
                <w:rFonts w:ascii="Calibri" w:hAnsi="Calibri"/>
                <w:color w:val="000000"/>
                <w:sz w:val="22"/>
                <w:szCs w:val="22"/>
              </w:rPr>
              <w:t>Nicht kommerziell</w:t>
            </w:r>
            <w:r>
              <w:rPr>
                <w:rFonts w:ascii="Calibri" w:hAnsi="Calibri"/>
                <w:color w:val="000000"/>
                <w:sz w:val="22"/>
                <w:szCs w:val="22"/>
              </w:rPr>
              <w:t xml:space="preserve"> (CC BY</w:t>
            </w:r>
            <w:r w:rsidR="00060F95">
              <w:rPr>
                <w:rFonts w:ascii="Calibri" w:hAnsi="Calibri"/>
                <w:color w:val="000000"/>
                <w:sz w:val="22"/>
                <w:szCs w:val="22"/>
              </w:rPr>
              <w:t>-</w:t>
            </w:r>
            <w:r>
              <w:rPr>
                <w:rFonts w:ascii="Calibri" w:hAnsi="Calibri"/>
                <w:color w:val="000000"/>
                <w:sz w:val="22"/>
                <w:szCs w:val="22"/>
              </w:rPr>
              <w:t>NC)</w:t>
            </w:r>
          </w:p>
        </w:tc>
        <w:tc>
          <w:tcPr>
            <w:tcW w:w="3119" w:type="dxa"/>
            <w:shd w:val="clear" w:color="auto" w:fill="auto"/>
          </w:tcPr>
          <w:p w14:paraId="42D24906" w14:textId="177572E2" w:rsidR="00823A20" w:rsidRPr="00FB4FB7" w:rsidRDefault="00C359BD" w:rsidP="00CE7D93">
            <w:pPr>
              <w:spacing w:before="0" w:after="0" w:line="240" w:lineRule="auto"/>
              <w:rPr>
                <w:rFonts w:ascii="Calibri" w:hAnsi="Calibri"/>
                <w:color w:val="000000"/>
                <w:sz w:val="22"/>
                <w:szCs w:val="22"/>
              </w:rPr>
            </w:pPr>
            <w:hyperlink r:id="rId109" w:history="1">
              <w:r w:rsidR="0062232C" w:rsidRPr="00383FB9">
                <w:rPr>
                  <w:rStyle w:val="Hyperlink"/>
                  <w:rFonts w:ascii="Calibri" w:hAnsi="Calibri"/>
                  <w:sz w:val="22"/>
                  <w:szCs w:val="22"/>
                </w:rPr>
                <w:t>http://dcat-ap.de/def/licenses/cc-by-nc/</w:t>
              </w:r>
            </w:hyperlink>
            <w:r w:rsidR="00823A20">
              <w:rPr>
                <w:rFonts w:ascii="Calibri" w:hAnsi="Calibri"/>
                <w:color w:val="000000"/>
                <w:sz w:val="22"/>
                <w:szCs w:val="22"/>
              </w:rPr>
              <w:t xml:space="preserve"> </w:t>
            </w:r>
          </w:p>
        </w:tc>
        <w:tc>
          <w:tcPr>
            <w:tcW w:w="2409" w:type="dxa"/>
            <w:shd w:val="clear" w:color="auto" w:fill="auto"/>
            <w:vAlign w:val="center"/>
          </w:tcPr>
          <w:p w14:paraId="18483AB8" w14:textId="616A206C" w:rsidR="00823A20" w:rsidRPr="00FB4FB7" w:rsidRDefault="00C359BD" w:rsidP="00CE7D93">
            <w:pPr>
              <w:spacing w:before="0" w:after="0" w:line="240" w:lineRule="auto"/>
              <w:rPr>
                <w:rFonts w:ascii="Calibri" w:hAnsi="Calibri"/>
                <w:color w:val="000000"/>
                <w:sz w:val="22"/>
                <w:szCs w:val="22"/>
              </w:rPr>
            </w:pPr>
            <w:hyperlink r:id="rId110" w:history="1">
              <w:r w:rsidR="00823A20" w:rsidRPr="003D33FA">
                <w:rPr>
                  <w:rStyle w:val="Hyperlink"/>
                  <w:rFonts w:ascii="Calibri" w:hAnsi="Calibri"/>
                  <w:sz w:val="22"/>
                  <w:szCs w:val="22"/>
                </w:rPr>
                <w:t>http://creativecommons.org/licenses/by-nc/</w:t>
              </w:r>
            </w:hyperlink>
            <w:r w:rsidR="00823A20">
              <w:rPr>
                <w:rFonts w:ascii="Calibri" w:hAnsi="Calibri"/>
                <w:color w:val="000000"/>
                <w:sz w:val="22"/>
                <w:szCs w:val="22"/>
              </w:rPr>
              <w:t xml:space="preserve"> </w:t>
            </w:r>
          </w:p>
        </w:tc>
        <w:tc>
          <w:tcPr>
            <w:tcW w:w="1843" w:type="dxa"/>
            <w:shd w:val="clear" w:color="auto" w:fill="auto"/>
            <w:vAlign w:val="center"/>
          </w:tcPr>
          <w:p w14:paraId="2601643C"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cc-nc</w:t>
            </w:r>
          </w:p>
        </w:tc>
      </w:tr>
      <w:tr w:rsidR="00823A20" w:rsidRPr="00FB4FB7" w14:paraId="4C0A20E8" w14:textId="77777777" w:rsidTr="00CE7D93">
        <w:trPr>
          <w:cantSplit/>
          <w:trHeight w:val="300"/>
        </w:trPr>
        <w:tc>
          <w:tcPr>
            <w:tcW w:w="1985" w:type="dxa"/>
            <w:shd w:val="clear" w:color="auto" w:fill="auto"/>
            <w:vAlign w:val="center"/>
          </w:tcPr>
          <w:p w14:paraId="280133E0"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cc-by-nc/3.</w:t>
            </w:r>
            <w:r w:rsidRPr="00FB4FB7">
              <w:rPr>
                <w:rFonts w:ascii="Calibri" w:hAnsi="Calibri"/>
                <w:b/>
                <w:color w:val="000000"/>
                <w:sz w:val="22"/>
                <w:szCs w:val="22"/>
              </w:rPr>
              <w:t>0</w:t>
            </w:r>
          </w:p>
        </w:tc>
        <w:tc>
          <w:tcPr>
            <w:tcW w:w="4111" w:type="dxa"/>
            <w:shd w:val="clear" w:color="auto" w:fill="auto"/>
            <w:vAlign w:val="center"/>
          </w:tcPr>
          <w:p w14:paraId="512FD571" w14:textId="77777777" w:rsidR="00823A20" w:rsidRPr="00FB4FB7" w:rsidRDefault="00823A20" w:rsidP="00CE7D93">
            <w:pPr>
              <w:spacing w:before="0" w:after="0" w:line="240" w:lineRule="auto"/>
              <w:rPr>
                <w:rFonts w:ascii="Calibri" w:hAnsi="Calibri"/>
                <w:color w:val="000000"/>
                <w:sz w:val="22"/>
                <w:szCs w:val="22"/>
              </w:rPr>
            </w:pPr>
            <w:r w:rsidRPr="003A0547">
              <w:rPr>
                <w:rFonts w:ascii="Calibri" w:hAnsi="Calibri"/>
                <w:color w:val="000000"/>
                <w:sz w:val="22"/>
                <w:szCs w:val="22"/>
              </w:rPr>
              <w:t xml:space="preserve">Creative Commons </w:t>
            </w:r>
            <w:r w:rsidRPr="00EB4653">
              <w:rPr>
                <w:rFonts w:ascii="Calibri" w:hAnsi="Calibri"/>
                <w:color w:val="000000"/>
                <w:sz w:val="22"/>
                <w:szCs w:val="22"/>
              </w:rPr>
              <w:t>Namensnennung-Nicht kommerziell 3.0 Deutschland</w:t>
            </w:r>
            <w:r>
              <w:rPr>
                <w:rFonts w:ascii="Calibri" w:hAnsi="Calibri"/>
                <w:color w:val="000000"/>
                <w:sz w:val="22"/>
                <w:szCs w:val="22"/>
              </w:rPr>
              <w:t xml:space="preserve"> (CC BY-NC 3.0 DE)</w:t>
            </w:r>
          </w:p>
        </w:tc>
        <w:tc>
          <w:tcPr>
            <w:tcW w:w="3119" w:type="dxa"/>
            <w:shd w:val="clear" w:color="auto" w:fill="auto"/>
          </w:tcPr>
          <w:p w14:paraId="331C2B51" w14:textId="62F090CD" w:rsidR="00823A20" w:rsidRPr="00FB4FB7" w:rsidRDefault="00A00944" w:rsidP="00CE7D93">
            <w:pPr>
              <w:spacing w:before="0" w:after="0" w:line="240" w:lineRule="auto"/>
              <w:rPr>
                <w:rFonts w:ascii="Calibri" w:hAnsi="Calibri"/>
                <w:color w:val="000000"/>
                <w:sz w:val="22"/>
                <w:szCs w:val="22"/>
              </w:rPr>
            </w:pPr>
            <w:hyperlink r:id="rId111" w:history="1">
              <w:r w:rsidRPr="00615B8E">
                <w:rPr>
                  <w:rStyle w:val="Hyperlink"/>
                  <w:rFonts w:ascii="Calibri" w:hAnsi="Calibri"/>
                  <w:sz w:val="22"/>
                  <w:szCs w:val="22"/>
                </w:rPr>
                <w:t>http://dcat-ap.de/def/licenses/cc-by-nc-de/3.0</w:t>
              </w:r>
            </w:hyperlink>
            <w:r w:rsidR="0062232C">
              <w:rPr>
                <w:rFonts w:ascii="Calibri" w:hAnsi="Calibri"/>
                <w:color w:val="000000"/>
                <w:sz w:val="22"/>
                <w:szCs w:val="22"/>
              </w:rPr>
              <w:t xml:space="preserve"> </w:t>
            </w:r>
          </w:p>
        </w:tc>
        <w:tc>
          <w:tcPr>
            <w:tcW w:w="2409" w:type="dxa"/>
            <w:shd w:val="clear" w:color="auto" w:fill="auto"/>
            <w:vAlign w:val="center"/>
          </w:tcPr>
          <w:p w14:paraId="5AB67F0B" w14:textId="2029C985" w:rsidR="00823A20" w:rsidRPr="00FB4FB7" w:rsidRDefault="00C359BD" w:rsidP="00CE7D93">
            <w:pPr>
              <w:spacing w:before="0" w:after="0" w:line="240" w:lineRule="auto"/>
              <w:rPr>
                <w:rFonts w:ascii="Calibri" w:hAnsi="Calibri"/>
                <w:color w:val="000000"/>
                <w:sz w:val="22"/>
                <w:szCs w:val="22"/>
              </w:rPr>
            </w:pPr>
            <w:hyperlink r:id="rId112" w:history="1">
              <w:r w:rsidR="00823A20" w:rsidRPr="003D33FA">
                <w:rPr>
                  <w:rStyle w:val="Hyperlink"/>
                  <w:rFonts w:ascii="Calibri" w:hAnsi="Calibri"/>
                  <w:sz w:val="22"/>
                  <w:szCs w:val="22"/>
                </w:rPr>
                <w:t>https://creativecommons.org/licenses/by-nc/3.0/de/</w:t>
              </w:r>
            </w:hyperlink>
            <w:r w:rsidR="00823A20">
              <w:rPr>
                <w:rFonts w:ascii="Calibri" w:hAnsi="Calibri"/>
                <w:color w:val="000000"/>
                <w:sz w:val="22"/>
                <w:szCs w:val="22"/>
              </w:rPr>
              <w:t xml:space="preserve">   </w:t>
            </w:r>
          </w:p>
        </w:tc>
        <w:tc>
          <w:tcPr>
            <w:tcW w:w="1843" w:type="dxa"/>
            <w:shd w:val="clear" w:color="auto" w:fill="auto"/>
            <w:vAlign w:val="center"/>
          </w:tcPr>
          <w:p w14:paraId="2634A0D0"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cc-nc-3.0</w:t>
            </w:r>
          </w:p>
        </w:tc>
      </w:tr>
      <w:tr w:rsidR="00823A20" w:rsidRPr="00FB4FB7" w14:paraId="00DA560A" w14:textId="77777777" w:rsidTr="00CE7D93">
        <w:trPr>
          <w:cantSplit/>
          <w:trHeight w:val="300"/>
        </w:trPr>
        <w:tc>
          <w:tcPr>
            <w:tcW w:w="1985" w:type="dxa"/>
            <w:shd w:val="clear" w:color="auto" w:fill="auto"/>
            <w:vAlign w:val="center"/>
          </w:tcPr>
          <w:p w14:paraId="3B9D39DA"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cc-by-nc/4.</w:t>
            </w:r>
            <w:r w:rsidRPr="00FB4FB7">
              <w:rPr>
                <w:rFonts w:ascii="Calibri" w:hAnsi="Calibri"/>
                <w:b/>
                <w:color w:val="000000"/>
                <w:sz w:val="22"/>
                <w:szCs w:val="22"/>
              </w:rPr>
              <w:t>0</w:t>
            </w:r>
          </w:p>
        </w:tc>
        <w:tc>
          <w:tcPr>
            <w:tcW w:w="4111" w:type="dxa"/>
            <w:shd w:val="clear" w:color="auto" w:fill="auto"/>
            <w:vAlign w:val="center"/>
          </w:tcPr>
          <w:p w14:paraId="19C1244F" w14:textId="77777777" w:rsidR="00823A20" w:rsidRPr="003A0547" w:rsidRDefault="00823A20" w:rsidP="00CE7D93">
            <w:pPr>
              <w:spacing w:before="0" w:after="0" w:line="240" w:lineRule="auto"/>
              <w:rPr>
                <w:rFonts w:ascii="Calibri" w:hAnsi="Calibri"/>
                <w:color w:val="000000"/>
                <w:sz w:val="22"/>
                <w:szCs w:val="22"/>
              </w:rPr>
            </w:pPr>
            <w:r w:rsidRPr="003A0547">
              <w:rPr>
                <w:rFonts w:ascii="Calibri" w:hAnsi="Calibri"/>
                <w:color w:val="000000"/>
                <w:sz w:val="22"/>
                <w:szCs w:val="22"/>
              </w:rPr>
              <w:t>Creative Commons Namensnennung -</w:t>
            </w:r>
            <w:r w:rsidRPr="00EB4653">
              <w:rPr>
                <w:rFonts w:ascii="Calibri" w:hAnsi="Calibri"/>
                <w:color w:val="000000"/>
                <w:sz w:val="22"/>
                <w:szCs w:val="22"/>
              </w:rPr>
              <w:t xml:space="preserve"> Nicht kommerziell</w:t>
            </w:r>
            <w:r w:rsidRPr="003A0547">
              <w:rPr>
                <w:rFonts w:ascii="Calibri" w:hAnsi="Calibri"/>
                <w:color w:val="000000"/>
                <w:sz w:val="22"/>
                <w:szCs w:val="22"/>
              </w:rPr>
              <w:t xml:space="preserve"> 4.0 International (CC BY-NC 4.0)</w:t>
            </w:r>
          </w:p>
        </w:tc>
        <w:tc>
          <w:tcPr>
            <w:tcW w:w="3119" w:type="dxa"/>
            <w:shd w:val="clear" w:color="auto" w:fill="auto"/>
          </w:tcPr>
          <w:p w14:paraId="219AA273" w14:textId="371A5B59" w:rsidR="00823A20" w:rsidRPr="003A0547" w:rsidRDefault="00A00944" w:rsidP="00CE7D93">
            <w:pPr>
              <w:spacing w:before="0" w:after="0" w:line="240" w:lineRule="auto"/>
              <w:rPr>
                <w:rFonts w:ascii="Calibri" w:hAnsi="Calibri"/>
                <w:color w:val="000000"/>
                <w:sz w:val="22"/>
                <w:szCs w:val="22"/>
              </w:rPr>
            </w:pPr>
            <w:hyperlink r:id="rId113" w:history="1">
              <w:r w:rsidRPr="00615B8E">
                <w:rPr>
                  <w:rStyle w:val="Hyperlink"/>
                  <w:rFonts w:ascii="Calibri" w:hAnsi="Calibri"/>
                  <w:sz w:val="22"/>
                  <w:szCs w:val="22"/>
                </w:rPr>
                <w:t>http://dcat-ap.de/def/licenses/cc-by-nc/4.0</w:t>
              </w:r>
            </w:hyperlink>
            <w:r w:rsidR="00823A20">
              <w:rPr>
                <w:rFonts w:ascii="Calibri" w:hAnsi="Calibri"/>
                <w:color w:val="000000"/>
                <w:sz w:val="22"/>
                <w:szCs w:val="22"/>
              </w:rPr>
              <w:t xml:space="preserve"> </w:t>
            </w:r>
          </w:p>
        </w:tc>
        <w:tc>
          <w:tcPr>
            <w:tcW w:w="2409" w:type="dxa"/>
            <w:shd w:val="clear" w:color="auto" w:fill="auto"/>
            <w:vAlign w:val="center"/>
          </w:tcPr>
          <w:p w14:paraId="4456CEA6" w14:textId="1FBE40B4" w:rsidR="00823A20" w:rsidRPr="003A0547" w:rsidRDefault="00C359BD" w:rsidP="00CE7D93">
            <w:pPr>
              <w:spacing w:before="0" w:after="0" w:line="240" w:lineRule="auto"/>
              <w:rPr>
                <w:rFonts w:ascii="Calibri" w:hAnsi="Calibri"/>
                <w:color w:val="000000"/>
                <w:sz w:val="22"/>
                <w:szCs w:val="22"/>
              </w:rPr>
            </w:pPr>
            <w:hyperlink r:id="rId114" w:history="1">
              <w:r w:rsidR="00823A20" w:rsidRPr="003A0547">
                <w:rPr>
                  <w:rStyle w:val="Hyperlink"/>
                  <w:rFonts w:ascii="Calibri" w:hAnsi="Calibri"/>
                  <w:sz w:val="22"/>
                  <w:szCs w:val="22"/>
                </w:rPr>
                <w:t>http://creativecommons.org/licenses/by-nc/4.0/</w:t>
              </w:r>
            </w:hyperlink>
            <w:r w:rsidR="00823A20" w:rsidRPr="003A0547">
              <w:rPr>
                <w:rFonts w:ascii="Calibri" w:hAnsi="Calibri"/>
                <w:color w:val="000000"/>
                <w:sz w:val="22"/>
                <w:szCs w:val="22"/>
              </w:rPr>
              <w:t xml:space="preserve"> </w:t>
            </w:r>
          </w:p>
        </w:tc>
        <w:tc>
          <w:tcPr>
            <w:tcW w:w="1843" w:type="dxa"/>
            <w:shd w:val="clear" w:color="auto" w:fill="auto"/>
            <w:vAlign w:val="center"/>
          </w:tcPr>
          <w:p w14:paraId="51428AF9"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cc-by-nc-4.0</w:t>
            </w:r>
          </w:p>
        </w:tc>
      </w:tr>
      <w:tr w:rsidR="00823A20" w:rsidRPr="00FB4FB7" w14:paraId="4BC3BEC5" w14:textId="77777777" w:rsidTr="00CE7D93">
        <w:trPr>
          <w:cantSplit/>
          <w:trHeight w:val="300"/>
        </w:trPr>
        <w:tc>
          <w:tcPr>
            <w:tcW w:w="1985" w:type="dxa"/>
            <w:shd w:val="clear" w:color="auto" w:fill="auto"/>
            <w:vAlign w:val="center"/>
          </w:tcPr>
          <w:p w14:paraId="53238078"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w:t>
            </w:r>
            <w:r>
              <w:rPr>
                <w:rFonts w:ascii="Calibri" w:hAnsi="Calibri"/>
                <w:b/>
                <w:color w:val="000000"/>
                <w:sz w:val="22"/>
                <w:szCs w:val="22"/>
              </w:rPr>
              <w:t>-</w:t>
            </w:r>
            <w:r w:rsidRPr="00FB4FB7">
              <w:rPr>
                <w:rFonts w:ascii="Calibri" w:hAnsi="Calibri"/>
                <w:b/>
                <w:color w:val="000000"/>
                <w:sz w:val="22"/>
                <w:szCs w:val="22"/>
              </w:rPr>
              <w:t>by</w:t>
            </w:r>
            <w:r>
              <w:rPr>
                <w:rFonts w:ascii="Calibri" w:hAnsi="Calibri"/>
                <w:b/>
                <w:color w:val="000000"/>
                <w:sz w:val="22"/>
                <w:szCs w:val="22"/>
              </w:rPr>
              <w:t>-</w:t>
            </w:r>
            <w:r w:rsidRPr="00FB4FB7">
              <w:rPr>
                <w:rFonts w:ascii="Calibri" w:hAnsi="Calibri"/>
                <w:b/>
                <w:color w:val="000000"/>
                <w:sz w:val="22"/>
                <w:szCs w:val="22"/>
              </w:rPr>
              <w:t>nd</w:t>
            </w:r>
          </w:p>
        </w:tc>
        <w:tc>
          <w:tcPr>
            <w:tcW w:w="4111" w:type="dxa"/>
            <w:shd w:val="clear" w:color="auto" w:fill="auto"/>
            <w:vAlign w:val="center"/>
          </w:tcPr>
          <w:p w14:paraId="14045656"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Creative Commons Name</w:t>
            </w:r>
            <w:r>
              <w:rPr>
                <w:rFonts w:ascii="Calibri" w:hAnsi="Calibri"/>
                <w:color w:val="000000"/>
                <w:sz w:val="22"/>
                <w:szCs w:val="22"/>
              </w:rPr>
              <w:t xml:space="preserve">nsnennung - Keine Bearbeitung (CC </w:t>
            </w:r>
            <w:r w:rsidRPr="00FB4FB7">
              <w:rPr>
                <w:rFonts w:ascii="Calibri" w:hAnsi="Calibri"/>
                <w:color w:val="000000"/>
                <w:sz w:val="22"/>
                <w:szCs w:val="22"/>
              </w:rPr>
              <w:t>BY-ND)</w:t>
            </w:r>
          </w:p>
        </w:tc>
        <w:tc>
          <w:tcPr>
            <w:tcW w:w="3119" w:type="dxa"/>
            <w:shd w:val="clear" w:color="auto" w:fill="auto"/>
          </w:tcPr>
          <w:p w14:paraId="0570DEE9" w14:textId="52671A1E" w:rsidR="00823A20" w:rsidRPr="00FB4FB7" w:rsidRDefault="00C359BD" w:rsidP="00CE7D93">
            <w:pPr>
              <w:spacing w:before="0" w:after="0" w:line="240" w:lineRule="auto"/>
              <w:rPr>
                <w:rFonts w:ascii="Calibri" w:hAnsi="Calibri"/>
                <w:color w:val="000000"/>
                <w:sz w:val="22"/>
                <w:szCs w:val="22"/>
              </w:rPr>
            </w:pPr>
            <w:hyperlink r:id="rId115" w:history="1">
              <w:r w:rsidR="00823A20" w:rsidRPr="003D33FA">
                <w:rPr>
                  <w:rStyle w:val="Hyperlink"/>
                  <w:rFonts w:ascii="Calibri" w:hAnsi="Calibri"/>
                  <w:sz w:val="22"/>
                  <w:szCs w:val="22"/>
                </w:rPr>
                <w:t>http://dcat-ap.de/def/licenses/cc-by-nd/</w:t>
              </w:r>
            </w:hyperlink>
            <w:r w:rsidR="00823A20">
              <w:rPr>
                <w:rFonts w:ascii="Calibri" w:hAnsi="Calibri"/>
                <w:color w:val="000000"/>
                <w:sz w:val="22"/>
                <w:szCs w:val="22"/>
              </w:rPr>
              <w:t xml:space="preserve"> </w:t>
            </w:r>
          </w:p>
        </w:tc>
        <w:tc>
          <w:tcPr>
            <w:tcW w:w="2409" w:type="dxa"/>
            <w:shd w:val="clear" w:color="auto" w:fill="auto"/>
            <w:vAlign w:val="center"/>
          </w:tcPr>
          <w:p w14:paraId="562456ED" w14:textId="37A9D578" w:rsidR="00823A20" w:rsidRPr="00FB4FB7" w:rsidRDefault="00C359BD" w:rsidP="00CE7D93">
            <w:pPr>
              <w:spacing w:before="0" w:after="0" w:line="240" w:lineRule="auto"/>
              <w:rPr>
                <w:rFonts w:ascii="Calibri" w:hAnsi="Calibri"/>
                <w:color w:val="000000"/>
                <w:sz w:val="22"/>
                <w:szCs w:val="22"/>
              </w:rPr>
            </w:pPr>
            <w:hyperlink r:id="rId116" w:history="1">
              <w:r w:rsidR="00823A20" w:rsidRPr="003D33FA">
                <w:rPr>
                  <w:rStyle w:val="Hyperlink"/>
                  <w:rFonts w:ascii="Calibri" w:hAnsi="Calibri"/>
                  <w:sz w:val="22"/>
                  <w:szCs w:val="22"/>
                </w:rPr>
                <w:t>http://creativecommons.org/licenses/by-nd/3.0/</w:t>
              </w:r>
            </w:hyperlink>
            <w:r w:rsidR="00823A20">
              <w:rPr>
                <w:rFonts w:ascii="Calibri" w:hAnsi="Calibri"/>
                <w:color w:val="000000"/>
                <w:sz w:val="22"/>
                <w:szCs w:val="22"/>
              </w:rPr>
              <w:t xml:space="preserve"> </w:t>
            </w:r>
          </w:p>
        </w:tc>
        <w:tc>
          <w:tcPr>
            <w:tcW w:w="1843" w:type="dxa"/>
            <w:shd w:val="clear" w:color="auto" w:fill="auto"/>
            <w:vAlign w:val="center"/>
          </w:tcPr>
          <w:p w14:paraId="4B27AA79"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cc-by-nd</w:t>
            </w:r>
          </w:p>
        </w:tc>
      </w:tr>
      <w:tr w:rsidR="00823A20" w:rsidRPr="00FB4FB7" w14:paraId="0730132E" w14:textId="77777777" w:rsidTr="00CE7D93">
        <w:trPr>
          <w:cantSplit/>
          <w:trHeight w:val="300"/>
        </w:trPr>
        <w:tc>
          <w:tcPr>
            <w:tcW w:w="1985" w:type="dxa"/>
            <w:shd w:val="clear" w:color="auto" w:fill="auto"/>
            <w:vAlign w:val="center"/>
          </w:tcPr>
          <w:p w14:paraId="2F7A6B1A"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cc-by-nd/3.</w:t>
            </w:r>
            <w:r w:rsidRPr="00FB4FB7">
              <w:rPr>
                <w:rFonts w:ascii="Calibri" w:hAnsi="Calibri"/>
                <w:b/>
                <w:color w:val="000000"/>
                <w:sz w:val="22"/>
                <w:szCs w:val="22"/>
              </w:rPr>
              <w:t>0</w:t>
            </w:r>
          </w:p>
        </w:tc>
        <w:tc>
          <w:tcPr>
            <w:tcW w:w="4111" w:type="dxa"/>
            <w:shd w:val="clear" w:color="auto" w:fill="auto"/>
            <w:vAlign w:val="center"/>
          </w:tcPr>
          <w:p w14:paraId="066B8EA1" w14:textId="77777777" w:rsidR="00823A20" w:rsidRPr="003A0547" w:rsidRDefault="00823A20" w:rsidP="00CE7D93">
            <w:pPr>
              <w:spacing w:before="0" w:after="0" w:line="240" w:lineRule="auto"/>
              <w:rPr>
                <w:rFonts w:ascii="Calibri" w:hAnsi="Calibri"/>
                <w:color w:val="000000"/>
                <w:sz w:val="22"/>
                <w:szCs w:val="22"/>
              </w:rPr>
            </w:pPr>
            <w:r w:rsidRPr="003A0547">
              <w:rPr>
                <w:rFonts w:ascii="Calibri" w:hAnsi="Calibri"/>
                <w:color w:val="000000"/>
                <w:sz w:val="22"/>
                <w:szCs w:val="22"/>
              </w:rPr>
              <w:t>Creative Commons Namensnennung -</w:t>
            </w:r>
            <w:r>
              <w:rPr>
                <w:rFonts w:ascii="Calibri" w:hAnsi="Calibri"/>
                <w:color w:val="000000"/>
                <w:sz w:val="22"/>
                <w:szCs w:val="22"/>
              </w:rPr>
              <w:t>- Keine Bearbeitung</w:t>
            </w:r>
            <w:r w:rsidRPr="003A0547">
              <w:rPr>
                <w:rFonts w:ascii="Calibri" w:hAnsi="Calibri"/>
                <w:color w:val="000000"/>
                <w:sz w:val="22"/>
                <w:szCs w:val="22"/>
              </w:rPr>
              <w:t xml:space="preserve"> 3.0 Unported (CC BY-ND 3.0)</w:t>
            </w:r>
          </w:p>
        </w:tc>
        <w:tc>
          <w:tcPr>
            <w:tcW w:w="3119" w:type="dxa"/>
            <w:shd w:val="clear" w:color="auto" w:fill="auto"/>
          </w:tcPr>
          <w:p w14:paraId="674B6338" w14:textId="5F860C31" w:rsidR="00823A20" w:rsidRPr="003A0547" w:rsidRDefault="00C359BD" w:rsidP="00CE7D93">
            <w:pPr>
              <w:spacing w:before="0" w:after="0" w:line="240" w:lineRule="auto"/>
              <w:rPr>
                <w:rFonts w:ascii="Calibri" w:hAnsi="Calibri"/>
                <w:color w:val="000000"/>
                <w:sz w:val="22"/>
                <w:szCs w:val="22"/>
              </w:rPr>
            </w:pPr>
            <w:hyperlink r:id="rId117" w:history="1">
              <w:r w:rsidR="00823A20" w:rsidRPr="003A0547">
                <w:rPr>
                  <w:rStyle w:val="Hyperlink"/>
                  <w:rFonts w:ascii="Calibri" w:hAnsi="Calibri"/>
                  <w:sz w:val="22"/>
                  <w:szCs w:val="22"/>
                </w:rPr>
                <w:t>http://dcat-ap.de/def/licenses/cc-by-nd/3.0</w:t>
              </w:r>
            </w:hyperlink>
            <w:r w:rsidR="00823A20">
              <w:rPr>
                <w:rFonts w:ascii="Calibri" w:hAnsi="Calibri"/>
                <w:color w:val="000000"/>
                <w:sz w:val="22"/>
                <w:szCs w:val="22"/>
              </w:rPr>
              <w:t xml:space="preserve"> </w:t>
            </w:r>
            <w:r w:rsidR="00823A20" w:rsidRPr="003A0547">
              <w:rPr>
                <w:rFonts w:ascii="Calibri" w:hAnsi="Calibri"/>
                <w:color w:val="000000"/>
                <w:sz w:val="22"/>
                <w:szCs w:val="22"/>
              </w:rPr>
              <w:t xml:space="preserve"> </w:t>
            </w:r>
          </w:p>
        </w:tc>
        <w:tc>
          <w:tcPr>
            <w:tcW w:w="2409" w:type="dxa"/>
            <w:shd w:val="clear" w:color="auto" w:fill="auto"/>
            <w:vAlign w:val="center"/>
          </w:tcPr>
          <w:p w14:paraId="522A460A" w14:textId="5C9FF75D" w:rsidR="00823A20" w:rsidRPr="00823A20" w:rsidRDefault="00C359BD" w:rsidP="00CE7D93">
            <w:pPr>
              <w:spacing w:before="0" w:after="0" w:line="240" w:lineRule="auto"/>
              <w:rPr>
                <w:rFonts w:ascii="Calibri" w:hAnsi="Calibri"/>
                <w:color w:val="000000"/>
                <w:sz w:val="22"/>
                <w:szCs w:val="22"/>
              </w:rPr>
            </w:pPr>
            <w:hyperlink r:id="rId118" w:history="1">
              <w:r w:rsidR="00823A20" w:rsidRPr="00823A20">
                <w:rPr>
                  <w:rStyle w:val="Hyperlink"/>
                  <w:rFonts w:ascii="Calibri" w:hAnsi="Calibri"/>
                  <w:sz w:val="22"/>
                  <w:szCs w:val="22"/>
                </w:rPr>
                <w:t>http://creativecommons.org/licenses/by-nd/3.0/</w:t>
              </w:r>
            </w:hyperlink>
            <w:r w:rsidR="00823A20" w:rsidRPr="00823A20">
              <w:rPr>
                <w:rFonts w:ascii="Calibri" w:hAnsi="Calibri"/>
                <w:color w:val="000000"/>
                <w:sz w:val="22"/>
                <w:szCs w:val="22"/>
              </w:rPr>
              <w:t xml:space="preserve"> </w:t>
            </w:r>
          </w:p>
        </w:tc>
        <w:tc>
          <w:tcPr>
            <w:tcW w:w="1843" w:type="dxa"/>
            <w:shd w:val="clear" w:color="auto" w:fill="auto"/>
            <w:vAlign w:val="center"/>
          </w:tcPr>
          <w:p w14:paraId="3ACDE0A6"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cc-by-nd-3.0</w:t>
            </w:r>
          </w:p>
        </w:tc>
      </w:tr>
      <w:tr w:rsidR="00823A20" w:rsidRPr="00FB4FB7" w14:paraId="4F72D77E" w14:textId="77777777" w:rsidTr="00CE7D93">
        <w:trPr>
          <w:cantSplit/>
          <w:trHeight w:val="300"/>
        </w:trPr>
        <w:tc>
          <w:tcPr>
            <w:tcW w:w="1985" w:type="dxa"/>
            <w:shd w:val="clear" w:color="auto" w:fill="auto"/>
            <w:vAlign w:val="center"/>
          </w:tcPr>
          <w:p w14:paraId="5A5C7B24"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w:t>
            </w:r>
            <w:r>
              <w:rPr>
                <w:rFonts w:ascii="Calibri" w:hAnsi="Calibri"/>
                <w:b/>
                <w:color w:val="000000"/>
                <w:sz w:val="22"/>
                <w:szCs w:val="22"/>
              </w:rPr>
              <w:t>-by-n</w:t>
            </w:r>
            <w:r w:rsidRPr="00FB4FB7">
              <w:rPr>
                <w:rFonts w:ascii="Calibri" w:hAnsi="Calibri"/>
                <w:b/>
                <w:color w:val="000000"/>
                <w:sz w:val="22"/>
                <w:szCs w:val="22"/>
              </w:rPr>
              <w:t>d/4</w:t>
            </w:r>
            <w:r>
              <w:rPr>
                <w:rFonts w:ascii="Calibri" w:hAnsi="Calibri"/>
                <w:b/>
                <w:color w:val="000000"/>
                <w:sz w:val="22"/>
                <w:szCs w:val="22"/>
              </w:rPr>
              <w:t>.</w:t>
            </w:r>
            <w:r w:rsidRPr="00FB4FB7">
              <w:rPr>
                <w:rFonts w:ascii="Calibri" w:hAnsi="Calibri"/>
                <w:b/>
                <w:color w:val="000000"/>
                <w:sz w:val="22"/>
                <w:szCs w:val="22"/>
              </w:rPr>
              <w:t>0</w:t>
            </w:r>
          </w:p>
        </w:tc>
        <w:tc>
          <w:tcPr>
            <w:tcW w:w="4111" w:type="dxa"/>
            <w:shd w:val="clear" w:color="auto" w:fill="auto"/>
            <w:vAlign w:val="center"/>
          </w:tcPr>
          <w:p w14:paraId="28ECED18" w14:textId="77777777" w:rsidR="00823A20" w:rsidRPr="003A0547" w:rsidRDefault="00823A20" w:rsidP="00CE7D93">
            <w:pPr>
              <w:spacing w:before="0" w:after="0" w:line="240" w:lineRule="auto"/>
              <w:rPr>
                <w:rFonts w:ascii="Calibri" w:hAnsi="Calibri"/>
                <w:color w:val="000000"/>
                <w:sz w:val="22"/>
                <w:szCs w:val="22"/>
              </w:rPr>
            </w:pPr>
            <w:r w:rsidRPr="003A0547">
              <w:rPr>
                <w:rFonts w:ascii="Calibri" w:hAnsi="Calibri"/>
                <w:color w:val="000000"/>
                <w:sz w:val="22"/>
                <w:szCs w:val="22"/>
              </w:rPr>
              <w:t xml:space="preserve">Creative Commons Namensnennung - </w:t>
            </w:r>
            <w:r>
              <w:rPr>
                <w:rFonts w:ascii="Calibri" w:hAnsi="Calibri"/>
                <w:color w:val="000000"/>
                <w:sz w:val="22"/>
                <w:szCs w:val="22"/>
              </w:rPr>
              <w:t>- Keine Bearbeitung</w:t>
            </w:r>
            <w:r w:rsidRPr="003A0547">
              <w:rPr>
                <w:rFonts w:ascii="Calibri" w:hAnsi="Calibri"/>
                <w:color w:val="000000"/>
                <w:sz w:val="22"/>
                <w:szCs w:val="22"/>
              </w:rPr>
              <w:t xml:space="preserve"> 4.0 International (CC BY-ND 4.0)</w:t>
            </w:r>
          </w:p>
        </w:tc>
        <w:tc>
          <w:tcPr>
            <w:tcW w:w="3119" w:type="dxa"/>
            <w:shd w:val="clear" w:color="auto" w:fill="auto"/>
          </w:tcPr>
          <w:p w14:paraId="24508378" w14:textId="3EAC57B5" w:rsidR="00823A20" w:rsidRPr="003A0547" w:rsidRDefault="00C359BD" w:rsidP="00CE7D93">
            <w:pPr>
              <w:spacing w:before="0" w:after="0" w:line="240" w:lineRule="auto"/>
              <w:rPr>
                <w:rFonts w:ascii="Calibri" w:hAnsi="Calibri"/>
                <w:color w:val="000000"/>
                <w:sz w:val="22"/>
                <w:szCs w:val="22"/>
              </w:rPr>
            </w:pPr>
            <w:hyperlink r:id="rId119" w:history="1">
              <w:r w:rsidR="00823A20" w:rsidRPr="003A0547">
                <w:rPr>
                  <w:rStyle w:val="Hyperlink"/>
                  <w:rFonts w:ascii="Calibri" w:hAnsi="Calibri"/>
                  <w:sz w:val="22"/>
                  <w:szCs w:val="22"/>
                </w:rPr>
                <w:t>http://dcat-ap.de/def/licenses/cc-by-nd/4.0</w:t>
              </w:r>
            </w:hyperlink>
            <w:r w:rsidR="00823A20">
              <w:rPr>
                <w:rFonts w:ascii="Calibri" w:hAnsi="Calibri"/>
                <w:color w:val="000000"/>
                <w:sz w:val="22"/>
                <w:szCs w:val="22"/>
              </w:rPr>
              <w:t xml:space="preserve"> </w:t>
            </w:r>
            <w:r w:rsidR="00823A20" w:rsidRPr="003A0547">
              <w:rPr>
                <w:rFonts w:ascii="Calibri" w:hAnsi="Calibri"/>
                <w:color w:val="000000"/>
                <w:sz w:val="22"/>
                <w:szCs w:val="22"/>
              </w:rPr>
              <w:t xml:space="preserve"> </w:t>
            </w:r>
          </w:p>
        </w:tc>
        <w:tc>
          <w:tcPr>
            <w:tcW w:w="2409" w:type="dxa"/>
            <w:shd w:val="clear" w:color="auto" w:fill="auto"/>
            <w:vAlign w:val="center"/>
          </w:tcPr>
          <w:p w14:paraId="3FD04C97" w14:textId="55811B48" w:rsidR="00823A20" w:rsidRPr="00823A20" w:rsidRDefault="00823A20" w:rsidP="00CE7D93">
            <w:pPr>
              <w:spacing w:before="0" w:after="0" w:line="240" w:lineRule="auto"/>
              <w:rPr>
                <w:rFonts w:ascii="Calibri" w:hAnsi="Calibri"/>
                <w:color w:val="000000"/>
                <w:sz w:val="22"/>
                <w:szCs w:val="22"/>
              </w:rPr>
            </w:pPr>
            <w:r w:rsidRPr="003A0547">
              <w:t xml:space="preserve"> </w:t>
            </w:r>
            <w:hyperlink r:id="rId120" w:history="1">
              <w:r w:rsidRPr="00823A20">
                <w:rPr>
                  <w:rStyle w:val="Hyperlink"/>
                  <w:rFonts w:ascii="Calibri" w:hAnsi="Calibri"/>
                  <w:sz w:val="22"/>
                  <w:szCs w:val="22"/>
                </w:rPr>
                <w:t>https://creativecommons.org/licenses/by-nd/4.0/</w:t>
              </w:r>
            </w:hyperlink>
            <w:r w:rsidRPr="00823A20">
              <w:rPr>
                <w:rStyle w:val="Hyperlink"/>
              </w:rPr>
              <w:t xml:space="preserve"> </w:t>
            </w:r>
            <w:r w:rsidRPr="00823A20">
              <w:rPr>
                <w:rFonts w:ascii="Calibri" w:hAnsi="Calibri"/>
                <w:color w:val="000000"/>
                <w:sz w:val="22"/>
                <w:szCs w:val="22"/>
              </w:rPr>
              <w:t xml:space="preserve">  </w:t>
            </w:r>
            <w:r w:rsidRPr="00823A20" w:rsidDel="00552ED5">
              <w:rPr>
                <w:rFonts w:ascii="Calibri" w:hAnsi="Calibri"/>
                <w:color w:val="000000"/>
                <w:sz w:val="22"/>
                <w:szCs w:val="22"/>
              </w:rPr>
              <w:t xml:space="preserve"> </w:t>
            </w:r>
          </w:p>
        </w:tc>
        <w:tc>
          <w:tcPr>
            <w:tcW w:w="1843" w:type="dxa"/>
            <w:shd w:val="clear" w:color="auto" w:fill="auto"/>
            <w:vAlign w:val="center"/>
          </w:tcPr>
          <w:p w14:paraId="351706F6"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cc-by-nd-4.0</w:t>
            </w:r>
          </w:p>
        </w:tc>
      </w:tr>
      <w:tr w:rsidR="00823A20" w:rsidRPr="00FB4FB7" w14:paraId="1CFA1E28" w14:textId="77777777" w:rsidTr="00CE7D93">
        <w:trPr>
          <w:cantSplit/>
          <w:trHeight w:val="300"/>
        </w:trPr>
        <w:tc>
          <w:tcPr>
            <w:tcW w:w="1985" w:type="dxa"/>
            <w:shd w:val="clear" w:color="auto" w:fill="auto"/>
            <w:vAlign w:val="center"/>
          </w:tcPr>
          <w:p w14:paraId="03C1EB99"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lastRenderedPageBreak/>
              <w:t>cc</w:t>
            </w:r>
            <w:r>
              <w:rPr>
                <w:rFonts w:ascii="Calibri" w:hAnsi="Calibri"/>
                <w:b/>
                <w:color w:val="000000"/>
                <w:sz w:val="22"/>
                <w:szCs w:val="22"/>
              </w:rPr>
              <w:t>-</w:t>
            </w:r>
            <w:r w:rsidRPr="00FB4FB7">
              <w:rPr>
                <w:rFonts w:ascii="Calibri" w:hAnsi="Calibri"/>
                <w:b/>
                <w:color w:val="000000"/>
                <w:sz w:val="22"/>
                <w:szCs w:val="22"/>
              </w:rPr>
              <w:t>by</w:t>
            </w:r>
            <w:r>
              <w:rPr>
                <w:rFonts w:ascii="Calibri" w:hAnsi="Calibri"/>
                <w:b/>
                <w:color w:val="000000"/>
                <w:sz w:val="22"/>
                <w:szCs w:val="22"/>
              </w:rPr>
              <w:t>-</w:t>
            </w:r>
            <w:r w:rsidRPr="00FB4FB7">
              <w:rPr>
                <w:rFonts w:ascii="Calibri" w:hAnsi="Calibri"/>
                <w:b/>
                <w:color w:val="000000"/>
                <w:sz w:val="22"/>
                <w:szCs w:val="22"/>
              </w:rPr>
              <w:t>sa</w:t>
            </w:r>
          </w:p>
        </w:tc>
        <w:tc>
          <w:tcPr>
            <w:tcW w:w="4111" w:type="dxa"/>
            <w:shd w:val="clear" w:color="auto" w:fill="auto"/>
            <w:vAlign w:val="center"/>
          </w:tcPr>
          <w:p w14:paraId="4177F27F" w14:textId="77777777" w:rsidR="00823A20" w:rsidRPr="003A0547" w:rsidRDefault="00823A20" w:rsidP="00CE7D93">
            <w:pPr>
              <w:spacing w:before="0" w:after="0" w:line="240" w:lineRule="auto"/>
              <w:rPr>
                <w:rFonts w:ascii="Calibri" w:hAnsi="Calibri"/>
                <w:color w:val="000000"/>
                <w:sz w:val="22"/>
                <w:szCs w:val="22"/>
              </w:rPr>
            </w:pPr>
            <w:r w:rsidRPr="003A0547">
              <w:rPr>
                <w:rFonts w:ascii="Calibri" w:hAnsi="Calibri"/>
                <w:color w:val="000000"/>
                <w:sz w:val="22"/>
                <w:szCs w:val="22"/>
              </w:rPr>
              <w:t>Creative Commons Namensnennung - Weitergabe unter gleichen Bedingungen (</w:t>
            </w:r>
            <w:r>
              <w:rPr>
                <w:rFonts w:ascii="Calibri" w:hAnsi="Calibri"/>
                <w:color w:val="000000"/>
                <w:sz w:val="22"/>
                <w:szCs w:val="22"/>
              </w:rPr>
              <w:t>CC-BY-SA</w:t>
            </w:r>
            <w:r w:rsidRPr="003A0547">
              <w:rPr>
                <w:rFonts w:ascii="Calibri" w:hAnsi="Calibri"/>
                <w:color w:val="000000"/>
                <w:sz w:val="22"/>
                <w:szCs w:val="22"/>
              </w:rPr>
              <w:t>)</w:t>
            </w:r>
          </w:p>
        </w:tc>
        <w:tc>
          <w:tcPr>
            <w:tcW w:w="3119" w:type="dxa"/>
            <w:shd w:val="clear" w:color="auto" w:fill="auto"/>
          </w:tcPr>
          <w:p w14:paraId="319EC888" w14:textId="2DE821D1" w:rsidR="00823A20" w:rsidRPr="003A0547" w:rsidRDefault="00C359BD" w:rsidP="00CE7D93">
            <w:pPr>
              <w:spacing w:before="0" w:after="0" w:line="240" w:lineRule="auto"/>
              <w:rPr>
                <w:rFonts w:ascii="Calibri" w:hAnsi="Calibri"/>
                <w:color w:val="000000"/>
                <w:sz w:val="22"/>
                <w:szCs w:val="22"/>
              </w:rPr>
            </w:pPr>
            <w:hyperlink r:id="rId121" w:history="1">
              <w:r w:rsidR="00823A20" w:rsidRPr="003A0547">
                <w:rPr>
                  <w:rStyle w:val="Hyperlink"/>
                  <w:rFonts w:ascii="Calibri" w:hAnsi="Calibri"/>
                  <w:sz w:val="22"/>
                  <w:szCs w:val="22"/>
                </w:rPr>
                <w:t>http://dcat-ap.de/def/licenses/cc-by-sa/</w:t>
              </w:r>
            </w:hyperlink>
            <w:r w:rsidR="00823A20" w:rsidRPr="003A0547">
              <w:rPr>
                <w:rFonts w:ascii="Calibri" w:hAnsi="Calibri"/>
                <w:color w:val="000000"/>
                <w:sz w:val="22"/>
                <w:szCs w:val="22"/>
              </w:rPr>
              <w:t xml:space="preserve"> </w:t>
            </w:r>
          </w:p>
        </w:tc>
        <w:tc>
          <w:tcPr>
            <w:tcW w:w="2409" w:type="dxa"/>
            <w:shd w:val="clear" w:color="auto" w:fill="auto"/>
            <w:vAlign w:val="center"/>
          </w:tcPr>
          <w:p w14:paraId="337FCD71" w14:textId="78C0D30E" w:rsidR="00823A20" w:rsidRPr="00823A20" w:rsidRDefault="00C359BD" w:rsidP="00CE7D93">
            <w:pPr>
              <w:spacing w:before="0" w:after="0" w:line="240" w:lineRule="auto"/>
              <w:rPr>
                <w:rFonts w:ascii="Calibri" w:hAnsi="Calibri"/>
                <w:color w:val="000000"/>
                <w:sz w:val="22"/>
                <w:szCs w:val="22"/>
              </w:rPr>
            </w:pPr>
            <w:hyperlink r:id="rId122" w:history="1">
              <w:r w:rsidR="00823A20" w:rsidRPr="00823A20">
                <w:rPr>
                  <w:rStyle w:val="Hyperlink"/>
                  <w:rFonts w:ascii="Calibri" w:hAnsi="Calibri"/>
                  <w:sz w:val="22"/>
                  <w:szCs w:val="22"/>
                </w:rPr>
                <w:t>http://www.opendefinition.org/licenses/cc-by-sa</w:t>
              </w:r>
            </w:hyperlink>
            <w:r w:rsidR="00823A20" w:rsidRPr="00823A20">
              <w:rPr>
                <w:rFonts w:ascii="Calibri" w:hAnsi="Calibri"/>
                <w:color w:val="000000"/>
                <w:sz w:val="22"/>
                <w:szCs w:val="22"/>
              </w:rPr>
              <w:t xml:space="preserve"> </w:t>
            </w:r>
          </w:p>
        </w:tc>
        <w:tc>
          <w:tcPr>
            <w:tcW w:w="1843" w:type="dxa"/>
            <w:shd w:val="clear" w:color="auto" w:fill="auto"/>
            <w:vAlign w:val="center"/>
          </w:tcPr>
          <w:p w14:paraId="48F93F31"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cc-by-sa</w:t>
            </w:r>
          </w:p>
        </w:tc>
      </w:tr>
      <w:tr w:rsidR="00823A20" w:rsidRPr="00FB4FB7" w14:paraId="29839FF4" w14:textId="77777777" w:rsidTr="00CE7D93">
        <w:trPr>
          <w:cantSplit/>
          <w:trHeight w:val="300"/>
        </w:trPr>
        <w:tc>
          <w:tcPr>
            <w:tcW w:w="1985" w:type="dxa"/>
            <w:shd w:val="clear" w:color="auto" w:fill="auto"/>
            <w:vAlign w:val="center"/>
          </w:tcPr>
          <w:p w14:paraId="4263B8D3"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w:t>
            </w:r>
            <w:r>
              <w:rPr>
                <w:rFonts w:ascii="Calibri" w:hAnsi="Calibri"/>
                <w:b/>
                <w:color w:val="000000"/>
                <w:sz w:val="22"/>
                <w:szCs w:val="22"/>
              </w:rPr>
              <w:t>-</w:t>
            </w:r>
            <w:r w:rsidRPr="00FB4FB7">
              <w:rPr>
                <w:rFonts w:ascii="Calibri" w:hAnsi="Calibri"/>
                <w:b/>
                <w:color w:val="000000"/>
                <w:sz w:val="22"/>
                <w:szCs w:val="22"/>
              </w:rPr>
              <w:t>by</w:t>
            </w:r>
            <w:r>
              <w:rPr>
                <w:rFonts w:ascii="Calibri" w:hAnsi="Calibri"/>
                <w:b/>
                <w:color w:val="000000"/>
                <w:sz w:val="22"/>
                <w:szCs w:val="22"/>
              </w:rPr>
              <w:t>-</w:t>
            </w:r>
            <w:r w:rsidRPr="00FB4FB7">
              <w:rPr>
                <w:rFonts w:ascii="Calibri" w:hAnsi="Calibri"/>
                <w:b/>
                <w:color w:val="000000"/>
                <w:sz w:val="22"/>
                <w:szCs w:val="22"/>
              </w:rPr>
              <w:t>sa/4</w:t>
            </w:r>
            <w:r>
              <w:rPr>
                <w:rFonts w:ascii="Calibri" w:hAnsi="Calibri"/>
                <w:b/>
                <w:color w:val="000000"/>
                <w:sz w:val="22"/>
                <w:szCs w:val="22"/>
              </w:rPr>
              <w:t>.</w:t>
            </w:r>
            <w:r w:rsidRPr="00FB4FB7">
              <w:rPr>
                <w:rFonts w:ascii="Calibri" w:hAnsi="Calibri"/>
                <w:b/>
                <w:color w:val="000000"/>
                <w:sz w:val="22"/>
                <w:szCs w:val="22"/>
              </w:rPr>
              <w:t>0</w:t>
            </w:r>
          </w:p>
        </w:tc>
        <w:tc>
          <w:tcPr>
            <w:tcW w:w="4111" w:type="dxa"/>
            <w:shd w:val="clear" w:color="auto" w:fill="auto"/>
            <w:vAlign w:val="center"/>
          </w:tcPr>
          <w:p w14:paraId="06B65DC2" w14:textId="77777777" w:rsidR="00823A20" w:rsidRPr="003A0547" w:rsidRDefault="00823A20" w:rsidP="00CE7D93">
            <w:pPr>
              <w:spacing w:before="0" w:after="0" w:line="240" w:lineRule="auto"/>
              <w:rPr>
                <w:rFonts w:ascii="Calibri" w:hAnsi="Calibri"/>
                <w:color w:val="000000"/>
                <w:sz w:val="22"/>
                <w:szCs w:val="22"/>
              </w:rPr>
            </w:pPr>
            <w:r w:rsidRPr="003A0547">
              <w:rPr>
                <w:rFonts w:ascii="Calibri" w:hAnsi="Calibri"/>
                <w:color w:val="000000"/>
                <w:sz w:val="22"/>
                <w:szCs w:val="22"/>
              </w:rPr>
              <w:t>Creative Commons Namensnennung - Weitergabe unter gleichen Bedingungen 4.0 International</w:t>
            </w:r>
            <w:r w:rsidRPr="003A0547" w:rsidDel="004F4051">
              <w:rPr>
                <w:rFonts w:ascii="Calibri" w:hAnsi="Calibri"/>
                <w:color w:val="000000"/>
                <w:sz w:val="22"/>
                <w:szCs w:val="22"/>
              </w:rPr>
              <w:t xml:space="preserve"> </w:t>
            </w:r>
            <w:r w:rsidRPr="003A0547">
              <w:rPr>
                <w:rFonts w:ascii="Calibri" w:hAnsi="Calibri"/>
                <w:color w:val="000000"/>
                <w:sz w:val="22"/>
                <w:szCs w:val="22"/>
              </w:rPr>
              <w:t>(</w:t>
            </w:r>
            <w:r>
              <w:rPr>
                <w:rFonts w:ascii="Calibri" w:hAnsi="Calibri"/>
                <w:color w:val="000000"/>
                <w:sz w:val="22"/>
                <w:szCs w:val="22"/>
              </w:rPr>
              <w:t>CC-BY-SA</w:t>
            </w:r>
            <w:r w:rsidRPr="003A0547">
              <w:rPr>
                <w:rFonts w:ascii="Calibri" w:hAnsi="Calibri"/>
                <w:color w:val="000000"/>
                <w:sz w:val="22"/>
                <w:szCs w:val="22"/>
              </w:rPr>
              <w:t xml:space="preserve"> 4.0)</w:t>
            </w:r>
          </w:p>
        </w:tc>
        <w:tc>
          <w:tcPr>
            <w:tcW w:w="3119" w:type="dxa"/>
            <w:shd w:val="clear" w:color="auto" w:fill="auto"/>
          </w:tcPr>
          <w:p w14:paraId="1D378C8F" w14:textId="4423C712" w:rsidR="00823A20" w:rsidRPr="003A0547" w:rsidRDefault="00C359BD" w:rsidP="00CE7D93">
            <w:pPr>
              <w:spacing w:before="0" w:after="0" w:line="240" w:lineRule="auto"/>
              <w:rPr>
                <w:rFonts w:ascii="Calibri" w:hAnsi="Calibri"/>
                <w:color w:val="000000"/>
                <w:sz w:val="22"/>
                <w:szCs w:val="22"/>
              </w:rPr>
            </w:pPr>
            <w:hyperlink r:id="rId123" w:history="1">
              <w:r w:rsidR="00823A20" w:rsidRPr="003A0547">
                <w:rPr>
                  <w:rStyle w:val="Hyperlink"/>
                  <w:rFonts w:ascii="Calibri" w:hAnsi="Calibri"/>
                  <w:sz w:val="22"/>
                  <w:szCs w:val="22"/>
                </w:rPr>
                <w:t>http://dcat-ap.de/def/licenses/cc-by-sa/4.0</w:t>
              </w:r>
            </w:hyperlink>
            <w:r w:rsidR="00823A20" w:rsidRPr="003A0547">
              <w:rPr>
                <w:rFonts w:ascii="Calibri" w:hAnsi="Calibri"/>
                <w:color w:val="000000"/>
                <w:sz w:val="22"/>
                <w:szCs w:val="22"/>
              </w:rPr>
              <w:t xml:space="preserve"> </w:t>
            </w:r>
          </w:p>
        </w:tc>
        <w:tc>
          <w:tcPr>
            <w:tcW w:w="2409" w:type="dxa"/>
            <w:shd w:val="clear" w:color="auto" w:fill="auto"/>
            <w:vAlign w:val="center"/>
          </w:tcPr>
          <w:p w14:paraId="7717FC73" w14:textId="7BD74101" w:rsidR="00823A20" w:rsidRPr="00823A20" w:rsidRDefault="00C359BD" w:rsidP="00CE7D93">
            <w:pPr>
              <w:spacing w:before="0" w:after="0" w:line="240" w:lineRule="auto"/>
              <w:rPr>
                <w:rFonts w:ascii="Calibri" w:hAnsi="Calibri"/>
                <w:color w:val="000000"/>
                <w:sz w:val="22"/>
                <w:szCs w:val="22"/>
              </w:rPr>
            </w:pPr>
            <w:hyperlink r:id="rId124" w:history="1">
              <w:r w:rsidR="00823A20" w:rsidRPr="00823A20">
                <w:rPr>
                  <w:rStyle w:val="Hyperlink"/>
                  <w:rFonts w:ascii="Calibri" w:hAnsi="Calibri"/>
                  <w:sz w:val="22"/>
                  <w:szCs w:val="22"/>
                </w:rPr>
                <w:t>http://creativecommons.org/licenses/by-sa/4.0/</w:t>
              </w:r>
            </w:hyperlink>
            <w:r w:rsidR="00823A20" w:rsidRPr="00823A20">
              <w:rPr>
                <w:rFonts w:ascii="Calibri" w:hAnsi="Calibri"/>
                <w:color w:val="000000"/>
                <w:sz w:val="22"/>
                <w:szCs w:val="22"/>
              </w:rPr>
              <w:t xml:space="preserve"> </w:t>
            </w:r>
          </w:p>
        </w:tc>
        <w:tc>
          <w:tcPr>
            <w:tcW w:w="1843" w:type="dxa"/>
            <w:shd w:val="clear" w:color="auto" w:fill="auto"/>
            <w:vAlign w:val="center"/>
          </w:tcPr>
          <w:p w14:paraId="6E3CB1F3"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cc-by-sa-4.0</w:t>
            </w:r>
          </w:p>
        </w:tc>
      </w:tr>
      <w:tr w:rsidR="00823A20" w:rsidRPr="00FB4FB7" w14:paraId="66A33567" w14:textId="77777777" w:rsidTr="00CE7D93">
        <w:trPr>
          <w:cantSplit/>
          <w:trHeight w:val="300"/>
        </w:trPr>
        <w:tc>
          <w:tcPr>
            <w:tcW w:w="1985" w:type="dxa"/>
            <w:shd w:val="clear" w:color="auto" w:fill="auto"/>
            <w:vAlign w:val="center"/>
          </w:tcPr>
          <w:p w14:paraId="399C240A" w14:textId="33A910D5"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ccpdm/1</w:t>
            </w:r>
            <w:r w:rsidR="0062232C">
              <w:rPr>
                <w:rFonts w:ascii="Calibri" w:hAnsi="Calibri"/>
                <w:b/>
                <w:color w:val="000000"/>
                <w:sz w:val="22"/>
                <w:szCs w:val="22"/>
              </w:rPr>
              <w:t>.</w:t>
            </w:r>
            <w:r w:rsidRPr="00FB4FB7">
              <w:rPr>
                <w:rFonts w:ascii="Calibri" w:hAnsi="Calibri"/>
                <w:b/>
                <w:color w:val="000000"/>
                <w:sz w:val="22"/>
                <w:szCs w:val="22"/>
              </w:rPr>
              <w:t>0</w:t>
            </w:r>
          </w:p>
        </w:tc>
        <w:tc>
          <w:tcPr>
            <w:tcW w:w="4111" w:type="dxa"/>
            <w:shd w:val="clear" w:color="auto" w:fill="auto"/>
            <w:vAlign w:val="center"/>
          </w:tcPr>
          <w:p w14:paraId="361F69A7"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Public Domain Mark 1.0 (PDM)</w:t>
            </w:r>
          </w:p>
        </w:tc>
        <w:tc>
          <w:tcPr>
            <w:tcW w:w="3119" w:type="dxa"/>
            <w:shd w:val="clear" w:color="auto" w:fill="auto"/>
          </w:tcPr>
          <w:p w14:paraId="6E24F339" w14:textId="46C2AC4B" w:rsidR="00823A20" w:rsidRPr="00FB4FB7" w:rsidRDefault="00C359BD" w:rsidP="00CE7D93">
            <w:pPr>
              <w:spacing w:before="0" w:after="0" w:line="240" w:lineRule="auto"/>
              <w:rPr>
                <w:rFonts w:ascii="Calibri" w:hAnsi="Calibri"/>
                <w:color w:val="000000"/>
                <w:sz w:val="22"/>
                <w:szCs w:val="22"/>
              </w:rPr>
            </w:pPr>
            <w:hyperlink r:id="rId125" w:history="1">
              <w:r w:rsidR="00823A20" w:rsidRPr="003D33FA">
                <w:rPr>
                  <w:rStyle w:val="Hyperlink"/>
                  <w:rFonts w:ascii="Calibri" w:hAnsi="Calibri"/>
                  <w:sz w:val="22"/>
                  <w:szCs w:val="22"/>
                </w:rPr>
                <w:t>http://dcat-ap.de/def/licenses/ccpdm/1.0</w:t>
              </w:r>
            </w:hyperlink>
            <w:r w:rsidR="00823A20">
              <w:rPr>
                <w:rFonts w:ascii="Calibri" w:hAnsi="Calibri"/>
                <w:color w:val="000000"/>
                <w:sz w:val="22"/>
                <w:szCs w:val="22"/>
              </w:rPr>
              <w:t xml:space="preserve"> </w:t>
            </w:r>
          </w:p>
        </w:tc>
        <w:tc>
          <w:tcPr>
            <w:tcW w:w="2409" w:type="dxa"/>
            <w:shd w:val="clear" w:color="auto" w:fill="auto"/>
            <w:vAlign w:val="center"/>
          </w:tcPr>
          <w:p w14:paraId="1A93BD75" w14:textId="009A0CE4" w:rsidR="00823A20" w:rsidRPr="00FB4FB7" w:rsidRDefault="00C359BD" w:rsidP="00CE7D93">
            <w:pPr>
              <w:spacing w:before="0" w:after="0" w:line="240" w:lineRule="auto"/>
              <w:rPr>
                <w:rFonts w:ascii="Calibri" w:hAnsi="Calibri"/>
                <w:color w:val="000000"/>
                <w:sz w:val="22"/>
                <w:szCs w:val="22"/>
              </w:rPr>
            </w:pPr>
            <w:hyperlink r:id="rId126" w:history="1">
              <w:r w:rsidR="00823A20" w:rsidRPr="003D33FA">
                <w:rPr>
                  <w:rStyle w:val="Hyperlink"/>
                  <w:rFonts w:ascii="Calibri" w:hAnsi="Calibri"/>
                  <w:sz w:val="22"/>
                  <w:szCs w:val="22"/>
                </w:rPr>
                <w:t>http://creativecommons.org/publicdomain/mark/1.0/</w:t>
              </w:r>
            </w:hyperlink>
            <w:r w:rsidR="00823A20">
              <w:rPr>
                <w:rFonts w:ascii="Calibri" w:hAnsi="Calibri"/>
                <w:color w:val="000000"/>
                <w:sz w:val="22"/>
                <w:szCs w:val="22"/>
              </w:rPr>
              <w:t xml:space="preserve"> </w:t>
            </w:r>
          </w:p>
        </w:tc>
        <w:tc>
          <w:tcPr>
            <w:tcW w:w="1843" w:type="dxa"/>
            <w:shd w:val="clear" w:color="auto" w:fill="auto"/>
            <w:vAlign w:val="center"/>
          </w:tcPr>
          <w:p w14:paraId="30D7ECC6"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cc-pdm-1.0</w:t>
            </w:r>
          </w:p>
        </w:tc>
      </w:tr>
      <w:tr w:rsidR="00823A20" w:rsidRPr="00FB4FB7" w14:paraId="2A2DAB00" w14:textId="77777777" w:rsidTr="00CE7D93">
        <w:trPr>
          <w:cantSplit/>
          <w:trHeight w:val="300"/>
        </w:trPr>
        <w:tc>
          <w:tcPr>
            <w:tcW w:w="1985" w:type="dxa"/>
            <w:shd w:val="clear" w:color="auto" w:fill="auto"/>
            <w:vAlign w:val="center"/>
          </w:tcPr>
          <w:p w14:paraId="1E44A994"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cc</w:t>
            </w:r>
            <w:r>
              <w:rPr>
                <w:rFonts w:ascii="Calibri" w:hAnsi="Calibri"/>
                <w:b/>
                <w:color w:val="000000"/>
                <w:sz w:val="22"/>
                <w:szCs w:val="22"/>
              </w:rPr>
              <w:t>-</w:t>
            </w:r>
            <w:r w:rsidRPr="00FB4FB7">
              <w:rPr>
                <w:rFonts w:ascii="Calibri" w:hAnsi="Calibri"/>
                <w:b/>
                <w:color w:val="000000"/>
                <w:sz w:val="22"/>
                <w:szCs w:val="22"/>
              </w:rPr>
              <w:t>zero</w:t>
            </w:r>
          </w:p>
        </w:tc>
        <w:tc>
          <w:tcPr>
            <w:tcW w:w="4111" w:type="dxa"/>
            <w:shd w:val="clear" w:color="auto" w:fill="auto"/>
            <w:vAlign w:val="center"/>
          </w:tcPr>
          <w:p w14:paraId="4B2A6197" w14:textId="77777777" w:rsidR="00823A20" w:rsidRPr="00FE6195" w:rsidRDefault="00823A20" w:rsidP="00CE7D93">
            <w:pPr>
              <w:spacing w:before="0" w:after="0" w:line="240" w:lineRule="auto"/>
              <w:rPr>
                <w:rFonts w:ascii="Calibri" w:hAnsi="Calibri"/>
                <w:color w:val="000000"/>
                <w:sz w:val="22"/>
                <w:szCs w:val="22"/>
                <w:lang w:val="en-US"/>
              </w:rPr>
            </w:pPr>
            <w:r w:rsidRPr="00FE6195">
              <w:rPr>
                <w:rFonts w:ascii="Calibri" w:hAnsi="Calibri"/>
                <w:color w:val="000000"/>
                <w:sz w:val="22"/>
                <w:szCs w:val="22"/>
                <w:lang w:val="en-US"/>
              </w:rPr>
              <w:t>Creative Commons CC Zero License (cc-zero)</w:t>
            </w:r>
          </w:p>
        </w:tc>
        <w:tc>
          <w:tcPr>
            <w:tcW w:w="3119" w:type="dxa"/>
            <w:shd w:val="clear" w:color="auto" w:fill="auto"/>
          </w:tcPr>
          <w:p w14:paraId="33EEBAFE" w14:textId="6854220C" w:rsidR="00823A20" w:rsidRPr="005C245A" w:rsidRDefault="00C359BD" w:rsidP="00CE7D93">
            <w:pPr>
              <w:spacing w:before="0" w:after="0" w:line="240" w:lineRule="auto"/>
              <w:rPr>
                <w:rFonts w:ascii="Calibri" w:hAnsi="Calibri"/>
                <w:color w:val="000000"/>
                <w:sz w:val="22"/>
                <w:szCs w:val="22"/>
                <w:lang w:val="en-US"/>
              </w:rPr>
            </w:pPr>
            <w:hyperlink r:id="rId127" w:history="1">
              <w:r w:rsidR="00823A20" w:rsidRPr="003D33FA">
                <w:rPr>
                  <w:rStyle w:val="Hyperlink"/>
                  <w:rFonts w:ascii="Calibri" w:hAnsi="Calibri"/>
                  <w:sz w:val="22"/>
                  <w:szCs w:val="22"/>
                  <w:lang w:val="en-US"/>
                </w:rPr>
                <w:t>http://dcat-ap.de/def/licenses/cc-zero/</w:t>
              </w:r>
            </w:hyperlink>
            <w:r w:rsidR="00823A20">
              <w:rPr>
                <w:rFonts w:ascii="Calibri" w:hAnsi="Calibri"/>
                <w:color w:val="000000"/>
                <w:sz w:val="22"/>
                <w:szCs w:val="22"/>
                <w:lang w:val="en-US"/>
              </w:rPr>
              <w:t xml:space="preserve"> </w:t>
            </w:r>
          </w:p>
        </w:tc>
        <w:tc>
          <w:tcPr>
            <w:tcW w:w="2409" w:type="dxa"/>
            <w:shd w:val="clear" w:color="auto" w:fill="auto"/>
            <w:vAlign w:val="center"/>
          </w:tcPr>
          <w:p w14:paraId="688873A5" w14:textId="109B330B" w:rsidR="00823A20" w:rsidRPr="005C245A" w:rsidRDefault="00C359BD" w:rsidP="00CE7D93">
            <w:pPr>
              <w:spacing w:before="0" w:after="0" w:line="240" w:lineRule="auto"/>
              <w:rPr>
                <w:rFonts w:ascii="Calibri" w:hAnsi="Calibri"/>
                <w:color w:val="000000"/>
                <w:sz w:val="22"/>
                <w:szCs w:val="22"/>
                <w:lang w:val="en-US"/>
              </w:rPr>
            </w:pPr>
            <w:hyperlink r:id="rId128" w:history="1">
              <w:r w:rsidR="00823A20" w:rsidRPr="003D33FA">
                <w:rPr>
                  <w:rStyle w:val="Hyperlink"/>
                  <w:rFonts w:ascii="Calibri" w:hAnsi="Calibri"/>
                  <w:sz w:val="22"/>
                  <w:szCs w:val="22"/>
                  <w:lang w:val="en-US"/>
                </w:rPr>
                <w:t>http://www.opendefinition.org/licenses/cc-zero</w:t>
              </w:r>
            </w:hyperlink>
            <w:r w:rsidR="00823A20">
              <w:rPr>
                <w:rFonts w:ascii="Calibri" w:hAnsi="Calibri"/>
                <w:color w:val="000000"/>
                <w:sz w:val="22"/>
                <w:szCs w:val="22"/>
                <w:lang w:val="en-US"/>
              </w:rPr>
              <w:t xml:space="preserve"> </w:t>
            </w:r>
          </w:p>
        </w:tc>
        <w:tc>
          <w:tcPr>
            <w:tcW w:w="1843" w:type="dxa"/>
            <w:shd w:val="clear" w:color="auto" w:fill="auto"/>
            <w:vAlign w:val="center"/>
          </w:tcPr>
          <w:p w14:paraId="55C964D2"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cc-zero</w:t>
            </w:r>
          </w:p>
        </w:tc>
      </w:tr>
      <w:tr w:rsidR="00823A20" w:rsidRPr="00FB4FB7" w14:paraId="3CACDB82" w14:textId="77777777" w:rsidTr="00CE7D93">
        <w:trPr>
          <w:cantSplit/>
          <w:trHeight w:val="300"/>
        </w:trPr>
        <w:tc>
          <w:tcPr>
            <w:tcW w:w="1985" w:type="dxa"/>
            <w:shd w:val="clear" w:color="auto" w:fill="auto"/>
            <w:vAlign w:val="center"/>
          </w:tcPr>
          <w:p w14:paraId="3505E941"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dl</w:t>
            </w:r>
            <w:r>
              <w:rPr>
                <w:rFonts w:ascii="Calibri" w:hAnsi="Calibri"/>
                <w:b/>
                <w:color w:val="000000"/>
                <w:sz w:val="22"/>
                <w:szCs w:val="22"/>
              </w:rPr>
              <w:t>-</w:t>
            </w:r>
            <w:r w:rsidRPr="00FB4FB7">
              <w:rPr>
                <w:rFonts w:ascii="Calibri" w:hAnsi="Calibri"/>
                <w:b/>
                <w:color w:val="000000"/>
                <w:sz w:val="22"/>
                <w:szCs w:val="22"/>
              </w:rPr>
              <w:t>by</w:t>
            </w:r>
            <w:r>
              <w:rPr>
                <w:rFonts w:ascii="Calibri" w:hAnsi="Calibri"/>
                <w:b/>
                <w:color w:val="000000"/>
                <w:sz w:val="22"/>
                <w:szCs w:val="22"/>
              </w:rPr>
              <w:t>-</w:t>
            </w:r>
            <w:r w:rsidRPr="00FB4FB7">
              <w:rPr>
                <w:rFonts w:ascii="Calibri" w:hAnsi="Calibri"/>
                <w:b/>
                <w:color w:val="000000"/>
                <w:sz w:val="22"/>
                <w:szCs w:val="22"/>
              </w:rPr>
              <w:t>de/1</w:t>
            </w:r>
            <w:r>
              <w:rPr>
                <w:rFonts w:ascii="Calibri" w:hAnsi="Calibri"/>
                <w:b/>
                <w:color w:val="000000"/>
                <w:sz w:val="22"/>
                <w:szCs w:val="22"/>
              </w:rPr>
              <w:t>.</w:t>
            </w:r>
            <w:r w:rsidRPr="00FB4FB7">
              <w:rPr>
                <w:rFonts w:ascii="Calibri" w:hAnsi="Calibri"/>
                <w:b/>
                <w:color w:val="000000"/>
                <w:sz w:val="22"/>
                <w:szCs w:val="22"/>
              </w:rPr>
              <w:t>0</w:t>
            </w:r>
          </w:p>
        </w:tc>
        <w:tc>
          <w:tcPr>
            <w:tcW w:w="4111" w:type="dxa"/>
            <w:shd w:val="clear" w:color="auto" w:fill="auto"/>
            <w:vAlign w:val="center"/>
          </w:tcPr>
          <w:p w14:paraId="3ED23CA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Datenlizenz Deutschland Namensnennung 1.0</w:t>
            </w:r>
          </w:p>
        </w:tc>
        <w:tc>
          <w:tcPr>
            <w:tcW w:w="3119" w:type="dxa"/>
            <w:shd w:val="clear" w:color="auto" w:fill="auto"/>
          </w:tcPr>
          <w:p w14:paraId="226E9F6D" w14:textId="45D7514D" w:rsidR="00823A20" w:rsidRPr="00FB4FB7" w:rsidRDefault="00C359BD" w:rsidP="00CE7D93">
            <w:pPr>
              <w:spacing w:before="0" w:after="0" w:line="240" w:lineRule="auto"/>
              <w:rPr>
                <w:rFonts w:ascii="Calibri" w:hAnsi="Calibri"/>
                <w:color w:val="000000"/>
                <w:sz w:val="22"/>
                <w:szCs w:val="22"/>
              </w:rPr>
            </w:pPr>
            <w:hyperlink r:id="rId129" w:history="1">
              <w:r w:rsidR="00823A20" w:rsidRPr="003A0547">
                <w:rPr>
                  <w:rStyle w:val="Hyperlink"/>
                  <w:rFonts w:ascii="Calibri" w:hAnsi="Calibri"/>
                  <w:sz w:val="22"/>
                  <w:szCs w:val="22"/>
                </w:rPr>
                <w:t>http://dcat-ap.de/def/licenses/dl-by-de/1.0</w:t>
              </w:r>
            </w:hyperlink>
            <w:r w:rsidR="00823A20">
              <w:rPr>
                <w:rFonts w:ascii="Calibri" w:hAnsi="Calibri"/>
                <w:color w:val="000000"/>
                <w:sz w:val="22"/>
                <w:szCs w:val="22"/>
              </w:rPr>
              <w:t xml:space="preserve">  </w:t>
            </w:r>
          </w:p>
        </w:tc>
        <w:tc>
          <w:tcPr>
            <w:tcW w:w="2409" w:type="dxa"/>
            <w:shd w:val="clear" w:color="auto" w:fill="auto"/>
            <w:vAlign w:val="center"/>
          </w:tcPr>
          <w:p w14:paraId="08E6E5A1" w14:textId="19151E03" w:rsidR="00823A20" w:rsidRPr="00FB4FB7" w:rsidRDefault="00C359BD" w:rsidP="00CE7D93">
            <w:pPr>
              <w:spacing w:before="0" w:after="0" w:line="240" w:lineRule="auto"/>
              <w:rPr>
                <w:rFonts w:ascii="Calibri" w:hAnsi="Calibri"/>
                <w:color w:val="000000"/>
                <w:sz w:val="22"/>
                <w:szCs w:val="22"/>
              </w:rPr>
            </w:pPr>
            <w:hyperlink r:id="rId130" w:history="1">
              <w:r w:rsidR="00823A20" w:rsidRPr="003D33FA">
                <w:rPr>
                  <w:rStyle w:val="Hyperlink"/>
                  <w:rFonts w:ascii="Calibri" w:hAnsi="Calibri"/>
                  <w:sz w:val="22"/>
                  <w:szCs w:val="22"/>
                </w:rPr>
                <w:t>https://www.govdata.de/dl-de/by-1-0</w:t>
              </w:r>
            </w:hyperlink>
            <w:r w:rsidR="00823A20">
              <w:rPr>
                <w:rFonts w:ascii="Calibri" w:hAnsi="Calibri"/>
                <w:color w:val="000000"/>
                <w:sz w:val="22"/>
                <w:szCs w:val="22"/>
              </w:rPr>
              <w:t xml:space="preserve"> </w:t>
            </w:r>
          </w:p>
        </w:tc>
        <w:tc>
          <w:tcPr>
            <w:tcW w:w="1843" w:type="dxa"/>
            <w:shd w:val="clear" w:color="auto" w:fill="auto"/>
            <w:vAlign w:val="center"/>
          </w:tcPr>
          <w:p w14:paraId="1D03FA7A"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dl-de-by-1.0</w:t>
            </w:r>
          </w:p>
        </w:tc>
      </w:tr>
      <w:tr w:rsidR="00823A20" w:rsidRPr="00FB4FB7" w14:paraId="76BA3D6E" w14:textId="77777777" w:rsidTr="00CE7D93">
        <w:trPr>
          <w:cantSplit/>
          <w:trHeight w:val="300"/>
        </w:trPr>
        <w:tc>
          <w:tcPr>
            <w:tcW w:w="1985" w:type="dxa"/>
            <w:shd w:val="clear" w:color="auto" w:fill="auto"/>
            <w:vAlign w:val="center"/>
          </w:tcPr>
          <w:p w14:paraId="4E6DE51D"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dl-by-de/2.</w:t>
            </w:r>
            <w:r w:rsidRPr="00FB4FB7">
              <w:rPr>
                <w:rFonts w:ascii="Calibri" w:hAnsi="Calibri"/>
                <w:b/>
                <w:color w:val="000000"/>
                <w:sz w:val="22"/>
                <w:szCs w:val="22"/>
              </w:rPr>
              <w:t>0</w:t>
            </w:r>
          </w:p>
        </w:tc>
        <w:tc>
          <w:tcPr>
            <w:tcW w:w="4111" w:type="dxa"/>
            <w:shd w:val="clear" w:color="auto" w:fill="auto"/>
            <w:vAlign w:val="center"/>
          </w:tcPr>
          <w:p w14:paraId="68FB7009"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Datenlizenz Deutschland Namensnennung 2.0</w:t>
            </w:r>
          </w:p>
        </w:tc>
        <w:tc>
          <w:tcPr>
            <w:tcW w:w="3119" w:type="dxa"/>
            <w:shd w:val="clear" w:color="auto" w:fill="auto"/>
          </w:tcPr>
          <w:p w14:paraId="1105F5B2" w14:textId="3C8C6A2E" w:rsidR="00823A20" w:rsidRPr="00FB4FB7" w:rsidRDefault="00C359BD" w:rsidP="00CE7D93">
            <w:pPr>
              <w:spacing w:before="0" w:after="0" w:line="240" w:lineRule="auto"/>
              <w:rPr>
                <w:rFonts w:ascii="Calibri" w:hAnsi="Calibri"/>
                <w:color w:val="000000"/>
                <w:sz w:val="22"/>
                <w:szCs w:val="22"/>
              </w:rPr>
            </w:pPr>
            <w:hyperlink r:id="rId131" w:history="1">
              <w:r w:rsidR="00823A20" w:rsidRPr="003A0547">
                <w:rPr>
                  <w:rStyle w:val="Hyperlink"/>
                  <w:rFonts w:ascii="Calibri" w:hAnsi="Calibri"/>
                  <w:sz w:val="22"/>
                  <w:szCs w:val="22"/>
                </w:rPr>
                <w:t>http://dcat-ap.de/def/licenses/dl-by-de/2.0</w:t>
              </w:r>
            </w:hyperlink>
            <w:r w:rsidR="00823A20">
              <w:rPr>
                <w:rFonts w:ascii="Calibri" w:hAnsi="Calibri"/>
                <w:color w:val="000000"/>
                <w:sz w:val="22"/>
                <w:szCs w:val="22"/>
              </w:rPr>
              <w:t xml:space="preserve"> </w:t>
            </w:r>
          </w:p>
        </w:tc>
        <w:tc>
          <w:tcPr>
            <w:tcW w:w="2409" w:type="dxa"/>
            <w:shd w:val="clear" w:color="auto" w:fill="auto"/>
            <w:vAlign w:val="center"/>
          </w:tcPr>
          <w:p w14:paraId="2CAF5AC6" w14:textId="46B1063E" w:rsidR="00823A20" w:rsidRPr="00FB4FB7" w:rsidRDefault="00C359BD" w:rsidP="00CE7D93">
            <w:pPr>
              <w:spacing w:before="0" w:after="0" w:line="240" w:lineRule="auto"/>
              <w:rPr>
                <w:rFonts w:ascii="Calibri" w:hAnsi="Calibri"/>
                <w:color w:val="000000"/>
                <w:sz w:val="22"/>
                <w:szCs w:val="22"/>
              </w:rPr>
            </w:pPr>
            <w:hyperlink r:id="rId132" w:history="1">
              <w:r w:rsidR="00823A20" w:rsidRPr="003D33FA">
                <w:rPr>
                  <w:rStyle w:val="Hyperlink"/>
                  <w:rFonts w:ascii="Calibri" w:hAnsi="Calibri"/>
                  <w:sz w:val="22"/>
                  <w:szCs w:val="22"/>
                </w:rPr>
                <w:t>https://www.govdata.de/dl-de/by-2-0</w:t>
              </w:r>
            </w:hyperlink>
            <w:r w:rsidR="00823A20">
              <w:rPr>
                <w:rFonts w:ascii="Calibri" w:hAnsi="Calibri"/>
                <w:color w:val="000000"/>
                <w:sz w:val="22"/>
                <w:szCs w:val="22"/>
              </w:rPr>
              <w:t xml:space="preserve"> </w:t>
            </w:r>
          </w:p>
        </w:tc>
        <w:tc>
          <w:tcPr>
            <w:tcW w:w="1843" w:type="dxa"/>
            <w:shd w:val="clear" w:color="auto" w:fill="auto"/>
            <w:vAlign w:val="center"/>
          </w:tcPr>
          <w:p w14:paraId="5E3A1EBE"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dl-de-by-2.0</w:t>
            </w:r>
          </w:p>
        </w:tc>
      </w:tr>
      <w:tr w:rsidR="00823A20" w:rsidRPr="00FB4FB7" w14:paraId="1399C69F" w14:textId="77777777" w:rsidTr="00CE7D93">
        <w:trPr>
          <w:cantSplit/>
          <w:trHeight w:val="300"/>
        </w:trPr>
        <w:tc>
          <w:tcPr>
            <w:tcW w:w="1985" w:type="dxa"/>
            <w:shd w:val="clear" w:color="auto" w:fill="auto"/>
            <w:vAlign w:val="center"/>
          </w:tcPr>
          <w:p w14:paraId="61D3A011"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dl-by-nc-de/1.</w:t>
            </w:r>
            <w:r w:rsidRPr="00FB4FB7">
              <w:rPr>
                <w:rFonts w:ascii="Calibri" w:hAnsi="Calibri"/>
                <w:b/>
                <w:color w:val="000000"/>
                <w:sz w:val="22"/>
                <w:szCs w:val="22"/>
              </w:rPr>
              <w:t>0</w:t>
            </w:r>
          </w:p>
        </w:tc>
        <w:tc>
          <w:tcPr>
            <w:tcW w:w="4111" w:type="dxa"/>
            <w:shd w:val="clear" w:color="auto" w:fill="auto"/>
            <w:vAlign w:val="center"/>
          </w:tcPr>
          <w:p w14:paraId="0EB096C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Datenlizenz Deutschland Namensnennung nicht-kommerziell 1.0</w:t>
            </w:r>
          </w:p>
        </w:tc>
        <w:tc>
          <w:tcPr>
            <w:tcW w:w="3119" w:type="dxa"/>
            <w:shd w:val="clear" w:color="auto" w:fill="auto"/>
          </w:tcPr>
          <w:p w14:paraId="2795FC28" w14:textId="145B9243" w:rsidR="00823A20" w:rsidRPr="00FB4FB7" w:rsidRDefault="00C359BD" w:rsidP="00CE7D93">
            <w:pPr>
              <w:spacing w:before="0" w:after="0" w:line="240" w:lineRule="auto"/>
              <w:rPr>
                <w:rFonts w:ascii="Calibri" w:hAnsi="Calibri"/>
                <w:color w:val="000000"/>
                <w:sz w:val="22"/>
                <w:szCs w:val="22"/>
              </w:rPr>
            </w:pPr>
            <w:hyperlink r:id="rId133" w:history="1">
              <w:r w:rsidR="00823A20" w:rsidRPr="003A0547">
                <w:rPr>
                  <w:rStyle w:val="Hyperlink"/>
                  <w:rFonts w:ascii="Calibri" w:hAnsi="Calibri"/>
                  <w:sz w:val="22"/>
                  <w:szCs w:val="22"/>
                </w:rPr>
                <w:t>http://dcat-ap.de/def/licenses/dl-by-nc-de/1.0</w:t>
              </w:r>
            </w:hyperlink>
            <w:r w:rsidR="00823A20">
              <w:rPr>
                <w:rFonts w:ascii="Calibri" w:hAnsi="Calibri"/>
                <w:color w:val="000000"/>
                <w:sz w:val="22"/>
                <w:szCs w:val="22"/>
              </w:rPr>
              <w:t xml:space="preserve"> </w:t>
            </w:r>
          </w:p>
        </w:tc>
        <w:tc>
          <w:tcPr>
            <w:tcW w:w="2409" w:type="dxa"/>
            <w:shd w:val="clear" w:color="auto" w:fill="auto"/>
            <w:vAlign w:val="center"/>
          </w:tcPr>
          <w:p w14:paraId="3FF76186" w14:textId="4BEA44A4" w:rsidR="00823A20" w:rsidRPr="00FB4FB7" w:rsidRDefault="00C359BD" w:rsidP="00CE7D93">
            <w:pPr>
              <w:spacing w:before="0" w:after="0" w:line="240" w:lineRule="auto"/>
              <w:rPr>
                <w:rFonts w:ascii="Calibri" w:hAnsi="Calibri"/>
                <w:color w:val="000000"/>
                <w:sz w:val="22"/>
                <w:szCs w:val="22"/>
              </w:rPr>
            </w:pPr>
            <w:hyperlink r:id="rId134" w:history="1">
              <w:r w:rsidR="00823A20" w:rsidRPr="003D33FA">
                <w:rPr>
                  <w:rStyle w:val="Hyperlink"/>
                  <w:rFonts w:ascii="Calibri" w:hAnsi="Calibri"/>
                  <w:sz w:val="22"/>
                  <w:szCs w:val="22"/>
                </w:rPr>
                <w:t>https://www.govdata.de/dl-de/by-nc-1-0</w:t>
              </w:r>
            </w:hyperlink>
            <w:r w:rsidR="00823A20">
              <w:rPr>
                <w:rFonts w:ascii="Calibri" w:hAnsi="Calibri"/>
                <w:color w:val="000000"/>
                <w:sz w:val="22"/>
                <w:szCs w:val="22"/>
              </w:rPr>
              <w:t xml:space="preserve"> </w:t>
            </w:r>
          </w:p>
        </w:tc>
        <w:tc>
          <w:tcPr>
            <w:tcW w:w="1843" w:type="dxa"/>
            <w:shd w:val="clear" w:color="auto" w:fill="auto"/>
            <w:vAlign w:val="center"/>
          </w:tcPr>
          <w:p w14:paraId="1065271A"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dl-de-by-nc-1.0</w:t>
            </w:r>
          </w:p>
        </w:tc>
      </w:tr>
      <w:tr w:rsidR="00823A20" w:rsidRPr="00FB4FB7" w14:paraId="2D8DEFDB" w14:textId="77777777" w:rsidTr="00CE7D93">
        <w:trPr>
          <w:cantSplit/>
          <w:trHeight w:val="300"/>
        </w:trPr>
        <w:tc>
          <w:tcPr>
            <w:tcW w:w="1985" w:type="dxa"/>
            <w:shd w:val="clear" w:color="auto" w:fill="auto"/>
            <w:vAlign w:val="center"/>
          </w:tcPr>
          <w:p w14:paraId="0D6581C1"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dl-zero-de/2.</w:t>
            </w:r>
            <w:r w:rsidRPr="00FB4FB7">
              <w:rPr>
                <w:rFonts w:ascii="Calibri" w:hAnsi="Calibri"/>
                <w:b/>
                <w:color w:val="000000"/>
                <w:sz w:val="22"/>
                <w:szCs w:val="22"/>
              </w:rPr>
              <w:t>0</w:t>
            </w:r>
          </w:p>
        </w:tc>
        <w:tc>
          <w:tcPr>
            <w:tcW w:w="4111" w:type="dxa"/>
            <w:shd w:val="clear" w:color="auto" w:fill="auto"/>
            <w:vAlign w:val="center"/>
          </w:tcPr>
          <w:p w14:paraId="0A2F813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Datenlizenz Deutschland – Zero – Version 2.0</w:t>
            </w:r>
          </w:p>
        </w:tc>
        <w:tc>
          <w:tcPr>
            <w:tcW w:w="3119" w:type="dxa"/>
            <w:shd w:val="clear" w:color="auto" w:fill="auto"/>
          </w:tcPr>
          <w:p w14:paraId="5B7DB682" w14:textId="57EE7660" w:rsidR="00823A20" w:rsidRPr="00FB4FB7" w:rsidRDefault="00C359BD" w:rsidP="00CE7D93">
            <w:pPr>
              <w:spacing w:before="0" w:after="0" w:line="240" w:lineRule="auto"/>
              <w:rPr>
                <w:rFonts w:ascii="Calibri" w:hAnsi="Calibri"/>
                <w:color w:val="000000"/>
                <w:sz w:val="22"/>
                <w:szCs w:val="22"/>
              </w:rPr>
            </w:pPr>
            <w:hyperlink r:id="rId135" w:history="1">
              <w:r w:rsidR="00823A20" w:rsidRPr="003A0547">
                <w:rPr>
                  <w:rStyle w:val="Hyperlink"/>
                  <w:rFonts w:ascii="Calibri" w:hAnsi="Calibri"/>
                  <w:sz w:val="22"/>
                  <w:szCs w:val="22"/>
                </w:rPr>
                <w:t>http://dcat-ap.de/def/licenses/dl-zero-de/2.0</w:t>
              </w:r>
            </w:hyperlink>
            <w:r w:rsidR="00823A20">
              <w:rPr>
                <w:rFonts w:ascii="Calibri" w:hAnsi="Calibri"/>
                <w:color w:val="000000"/>
                <w:sz w:val="22"/>
                <w:szCs w:val="22"/>
              </w:rPr>
              <w:t xml:space="preserve"> </w:t>
            </w:r>
          </w:p>
        </w:tc>
        <w:tc>
          <w:tcPr>
            <w:tcW w:w="2409" w:type="dxa"/>
            <w:shd w:val="clear" w:color="auto" w:fill="auto"/>
            <w:vAlign w:val="center"/>
          </w:tcPr>
          <w:p w14:paraId="00CF7FA8" w14:textId="36DCF661" w:rsidR="00823A20" w:rsidRPr="00FB4FB7" w:rsidRDefault="00C359BD" w:rsidP="00CE7D93">
            <w:pPr>
              <w:spacing w:before="0" w:after="0" w:line="240" w:lineRule="auto"/>
              <w:rPr>
                <w:rFonts w:ascii="Calibri" w:hAnsi="Calibri"/>
                <w:color w:val="000000"/>
                <w:sz w:val="22"/>
                <w:szCs w:val="22"/>
              </w:rPr>
            </w:pPr>
            <w:hyperlink r:id="rId136" w:history="1">
              <w:r w:rsidR="00823A20" w:rsidRPr="003D33FA">
                <w:rPr>
                  <w:rStyle w:val="Hyperlink"/>
                  <w:rFonts w:ascii="Calibri" w:hAnsi="Calibri"/>
                  <w:sz w:val="22"/>
                  <w:szCs w:val="22"/>
                </w:rPr>
                <w:t>https://www.govdata.de/dl-de/zero-2-0</w:t>
              </w:r>
            </w:hyperlink>
            <w:r w:rsidR="00823A20">
              <w:rPr>
                <w:rFonts w:ascii="Calibri" w:hAnsi="Calibri"/>
                <w:color w:val="000000"/>
                <w:sz w:val="22"/>
                <w:szCs w:val="22"/>
              </w:rPr>
              <w:t xml:space="preserve"> </w:t>
            </w:r>
          </w:p>
        </w:tc>
        <w:tc>
          <w:tcPr>
            <w:tcW w:w="1843" w:type="dxa"/>
            <w:shd w:val="clear" w:color="auto" w:fill="auto"/>
            <w:vAlign w:val="center"/>
          </w:tcPr>
          <w:p w14:paraId="33610F1F"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dl-de-zero-2.0</w:t>
            </w:r>
          </w:p>
        </w:tc>
      </w:tr>
      <w:tr w:rsidR="00823A20" w:rsidRPr="00FB4FB7" w14:paraId="316F8E64" w14:textId="77777777" w:rsidTr="00CE7D93">
        <w:trPr>
          <w:cantSplit/>
          <w:trHeight w:val="300"/>
        </w:trPr>
        <w:tc>
          <w:tcPr>
            <w:tcW w:w="1985" w:type="dxa"/>
            <w:shd w:val="clear" w:color="auto" w:fill="auto"/>
            <w:vAlign w:val="center"/>
          </w:tcPr>
          <w:p w14:paraId="39377080"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geoNutz/20130319</w:t>
            </w:r>
          </w:p>
        </w:tc>
        <w:tc>
          <w:tcPr>
            <w:tcW w:w="4111" w:type="dxa"/>
            <w:shd w:val="clear" w:color="auto" w:fill="auto"/>
            <w:vAlign w:val="center"/>
          </w:tcPr>
          <w:p w14:paraId="1EE3A8B8"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Nutzungsbestimmungen für die Bereitstellung von Geodaten des Bundes</w:t>
            </w:r>
          </w:p>
        </w:tc>
        <w:tc>
          <w:tcPr>
            <w:tcW w:w="3119" w:type="dxa"/>
            <w:shd w:val="clear" w:color="auto" w:fill="auto"/>
          </w:tcPr>
          <w:p w14:paraId="1ECC5E48" w14:textId="4C5B7D58" w:rsidR="00823A20" w:rsidRPr="00FB4FB7" w:rsidRDefault="00C359BD" w:rsidP="00CE7D93">
            <w:pPr>
              <w:spacing w:before="0" w:after="0" w:line="240" w:lineRule="auto"/>
              <w:rPr>
                <w:rFonts w:ascii="Calibri" w:hAnsi="Calibri"/>
                <w:color w:val="000000"/>
                <w:sz w:val="22"/>
                <w:szCs w:val="22"/>
              </w:rPr>
            </w:pPr>
            <w:hyperlink r:id="rId137" w:history="1">
              <w:r w:rsidR="00823A20" w:rsidRPr="003A0547">
                <w:rPr>
                  <w:rStyle w:val="Hyperlink"/>
                  <w:rFonts w:ascii="Calibri" w:hAnsi="Calibri"/>
                  <w:sz w:val="22"/>
                  <w:szCs w:val="22"/>
                </w:rPr>
                <w:t>http://dcat-ap.de/def/licenses/geonutz/20130319</w:t>
              </w:r>
            </w:hyperlink>
            <w:r w:rsidR="00823A20">
              <w:rPr>
                <w:rFonts w:ascii="Calibri" w:hAnsi="Calibri"/>
                <w:color w:val="000000"/>
                <w:sz w:val="22"/>
                <w:szCs w:val="22"/>
              </w:rPr>
              <w:t xml:space="preserve"> </w:t>
            </w:r>
          </w:p>
        </w:tc>
        <w:tc>
          <w:tcPr>
            <w:tcW w:w="2409" w:type="dxa"/>
            <w:shd w:val="clear" w:color="auto" w:fill="auto"/>
            <w:vAlign w:val="center"/>
          </w:tcPr>
          <w:p w14:paraId="2149B5EB" w14:textId="6DA5E621" w:rsidR="00823A20" w:rsidRPr="00FB4FB7" w:rsidRDefault="00C359BD" w:rsidP="00CE7D93">
            <w:pPr>
              <w:spacing w:before="0" w:after="0" w:line="240" w:lineRule="auto"/>
              <w:rPr>
                <w:rFonts w:ascii="Calibri" w:hAnsi="Calibri"/>
                <w:color w:val="000000"/>
                <w:sz w:val="22"/>
                <w:szCs w:val="22"/>
              </w:rPr>
            </w:pPr>
            <w:hyperlink r:id="rId138" w:history="1">
              <w:r w:rsidR="00823A20" w:rsidRPr="003D33FA">
                <w:rPr>
                  <w:rStyle w:val="Hyperlink"/>
                  <w:rFonts w:ascii="Calibri" w:hAnsi="Calibri"/>
                  <w:sz w:val="22"/>
                  <w:szCs w:val="22"/>
                </w:rPr>
                <w:t>http://www.geodatenzentrum.de/docpdf/geonutzv.pdf</w:t>
              </w:r>
            </w:hyperlink>
            <w:r w:rsidR="00823A20">
              <w:rPr>
                <w:rFonts w:ascii="Calibri" w:hAnsi="Calibri"/>
                <w:color w:val="000000"/>
                <w:sz w:val="22"/>
                <w:szCs w:val="22"/>
              </w:rPr>
              <w:t xml:space="preserve"> </w:t>
            </w:r>
          </w:p>
        </w:tc>
        <w:tc>
          <w:tcPr>
            <w:tcW w:w="1843" w:type="dxa"/>
            <w:shd w:val="clear" w:color="auto" w:fill="auto"/>
            <w:vAlign w:val="center"/>
          </w:tcPr>
          <w:p w14:paraId="23D4AFF8"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geonutzv-de-2013-03-19</w:t>
            </w:r>
          </w:p>
        </w:tc>
      </w:tr>
      <w:tr w:rsidR="00823A20" w:rsidRPr="00FB4FB7" w14:paraId="394863FA" w14:textId="77777777" w:rsidTr="00CE7D93">
        <w:trPr>
          <w:cantSplit/>
          <w:trHeight w:val="300"/>
        </w:trPr>
        <w:tc>
          <w:tcPr>
            <w:tcW w:w="1985" w:type="dxa"/>
            <w:shd w:val="clear" w:color="auto" w:fill="auto"/>
            <w:vAlign w:val="center"/>
          </w:tcPr>
          <w:p w14:paraId="1FB66F3E"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geoNutz/20131001</w:t>
            </w:r>
          </w:p>
        </w:tc>
        <w:tc>
          <w:tcPr>
            <w:tcW w:w="4111" w:type="dxa"/>
            <w:shd w:val="clear" w:color="auto" w:fill="auto"/>
            <w:vAlign w:val="center"/>
          </w:tcPr>
          <w:p w14:paraId="34D659FE"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Nutzungsbestimmungen für die B</w:t>
            </w:r>
            <w:bookmarkStart w:id="741" w:name="_GoBack"/>
            <w:bookmarkEnd w:id="741"/>
            <w:r w:rsidRPr="00FB4FB7">
              <w:rPr>
                <w:rFonts w:ascii="Calibri" w:hAnsi="Calibri"/>
                <w:color w:val="000000"/>
                <w:sz w:val="22"/>
                <w:szCs w:val="22"/>
              </w:rPr>
              <w:t>ereitstellung von Geodaten des Landes Berlin</w:t>
            </w:r>
          </w:p>
        </w:tc>
        <w:tc>
          <w:tcPr>
            <w:tcW w:w="3119" w:type="dxa"/>
            <w:shd w:val="clear" w:color="auto" w:fill="auto"/>
          </w:tcPr>
          <w:p w14:paraId="1E472F28" w14:textId="3BAC9C2C" w:rsidR="00823A20" w:rsidRPr="00FB4FB7" w:rsidRDefault="00C359BD" w:rsidP="00CE7D93">
            <w:pPr>
              <w:spacing w:before="0" w:after="0" w:line="240" w:lineRule="auto"/>
              <w:rPr>
                <w:rFonts w:ascii="Calibri" w:hAnsi="Calibri"/>
                <w:color w:val="000000"/>
                <w:sz w:val="22"/>
                <w:szCs w:val="22"/>
              </w:rPr>
            </w:pPr>
            <w:hyperlink r:id="rId139" w:history="1">
              <w:r w:rsidR="00823A20" w:rsidRPr="003A0547">
                <w:rPr>
                  <w:rStyle w:val="Hyperlink"/>
                  <w:rFonts w:ascii="Calibri" w:hAnsi="Calibri"/>
                  <w:sz w:val="22"/>
                  <w:szCs w:val="22"/>
                </w:rPr>
                <w:t>http://dcat-ap.de/def/licenses/geoNutz/20131001</w:t>
              </w:r>
            </w:hyperlink>
          </w:p>
        </w:tc>
        <w:tc>
          <w:tcPr>
            <w:tcW w:w="2409" w:type="dxa"/>
            <w:shd w:val="clear" w:color="auto" w:fill="auto"/>
            <w:vAlign w:val="center"/>
          </w:tcPr>
          <w:p w14:paraId="2BE8C8C1" w14:textId="7D1EB47F" w:rsidR="00823A20" w:rsidRPr="00FB4FB7" w:rsidRDefault="00C359BD" w:rsidP="00CE7D93">
            <w:pPr>
              <w:spacing w:before="0" w:after="0" w:line="240" w:lineRule="auto"/>
              <w:rPr>
                <w:rFonts w:ascii="Calibri" w:hAnsi="Calibri"/>
                <w:color w:val="000000"/>
                <w:sz w:val="22"/>
                <w:szCs w:val="22"/>
              </w:rPr>
            </w:pPr>
            <w:hyperlink r:id="rId140" w:history="1">
              <w:r w:rsidR="00823A20" w:rsidRPr="003D33FA">
                <w:rPr>
                  <w:rStyle w:val="Hyperlink"/>
                  <w:rFonts w:ascii="Calibri" w:hAnsi="Calibri"/>
                  <w:sz w:val="22"/>
                  <w:szCs w:val="22"/>
                </w:rPr>
                <w:t>http://www.stadtentwicklung.berlin.de/geoinformation/download/nutzIII.pdf</w:t>
              </w:r>
            </w:hyperlink>
            <w:r w:rsidR="00823A20">
              <w:rPr>
                <w:rFonts w:ascii="Calibri" w:hAnsi="Calibri"/>
                <w:color w:val="000000"/>
                <w:sz w:val="22"/>
                <w:szCs w:val="22"/>
              </w:rPr>
              <w:t xml:space="preserve"> </w:t>
            </w:r>
          </w:p>
        </w:tc>
        <w:tc>
          <w:tcPr>
            <w:tcW w:w="1843" w:type="dxa"/>
            <w:shd w:val="clear" w:color="auto" w:fill="auto"/>
            <w:vAlign w:val="center"/>
          </w:tcPr>
          <w:p w14:paraId="1C6A68EF"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geonutz-be-2013-10-01</w:t>
            </w:r>
          </w:p>
        </w:tc>
      </w:tr>
      <w:tr w:rsidR="00823A20" w:rsidRPr="00FB4FB7" w14:paraId="6F7F5393" w14:textId="77777777" w:rsidTr="00CE7D93">
        <w:trPr>
          <w:cantSplit/>
          <w:trHeight w:val="300"/>
        </w:trPr>
        <w:tc>
          <w:tcPr>
            <w:tcW w:w="1985" w:type="dxa"/>
            <w:shd w:val="clear" w:color="auto" w:fill="auto"/>
            <w:vAlign w:val="center"/>
          </w:tcPr>
          <w:p w14:paraId="29304EC7"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gfdl</w:t>
            </w:r>
          </w:p>
        </w:tc>
        <w:tc>
          <w:tcPr>
            <w:tcW w:w="4111" w:type="dxa"/>
            <w:shd w:val="clear" w:color="auto" w:fill="auto"/>
            <w:vAlign w:val="center"/>
          </w:tcPr>
          <w:p w14:paraId="3D4B03C8" w14:textId="77777777" w:rsidR="00823A20" w:rsidRPr="00080376" w:rsidRDefault="00823A20" w:rsidP="00CE7D93">
            <w:pPr>
              <w:spacing w:before="0" w:after="0" w:line="240" w:lineRule="auto"/>
              <w:rPr>
                <w:rFonts w:ascii="Calibri" w:hAnsi="Calibri"/>
                <w:color w:val="000000"/>
                <w:sz w:val="22"/>
                <w:szCs w:val="22"/>
                <w:lang w:val="en-US"/>
              </w:rPr>
            </w:pPr>
            <w:r w:rsidRPr="00080376">
              <w:rPr>
                <w:rFonts w:ascii="Calibri" w:hAnsi="Calibri"/>
                <w:color w:val="000000"/>
                <w:sz w:val="22"/>
                <w:szCs w:val="22"/>
                <w:lang w:val="en-US"/>
              </w:rPr>
              <w:t>GNU Free Documentation License (GFDL)</w:t>
            </w:r>
          </w:p>
        </w:tc>
        <w:tc>
          <w:tcPr>
            <w:tcW w:w="3119" w:type="dxa"/>
            <w:shd w:val="clear" w:color="auto" w:fill="auto"/>
          </w:tcPr>
          <w:p w14:paraId="01DCE12F" w14:textId="620C6BB7" w:rsidR="00823A20" w:rsidRPr="005C245A" w:rsidRDefault="00C359BD" w:rsidP="00CE7D93">
            <w:pPr>
              <w:spacing w:before="0" w:after="0" w:line="240" w:lineRule="auto"/>
              <w:rPr>
                <w:rFonts w:ascii="Calibri" w:hAnsi="Calibri"/>
                <w:color w:val="000000"/>
                <w:sz w:val="22"/>
                <w:szCs w:val="22"/>
                <w:lang w:val="en-US"/>
              </w:rPr>
            </w:pPr>
            <w:hyperlink r:id="rId141" w:history="1">
              <w:r w:rsidR="00823A20" w:rsidRPr="003D33FA">
                <w:rPr>
                  <w:rStyle w:val="Hyperlink"/>
                  <w:rFonts w:ascii="Calibri" w:hAnsi="Calibri"/>
                  <w:sz w:val="22"/>
                  <w:szCs w:val="22"/>
                  <w:lang w:val="en-US"/>
                </w:rPr>
                <w:t>http://dcat-ap.de/def/licenses/gfdl</w:t>
              </w:r>
            </w:hyperlink>
            <w:r w:rsidR="00823A20">
              <w:rPr>
                <w:rFonts w:ascii="Calibri" w:hAnsi="Calibri"/>
                <w:color w:val="000000"/>
                <w:sz w:val="22"/>
                <w:szCs w:val="22"/>
                <w:lang w:val="en-US"/>
              </w:rPr>
              <w:t xml:space="preserve"> </w:t>
            </w:r>
          </w:p>
        </w:tc>
        <w:tc>
          <w:tcPr>
            <w:tcW w:w="2409" w:type="dxa"/>
            <w:shd w:val="clear" w:color="auto" w:fill="auto"/>
            <w:vAlign w:val="center"/>
          </w:tcPr>
          <w:p w14:paraId="11B76D2B" w14:textId="3421568E" w:rsidR="00823A20" w:rsidRPr="005C245A" w:rsidRDefault="00C359BD" w:rsidP="00CE7D93">
            <w:pPr>
              <w:spacing w:before="0" w:after="0" w:line="240" w:lineRule="auto"/>
              <w:rPr>
                <w:rFonts w:ascii="Calibri" w:hAnsi="Calibri"/>
                <w:color w:val="000000"/>
                <w:sz w:val="22"/>
                <w:szCs w:val="22"/>
                <w:lang w:val="en-US"/>
              </w:rPr>
            </w:pPr>
            <w:hyperlink r:id="rId142" w:history="1">
              <w:r w:rsidR="00823A20" w:rsidRPr="003D33FA">
                <w:rPr>
                  <w:rStyle w:val="Hyperlink"/>
                  <w:rFonts w:ascii="Calibri" w:hAnsi="Calibri"/>
                  <w:sz w:val="22"/>
                  <w:szCs w:val="22"/>
                  <w:lang w:val="en-US"/>
                </w:rPr>
                <w:t>http://www.opendefinition.org/licenses/gfdl</w:t>
              </w:r>
            </w:hyperlink>
            <w:r w:rsidR="00823A20">
              <w:rPr>
                <w:rFonts w:ascii="Calibri" w:hAnsi="Calibri"/>
                <w:color w:val="000000"/>
                <w:sz w:val="22"/>
                <w:szCs w:val="22"/>
                <w:lang w:val="en-US"/>
              </w:rPr>
              <w:t xml:space="preserve"> </w:t>
            </w:r>
          </w:p>
        </w:tc>
        <w:tc>
          <w:tcPr>
            <w:tcW w:w="1843" w:type="dxa"/>
            <w:shd w:val="clear" w:color="auto" w:fill="auto"/>
            <w:vAlign w:val="center"/>
          </w:tcPr>
          <w:p w14:paraId="44E3BABA"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gfdl</w:t>
            </w:r>
          </w:p>
        </w:tc>
      </w:tr>
      <w:tr w:rsidR="00823A20" w:rsidRPr="00FB4FB7" w14:paraId="02FB5A24" w14:textId="77777777" w:rsidTr="00CE7D93">
        <w:trPr>
          <w:cantSplit/>
          <w:trHeight w:val="300"/>
        </w:trPr>
        <w:tc>
          <w:tcPr>
            <w:tcW w:w="1985" w:type="dxa"/>
            <w:shd w:val="clear" w:color="auto" w:fill="auto"/>
            <w:vAlign w:val="center"/>
          </w:tcPr>
          <w:p w14:paraId="02B61EB9" w14:textId="77777777" w:rsidR="00823A20" w:rsidRPr="00FB4FB7" w:rsidRDefault="00823A20" w:rsidP="00CE7D93">
            <w:pPr>
              <w:spacing w:before="0" w:after="0" w:line="240" w:lineRule="auto"/>
              <w:rPr>
                <w:rFonts w:ascii="Calibri" w:hAnsi="Calibri"/>
                <w:b/>
                <w:color w:val="000000"/>
                <w:sz w:val="22"/>
                <w:szCs w:val="22"/>
              </w:rPr>
            </w:pPr>
            <w:r>
              <w:rPr>
                <w:rFonts w:ascii="Calibri" w:hAnsi="Calibri"/>
                <w:b/>
                <w:color w:val="000000"/>
                <w:sz w:val="22"/>
                <w:szCs w:val="22"/>
              </w:rPr>
              <w:t>gpl/3.</w:t>
            </w:r>
            <w:r w:rsidRPr="00FB4FB7">
              <w:rPr>
                <w:rFonts w:ascii="Calibri" w:hAnsi="Calibri"/>
                <w:b/>
                <w:color w:val="000000"/>
                <w:sz w:val="22"/>
                <w:szCs w:val="22"/>
              </w:rPr>
              <w:t>0</w:t>
            </w:r>
          </w:p>
        </w:tc>
        <w:tc>
          <w:tcPr>
            <w:tcW w:w="4111" w:type="dxa"/>
            <w:shd w:val="clear" w:color="auto" w:fill="auto"/>
            <w:vAlign w:val="center"/>
          </w:tcPr>
          <w:p w14:paraId="1FC55D7A" w14:textId="77777777" w:rsidR="00823A20" w:rsidRPr="00E452CA" w:rsidRDefault="00823A20" w:rsidP="00CE7D93">
            <w:pPr>
              <w:spacing w:before="0" w:after="0" w:line="240" w:lineRule="auto"/>
              <w:rPr>
                <w:rFonts w:ascii="Calibri" w:hAnsi="Calibri"/>
                <w:color w:val="000000"/>
                <w:sz w:val="22"/>
                <w:szCs w:val="22"/>
                <w:lang w:val="en-US"/>
              </w:rPr>
            </w:pPr>
            <w:r w:rsidRPr="00E452CA">
              <w:rPr>
                <w:rFonts w:ascii="Calibri" w:hAnsi="Calibri"/>
                <w:color w:val="000000"/>
                <w:sz w:val="22"/>
                <w:szCs w:val="22"/>
                <w:lang w:val="en-US"/>
              </w:rPr>
              <w:t>GNU General Public License version 3.0 (GPLv3)</w:t>
            </w:r>
          </w:p>
        </w:tc>
        <w:tc>
          <w:tcPr>
            <w:tcW w:w="3119" w:type="dxa"/>
            <w:shd w:val="clear" w:color="auto" w:fill="auto"/>
          </w:tcPr>
          <w:p w14:paraId="719FC29F" w14:textId="2E303F21" w:rsidR="00823A20" w:rsidRPr="00E452CA" w:rsidRDefault="00C359BD" w:rsidP="00CE7D93">
            <w:pPr>
              <w:spacing w:before="0" w:after="0" w:line="240" w:lineRule="auto"/>
              <w:rPr>
                <w:rFonts w:ascii="Calibri" w:hAnsi="Calibri"/>
                <w:color w:val="000000"/>
                <w:sz w:val="22"/>
                <w:szCs w:val="22"/>
                <w:lang w:val="en-US"/>
              </w:rPr>
            </w:pPr>
            <w:hyperlink r:id="rId143" w:history="1">
              <w:r w:rsidR="00823A20" w:rsidRPr="003D33FA">
                <w:rPr>
                  <w:rStyle w:val="Hyperlink"/>
                  <w:rFonts w:ascii="Calibri" w:hAnsi="Calibri"/>
                  <w:sz w:val="22"/>
                  <w:szCs w:val="22"/>
                  <w:lang w:val="en-US"/>
                </w:rPr>
                <w:t>http://dcat-ap.de/def/licenses/gpl/3.0</w:t>
              </w:r>
            </w:hyperlink>
            <w:r w:rsidR="00823A20">
              <w:rPr>
                <w:rFonts w:ascii="Calibri" w:hAnsi="Calibri"/>
                <w:color w:val="000000"/>
                <w:sz w:val="22"/>
                <w:szCs w:val="22"/>
                <w:lang w:val="en-US"/>
              </w:rPr>
              <w:t xml:space="preserve"> </w:t>
            </w:r>
          </w:p>
        </w:tc>
        <w:tc>
          <w:tcPr>
            <w:tcW w:w="2409" w:type="dxa"/>
            <w:shd w:val="clear" w:color="auto" w:fill="auto"/>
            <w:vAlign w:val="center"/>
          </w:tcPr>
          <w:p w14:paraId="18FA528A" w14:textId="30A65929" w:rsidR="00823A20" w:rsidRPr="00E452CA" w:rsidRDefault="00C359BD" w:rsidP="00CE7D93">
            <w:pPr>
              <w:spacing w:before="0" w:after="0" w:line="240" w:lineRule="auto"/>
              <w:rPr>
                <w:rFonts w:ascii="Calibri" w:hAnsi="Calibri"/>
                <w:color w:val="000000"/>
                <w:sz w:val="22"/>
                <w:szCs w:val="22"/>
                <w:lang w:val="en-US"/>
              </w:rPr>
            </w:pPr>
            <w:hyperlink r:id="rId144" w:history="1">
              <w:r w:rsidR="00823A20" w:rsidRPr="003D33FA">
                <w:rPr>
                  <w:rStyle w:val="Hyperlink"/>
                  <w:rFonts w:ascii="Calibri" w:hAnsi="Calibri"/>
                  <w:sz w:val="22"/>
                  <w:szCs w:val="22"/>
                  <w:lang w:val="en-US"/>
                </w:rPr>
                <w:t>http://www.opensource.org/licenses/gpl-3.0.html</w:t>
              </w:r>
            </w:hyperlink>
            <w:r w:rsidR="00823A20">
              <w:rPr>
                <w:rFonts w:ascii="Calibri" w:hAnsi="Calibri"/>
                <w:color w:val="000000"/>
                <w:sz w:val="22"/>
                <w:szCs w:val="22"/>
                <w:lang w:val="en-US"/>
              </w:rPr>
              <w:t xml:space="preserve"> </w:t>
            </w:r>
          </w:p>
        </w:tc>
        <w:tc>
          <w:tcPr>
            <w:tcW w:w="1843" w:type="dxa"/>
            <w:shd w:val="clear" w:color="auto" w:fill="auto"/>
            <w:vAlign w:val="center"/>
          </w:tcPr>
          <w:p w14:paraId="563D2683"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gpl-3.0</w:t>
            </w:r>
          </w:p>
        </w:tc>
      </w:tr>
      <w:tr w:rsidR="00823A20" w:rsidRPr="00FB4FB7" w14:paraId="1F1074E3" w14:textId="77777777" w:rsidTr="00CE7D93">
        <w:trPr>
          <w:cantSplit/>
          <w:trHeight w:val="300"/>
        </w:trPr>
        <w:tc>
          <w:tcPr>
            <w:tcW w:w="1985" w:type="dxa"/>
            <w:shd w:val="clear" w:color="auto" w:fill="auto"/>
            <w:vAlign w:val="center"/>
          </w:tcPr>
          <w:p w14:paraId="7FBDD5CA"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lastRenderedPageBreak/>
              <w:t>mozilla</w:t>
            </w:r>
          </w:p>
        </w:tc>
        <w:tc>
          <w:tcPr>
            <w:tcW w:w="4111" w:type="dxa"/>
            <w:shd w:val="clear" w:color="auto" w:fill="auto"/>
            <w:vAlign w:val="center"/>
          </w:tcPr>
          <w:p w14:paraId="30BFA7D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 xml:space="preserve">Mozilla Public License </w:t>
            </w:r>
            <w:r>
              <w:rPr>
                <w:rFonts w:ascii="Calibri" w:hAnsi="Calibri"/>
                <w:color w:val="000000"/>
                <w:sz w:val="22"/>
                <w:szCs w:val="22"/>
              </w:rPr>
              <w:t>2</w:t>
            </w:r>
            <w:r w:rsidRPr="00FB4FB7">
              <w:rPr>
                <w:rFonts w:ascii="Calibri" w:hAnsi="Calibri"/>
                <w:color w:val="000000"/>
                <w:sz w:val="22"/>
                <w:szCs w:val="22"/>
              </w:rPr>
              <w:t>.0 (MPL)</w:t>
            </w:r>
          </w:p>
        </w:tc>
        <w:tc>
          <w:tcPr>
            <w:tcW w:w="3119" w:type="dxa"/>
            <w:shd w:val="clear" w:color="auto" w:fill="auto"/>
          </w:tcPr>
          <w:p w14:paraId="43978F0B" w14:textId="308F6D78" w:rsidR="00823A20" w:rsidRPr="00FB4FB7" w:rsidRDefault="00C359BD" w:rsidP="00CE7D93">
            <w:pPr>
              <w:spacing w:before="0" w:after="0" w:line="240" w:lineRule="auto"/>
              <w:rPr>
                <w:rFonts w:ascii="Calibri" w:hAnsi="Calibri"/>
                <w:color w:val="000000"/>
                <w:sz w:val="22"/>
                <w:szCs w:val="22"/>
              </w:rPr>
            </w:pPr>
            <w:hyperlink r:id="rId145" w:history="1">
              <w:r w:rsidR="00823A20" w:rsidRPr="003D33FA">
                <w:rPr>
                  <w:rStyle w:val="Hyperlink"/>
                  <w:rFonts w:ascii="Calibri" w:hAnsi="Calibri"/>
                  <w:sz w:val="22"/>
                  <w:szCs w:val="22"/>
                </w:rPr>
                <w:t>http://dcat-ap.de/def/licenses/mozilla</w:t>
              </w:r>
            </w:hyperlink>
            <w:r w:rsidR="00823A20">
              <w:rPr>
                <w:rFonts w:ascii="Calibri" w:hAnsi="Calibri"/>
                <w:color w:val="000000"/>
                <w:sz w:val="22"/>
                <w:szCs w:val="22"/>
              </w:rPr>
              <w:t xml:space="preserve"> </w:t>
            </w:r>
          </w:p>
        </w:tc>
        <w:tc>
          <w:tcPr>
            <w:tcW w:w="2409" w:type="dxa"/>
            <w:shd w:val="clear" w:color="auto" w:fill="auto"/>
            <w:vAlign w:val="center"/>
          </w:tcPr>
          <w:p w14:paraId="285776F5" w14:textId="69BD59AB" w:rsidR="00823A20" w:rsidRPr="00FB4FB7" w:rsidRDefault="00C359BD" w:rsidP="00CE7D93">
            <w:pPr>
              <w:spacing w:before="0" w:after="0" w:line="240" w:lineRule="auto"/>
              <w:rPr>
                <w:rFonts w:ascii="Calibri" w:hAnsi="Calibri"/>
                <w:color w:val="000000"/>
                <w:sz w:val="22"/>
                <w:szCs w:val="22"/>
              </w:rPr>
            </w:pPr>
            <w:hyperlink r:id="rId146" w:history="1">
              <w:r w:rsidR="00823A20" w:rsidRPr="003D33FA">
                <w:rPr>
                  <w:rStyle w:val="Hyperlink"/>
                  <w:rFonts w:ascii="Calibri" w:hAnsi="Calibri"/>
                  <w:sz w:val="22"/>
                  <w:szCs w:val="22"/>
                </w:rPr>
                <w:t>http://www.mozilla.org/MPL</w:t>
              </w:r>
            </w:hyperlink>
            <w:r w:rsidR="00823A20">
              <w:rPr>
                <w:rFonts w:ascii="Calibri" w:hAnsi="Calibri"/>
                <w:color w:val="000000"/>
                <w:sz w:val="22"/>
                <w:szCs w:val="22"/>
              </w:rPr>
              <w:t xml:space="preserve"> </w:t>
            </w:r>
          </w:p>
        </w:tc>
        <w:tc>
          <w:tcPr>
            <w:tcW w:w="1843" w:type="dxa"/>
            <w:shd w:val="clear" w:color="auto" w:fill="auto"/>
            <w:vAlign w:val="center"/>
          </w:tcPr>
          <w:p w14:paraId="3E7B664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mozilla</w:t>
            </w:r>
          </w:p>
        </w:tc>
      </w:tr>
      <w:tr w:rsidR="00823A20" w:rsidRPr="00FB4FB7" w14:paraId="2A01B81B" w14:textId="77777777" w:rsidTr="00CE7D93">
        <w:trPr>
          <w:cantSplit/>
          <w:trHeight w:val="300"/>
        </w:trPr>
        <w:tc>
          <w:tcPr>
            <w:tcW w:w="1985" w:type="dxa"/>
            <w:shd w:val="clear" w:color="auto" w:fill="auto"/>
            <w:vAlign w:val="center"/>
          </w:tcPr>
          <w:p w14:paraId="5560E4EE"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odbl</w:t>
            </w:r>
          </w:p>
        </w:tc>
        <w:tc>
          <w:tcPr>
            <w:tcW w:w="4111" w:type="dxa"/>
            <w:shd w:val="clear" w:color="auto" w:fill="auto"/>
            <w:vAlign w:val="center"/>
          </w:tcPr>
          <w:p w14:paraId="013B6EB5" w14:textId="77777777" w:rsidR="00823A20" w:rsidRPr="000E2C68" w:rsidRDefault="00823A20" w:rsidP="00CE7D93">
            <w:pPr>
              <w:spacing w:before="0" w:after="0" w:line="240" w:lineRule="auto"/>
              <w:rPr>
                <w:rFonts w:ascii="Calibri" w:hAnsi="Calibri"/>
                <w:color w:val="000000"/>
                <w:sz w:val="22"/>
                <w:szCs w:val="22"/>
                <w:lang w:val="en-GB"/>
              </w:rPr>
            </w:pPr>
            <w:r w:rsidRPr="000E2C68">
              <w:rPr>
                <w:rFonts w:ascii="Calibri" w:hAnsi="Calibri"/>
                <w:color w:val="000000"/>
                <w:sz w:val="22"/>
                <w:szCs w:val="22"/>
                <w:lang w:val="en-GB"/>
              </w:rPr>
              <w:t>Open Data Commons Open Database License (ODbL)</w:t>
            </w:r>
          </w:p>
        </w:tc>
        <w:tc>
          <w:tcPr>
            <w:tcW w:w="3119" w:type="dxa"/>
            <w:shd w:val="clear" w:color="auto" w:fill="auto"/>
          </w:tcPr>
          <w:p w14:paraId="6012CCF9" w14:textId="06C92855" w:rsidR="00823A20" w:rsidRPr="000E2C68" w:rsidRDefault="00C359BD" w:rsidP="00CE7D93">
            <w:pPr>
              <w:spacing w:before="0" w:after="0" w:line="240" w:lineRule="auto"/>
              <w:rPr>
                <w:rFonts w:ascii="Calibri" w:hAnsi="Calibri"/>
                <w:color w:val="000000"/>
                <w:sz w:val="22"/>
                <w:szCs w:val="22"/>
                <w:lang w:val="en-GB"/>
              </w:rPr>
            </w:pPr>
            <w:hyperlink r:id="rId147" w:history="1">
              <w:r w:rsidR="00823A20" w:rsidRPr="003D33FA">
                <w:rPr>
                  <w:rStyle w:val="Hyperlink"/>
                  <w:rFonts w:ascii="Calibri" w:hAnsi="Calibri"/>
                  <w:sz w:val="22"/>
                  <w:szCs w:val="22"/>
                  <w:lang w:val="en-GB"/>
                </w:rPr>
                <w:t>http://dcat-ap.de/def/licenses/odbl/</w:t>
              </w:r>
            </w:hyperlink>
            <w:r w:rsidR="00823A20">
              <w:rPr>
                <w:rFonts w:ascii="Calibri" w:hAnsi="Calibri"/>
                <w:color w:val="000000"/>
                <w:sz w:val="22"/>
                <w:szCs w:val="22"/>
                <w:lang w:val="en-GB"/>
              </w:rPr>
              <w:t xml:space="preserve"> </w:t>
            </w:r>
          </w:p>
        </w:tc>
        <w:tc>
          <w:tcPr>
            <w:tcW w:w="2409" w:type="dxa"/>
            <w:shd w:val="clear" w:color="auto" w:fill="auto"/>
            <w:vAlign w:val="center"/>
          </w:tcPr>
          <w:p w14:paraId="4C4E67A4" w14:textId="55CD4F09" w:rsidR="00823A20" w:rsidRPr="000E2C68" w:rsidRDefault="00C359BD" w:rsidP="00CE7D93">
            <w:pPr>
              <w:spacing w:before="0" w:after="0" w:line="240" w:lineRule="auto"/>
              <w:rPr>
                <w:rFonts w:ascii="Calibri" w:hAnsi="Calibri"/>
                <w:color w:val="000000"/>
                <w:sz w:val="22"/>
                <w:szCs w:val="22"/>
                <w:lang w:val="en-GB"/>
              </w:rPr>
            </w:pPr>
            <w:hyperlink r:id="rId148" w:history="1">
              <w:r w:rsidR="00823A20" w:rsidRPr="003D33FA">
                <w:rPr>
                  <w:rStyle w:val="Hyperlink"/>
                  <w:rFonts w:ascii="Calibri" w:hAnsi="Calibri"/>
                  <w:sz w:val="22"/>
                  <w:szCs w:val="22"/>
                  <w:lang w:val="en-GB"/>
                </w:rPr>
                <w:t>http://www.opendefinition.org/licenses/odc-odbl</w:t>
              </w:r>
            </w:hyperlink>
            <w:r w:rsidR="00823A20">
              <w:rPr>
                <w:rFonts w:ascii="Calibri" w:hAnsi="Calibri"/>
                <w:color w:val="000000"/>
                <w:sz w:val="22"/>
                <w:szCs w:val="22"/>
                <w:lang w:val="en-GB"/>
              </w:rPr>
              <w:t xml:space="preserve"> </w:t>
            </w:r>
          </w:p>
        </w:tc>
        <w:tc>
          <w:tcPr>
            <w:tcW w:w="1843" w:type="dxa"/>
            <w:shd w:val="clear" w:color="auto" w:fill="auto"/>
            <w:vAlign w:val="center"/>
          </w:tcPr>
          <w:p w14:paraId="76EAD531"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odc-odbl</w:t>
            </w:r>
          </w:p>
        </w:tc>
      </w:tr>
      <w:tr w:rsidR="00823A20" w:rsidRPr="00FB4FB7" w14:paraId="0787944A" w14:textId="77777777" w:rsidTr="00CE7D93">
        <w:trPr>
          <w:cantSplit/>
          <w:trHeight w:val="300"/>
        </w:trPr>
        <w:tc>
          <w:tcPr>
            <w:tcW w:w="1985" w:type="dxa"/>
            <w:shd w:val="clear" w:color="auto" w:fill="auto"/>
            <w:vAlign w:val="center"/>
          </w:tcPr>
          <w:p w14:paraId="1F00AEAA"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odby</w:t>
            </w:r>
          </w:p>
        </w:tc>
        <w:tc>
          <w:tcPr>
            <w:tcW w:w="4111" w:type="dxa"/>
            <w:shd w:val="clear" w:color="auto" w:fill="auto"/>
            <w:vAlign w:val="center"/>
          </w:tcPr>
          <w:p w14:paraId="783974D7" w14:textId="77777777" w:rsidR="00823A20" w:rsidRPr="000E2C68" w:rsidRDefault="00823A20" w:rsidP="00CE7D93">
            <w:pPr>
              <w:spacing w:before="0" w:after="0" w:line="240" w:lineRule="auto"/>
              <w:rPr>
                <w:rFonts w:ascii="Calibri" w:hAnsi="Calibri"/>
                <w:color w:val="000000"/>
                <w:sz w:val="22"/>
                <w:szCs w:val="22"/>
                <w:lang w:val="en-GB"/>
              </w:rPr>
            </w:pPr>
            <w:r w:rsidRPr="000E2C68">
              <w:rPr>
                <w:rFonts w:ascii="Calibri" w:hAnsi="Calibri"/>
                <w:color w:val="000000"/>
                <w:sz w:val="22"/>
                <w:szCs w:val="22"/>
                <w:lang w:val="en-GB"/>
              </w:rPr>
              <w:t>Open Data Commons Attribution License (ODC</w:t>
            </w:r>
            <w:r>
              <w:rPr>
                <w:rFonts w:ascii="Calibri" w:hAnsi="Calibri"/>
                <w:color w:val="000000"/>
                <w:sz w:val="22"/>
                <w:szCs w:val="22"/>
                <w:lang w:val="en-GB"/>
              </w:rPr>
              <w:t>-</w:t>
            </w:r>
            <w:r w:rsidRPr="000E2C68">
              <w:rPr>
                <w:rFonts w:ascii="Calibri" w:hAnsi="Calibri"/>
                <w:color w:val="000000"/>
                <w:sz w:val="22"/>
                <w:szCs w:val="22"/>
                <w:lang w:val="en-GB"/>
              </w:rPr>
              <w:t>BY</w:t>
            </w:r>
            <w:r>
              <w:rPr>
                <w:rFonts w:ascii="Calibri" w:hAnsi="Calibri"/>
                <w:color w:val="000000"/>
                <w:sz w:val="22"/>
                <w:szCs w:val="22"/>
                <w:lang w:val="en-GB"/>
              </w:rPr>
              <w:t xml:space="preserve"> 1.0</w:t>
            </w:r>
            <w:r w:rsidRPr="000E2C68">
              <w:rPr>
                <w:rFonts w:ascii="Calibri" w:hAnsi="Calibri"/>
                <w:color w:val="000000"/>
                <w:sz w:val="22"/>
                <w:szCs w:val="22"/>
                <w:lang w:val="en-GB"/>
              </w:rPr>
              <w:t>)</w:t>
            </w:r>
          </w:p>
        </w:tc>
        <w:tc>
          <w:tcPr>
            <w:tcW w:w="3119" w:type="dxa"/>
            <w:shd w:val="clear" w:color="auto" w:fill="auto"/>
          </w:tcPr>
          <w:p w14:paraId="4F444814" w14:textId="6EADB721" w:rsidR="00823A20" w:rsidRPr="000E2C68" w:rsidRDefault="00C359BD" w:rsidP="00CE7D93">
            <w:pPr>
              <w:spacing w:before="0" w:after="0" w:line="240" w:lineRule="auto"/>
              <w:rPr>
                <w:rFonts w:ascii="Calibri" w:hAnsi="Calibri"/>
                <w:color w:val="000000"/>
                <w:sz w:val="22"/>
                <w:szCs w:val="22"/>
                <w:lang w:val="en-GB"/>
              </w:rPr>
            </w:pPr>
            <w:hyperlink r:id="rId149" w:history="1">
              <w:r w:rsidR="00823A20" w:rsidRPr="003D33FA">
                <w:rPr>
                  <w:rStyle w:val="Hyperlink"/>
                  <w:rFonts w:ascii="Calibri" w:hAnsi="Calibri"/>
                  <w:sz w:val="22"/>
                  <w:szCs w:val="22"/>
                  <w:lang w:val="en-GB"/>
                </w:rPr>
                <w:t>http://dcat-ap.de/def/licenses/odby/</w:t>
              </w:r>
            </w:hyperlink>
            <w:r w:rsidR="00823A20">
              <w:rPr>
                <w:rFonts w:ascii="Calibri" w:hAnsi="Calibri"/>
                <w:color w:val="000000"/>
                <w:sz w:val="22"/>
                <w:szCs w:val="22"/>
                <w:lang w:val="en-GB"/>
              </w:rPr>
              <w:t xml:space="preserve"> </w:t>
            </w:r>
          </w:p>
        </w:tc>
        <w:tc>
          <w:tcPr>
            <w:tcW w:w="2409" w:type="dxa"/>
            <w:shd w:val="clear" w:color="auto" w:fill="auto"/>
            <w:vAlign w:val="center"/>
          </w:tcPr>
          <w:p w14:paraId="098DF75E" w14:textId="242DA195" w:rsidR="00823A20" w:rsidRPr="000E2C68" w:rsidRDefault="00C359BD" w:rsidP="00CE7D93">
            <w:pPr>
              <w:spacing w:before="0" w:after="0" w:line="240" w:lineRule="auto"/>
              <w:rPr>
                <w:rFonts w:ascii="Calibri" w:hAnsi="Calibri"/>
                <w:color w:val="000000"/>
                <w:sz w:val="22"/>
                <w:szCs w:val="22"/>
                <w:lang w:val="en-GB"/>
              </w:rPr>
            </w:pPr>
            <w:hyperlink r:id="rId150" w:history="1">
              <w:r w:rsidR="00823A20" w:rsidRPr="003D33FA">
                <w:rPr>
                  <w:rStyle w:val="Hyperlink"/>
                  <w:rFonts w:ascii="Calibri" w:hAnsi="Calibri"/>
                  <w:sz w:val="22"/>
                  <w:szCs w:val="22"/>
                  <w:lang w:val="en-GB"/>
                </w:rPr>
                <w:t>http://www.opendefinition.org/licenses/odc-by</w:t>
              </w:r>
            </w:hyperlink>
            <w:r w:rsidR="00823A20">
              <w:rPr>
                <w:rFonts w:ascii="Calibri" w:hAnsi="Calibri"/>
                <w:color w:val="000000"/>
                <w:sz w:val="22"/>
                <w:szCs w:val="22"/>
                <w:lang w:val="en-GB"/>
              </w:rPr>
              <w:t xml:space="preserve"> </w:t>
            </w:r>
          </w:p>
        </w:tc>
        <w:tc>
          <w:tcPr>
            <w:tcW w:w="1843" w:type="dxa"/>
            <w:shd w:val="clear" w:color="auto" w:fill="auto"/>
            <w:vAlign w:val="center"/>
          </w:tcPr>
          <w:p w14:paraId="26578B4B"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odc-by</w:t>
            </w:r>
          </w:p>
        </w:tc>
      </w:tr>
      <w:tr w:rsidR="00823A20" w:rsidRPr="00FB4FB7" w14:paraId="7B1146C7" w14:textId="77777777" w:rsidTr="00CE7D93">
        <w:trPr>
          <w:cantSplit/>
          <w:trHeight w:val="300"/>
        </w:trPr>
        <w:tc>
          <w:tcPr>
            <w:tcW w:w="1985" w:type="dxa"/>
            <w:shd w:val="clear" w:color="auto" w:fill="auto"/>
            <w:vAlign w:val="center"/>
          </w:tcPr>
          <w:p w14:paraId="77509EC4"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odcpddl</w:t>
            </w:r>
          </w:p>
        </w:tc>
        <w:tc>
          <w:tcPr>
            <w:tcW w:w="4111" w:type="dxa"/>
            <w:shd w:val="clear" w:color="auto" w:fill="auto"/>
            <w:vAlign w:val="center"/>
          </w:tcPr>
          <w:p w14:paraId="6AE7B4C5" w14:textId="77777777" w:rsidR="00823A20" w:rsidRPr="000E2C68" w:rsidRDefault="00823A20" w:rsidP="00CE7D93">
            <w:pPr>
              <w:spacing w:before="0" w:after="0" w:line="240" w:lineRule="auto"/>
              <w:rPr>
                <w:rFonts w:ascii="Calibri" w:hAnsi="Calibri"/>
                <w:color w:val="000000"/>
                <w:sz w:val="22"/>
                <w:szCs w:val="22"/>
                <w:lang w:val="en-GB"/>
              </w:rPr>
            </w:pPr>
            <w:r w:rsidRPr="000E2C68">
              <w:rPr>
                <w:rFonts w:ascii="Calibri" w:hAnsi="Calibri"/>
                <w:color w:val="000000"/>
                <w:sz w:val="22"/>
                <w:szCs w:val="22"/>
                <w:lang w:val="en-GB"/>
              </w:rPr>
              <w:t>Open Data Commons Public Domain Dedication and Licence (</w:t>
            </w:r>
            <w:r>
              <w:rPr>
                <w:rFonts w:ascii="Calibri" w:hAnsi="Calibri"/>
                <w:color w:val="000000"/>
                <w:sz w:val="22"/>
                <w:szCs w:val="22"/>
                <w:lang w:val="en-GB"/>
              </w:rPr>
              <w:t xml:space="preserve">ODC </w:t>
            </w:r>
            <w:r w:rsidRPr="000E2C68">
              <w:rPr>
                <w:rFonts w:ascii="Calibri" w:hAnsi="Calibri"/>
                <w:color w:val="000000"/>
                <w:sz w:val="22"/>
                <w:szCs w:val="22"/>
                <w:lang w:val="en-GB"/>
              </w:rPr>
              <w:t>PDDL)</w:t>
            </w:r>
          </w:p>
        </w:tc>
        <w:tc>
          <w:tcPr>
            <w:tcW w:w="3119" w:type="dxa"/>
            <w:shd w:val="clear" w:color="auto" w:fill="auto"/>
          </w:tcPr>
          <w:p w14:paraId="560ED53D" w14:textId="01D2B057" w:rsidR="00823A20" w:rsidRPr="000E2C68" w:rsidRDefault="00C359BD" w:rsidP="00CE7D93">
            <w:pPr>
              <w:spacing w:before="0" w:after="0" w:line="240" w:lineRule="auto"/>
              <w:rPr>
                <w:rFonts w:ascii="Calibri" w:hAnsi="Calibri"/>
                <w:color w:val="000000"/>
                <w:sz w:val="22"/>
                <w:szCs w:val="22"/>
                <w:lang w:val="en-GB"/>
              </w:rPr>
            </w:pPr>
            <w:hyperlink r:id="rId151" w:history="1">
              <w:r w:rsidR="00823A20" w:rsidRPr="003D33FA">
                <w:rPr>
                  <w:rStyle w:val="Hyperlink"/>
                  <w:rFonts w:ascii="Calibri" w:hAnsi="Calibri"/>
                  <w:sz w:val="22"/>
                  <w:szCs w:val="22"/>
                  <w:lang w:val="en-GB"/>
                </w:rPr>
                <w:t>http://dcat-ap.de/def/licenses/odcpddl/</w:t>
              </w:r>
            </w:hyperlink>
            <w:r w:rsidR="00823A20">
              <w:rPr>
                <w:rFonts w:ascii="Calibri" w:hAnsi="Calibri"/>
                <w:color w:val="000000"/>
                <w:sz w:val="22"/>
                <w:szCs w:val="22"/>
                <w:lang w:val="en-GB"/>
              </w:rPr>
              <w:t xml:space="preserve"> </w:t>
            </w:r>
          </w:p>
        </w:tc>
        <w:tc>
          <w:tcPr>
            <w:tcW w:w="2409" w:type="dxa"/>
            <w:shd w:val="clear" w:color="auto" w:fill="auto"/>
            <w:vAlign w:val="center"/>
          </w:tcPr>
          <w:p w14:paraId="12175FC0" w14:textId="4636F8D7" w:rsidR="00823A20" w:rsidRPr="000E2C68" w:rsidRDefault="00C359BD" w:rsidP="00CE7D93">
            <w:pPr>
              <w:spacing w:before="0" w:after="0" w:line="240" w:lineRule="auto"/>
              <w:rPr>
                <w:rFonts w:ascii="Calibri" w:hAnsi="Calibri"/>
                <w:color w:val="000000"/>
                <w:sz w:val="22"/>
                <w:szCs w:val="22"/>
                <w:lang w:val="en-GB"/>
              </w:rPr>
            </w:pPr>
            <w:hyperlink r:id="rId152" w:history="1">
              <w:r w:rsidR="00823A20" w:rsidRPr="003D33FA">
                <w:rPr>
                  <w:rStyle w:val="Hyperlink"/>
                  <w:rFonts w:ascii="Calibri" w:hAnsi="Calibri"/>
                  <w:sz w:val="22"/>
                  <w:szCs w:val="22"/>
                  <w:lang w:val="en-GB"/>
                </w:rPr>
                <w:t>http://www.opendefinition.org/licenses/odc-pddl</w:t>
              </w:r>
            </w:hyperlink>
            <w:r w:rsidR="00823A20">
              <w:rPr>
                <w:rFonts w:ascii="Calibri" w:hAnsi="Calibri"/>
                <w:color w:val="000000"/>
                <w:sz w:val="22"/>
                <w:szCs w:val="22"/>
                <w:lang w:val="en-GB"/>
              </w:rPr>
              <w:t xml:space="preserve"> </w:t>
            </w:r>
          </w:p>
        </w:tc>
        <w:tc>
          <w:tcPr>
            <w:tcW w:w="1843" w:type="dxa"/>
            <w:shd w:val="clear" w:color="auto" w:fill="auto"/>
            <w:vAlign w:val="center"/>
          </w:tcPr>
          <w:p w14:paraId="25C11361"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odc-pddl</w:t>
            </w:r>
          </w:p>
        </w:tc>
      </w:tr>
      <w:tr w:rsidR="00823A20" w:rsidRPr="00FB4FB7" w14:paraId="6B550012" w14:textId="77777777" w:rsidTr="00CE7D93">
        <w:trPr>
          <w:cantSplit/>
          <w:trHeight w:val="300"/>
        </w:trPr>
        <w:tc>
          <w:tcPr>
            <w:tcW w:w="1985" w:type="dxa"/>
            <w:shd w:val="clear" w:color="auto" w:fill="auto"/>
            <w:vAlign w:val="center"/>
          </w:tcPr>
          <w:p w14:paraId="60D538A0"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officialWork</w:t>
            </w:r>
          </w:p>
        </w:tc>
        <w:tc>
          <w:tcPr>
            <w:tcW w:w="4111" w:type="dxa"/>
            <w:shd w:val="clear" w:color="auto" w:fill="auto"/>
            <w:vAlign w:val="center"/>
          </w:tcPr>
          <w:p w14:paraId="6EEA4789"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Amtliches Werk, lizenzfrei nach §5 Abs. 1 UrhG</w:t>
            </w:r>
          </w:p>
        </w:tc>
        <w:tc>
          <w:tcPr>
            <w:tcW w:w="3119" w:type="dxa"/>
            <w:shd w:val="clear" w:color="auto" w:fill="auto"/>
          </w:tcPr>
          <w:p w14:paraId="2CC744D0" w14:textId="113B4123" w:rsidR="00823A20" w:rsidRPr="00FB4FB7" w:rsidRDefault="00C359BD" w:rsidP="00CE7D93">
            <w:pPr>
              <w:spacing w:before="0" w:after="0" w:line="240" w:lineRule="auto"/>
              <w:rPr>
                <w:rFonts w:ascii="Calibri" w:hAnsi="Calibri"/>
                <w:color w:val="000000"/>
                <w:sz w:val="22"/>
                <w:szCs w:val="22"/>
              </w:rPr>
            </w:pPr>
            <w:hyperlink r:id="rId153" w:history="1">
              <w:r w:rsidR="00823A20" w:rsidRPr="003D33FA">
                <w:rPr>
                  <w:rStyle w:val="Hyperlink"/>
                  <w:rFonts w:ascii="Calibri" w:hAnsi="Calibri"/>
                  <w:sz w:val="22"/>
                  <w:szCs w:val="22"/>
                </w:rPr>
                <w:t>http://dcat-ap.de/def/licenses/officialWork</w:t>
              </w:r>
            </w:hyperlink>
            <w:r w:rsidR="00823A20">
              <w:rPr>
                <w:rFonts w:ascii="Calibri" w:hAnsi="Calibri"/>
                <w:color w:val="000000"/>
                <w:sz w:val="22"/>
                <w:szCs w:val="22"/>
              </w:rPr>
              <w:t xml:space="preserve"> </w:t>
            </w:r>
          </w:p>
        </w:tc>
        <w:tc>
          <w:tcPr>
            <w:tcW w:w="2409" w:type="dxa"/>
            <w:shd w:val="clear" w:color="auto" w:fill="auto"/>
            <w:vAlign w:val="center"/>
          </w:tcPr>
          <w:p w14:paraId="73A7A4B8" w14:textId="182DE4E7" w:rsidR="00823A20" w:rsidRPr="00FB4FB7" w:rsidRDefault="00C359BD" w:rsidP="00CE7D93">
            <w:pPr>
              <w:spacing w:before="0" w:after="0" w:line="240" w:lineRule="auto"/>
              <w:rPr>
                <w:rFonts w:ascii="Calibri" w:hAnsi="Calibri"/>
                <w:color w:val="000000"/>
                <w:sz w:val="22"/>
                <w:szCs w:val="22"/>
              </w:rPr>
            </w:pPr>
            <w:hyperlink r:id="rId154" w:history="1">
              <w:r w:rsidR="00823A20" w:rsidRPr="003D33FA">
                <w:rPr>
                  <w:rStyle w:val="Hyperlink"/>
                  <w:rFonts w:ascii="Calibri" w:hAnsi="Calibri"/>
                  <w:sz w:val="22"/>
                  <w:szCs w:val="22"/>
                </w:rPr>
                <w:t>http://www.gesetze-im-internet.de/urhg/__5.html</w:t>
              </w:r>
            </w:hyperlink>
            <w:r w:rsidR="00823A20">
              <w:rPr>
                <w:rFonts w:ascii="Calibri" w:hAnsi="Calibri"/>
                <w:color w:val="000000"/>
                <w:sz w:val="22"/>
                <w:szCs w:val="22"/>
              </w:rPr>
              <w:t xml:space="preserve"> </w:t>
            </w:r>
          </w:p>
        </w:tc>
        <w:tc>
          <w:tcPr>
            <w:tcW w:w="1843" w:type="dxa"/>
            <w:shd w:val="clear" w:color="auto" w:fill="auto"/>
            <w:vAlign w:val="center"/>
          </w:tcPr>
          <w:p w14:paraId="016719CA"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official-work</w:t>
            </w:r>
          </w:p>
        </w:tc>
      </w:tr>
      <w:tr w:rsidR="00823A20" w:rsidRPr="00FB4FB7" w14:paraId="4B879523" w14:textId="77777777" w:rsidTr="00CE7D93">
        <w:trPr>
          <w:cantSplit/>
          <w:trHeight w:val="300"/>
        </w:trPr>
        <w:tc>
          <w:tcPr>
            <w:tcW w:w="1985" w:type="dxa"/>
            <w:shd w:val="clear" w:color="auto" w:fill="auto"/>
            <w:vAlign w:val="center"/>
          </w:tcPr>
          <w:p w14:paraId="36F09A64"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other</w:t>
            </w:r>
            <w:r>
              <w:rPr>
                <w:rFonts w:ascii="Calibri" w:hAnsi="Calibri"/>
                <w:b/>
                <w:color w:val="000000"/>
                <w:sz w:val="22"/>
                <w:szCs w:val="22"/>
              </w:rPr>
              <w:t>-</w:t>
            </w:r>
            <w:r w:rsidRPr="00FB4FB7">
              <w:rPr>
                <w:rFonts w:ascii="Calibri" w:hAnsi="Calibri"/>
                <w:b/>
                <w:color w:val="000000"/>
                <w:sz w:val="22"/>
                <w:szCs w:val="22"/>
              </w:rPr>
              <w:t>closed</w:t>
            </w:r>
          </w:p>
        </w:tc>
        <w:tc>
          <w:tcPr>
            <w:tcW w:w="4111" w:type="dxa"/>
            <w:shd w:val="clear" w:color="auto" w:fill="auto"/>
            <w:vAlign w:val="center"/>
          </w:tcPr>
          <w:p w14:paraId="475FCA44"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Andere geschlossene Lizenz</w:t>
            </w:r>
          </w:p>
        </w:tc>
        <w:tc>
          <w:tcPr>
            <w:tcW w:w="3119" w:type="dxa"/>
            <w:shd w:val="clear" w:color="auto" w:fill="auto"/>
          </w:tcPr>
          <w:p w14:paraId="40DF67AC" w14:textId="5244E171" w:rsidR="00823A20" w:rsidRPr="00FB4FB7" w:rsidRDefault="00C359BD" w:rsidP="00CE7D93">
            <w:pPr>
              <w:spacing w:before="0" w:after="0" w:line="240" w:lineRule="auto"/>
              <w:rPr>
                <w:rFonts w:ascii="Calibri" w:hAnsi="Calibri"/>
                <w:color w:val="000000"/>
                <w:sz w:val="22"/>
                <w:szCs w:val="22"/>
              </w:rPr>
            </w:pPr>
            <w:hyperlink r:id="rId155" w:history="1">
              <w:r w:rsidR="00823A20" w:rsidRPr="003D33FA">
                <w:rPr>
                  <w:rStyle w:val="Hyperlink"/>
                  <w:rFonts w:ascii="Calibri" w:hAnsi="Calibri"/>
                  <w:sz w:val="22"/>
                  <w:szCs w:val="22"/>
                </w:rPr>
                <w:t>http://dcat-ap.de/def/licenses/other-closed</w:t>
              </w:r>
            </w:hyperlink>
            <w:r w:rsidR="00823A20">
              <w:rPr>
                <w:rFonts w:ascii="Calibri" w:hAnsi="Calibri"/>
                <w:color w:val="000000"/>
                <w:sz w:val="22"/>
                <w:szCs w:val="22"/>
              </w:rPr>
              <w:t xml:space="preserve"> </w:t>
            </w:r>
          </w:p>
        </w:tc>
        <w:tc>
          <w:tcPr>
            <w:tcW w:w="2409" w:type="dxa"/>
            <w:shd w:val="clear" w:color="auto" w:fill="auto"/>
            <w:vAlign w:val="center"/>
          </w:tcPr>
          <w:p w14:paraId="55990A93"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 </w:t>
            </w:r>
          </w:p>
        </w:tc>
        <w:tc>
          <w:tcPr>
            <w:tcW w:w="1843" w:type="dxa"/>
            <w:shd w:val="clear" w:color="auto" w:fill="auto"/>
            <w:vAlign w:val="center"/>
          </w:tcPr>
          <w:p w14:paraId="6B37821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other-closed</w:t>
            </w:r>
          </w:p>
        </w:tc>
      </w:tr>
      <w:tr w:rsidR="00823A20" w:rsidRPr="00FB4FB7" w14:paraId="3679348D" w14:textId="77777777" w:rsidTr="00CE7D93">
        <w:trPr>
          <w:cantSplit/>
          <w:trHeight w:val="300"/>
        </w:trPr>
        <w:tc>
          <w:tcPr>
            <w:tcW w:w="1985" w:type="dxa"/>
            <w:shd w:val="clear" w:color="auto" w:fill="auto"/>
            <w:vAlign w:val="center"/>
          </w:tcPr>
          <w:p w14:paraId="2B712A45"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other</w:t>
            </w:r>
            <w:r>
              <w:rPr>
                <w:rFonts w:ascii="Calibri" w:hAnsi="Calibri"/>
                <w:b/>
                <w:color w:val="000000"/>
                <w:sz w:val="22"/>
                <w:szCs w:val="22"/>
              </w:rPr>
              <w:t>-</w:t>
            </w:r>
            <w:r w:rsidRPr="00FB4FB7">
              <w:rPr>
                <w:rFonts w:ascii="Calibri" w:hAnsi="Calibri"/>
                <w:b/>
                <w:color w:val="000000"/>
                <w:sz w:val="22"/>
                <w:szCs w:val="22"/>
              </w:rPr>
              <w:t>commercial</w:t>
            </w:r>
          </w:p>
        </w:tc>
        <w:tc>
          <w:tcPr>
            <w:tcW w:w="4111" w:type="dxa"/>
            <w:shd w:val="clear" w:color="auto" w:fill="auto"/>
            <w:vAlign w:val="center"/>
          </w:tcPr>
          <w:p w14:paraId="2F6F68A4"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Andere kommerzielle Lizenz</w:t>
            </w:r>
          </w:p>
        </w:tc>
        <w:tc>
          <w:tcPr>
            <w:tcW w:w="3119" w:type="dxa"/>
            <w:shd w:val="clear" w:color="auto" w:fill="auto"/>
          </w:tcPr>
          <w:p w14:paraId="600E31AB" w14:textId="031DCD0B" w:rsidR="00823A20" w:rsidRPr="00FB4FB7" w:rsidRDefault="00C359BD" w:rsidP="00CE7D93">
            <w:pPr>
              <w:spacing w:before="0" w:after="0" w:line="240" w:lineRule="auto"/>
              <w:rPr>
                <w:rFonts w:ascii="Calibri" w:hAnsi="Calibri"/>
                <w:color w:val="000000"/>
                <w:sz w:val="22"/>
                <w:szCs w:val="22"/>
              </w:rPr>
            </w:pPr>
            <w:hyperlink r:id="rId156" w:history="1">
              <w:r w:rsidR="00823A20" w:rsidRPr="003D33FA">
                <w:rPr>
                  <w:rStyle w:val="Hyperlink"/>
                  <w:rFonts w:ascii="Calibri" w:hAnsi="Calibri"/>
                  <w:sz w:val="22"/>
                  <w:szCs w:val="22"/>
                </w:rPr>
                <w:t>http://dcat-ap.de/def/licenses/other-commercial</w:t>
              </w:r>
            </w:hyperlink>
            <w:r w:rsidR="00823A20">
              <w:rPr>
                <w:rFonts w:ascii="Calibri" w:hAnsi="Calibri"/>
                <w:color w:val="000000"/>
                <w:sz w:val="22"/>
                <w:szCs w:val="22"/>
              </w:rPr>
              <w:t xml:space="preserve"> </w:t>
            </w:r>
          </w:p>
        </w:tc>
        <w:tc>
          <w:tcPr>
            <w:tcW w:w="2409" w:type="dxa"/>
            <w:shd w:val="clear" w:color="auto" w:fill="auto"/>
            <w:vAlign w:val="center"/>
          </w:tcPr>
          <w:p w14:paraId="1B946203"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 </w:t>
            </w:r>
          </w:p>
        </w:tc>
        <w:tc>
          <w:tcPr>
            <w:tcW w:w="1843" w:type="dxa"/>
            <w:shd w:val="clear" w:color="auto" w:fill="auto"/>
            <w:vAlign w:val="center"/>
          </w:tcPr>
          <w:p w14:paraId="2680CE5B"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app_commercial</w:t>
            </w:r>
          </w:p>
        </w:tc>
      </w:tr>
      <w:tr w:rsidR="00823A20" w:rsidRPr="00FB4FB7" w14:paraId="32B10227" w14:textId="77777777" w:rsidTr="00CE7D93">
        <w:trPr>
          <w:cantSplit/>
          <w:trHeight w:val="300"/>
        </w:trPr>
        <w:tc>
          <w:tcPr>
            <w:tcW w:w="1985" w:type="dxa"/>
            <w:shd w:val="clear" w:color="auto" w:fill="auto"/>
            <w:vAlign w:val="center"/>
          </w:tcPr>
          <w:p w14:paraId="62E1E79A"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other</w:t>
            </w:r>
            <w:r>
              <w:rPr>
                <w:rFonts w:ascii="Calibri" w:hAnsi="Calibri"/>
                <w:b/>
                <w:color w:val="000000"/>
                <w:sz w:val="22"/>
                <w:szCs w:val="22"/>
              </w:rPr>
              <w:t>-</w:t>
            </w:r>
            <w:r w:rsidRPr="00FB4FB7">
              <w:rPr>
                <w:rFonts w:ascii="Calibri" w:hAnsi="Calibri"/>
                <w:b/>
                <w:color w:val="000000"/>
                <w:sz w:val="22"/>
                <w:szCs w:val="22"/>
              </w:rPr>
              <w:t>freeware</w:t>
            </w:r>
          </w:p>
        </w:tc>
        <w:tc>
          <w:tcPr>
            <w:tcW w:w="4111" w:type="dxa"/>
            <w:shd w:val="clear" w:color="auto" w:fill="auto"/>
            <w:vAlign w:val="center"/>
          </w:tcPr>
          <w:p w14:paraId="0F7EEBBF"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Andere Freeware Lizenz</w:t>
            </w:r>
          </w:p>
        </w:tc>
        <w:tc>
          <w:tcPr>
            <w:tcW w:w="3119" w:type="dxa"/>
            <w:shd w:val="clear" w:color="auto" w:fill="auto"/>
          </w:tcPr>
          <w:p w14:paraId="1326A7FA" w14:textId="4C06E07D" w:rsidR="00823A20" w:rsidRPr="00FB4FB7" w:rsidRDefault="00C359BD" w:rsidP="00CE7D93">
            <w:pPr>
              <w:spacing w:before="0" w:after="0" w:line="240" w:lineRule="auto"/>
              <w:rPr>
                <w:rFonts w:ascii="Calibri" w:hAnsi="Calibri"/>
                <w:color w:val="000000"/>
                <w:sz w:val="22"/>
                <w:szCs w:val="22"/>
              </w:rPr>
            </w:pPr>
            <w:hyperlink r:id="rId157" w:history="1">
              <w:r w:rsidR="00823A20" w:rsidRPr="003D33FA">
                <w:rPr>
                  <w:rStyle w:val="Hyperlink"/>
                  <w:rFonts w:ascii="Calibri" w:hAnsi="Calibri"/>
                  <w:sz w:val="22"/>
                  <w:szCs w:val="22"/>
                </w:rPr>
                <w:t>http://dcat-ap.de/def/licenses/other-freeware</w:t>
              </w:r>
            </w:hyperlink>
            <w:r w:rsidR="00823A20">
              <w:rPr>
                <w:rFonts w:ascii="Calibri" w:hAnsi="Calibri"/>
                <w:color w:val="000000"/>
                <w:sz w:val="22"/>
                <w:szCs w:val="22"/>
              </w:rPr>
              <w:t xml:space="preserve"> </w:t>
            </w:r>
          </w:p>
        </w:tc>
        <w:tc>
          <w:tcPr>
            <w:tcW w:w="2409" w:type="dxa"/>
            <w:shd w:val="clear" w:color="auto" w:fill="auto"/>
            <w:vAlign w:val="center"/>
          </w:tcPr>
          <w:p w14:paraId="4D06CE07"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 </w:t>
            </w:r>
          </w:p>
        </w:tc>
        <w:tc>
          <w:tcPr>
            <w:tcW w:w="1843" w:type="dxa"/>
            <w:shd w:val="clear" w:color="auto" w:fill="auto"/>
            <w:vAlign w:val="center"/>
          </w:tcPr>
          <w:p w14:paraId="191AC2D4"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app_freeware</w:t>
            </w:r>
          </w:p>
        </w:tc>
      </w:tr>
      <w:tr w:rsidR="00823A20" w:rsidRPr="00FB4FB7" w14:paraId="4387F6E8" w14:textId="77777777" w:rsidTr="00CE7D93">
        <w:trPr>
          <w:cantSplit/>
          <w:trHeight w:val="300"/>
        </w:trPr>
        <w:tc>
          <w:tcPr>
            <w:tcW w:w="1985" w:type="dxa"/>
            <w:shd w:val="clear" w:color="auto" w:fill="auto"/>
            <w:vAlign w:val="center"/>
          </w:tcPr>
          <w:p w14:paraId="4BAC626A"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other</w:t>
            </w:r>
            <w:r>
              <w:rPr>
                <w:rFonts w:ascii="Calibri" w:hAnsi="Calibri"/>
                <w:b/>
                <w:color w:val="000000"/>
                <w:sz w:val="22"/>
                <w:szCs w:val="22"/>
              </w:rPr>
              <w:t>-</w:t>
            </w:r>
            <w:r w:rsidRPr="00FB4FB7">
              <w:rPr>
                <w:rFonts w:ascii="Calibri" w:hAnsi="Calibri"/>
                <w:b/>
                <w:color w:val="000000"/>
                <w:sz w:val="22"/>
                <w:szCs w:val="22"/>
              </w:rPr>
              <w:t>open</w:t>
            </w:r>
          </w:p>
        </w:tc>
        <w:tc>
          <w:tcPr>
            <w:tcW w:w="4111" w:type="dxa"/>
            <w:shd w:val="clear" w:color="auto" w:fill="auto"/>
            <w:vAlign w:val="center"/>
          </w:tcPr>
          <w:p w14:paraId="2F486AF4"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Andere offene Lizenz</w:t>
            </w:r>
          </w:p>
        </w:tc>
        <w:tc>
          <w:tcPr>
            <w:tcW w:w="3119" w:type="dxa"/>
            <w:shd w:val="clear" w:color="auto" w:fill="auto"/>
          </w:tcPr>
          <w:p w14:paraId="083BE271" w14:textId="756653B6" w:rsidR="00823A20" w:rsidRPr="00FB4FB7" w:rsidRDefault="00C359BD" w:rsidP="00CE7D93">
            <w:pPr>
              <w:spacing w:before="0" w:after="0" w:line="240" w:lineRule="auto"/>
              <w:rPr>
                <w:rFonts w:ascii="Calibri" w:hAnsi="Calibri"/>
                <w:color w:val="000000"/>
                <w:sz w:val="22"/>
                <w:szCs w:val="22"/>
              </w:rPr>
            </w:pPr>
            <w:hyperlink r:id="rId158" w:history="1">
              <w:r w:rsidR="00823A20" w:rsidRPr="003D33FA">
                <w:rPr>
                  <w:rStyle w:val="Hyperlink"/>
                  <w:rFonts w:ascii="Calibri" w:hAnsi="Calibri"/>
                  <w:sz w:val="22"/>
                  <w:szCs w:val="22"/>
                </w:rPr>
                <w:t>http://dcat-ap.de/def/licenses/other-open</w:t>
              </w:r>
            </w:hyperlink>
            <w:r w:rsidR="00823A20">
              <w:rPr>
                <w:rFonts w:ascii="Calibri" w:hAnsi="Calibri"/>
                <w:color w:val="000000"/>
                <w:sz w:val="22"/>
                <w:szCs w:val="22"/>
              </w:rPr>
              <w:t xml:space="preserve"> </w:t>
            </w:r>
          </w:p>
        </w:tc>
        <w:tc>
          <w:tcPr>
            <w:tcW w:w="2409" w:type="dxa"/>
            <w:shd w:val="clear" w:color="auto" w:fill="auto"/>
            <w:vAlign w:val="center"/>
          </w:tcPr>
          <w:p w14:paraId="7C6ACDAF"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 </w:t>
            </w:r>
          </w:p>
        </w:tc>
        <w:tc>
          <w:tcPr>
            <w:tcW w:w="1843" w:type="dxa"/>
            <w:shd w:val="clear" w:color="auto" w:fill="auto"/>
            <w:vAlign w:val="center"/>
          </w:tcPr>
          <w:p w14:paraId="28619B1A"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other-open</w:t>
            </w:r>
          </w:p>
        </w:tc>
      </w:tr>
      <w:tr w:rsidR="00823A20" w:rsidRPr="00FB4FB7" w14:paraId="665A8D2F" w14:textId="77777777" w:rsidTr="00CE7D93">
        <w:trPr>
          <w:cantSplit/>
          <w:trHeight w:val="300"/>
        </w:trPr>
        <w:tc>
          <w:tcPr>
            <w:tcW w:w="1985" w:type="dxa"/>
            <w:shd w:val="clear" w:color="auto" w:fill="auto"/>
            <w:vAlign w:val="center"/>
          </w:tcPr>
          <w:p w14:paraId="5218008A" w14:textId="77777777" w:rsidR="00823A20" w:rsidRPr="00FB4FB7" w:rsidRDefault="00823A20" w:rsidP="00CE7D93">
            <w:pPr>
              <w:spacing w:before="0" w:after="0" w:line="240" w:lineRule="auto"/>
              <w:rPr>
                <w:rFonts w:ascii="Calibri" w:hAnsi="Calibri"/>
                <w:b/>
                <w:color w:val="000000"/>
                <w:sz w:val="22"/>
                <w:szCs w:val="22"/>
              </w:rPr>
            </w:pPr>
            <w:r w:rsidRPr="00FB4FB7">
              <w:rPr>
                <w:rFonts w:ascii="Calibri" w:hAnsi="Calibri"/>
                <w:b/>
                <w:color w:val="000000"/>
                <w:sz w:val="22"/>
                <w:szCs w:val="22"/>
              </w:rPr>
              <w:t>other</w:t>
            </w:r>
            <w:r>
              <w:rPr>
                <w:rFonts w:ascii="Calibri" w:hAnsi="Calibri"/>
                <w:b/>
                <w:color w:val="000000"/>
                <w:sz w:val="22"/>
                <w:szCs w:val="22"/>
              </w:rPr>
              <w:t>-</w:t>
            </w:r>
            <w:r w:rsidRPr="00FB4FB7">
              <w:rPr>
                <w:rFonts w:ascii="Calibri" w:hAnsi="Calibri"/>
                <w:b/>
                <w:color w:val="000000"/>
                <w:sz w:val="22"/>
                <w:szCs w:val="22"/>
              </w:rPr>
              <w:t>opensource</w:t>
            </w:r>
          </w:p>
        </w:tc>
        <w:tc>
          <w:tcPr>
            <w:tcW w:w="4111" w:type="dxa"/>
            <w:shd w:val="clear" w:color="auto" w:fill="auto"/>
            <w:vAlign w:val="center"/>
          </w:tcPr>
          <w:p w14:paraId="7DD99B4D"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Andere Open Source Lizenz</w:t>
            </w:r>
          </w:p>
        </w:tc>
        <w:tc>
          <w:tcPr>
            <w:tcW w:w="3119" w:type="dxa"/>
            <w:shd w:val="clear" w:color="auto" w:fill="auto"/>
          </w:tcPr>
          <w:p w14:paraId="2027CBC4" w14:textId="61AA555C" w:rsidR="00823A20" w:rsidRPr="00FB4FB7" w:rsidRDefault="00C359BD" w:rsidP="00CE7D93">
            <w:pPr>
              <w:spacing w:before="0" w:after="0" w:line="240" w:lineRule="auto"/>
              <w:rPr>
                <w:rFonts w:ascii="Calibri" w:hAnsi="Calibri"/>
                <w:color w:val="000000"/>
                <w:sz w:val="22"/>
                <w:szCs w:val="22"/>
              </w:rPr>
            </w:pPr>
            <w:hyperlink r:id="rId159" w:history="1">
              <w:r w:rsidR="00823A20" w:rsidRPr="003D33FA">
                <w:rPr>
                  <w:rStyle w:val="Hyperlink"/>
                  <w:rFonts w:ascii="Calibri" w:hAnsi="Calibri"/>
                  <w:sz w:val="22"/>
                  <w:szCs w:val="22"/>
                </w:rPr>
                <w:t>http://dcat-ap.de/def/licenses/other-opensource</w:t>
              </w:r>
            </w:hyperlink>
            <w:r w:rsidR="00823A20">
              <w:rPr>
                <w:rFonts w:ascii="Calibri" w:hAnsi="Calibri"/>
                <w:color w:val="000000"/>
                <w:sz w:val="22"/>
                <w:szCs w:val="22"/>
              </w:rPr>
              <w:t xml:space="preserve"> </w:t>
            </w:r>
          </w:p>
        </w:tc>
        <w:tc>
          <w:tcPr>
            <w:tcW w:w="2409" w:type="dxa"/>
            <w:shd w:val="clear" w:color="auto" w:fill="auto"/>
            <w:vAlign w:val="center"/>
          </w:tcPr>
          <w:p w14:paraId="31C0DC2C"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 </w:t>
            </w:r>
          </w:p>
        </w:tc>
        <w:tc>
          <w:tcPr>
            <w:tcW w:w="1843" w:type="dxa"/>
            <w:shd w:val="clear" w:color="auto" w:fill="auto"/>
            <w:vAlign w:val="center"/>
          </w:tcPr>
          <w:p w14:paraId="4ECB3FC7" w14:textId="77777777" w:rsidR="00823A20" w:rsidRPr="00FB4FB7" w:rsidRDefault="00823A20" w:rsidP="00CE7D93">
            <w:pPr>
              <w:spacing w:before="0" w:after="0" w:line="240" w:lineRule="auto"/>
              <w:rPr>
                <w:rFonts w:ascii="Calibri" w:hAnsi="Calibri"/>
                <w:color w:val="000000"/>
                <w:sz w:val="22"/>
                <w:szCs w:val="22"/>
              </w:rPr>
            </w:pPr>
            <w:r w:rsidRPr="00FB4FB7">
              <w:rPr>
                <w:rFonts w:ascii="Calibri" w:hAnsi="Calibri"/>
                <w:color w:val="000000"/>
                <w:sz w:val="22"/>
                <w:szCs w:val="22"/>
              </w:rPr>
              <w:t>app_opensource</w:t>
            </w:r>
          </w:p>
        </w:tc>
      </w:tr>
    </w:tbl>
    <w:p w14:paraId="410AF715" w14:textId="4AD3FE10" w:rsidR="008354B0" w:rsidRDefault="00FB4FB7" w:rsidP="000E2C68">
      <w:r w:rsidDel="008B7429">
        <w:t xml:space="preserve"> </w:t>
      </w:r>
      <w:bookmarkEnd w:id="736"/>
      <w:bookmarkEnd w:id="737"/>
    </w:p>
    <w:p w14:paraId="22F661FF" w14:textId="77777777" w:rsidR="005C245A" w:rsidRDefault="005C245A" w:rsidP="000E2C68">
      <w:pPr>
        <w:sectPr w:rsidR="005C245A" w:rsidSect="00917A28">
          <w:headerReference w:type="default" r:id="rId160"/>
          <w:headerReference w:type="first" r:id="rId161"/>
          <w:footerReference w:type="first" r:id="rId162"/>
          <w:pgSz w:w="16838" w:h="11906" w:orient="landscape" w:code="9"/>
          <w:pgMar w:top="1571" w:right="2092" w:bottom="1276" w:left="1843" w:header="851" w:footer="304" w:gutter="0"/>
          <w:cols w:space="708"/>
          <w:titlePg/>
          <w:docGrid w:linePitch="360"/>
        </w:sectPr>
      </w:pPr>
      <w:bookmarkStart w:id="742" w:name="_Ref477253432"/>
      <w:bookmarkStart w:id="743" w:name="_Ref477253437"/>
      <w:bookmarkStart w:id="744" w:name="_Ref477269028"/>
    </w:p>
    <w:p w14:paraId="51A6AF35" w14:textId="2F75B92F" w:rsidR="00246BB0" w:rsidRDefault="008354B0" w:rsidP="00905158">
      <w:pPr>
        <w:pStyle w:val="berschrift2"/>
      </w:pPr>
      <w:bookmarkStart w:id="745" w:name="_Ref484706848"/>
      <w:bookmarkStart w:id="746" w:name="_Toc514070671"/>
      <w:r>
        <w:lastRenderedPageBreak/>
        <w:t>Liste der Datenbereitsteller (hier: GovData.de)</w:t>
      </w:r>
      <w:bookmarkEnd w:id="742"/>
      <w:bookmarkEnd w:id="743"/>
      <w:bookmarkEnd w:id="744"/>
      <w:bookmarkEnd w:id="745"/>
      <w:bookmarkEnd w:id="746"/>
    </w:p>
    <w:p w14:paraId="1429A2BE" w14:textId="5EE65371" w:rsidR="00ED1FCC" w:rsidRPr="00ED1FCC" w:rsidRDefault="00ED1FCC" w:rsidP="00ED1FCC">
      <w:r>
        <w:t xml:space="preserve">Folgend ist die Liste der unmittelbar an GovData anliefernden Systeme abgebildet. Diese Datenbereitsteller sind im engeren Sinne Metadatenbereitsteller, für den Bezug der eigentlichen Open Data Daten wird auf das „Originalportal“ verwiesen. </w:t>
      </w:r>
    </w:p>
    <w:tbl>
      <w:tblPr>
        <w:tblW w:w="9782" w:type="dxa"/>
        <w:tblInd w:w="70" w:type="dxa"/>
        <w:tblLayout w:type="fixed"/>
        <w:tblCellMar>
          <w:left w:w="70" w:type="dxa"/>
          <w:right w:w="70" w:type="dxa"/>
        </w:tblCellMar>
        <w:tblLook w:val="04A0" w:firstRow="1" w:lastRow="0" w:firstColumn="1" w:lastColumn="0" w:noHBand="0" w:noVBand="1"/>
      </w:tblPr>
      <w:tblGrid>
        <w:gridCol w:w="2694"/>
        <w:gridCol w:w="2552"/>
        <w:gridCol w:w="4536"/>
      </w:tblGrid>
      <w:tr w:rsidR="005846B4" w14:paraId="7631E0BC" w14:textId="77777777" w:rsidTr="002C3AF2">
        <w:trPr>
          <w:cantSplit/>
          <w:trHeight w:val="300"/>
          <w:tblHeader/>
        </w:trPr>
        <w:tc>
          <w:tcPr>
            <w:tcW w:w="2694" w:type="dxa"/>
            <w:tcBorders>
              <w:top w:val="single" w:sz="4" w:space="0" w:color="auto"/>
              <w:left w:val="single" w:sz="4" w:space="0" w:color="auto"/>
              <w:bottom w:val="single" w:sz="4" w:space="0" w:color="auto"/>
              <w:right w:val="single" w:sz="4" w:space="0" w:color="auto"/>
            </w:tcBorders>
            <w:shd w:val="clear" w:color="auto" w:fill="E0E0E0" w:themeFill="text2" w:themeFillTint="33"/>
          </w:tcPr>
          <w:p w14:paraId="70D209D1" w14:textId="24126C1F" w:rsidR="005846B4" w:rsidRPr="00503961" w:rsidRDefault="005846B4" w:rsidP="005846B4">
            <w:pPr>
              <w:rPr>
                <w:rFonts w:ascii="Calibri" w:hAnsi="Calibri" w:cs="Calibri"/>
                <w:b/>
                <w:color w:val="000000"/>
                <w:sz w:val="22"/>
                <w:szCs w:val="22"/>
              </w:rPr>
            </w:pPr>
            <w:r w:rsidRPr="0061109D">
              <w:rPr>
                <w:rFonts w:ascii="Calibri" w:hAnsi="Calibri" w:cs="Calibri"/>
                <w:b/>
              </w:rPr>
              <w:t>Datenbereitsteller Code</w:t>
            </w:r>
          </w:p>
        </w:tc>
        <w:tc>
          <w:tcPr>
            <w:tcW w:w="2552" w:type="dxa"/>
            <w:tcBorders>
              <w:top w:val="single" w:sz="4" w:space="0" w:color="auto"/>
              <w:left w:val="nil"/>
              <w:bottom w:val="single" w:sz="4" w:space="0" w:color="auto"/>
              <w:right w:val="single" w:sz="4" w:space="0" w:color="auto"/>
            </w:tcBorders>
            <w:shd w:val="clear" w:color="auto" w:fill="E0E0E0" w:themeFill="text2" w:themeFillTint="33"/>
          </w:tcPr>
          <w:p w14:paraId="44CF99E7" w14:textId="71CAA42C" w:rsidR="005846B4" w:rsidRPr="00503961" w:rsidRDefault="005846B4" w:rsidP="005846B4">
            <w:pPr>
              <w:rPr>
                <w:rFonts w:ascii="Calibri" w:hAnsi="Calibri" w:cs="Calibri"/>
                <w:b/>
                <w:color w:val="000000"/>
                <w:sz w:val="22"/>
                <w:szCs w:val="22"/>
              </w:rPr>
            </w:pPr>
            <w:r w:rsidRPr="0061109D">
              <w:rPr>
                <w:rFonts w:ascii="Calibri" w:hAnsi="Calibri" w:cs="Calibri"/>
                <w:b/>
              </w:rPr>
              <w:t>Datenbereitsteller Name</w:t>
            </w:r>
          </w:p>
        </w:tc>
        <w:tc>
          <w:tcPr>
            <w:tcW w:w="4536" w:type="dxa"/>
            <w:tcBorders>
              <w:top w:val="single" w:sz="4" w:space="0" w:color="auto"/>
              <w:left w:val="nil"/>
              <w:bottom w:val="single" w:sz="4" w:space="0" w:color="auto"/>
              <w:right w:val="single" w:sz="4" w:space="0" w:color="auto"/>
            </w:tcBorders>
            <w:shd w:val="clear" w:color="auto" w:fill="E0E0E0" w:themeFill="text2" w:themeFillTint="33"/>
          </w:tcPr>
          <w:p w14:paraId="06090DB2" w14:textId="77777777" w:rsidR="005846B4" w:rsidRPr="0061109D" w:rsidRDefault="005846B4" w:rsidP="005846B4">
            <w:pPr>
              <w:ind w:right="-14"/>
              <w:rPr>
                <w:rFonts w:ascii="Calibri" w:hAnsi="Calibri" w:cs="Calibri"/>
                <w:b/>
              </w:rPr>
            </w:pPr>
            <w:r w:rsidRPr="0061109D">
              <w:rPr>
                <w:rFonts w:ascii="Calibri" w:hAnsi="Calibri" w:cs="Calibri"/>
                <w:b/>
              </w:rPr>
              <w:t>zu verwendende URI</w:t>
            </w:r>
          </w:p>
          <w:p w14:paraId="6B4FF9DF" w14:textId="77777777" w:rsidR="005846B4" w:rsidRPr="00503961" w:rsidRDefault="005846B4" w:rsidP="005846B4">
            <w:pPr>
              <w:rPr>
                <w:rFonts w:ascii="Calibri" w:hAnsi="Calibri" w:cs="Calibri"/>
                <w:b/>
                <w:color w:val="000000"/>
                <w:sz w:val="22"/>
                <w:szCs w:val="22"/>
              </w:rPr>
            </w:pPr>
          </w:p>
        </w:tc>
      </w:tr>
      <w:tr w:rsidR="00BB7031" w14:paraId="53DBEB28"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9C03DA8"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berlinOpenData</w:t>
            </w:r>
          </w:p>
        </w:tc>
        <w:tc>
          <w:tcPr>
            <w:tcW w:w="2552" w:type="dxa"/>
            <w:tcBorders>
              <w:top w:val="nil"/>
              <w:left w:val="nil"/>
              <w:bottom w:val="single" w:sz="4" w:space="0" w:color="auto"/>
              <w:right w:val="single" w:sz="4" w:space="0" w:color="auto"/>
            </w:tcBorders>
            <w:shd w:val="clear" w:color="auto" w:fill="auto"/>
            <w:vAlign w:val="center"/>
            <w:hideMark/>
          </w:tcPr>
          <w:p w14:paraId="0F0A3CC3" w14:textId="77777777" w:rsidR="00BB7031" w:rsidRDefault="00BB7031">
            <w:pPr>
              <w:rPr>
                <w:rFonts w:ascii="Calibri" w:hAnsi="Calibri"/>
                <w:color w:val="000000"/>
                <w:sz w:val="22"/>
                <w:szCs w:val="22"/>
              </w:rPr>
            </w:pPr>
            <w:r>
              <w:rPr>
                <w:rFonts w:ascii="Calibri" w:hAnsi="Calibri"/>
                <w:color w:val="000000"/>
                <w:sz w:val="22"/>
                <w:szCs w:val="22"/>
              </w:rPr>
              <w:t>Berlin Open Data</w:t>
            </w:r>
          </w:p>
        </w:tc>
        <w:tc>
          <w:tcPr>
            <w:tcW w:w="4536" w:type="dxa"/>
            <w:tcBorders>
              <w:top w:val="nil"/>
              <w:left w:val="nil"/>
              <w:bottom w:val="single" w:sz="4" w:space="0" w:color="auto"/>
              <w:right w:val="single" w:sz="4" w:space="0" w:color="auto"/>
            </w:tcBorders>
            <w:shd w:val="clear" w:color="auto" w:fill="auto"/>
            <w:vAlign w:val="center"/>
            <w:hideMark/>
          </w:tcPr>
          <w:p w14:paraId="16C9B971" w14:textId="1C77E7C7" w:rsidR="00BB7031" w:rsidRDefault="00C359BD">
            <w:pPr>
              <w:rPr>
                <w:rFonts w:ascii="Calibri" w:hAnsi="Calibri"/>
                <w:color w:val="000000"/>
                <w:sz w:val="22"/>
                <w:szCs w:val="22"/>
              </w:rPr>
            </w:pPr>
            <w:hyperlink r:id="rId163" w:history="1">
              <w:r w:rsidR="00BB7031" w:rsidRPr="006C412C">
                <w:rPr>
                  <w:rStyle w:val="Hyperlink"/>
                  <w:rFonts w:ascii="Calibri" w:hAnsi="Calibri"/>
                  <w:sz w:val="22"/>
                  <w:szCs w:val="22"/>
                </w:rPr>
                <w:t>http://dcat-ap.de/def/contributors/berlinOpenData</w:t>
              </w:r>
            </w:hyperlink>
            <w:r w:rsidR="00BB7031">
              <w:rPr>
                <w:rFonts w:ascii="Calibri" w:hAnsi="Calibri"/>
                <w:color w:val="000000"/>
                <w:sz w:val="22"/>
                <w:szCs w:val="22"/>
              </w:rPr>
              <w:t xml:space="preserve"> </w:t>
            </w:r>
          </w:p>
        </w:tc>
      </w:tr>
      <w:tr w:rsidR="00BB7031" w14:paraId="2F82FF97"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36D945D5"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bundesamtFuerJustiz</w:t>
            </w:r>
          </w:p>
        </w:tc>
        <w:tc>
          <w:tcPr>
            <w:tcW w:w="2552" w:type="dxa"/>
            <w:tcBorders>
              <w:top w:val="nil"/>
              <w:left w:val="nil"/>
              <w:bottom w:val="single" w:sz="4" w:space="0" w:color="auto"/>
              <w:right w:val="single" w:sz="4" w:space="0" w:color="auto"/>
            </w:tcBorders>
            <w:shd w:val="clear" w:color="auto" w:fill="auto"/>
            <w:vAlign w:val="center"/>
            <w:hideMark/>
          </w:tcPr>
          <w:p w14:paraId="4858D039" w14:textId="77777777" w:rsidR="00BB7031" w:rsidRDefault="00BB7031">
            <w:pPr>
              <w:rPr>
                <w:rFonts w:ascii="Calibri" w:hAnsi="Calibri"/>
                <w:color w:val="000000"/>
                <w:sz w:val="22"/>
                <w:szCs w:val="22"/>
              </w:rPr>
            </w:pPr>
            <w:r>
              <w:rPr>
                <w:rFonts w:ascii="Calibri" w:hAnsi="Calibri"/>
                <w:color w:val="000000"/>
                <w:sz w:val="22"/>
                <w:szCs w:val="22"/>
              </w:rPr>
              <w:t>Bundesamt für Justiz</w:t>
            </w:r>
          </w:p>
        </w:tc>
        <w:tc>
          <w:tcPr>
            <w:tcW w:w="4536" w:type="dxa"/>
            <w:tcBorders>
              <w:top w:val="nil"/>
              <w:left w:val="nil"/>
              <w:bottom w:val="single" w:sz="4" w:space="0" w:color="auto"/>
              <w:right w:val="single" w:sz="4" w:space="0" w:color="auto"/>
            </w:tcBorders>
            <w:shd w:val="clear" w:color="auto" w:fill="auto"/>
            <w:vAlign w:val="center"/>
            <w:hideMark/>
          </w:tcPr>
          <w:p w14:paraId="1238FE5D" w14:textId="52BC0E95" w:rsidR="00BB7031" w:rsidRDefault="00C359BD">
            <w:pPr>
              <w:rPr>
                <w:rFonts w:ascii="Calibri" w:hAnsi="Calibri"/>
                <w:color w:val="000000"/>
                <w:sz w:val="22"/>
                <w:szCs w:val="22"/>
              </w:rPr>
            </w:pPr>
            <w:hyperlink r:id="rId164" w:history="1">
              <w:r w:rsidR="00BB7031" w:rsidRPr="006C412C">
                <w:rPr>
                  <w:rStyle w:val="Hyperlink"/>
                  <w:rFonts w:ascii="Calibri" w:hAnsi="Calibri"/>
                  <w:sz w:val="22"/>
                  <w:szCs w:val="22"/>
                </w:rPr>
                <w:t>http://dcat-ap.de/def/contributors/bundesamtFuerJustiz</w:t>
              </w:r>
            </w:hyperlink>
            <w:r w:rsidR="00BB7031">
              <w:rPr>
                <w:rFonts w:ascii="Calibri" w:hAnsi="Calibri"/>
                <w:color w:val="000000"/>
                <w:sz w:val="22"/>
                <w:szCs w:val="22"/>
              </w:rPr>
              <w:t xml:space="preserve"> </w:t>
            </w:r>
          </w:p>
        </w:tc>
      </w:tr>
      <w:tr w:rsidR="00BB7031" w14:paraId="5F296782"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4F941A79"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bundesamtFuerMaterialforschungUndPruefung</w:t>
            </w:r>
          </w:p>
        </w:tc>
        <w:tc>
          <w:tcPr>
            <w:tcW w:w="2552" w:type="dxa"/>
            <w:tcBorders>
              <w:top w:val="nil"/>
              <w:left w:val="nil"/>
              <w:bottom w:val="single" w:sz="4" w:space="0" w:color="auto"/>
              <w:right w:val="single" w:sz="4" w:space="0" w:color="auto"/>
            </w:tcBorders>
            <w:shd w:val="clear" w:color="auto" w:fill="auto"/>
            <w:vAlign w:val="center"/>
            <w:hideMark/>
          </w:tcPr>
          <w:p w14:paraId="7FC86CE5" w14:textId="77777777" w:rsidR="00BB7031" w:rsidRDefault="00BB7031">
            <w:pPr>
              <w:rPr>
                <w:rFonts w:ascii="Calibri" w:hAnsi="Calibri"/>
                <w:color w:val="000000"/>
                <w:sz w:val="22"/>
                <w:szCs w:val="22"/>
              </w:rPr>
            </w:pPr>
            <w:r>
              <w:rPr>
                <w:rFonts w:ascii="Calibri" w:hAnsi="Calibri"/>
                <w:color w:val="000000"/>
                <w:sz w:val="22"/>
                <w:szCs w:val="22"/>
              </w:rPr>
              <w:t>Bundesamt für Materialforschung und -prüfung</w:t>
            </w:r>
          </w:p>
        </w:tc>
        <w:tc>
          <w:tcPr>
            <w:tcW w:w="4536" w:type="dxa"/>
            <w:tcBorders>
              <w:top w:val="nil"/>
              <w:left w:val="nil"/>
              <w:bottom w:val="single" w:sz="4" w:space="0" w:color="auto"/>
              <w:right w:val="single" w:sz="4" w:space="0" w:color="auto"/>
            </w:tcBorders>
            <w:shd w:val="clear" w:color="auto" w:fill="auto"/>
            <w:vAlign w:val="center"/>
            <w:hideMark/>
          </w:tcPr>
          <w:p w14:paraId="47067E55" w14:textId="51E25316" w:rsidR="00BB7031" w:rsidRDefault="00C359BD">
            <w:pPr>
              <w:rPr>
                <w:rFonts w:ascii="Calibri" w:hAnsi="Calibri"/>
                <w:color w:val="000000"/>
                <w:sz w:val="22"/>
                <w:szCs w:val="22"/>
              </w:rPr>
            </w:pPr>
            <w:hyperlink r:id="rId165" w:history="1">
              <w:r w:rsidR="00BB7031" w:rsidRPr="006C412C">
                <w:rPr>
                  <w:rStyle w:val="Hyperlink"/>
                  <w:rFonts w:ascii="Calibri" w:hAnsi="Calibri"/>
                  <w:sz w:val="22"/>
                  <w:szCs w:val="22"/>
                </w:rPr>
                <w:t>http://dcat-ap.de/def/contributors/bundesamtFuerMaterialforschungUndPruefung</w:t>
              </w:r>
            </w:hyperlink>
            <w:r w:rsidR="00BB7031">
              <w:rPr>
                <w:rFonts w:ascii="Calibri" w:hAnsi="Calibri"/>
                <w:color w:val="000000"/>
                <w:sz w:val="22"/>
                <w:szCs w:val="22"/>
              </w:rPr>
              <w:t xml:space="preserve"> </w:t>
            </w:r>
          </w:p>
        </w:tc>
      </w:tr>
      <w:tr w:rsidR="00BB7031" w14:paraId="62E02E0D"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5274BDE4"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bundesamtFuerVerbraucherschutzUndLebensmittelsicherheit</w:t>
            </w:r>
          </w:p>
        </w:tc>
        <w:tc>
          <w:tcPr>
            <w:tcW w:w="2552" w:type="dxa"/>
            <w:tcBorders>
              <w:top w:val="nil"/>
              <w:left w:val="nil"/>
              <w:bottom w:val="single" w:sz="4" w:space="0" w:color="auto"/>
              <w:right w:val="single" w:sz="4" w:space="0" w:color="auto"/>
            </w:tcBorders>
            <w:shd w:val="clear" w:color="auto" w:fill="auto"/>
            <w:vAlign w:val="center"/>
            <w:hideMark/>
          </w:tcPr>
          <w:p w14:paraId="63A5C199" w14:textId="77777777" w:rsidR="00BB7031" w:rsidRDefault="00BB7031">
            <w:pPr>
              <w:rPr>
                <w:rFonts w:ascii="Calibri" w:hAnsi="Calibri"/>
                <w:color w:val="000000"/>
                <w:sz w:val="22"/>
                <w:szCs w:val="22"/>
              </w:rPr>
            </w:pPr>
            <w:r>
              <w:rPr>
                <w:rFonts w:ascii="Calibri" w:hAnsi="Calibri"/>
                <w:color w:val="000000"/>
                <w:sz w:val="22"/>
                <w:szCs w:val="22"/>
              </w:rPr>
              <w:t>Bundesamt für Verbraucherschutz und Lebensmittelsicherheit</w:t>
            </w:r>
          </w:p>
        </w:tc>
        <w:tc>
          <w:tcPr>
            <w:tcW w:w="4536" w:type="dxa"/>
            <w:tcBorders>
              <w:top w:val="nil"/>
              <w:left w:val="nil"/>
              <w:bottom w:val="single" w:sz="4" w:space="0" w:color="auto"/>
              <w:right w:val="single" w:sz="4" w:space="0" w:color="auto"/>
            </w:tcBorders>
            <w:shd w:val="clear" w:color="auto" w:fill="auto"/>
            <w:vAlign w:val="center"/>
            <w:hideMark/>
          </w:tcPr>
          <w:p w14:paraId="6900E864" w14:textId="4275FA94" w:rsidR="00BB7031" w:rsidRDefault="00C359BD">
            <w:pPr>
              <w:rPr>
                <w:rFonts w:ascii="Calibri" w:hAnsi="Calibri"/>
                <w:color w:val="000000"/>
                <w:sz w:val="22"/>
                <w:szCs w:val="22"/>
              </w:rPr>
            </w:pPr>
            <w:hyperlink r:id="rId166" w:history="1">
              <w:r w:rsidR="00BB7031" w:rsidRPr="006C412C">
                <w:rPr>
                  <w:rStyle w:val="Hyperlink"/>
                  <w:rFonts w:ascii="Calibri" w:hAnsi="Calibri"/>
                  <w:sz w:val="22"/>
                  <w:szCs w:val="22"/>
                </w:rPr>
                <w:t>http://dcat-ap.de/def/contributors/bundesamtFuerVerbraucherschutzUndLebensmittelsicherheit</w:t>
              </w:r>
            </w:hyperlink>
            <w:r w:rsidR="00BB7031">
              <w:rPr>
                <w:rFonts w:ascii="Calibri" w:hAnsi="Calibri"/>
                <w:color w:val="000000"/>
                <w:sz w:val="22"/>
                <w:szCs w:val="22"/>
              </w:rPr>
              <w:t xml:space="preserve"> </w:t>
            </w:r>
          </w:p>
        </w:tc>
      </w:tr>
      <w:tr w:rsidR="00BB7031" w14:paraId="65829707"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4D538DE0"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bundesamtFuerWirtschaftUndAusfuhrkontrolle</w:t>
            </w:r>
          </w:p>
        </w:tc>
        <w:tc>
          <w:tcPr>
            <w:tcW w:w="2552" w:type="dxa"/>
            <w:tcBorders>
              <w:top w:val="nil"/>
              <w:left w:val="nil"/>
              <w:bottom w:val="single" w:sz="4" w:space="0" w:color="auto"/>
              <w:right w:val="single" w:sz="4" w:space="0" w:color="auto"/>
            </w:tcBorders>
            <w:shd w:val="clear" w:color="auto" w:fill="auto"/>
            <w:vAlign w:val="center"/>
            <w:hideMark/>
          </w:tcPr>
          <w:p w14:paraId="1976AC75" w14:textId="77777777" w:rsidR="00BB7031" w:rsidRDefault="00BB7031">
            <w:pPr>
              <w:rPr>
                <w:rFonts w:ascii="Calibri" w:hAnsi="Calibri"/>
                <w:color w:val="000000"/>
                <w:sz w:val="22"/>
                <w:szCs w:val="22"/>
              </w:rPr>
            </w:pPr>
            <w:r>
              <w:rPr>
                <w:rFonts w:ascii="Calibri" w:hAnsi="Calibri"/>
                <w:color w:val="000000"/>
                <w:sz w:val="22"/>
                <w:szCs w:val="22"/>
              </w:rPr>
              <w:t>Bundesamt für Wirtschaft und Ausfuhrkontrolle</w:t>
            </w:r>
          </w:p>
        </w:tc>
        <w:tc>
          <w:tcPr>
            <w:tcW w:w="4536" w:type="dxa"/>
            <w:tcBorders>
              <w:top w:val="nil"/>
              <w:left w:val="nil"/>
              <w:bottom w:val="single" w:sz="4" w:space="0" w:color="auto"/>
              <w:right w:val="single" w:sz="4" w:space="0" w:color="auto"/>
            </w:tcBorders>
            <w:shd w:val="clear" w:color="auto" w:fill="auto"/>
            <w:vAlign w:val="center"/>
            <w:hideMark/>
          </w:tcPr>
          <w:p w14:paraId="78C2D56C" w14:textId="686D881D" w:rsidR="00BB7031" w:rsidRDefault="00C359BD">
            <w:pPr>
              <w:rPr>
                <w:rFonts w:ascii="Calibri" w:hAnsi="Calibri"/>
                <w:color w:val="000000"/>
                <w:sz w:val="22"/>
                <w:szCs w:val="22"/>
              </w:rPr>
            </w:pPr>
            <w:hyperlink r:id="rId167" w:history="1">
              <w:r w:rsidR="00BB7031" w:rsidRPr="006C412C">
                <w:rPr>
                  <w:rStyle w:val="Hyperlink"/>
                  <w:rFonts w:ascii="Calibri" w:hAnsi="Calibri"/>
                  <w:sz w:val="22"/>
                  <w:szCs w:val="22"/>
                </w:rPr>
                <w:t>http://dcat-ap.de/def/contributors/bundesamtFuerWirtschaftUndAusfuhrkontrolle</w:t>
              </w:r>
            </w:hyperlink>
            <w:r w:rsidR="00BB7031">
              <w:rPr>
                <w:rFonts w:ascii="Calibri" w:hAnsi="Calibri"/>
                <w:color w:val="000000"/>
                <w:sz w:val="22"/>
                <w:szCs w:val="22"/>
              </w:rPr>
              <w:t xml:space="preserve"> </w:t>
            </w:r>
          </w:p>
        </w:tc>
      </w:tr>
      <w:tr w:rsidR="00BB7031" w14:paraId="189FA2D0" w14:textId="77777777" w:rsidTr="00C70F5D">
        <w:trPr>
          <w:cantSplit/>
          <w:trHeight w:val="6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DE8DF0D" w14:textId="77777777" w:rsidR="00BB7031" w:rsidRPr="000E2C68" w:rsidRDefault="00BB7031">
            <w:pPr>
              <w:rPr>
                <w:rFonts w:ascii="Calibri" w:hAnsi="Calibri"/>
                <w:b/>
                <w:color w:val="000000"/>
                <w:sz w:val="22"/>
                <w:szCs w:val="22"/>
              </w:rPr>
            </w:pPr>
            <w:r>
              <w:rPr>
                <w:rFonts w:ascii="Calibri" w:hAnsi="Calibri"/>
                <w:b/>
                <w:color w:val="000000"/>
                <w:sz w:val="22"/>
                <w:szCs w:val="22"/>
              </w:rPr>
              <w:t>bundesanstaltFuerArbeitsschutzUndArbeitsmedizin</w:t>
            </w:r>
          </w:p>
        </w:tc>
        <w:tc>
          <w:tcPr>
            <w:tcW w:w="2552" w:type="dxa"/>
            <w:tcBorders>
              <w:top w:val="single" w:sz="4" w:space="0" w:color="auto"/>
              <w:left w:val="nil"/>
              <w:bottom w:val="single" w:sz="4" w:space="0" w:color="auto"/>
              <w:right w:val="single" w:sz="4" w:space="0" w:color="auto"/>
            </w:tcBorders>
            <w:shd w:val="clear" w:color="auto" w:fill="auto"/>
            <w:vAlign w:val="center"/>
          </w:tcPr>
          <w:p w14:paraId="49C1EB0F" w14:textId="77777777" w:rsidR="00BB7031" w:rsidRPr="005B5490" w:rsidRDefault="00BB7031">
            <w:pPr>
              <w:rPr>
                <w:rFonts w:ascii="Calibri" w:hAnsi="Calibri"/>
                <w:color w:val="000000"/>
                <w:sz w:val="22"/>
                <w:szCs w:val="22"/>
              </w:rPr>
            </w:pPr>
            <w:r w:rsidRPr="005B5490">
              <w:rPr>
                <w:rFonts w:ascii="Calibri" w:hAnsi="Calibri"/>
                <w:color w:val="000000"/>
                <w:sz w:val="22"/>
                <w:szCs w:val="22"/>
              </w:rPr>
              <w:t>Bundesanstalt für Arbeitsschutz und Arbeitsmedizin</w:t>
            </w:r>
          </w:p>
        </w:tc>
        <w:tc>
          <w:tcPr>
            <w:tcW w:w="4536" w:type="dxa"/>
            <w:tcBorders>
              <w:top w:val="single" w:sz="4" w:space="0" w:color="auto"/>
              <w:left w:val="nil"/>
              <w:bottom w:val="single" w:sz="4" w:space="0" w:color="auto"/>
              <w:right w:val="single" w:sz="4" w:space="0" w:color="auto"/>
            </w:tcBorders>
            <w:shd w:val="clear" w:color="auto" w:fill="auto"/>
            <w:vAlign w:val="center"/>
          </w:tcPr>
          <w:p w14:paraId="2F638986" w14:textId="51E876FC" w:rsidR="00BB7031" w:rsidRPr="0062232C" w:rsidRDefault="00C359BD">
            <w:pPr>
              <w:rPr>
                <w:rStyle w:val="Hyperlink"/>
                <w:rFonts w:ascii="Calibri" w:hAnsi="Calibri"/>
                <w:sz w:val="22"/>
                <w:szCs w:val="22"/>
              </w:rPr>
            </w:pPr>
            <w:hyperlink r:id="rId168" w:history="1">
              <w:r w:rsidR="00BB7031" w:rsidRPr="0062232C">
                <w:rPr>
                  <w:rStyle w:val="Hyperlink"/>
                  <w:rFonts w:ascii="Calibri" w:hAnsi="Calibri"/>
                  <w:sz w:val="22"/>
                  <w:szCs w:val="22"/>
                </w:rPr>
                <w:t>http://dcat-ap.de/def/contributors/bundesanstaltFuerArbeitsschutzUndArbeitsmedizin</w:t>
              </w:r>
            </w:hyperlink>
          </w:p>
        </w:tc>
      </w:tr>
      <w:tr w:rsidR="00BB7031" w14:paraId="60F4C5FE"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3F35C3D4"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bundesanstaltFuerLandwirtschaftUndErnaehrung</w:t>
            </w:r>
          </w:p>
        </w:tc>
        <w:tc>
          <w:tcPr>
            <w:tcW w:w="2552" w:type="dxa"/>
            <w:tcBorders>
              <w:top w:val="nil"/>
              <w:left w:val="nil"/>
              <w:bottom w:val="single" w:sz="4" w:space="0" w:color="auto"/>
              <w:right w:val="single" w:sz="4" w:space="0" w:color="auto"/>
            </w:tcBorders>
            <w:shd w:val="clear" w:color="auto" w:fill="auto"/>
            <w:vAlign w:val="center"/>
            <w:hideMark/>
          </w:tcPr>
          <w:p w14:paraId="0CA673AF" w14:textId="77777777" w:rsidR="00BB7031" w:rsidRDefault="00BB7031">
            <w:pPr>
              <w:rPr>
                <w:rFonts w:ascii="Calibri" w:hAnsi="Calibri"/>
                <w:color w:val="000000"/>
                <w:sz w:val="22"/>
                <w:szCs w:val="22"/>
              </w:rPr>
            </w:pPr>
            <w:r>
              <w:rPr>
                <w:rFonts w:ascii="Calibri" w:hAnsi="Calibri"/>
                <w:color w:val="000000"/>
                <w:sz w:val="22"/>
                <w:szCs w:val="22"/>
              </w:rPr>
              <w:t>Bundesanstalt für Landwirtschaft und Ernährung</w:t>
            </w:r>
          </w:p>
        </w:tc>
        <w:tc>
          <w:tcPr>
            <w:tcW w:w="4536" w:type="dxa"/>
            <w:tcBorders>
              <w:top w:val="nil"/>
              <w:left w:val="nil"/>
              <w:bottom w:val="single" w:sz="4" w:space="0" w:color="auto"/>
              <w:right w:val="single" w:sz="4" w:space="0" w:color="auto"/>
            </w:tcBorders>
            <w:shd w:val="clear" w:color="auto" w:fill="auto"/>
            <w:vAlign w:val="center"/>
            <w:hideMark/>
          </w:tcPr>
          <w:p w14:paraId="68B0C7FB" w14:textId="693A8ECC" w:rsidR="00BB7031" w:rsidRDefault="00C359BD">
            <w:pPr>
              <w:rPr>
                <w:rFonts w:ascii="Calibri" w:hAnsi="Calibri"/>
                <w:color w:val="000000"/>
                <w:sz w:val="22"/>
                <w:szCs w:val="22"/>
              </w:rPr>
            </w:pPr>
            <w:hyperlink r:id="rId169" w:history="1">
              <w:r w:rsidR="00BB7031" w:rsidRPr="006C412C">
                <w:rPr>
                  <w:rStyle w:val="Hyperlink"/>
                  <w:rFonts w:ascii="Calibri" w:hAnsi="Calibri"/>
                  <w:sz w:val="22"/>
                  <w:szCs w:val="22"/>
                </w:rPr>
                <w:t>http://dcat-ap.de/def/contributors/bundesanstaltFuerLandwirtschaftUndErnaehrung</w:t>
              </w:r>
            </w:hyperlink>
            <w:r w:rsidR="00BB7031">
              <w:rPr>
                <w:rFonts w:ascii="Calibri" w:hAnsi="Calibri"/>
                <w:color w:val="000000"/>
                <w:sz w:val="22"/>
                <w:szCs w:val="22"/>
              </w:rPr>
              <w:t xml:space="preserve"> </w:t>
            </w:r>
          </w:p>
        </w:tc>
      </w:tr>
      <w:tr w:rsidR="00BB7031" w14:paraId="7543B626"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295C8B00"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bundesarc</w:t>
            </w:r>
            <w:r>
              <w:rPr>
                <w:rFonts w:ascii="Calibri" w:hAnsi="Calibri"/>
                <w:b/>
                <w:color w:val="000000"/>
                <w:sz w:val="22"/>
                <w:szCs w:val="22"/>
              </w:rPr>
              <w:t>h</w:t>
            </w:r>
            <w:r w:rsidRPr="000E2C68">
              <w:rPr>
                <w:rFonts w:ascii="Calibri" w:hAnsi="Calibri"/>
                <w:b/>
                <w:color w:val="000000"/>
                <w:sz w:val="22"/>
                <w:szCs w:val="22"/>
              </w:rPr>
              <w:t>iv</w:t>
            </w:r>
          </w:p>
        </w:tc>
        <w:tc>
          <w:tcPr>
            <w:tcW w:w="2552" w:type="dxa"/>
            <w:tcBorders>
              <w:top w:val="nil"/>
              <w:left w:val="nil"/>
              <w:bottom w:val="single" w:sz="4" w:space="0" w:color="auto"/>
              <w:right w:val="single" w:sz="4" w:space="0" w:color="auto"/>
            </w:tcBorders>
            <w:shd w:val="clear" w:color="auto" w:fill="auto"/>
            <w:vAlign w:val="center"/>
            <w:hideMark/>
          </w:tcPr>
          <w:p w14:paraId="5E4D3DCA" w14:textId="77777777" w:rsidR="00BB7031" w:rsidRDefault="00BB7031">
            <w:pPr>
              <w:rPr>
                <w:rFonts w:ascii="Calibri" w:hAnsi="Calibri"/>
                <w:color w:val="000000"/>
                <w:sz w:val="22"/>
                <w:szCs w:val="22"/>
              </w:rPr>
            </w:pPr>
            <w:r>
              <w:rPr>
                <w:rFonts w:ascii="Calibri" w:hAnsi="Calibri"/>
                <w:color w:val="000000"/>
                <w:sz w:val="22"/>
                <w:szCs w:val="22"/>
              </w:rPr>
              <w:t>Bundesarchiv</w:t>
            </w:r>
          </w:p>
        </w:tc>
        <w:tc>
          <w:tcPr>
            <w:tcW w:w="4536" w:type="dxa"/>
            <w:tcBorders>
              <w:top w:val="nil"/>
              <w:left w:val="nil"/>
              <w:bottom w:val="single" w:sz="4" w:space="0" w:color="auto"/>
              <w:right w:val="single" w:sz="4" w:space="0" w:color="auto"/>
            </w:tcBorders>
            <w:shd w:val="clear" w:color="auto" w:fill="auto"/>
            <w:vAlign w:val="center"/>
            <w:hideMark/>
          </w:tcPr>
          <w:p w14:paraId="54485077" w14:textId="041114DB" w:rsidR="00BB7031" w:rsidRDefault="00C359BD">
            <w:pPr>
              <w:rPr>
                <w:rFonts w:ascii="Calibri" w:hAnsi="Calibri"/>
                <w:color w:val="000000"/>
                <w:sz w:val="22"/>
                <w:szCs w:val="22"/>
              </w:rPr>
            </w:pPr>
            <w:hyperlink r:id="rId170" w:history="1">
              <w:r w:rsidR="00BB7031" w:rsidRPr="006C412C">
                <w:rPr>
                  <w:rStyle w:val="Hyperlink"/>
                  <w:rFonts w:ascii="Calibri" w:hAnsi="Calibri"/>
                  <w:sz w:val="22"/>
                  <w:szCs w:val="22"/>
                </w:rPr>
                <w:t>http://dcat-ap.de/def/contributors/bundesarchiv</w:t>
              </w:r>
            </w:hyperlink>
            <w:r w:rsidR="00BB7031">
              <w:rPr>
                <w:rFonts w:ascii="Calibri" w:hAnsi="Calibri"/>
                <w:color w:val="000000"/>
                <w:sz w:val="22"/>
                <w:szCs w:val="22"/>
              </w:rPr>
              <w:t xml:space="preserve"> </w:t>
            </w:r>
          </w:p>
        </w:tc>
      </w:tr>
      <w:tr w:rsidR="00BB7031" w14:paraId="1345D760"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41AFD69A"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bundesausgleichsamt</w:t>
            </w:r>
          </w:p>
        </w:tc>
        <w:tc>
          <w:tcPr>
            <w:tcW w:w="2552" w:type="dxa"/>
            <w:tcBorders>
              <w:top w:val="nil"/>
              <w:left w:val="nil"/>
              <w:bottom w:val="single" w:sz="4" w:space="0" w:color="auto"/>
              <w:right w:val="single" w:sz="4" w:space="0" w:color="auto"/>
            </w:tcBorders>
            <w:shd w:val="clear" w:color="auto" w:fill="auto"/>
            <w:vAlign w:val="center"/>
            <w:hideMark/>
          </w:tcPr>
          <w:p w14:paraId="11C8A319" w14:textId="77777777" w:rsidR="00BB7031" w:rsidRDefault="00BB7031">
            <w:pPr>
              <w:rPr>
                <w:rFonts w:ascii="Calibri" w:hAnsi="Calibri"/>
                <w:color w:val="000000"/>
                <w:sz w:val="22"/>
                <w:szCs w:val="22"/>
              </w:rPr>
            </w:pPr>
            <w:r>
              <w:rPr>
                <w:rFonts w:ascii="Calibri" w:hAnsi="Calibri"/>
                <w:color w:val="000000"/>
                <w:sz w:val="22"/>
                <w:szCs w:val="22"/>
              </w:rPr>
              <w:t>Bundesausgleichsamt</w:t>
            </w:r>
          </w:p>
        </w:tc>
        <w:tc>
          <w:tcPr>
            <w:tcW w:w="4536" w:type="dxa"/>
            <w:tcBorders>
              <w:top w:val="nil"/>
              <w:left w:val="nil"/>
              <w:bottom w:val="single" w:sz="4" w:space="0" w:color="auto"/>
              <w:right w:val="single" w:sz="4" w:space="0" w:color="auto"/>
            </w:tcBorders>
            <w:shd w:val="clear" w:color="auto" w:fill="auto"/>
            <w:vAlign w:val="center"/>
            <w:hideMark/>
          </w:tcPr>
          <w:p w14:paraId="59259EB1" w14:textId="20C187D8" w:rsidR="00BB7031" w:rsidRDefault="00C359BD">
            <w:pPr>
              <w:rPr>
                <w:rFonts w:ascii="Calibri" w:hAnsi="Calibri"/>
                <w:color w:val="000000"/>
                <w:sz w:val="22"/>
                <w:szCs w:val="22"/>
              </w:rPr>
            </w:pPr>
            <w:hyperlink r:id="rId171" w:history="1">
              <w:r w:rsidR="00BB7031" w:rsidRPr="006C412C">
                <w:rPr>
                  <w:rStyle w:val="Hyperlink"/>
                  <w:rFonts w:ascii="Calibri" w:hAnsi="Calibri"/>
                  <w:sz w:val="22"/>
                  <w:szCs w:val="22"/>
                </w:rPr>
                <w:t>http://dcat-ap.de/def/contributors/bundesausgleichsamt</w:t>
              </w:r>
            </w:hyperlink>
            <w:r w:rsidR="00BB7031">
              <w:rPr>
                <w:rFonts w:ascii="Calibri" w:hAnsi="Calibri"/>
                <w:color w:val="000000"/>
                <w:sz w:val="22"/>
                <w:szCs w:val="22"/>
              </w:rPr>
              <w:t xml:space="preserve"> </w:t>
            </w:r>
          </w:p>
        </w:tc>
      </w:tr>
      <w:tr w:rsidR="00BB7031" w14:paraId="1A07ECD5" w14:textId="77777777" w:rsidTr="002C3AF2">
        <w:trPr>
          <w:cantSplit/>
          <w:trHeight w:val="6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79644700"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bundesministeriumDerFinanzen</w:t>
            </w:r>
          </w:p>
        </w:tc>
        <w:tc>
          <w:tcPr>
            <w:tcW w:w="2552" w:type="dxa"/>
            <w:tcBorders>
              <w:top w:val="nil"/>
              <w:left w:val="nil"/>
              <w:bottom w:val="single" w:sz="4" w:space="0" w:color="auto"/>
              <w:right w:val="single" w:sz="4" w:space="0" w:color="auto"/>
            </w:tcBorders>
            <w:shd w:val="clear" w:color="auto" w:fill="auto"/>
            <w:vAlign w:val="center"/>
            <w:hideMark/>
          </w:tcPr>
          <w:p w14:paraId="1704D5FF" w14:textId="77777777" w:rsidR="00BB7031" w:rsidRDefault="00BB7031">
            <w:pPr>
              <w:rPr>
                <w:rFonts w:ascii="Calibri" w:hAnsi="Calibri"/>
                <w:color w:val="000000"/>
                <w:sz w:val="22"/>
                <w:szCs w:val="22"/>
              </w:rPr>
            </w:pPr>
            <w:r>
              <w:rPr>
                <w:rFonts w:ascii="Calibri" w:hAnsi="Calibri"/>
                <w:color w:val="000000"/>
                <w:sz w:val="22"/>
                <w:szCs w:val="22"/>
              </w:rPr>
              <w:t>Bundesministerium der Finanzen</w:t>
            </w:r>
          </w:p>
        </w:tc>
        <w:tc>
          <w:tcPr>
            <w:tcW w:w="4536" w:type="dxa"/>
            <w:tcBorders>
              <w:top w:val="nil"/>
              <w:left w:val="nil"/>
              <w:bottom w:val="single" w:sz="4" w:space="0" w:color="auto"/>
              <w:right w:val="single" w:sz="4" w:space="0" w:color="auto"/>
            </w:tcBorders>
            <w:shd w:val="clear" w:color="auto" w:fill="auto"/>
            <w:vAlign w:val="center"/>
            <w:hideMark/>
          </w:tcPr>
          <w:p w14:paraId="2F924904" w14:textId="1E18FB6F" w:rsidR="00BB7031" w:rsidRDefault="00C359BD">
            <w:pPr>
              <w:rPr>
                <w:rFonts w:ascii="Calibri" w:hAnsi="Calibri"/>
                <w:color w:val="000000"/>
                <w:sz w:val="22"/>
                <w:szCs w:val="22"/>
              </w:rPr>
            </w:pPr>
            <w:hyperlink r:id="rId172" w:history="1">
              <w:r w:rsidR="00BB7031" w:rsidRPr="006C412C">
                <w:rPr>
                  <w:rStyle w:val="Hyperlink"/>
                  <w:rFonts w:ascii="Calibri" w:hAnsi="Calibri"/>
                  <w:sz w:val="22"/>
                  <w:szCs w:val="22"/>
                </w:rPr>
                <w:t>http://dcat-ap.de/def/contributors/bundesministeriumDerFinanzen</w:t>
              </w:r>
            </w:hyperlink>
            <w:r w:rsidR="00BB7031">
              <w:rPr>
                <w:rFonts w:ascii="Calibri" w:hAnsi="Calibri"/>
                <w:color w:val="000000"/>
                <w:sz w:val="22"/>
                <w:szCs w:val="22"/>
              </w:rPr>
              <w:t xml:space="preserve"> </w:t>
            </w:r>
          </w:p>
        </w:tc>
      </w:tr>
      <w:tr w:rsidR="00BB7031" w14:paraId="567B798C" w14:textId="77777777" w:rsidTr="002C3AF2">
        <w:trPr>
          <w:cantSplit/>
          <w:trHeight w:val="6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3D155AB5"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lastRenderedPageBreak/>
              <w:t>bundesministeriumDerVerteidigung</w:t>
            </w:r>
          </w:p>
        </w:tc>
        <w:tc>
          <w:tcPr>
            <w:tcW w:w="2552" w:type="dxa"/>
            <w:tcBorders>
              <w:top w:val="nil"/>
              <w:left w:val="nil"/>
              <w:bottom w:val="single" w:sz="4" w:space="0" w:color="auto"/>
              <w:right w:val="single" w:sz="4" w:space="0" w:color="auto"/>
            </w:tcBorders>
            <w:shd w:val="clear" w:color="auto" w:fill="auto"/>
            <w:vAlign w:val="center"/>
            <w:hideMark/>
          </w:tcPr>
          <w:p w14:paraId="7745957C" w14:textId="77777777" w:rsidR="00BB7031" w:rsidRDefault="00BB7031">
            <w:pPr>
              <w:rPr>
                <w:rFonts w:ascii="Calibri" w:hAnsi="Calibri"/>
                <w:color w:val="000000"/>
                <w:sz w:val="22"/>
                <w:szCs w:val="22"/>
              </w:rPr>
            </w:pPr>
            <w:r>
              <w:rPr>
                <w:rFonts w:ascii="Calibri" w:hAnsi="Calibri"/>
                <w:color w:val="000000"/>
                <w:sz w:val="22"/>
                <w:szCs w:val="22"/>
              </w:rPr>
              <w:t>Bundesministerium der Verteidigung</w:t>
            </w:r>
          </w:p>
        </w:tc>
        <w:tc>
          <w:tcPr>
            <w:tcW w:w="4536" w:type="dxa"/>
            <w:tcBorders>
              <w:top w:val="nil"/>
              <w:left w:val="nil"/>
              <w:bottom w:val="single" w:sz="4" w:space="0" w:color="auto"/>
              <w:right w:val="single" w:sz="4" w:space="0" w:color="auto"/>
            </w:tcBorders>
            <w:shd w:val="clear" w:color="auto" w:fill="auto"/>
            <w:vAlign w:val="center"/>
            <w:hideMark/>
          </w:tcPr>
          <w:p w14:paraId="4384BE0B" w14:textId="60042E07" w:rsidR="00BB7031" w:rsidRDefault="00C359BD">
            <w:pPr>
              <w:rPr>
                <w:rFonts w:ascii="Calibri" w:hAnsi="Calibri"/>
                <w:color w:val="000000"/>
                <w:sz w:val="22"/>
                <w:szCs w:val="22"/>
              </w:rPr>
            </w:pPr>
            <w:hyperlink r:id="rId173" w:history="1">
              <w:r w:rsidR="00BB7031" w:rsidRPr="006C412C">
                <w:rPr>
                  <w:rStyle w:val="Hyperlink"/>
                  <w:rFonts w:ascii="Calibri" w:hAnsi="Calibri"/>
                  <w:sz w:val="22"/>
                  <w:szCs w:val="22"/>
                </w:rPr>
                <w:t>http://dcat-ap.de/def/contributors/bundesministeriumDerVerteidigung</w:t>
              </w:r>
            </w:hyperlink>
            <w:r w:rsidR="00BB7031">
              <w:rPr>
                <w:rFonts w:ascii="Calibri" w:hAnsi="Calibri"/>
                <w:color w:val="000000"/>
                <w:sz w:val="22"/>
                <w:szCs w:val="22"/>
              </w:rPr>
              <w:t xml:space="preserve"> </w:t>
            </w:r>
          </w:p>
        </w:tc>
      </w:tr>
      <w:tr w:rsidR="00BB7031" w14:paraId="64BBB3E4" w14:textId="77777777" w:rsidTr="002C3AF2">
        <w:trPr>
          <w:cantSplit/>
          <w:trHeight w:val="6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59F2C99F"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bundesministeriumDesInnern</w:t>
            </w:r>
          </w:p>
        </w:tc>
        <w:tc>
          <w:tcPr>
            <w:tcW w:w="2552" w:type="dxa"/>
            <w:tcBorders>
              <w:top w:val="nil"/>
              <w:left w:val="nil"/>
              <w:bottom w:val="single" w:sz="4" w:space="0" w:color="auto"/>
              <w:right w:val="single" w:sz="4" w:space="0" w:color="auto"/>
            </w:tcBorders>
            <w:shd w:val="clear" w:color="auto" w:fill="auto"/>
            <w:vAlign w:val="center"/>
            <w:hideMark/>
          </w:tcPr>
          <w:p w14:paraId="522DC9D4" w14:textId="77777777" w:rsidR="00BB7031" w:rsidRDefault="00BB7031">
            <w:pPr>
              <w:rPr>
                <w:rFonts w:ascii="Calibri" w:hAnsi="Calibri"/>
                <w:color w:val="000000"/>
                <w:sz w:val="22"/>
                <w:szCs w:val="22"/>
              </w:rPr>
            </w:pPr>
            <w:r>
              <w:rPr>
                <w:rFonts w:ascii="Calibri" w:hAnsi="Calibri"/>
                <w:color w:val="000000"/>
                <w:sz w:val="22"/>
                <w:szCs w:val="22"/>
              </w:rPr>
              <w:t>Bundesministerium des Innern</w:t>
            </w:r>
          </w:p>
        </w:tc>
        <w:tc>
          <w:tcPr>
            <w:tcW w:w="4536" w:type="dxa"/>
            <w:tcBorders>
              <w:top w:val="nil"/>
              <w:left w:val="nil"/>
              <w:bottom w:val="single" w:sz="4" w:space="0" w:color="auto"/>
              <w:right w:val="single" w:sz="4" w:space="0" w:color="auto"/>
            </w:tcBorders>
            <w:shd w:val="clear" w:color="auto" w:fill="auto"/>
            <w:vAlign w:val="center"/>
            <w:hideMark/>
          </w:tcPr>
          <w:p w14:paraId="41A4A787" w14:textId="5111F718" w:rsidR="00BB7031" w:rsidRDefault="00C359BD">
            <w:pPr>
              <w:rPr>
                <w:rFonts w:ascii="Calibri" w:hAnsi="Calibri"/>
                <w:color w:val="000000"/>
                <w:sz w:val="22"/>
                <w:szCs w:val="22"/>
              </w:rPr>
            </w:pPr>
            <w:hyperlink r:id="rId174" w:history="1">
              <w:r w:rsidR="00BB7031" w:rsidRPr="009B0088">
                <w:rPr>
                  <w:rStyle w:val="Hyperlink"/>
                  <w:rFonts w:ascii="Calibri" w:hAnsi="Calibri"/>
                  <w:sz w:val="22"/>
                  <w:szCs w:val="22"/>
                </w:rPr>
                <w:t>http://dcat-ap.de/def/contributors/bundesministeriumDesInnern</w:t>
              </w:r>
            </w:hyperlink>
            <w:r w:rsidR="00BB7031">
              <w:rPr>
                <w:rFonts w:ascii="Calibri" w:hAnsi="Calibri"/>
                <w:color w:val="000000"/>
                <w:sz w:val="22"/>
                <w:szCs w:val="22"/>
              </w:rPr>
              <w:t xml:space="preserve"> </w:t>
            </w:r>
          </w:p>
        </w:tc>
      </w:tr>
      <w:tr w:rsidR="00BB7031" w14:paraId="6089492A"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0FF12778"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bundesministeriumFuerArbeitUndSoziales</w:t>
            </w:r>
          </w:p>
        </w:tc>
        <w:tc>
          <w:tcPr>
            <w:tcW w:w="2552" w:type="dxa"/>
            <w:tcBorders>
              <w:top w:val="nil"/>
              <w:left w:val="nil"/>
              <w:bottom w:val="single" w:sz="4" w:space="0" w:color="auto"/>
              <w:right w:val="single" w:sz="4" w:space="0" w:color="auto"/>
            </w:tcBorders>
            <w:shd w:val="clear" w:color="auto" w:fill="auto"/>
            <w:vAlign w:val="center"/>
            <w:hideMark/>
          </w:tcPr>
          <w:p w14:paraId="3183E0D0" w14:textId="77777777" w:rsidR="00BB7031" w:rsidRDefault="00BB7031">
            <w:pPr>
              <w:rPr>
                <w:rFonts w:ascii="Calibri" w:hAnsi="Calibri"/>
                <w:color w:val="000000"/>
                <w:sz w:val="22"/>
                <w:szCs w:val="22"/>
              </w:rPr>
            </w:pPr>
            <w:r>
              <w:rPr>
                <w:rFonts w:ascii="Calibri" w:hAnsi="Calibri"/>
                <w:color w:val="000000"/>
                <w:sz w:val="22"/>
                <w:szCs w:val="22"/>
              </w:rPr>
              <w:t>Bundesministerium für Arbeit und Soziales</w:t>
            </w:r>
          </w:p>
        </w:tc>
        <w:tc>
          <w:tcPr>
            <w:tcW w:w="4536" w:type="dxa"/>
            <w:tcBorders>
              <w:top w:val="nil"/>
              <w:left w:val="nil"/>
              <w:bottom w:val="single" w:sz="4" w:space="0" w:color="auto"/>
              <w:right w:val="single" w:sz="4" w:space="0" w:color="auto"/>
            </w:tcBorders>
            <w:shd w:val="clear" w:color="auto" w:fill="auto"/>
            <w:vAlign w:val="center"/>
            <w:hideMark/>
          </w:tcPr>
          <w:p w14:paraId="2B546A93" w14:textId="1F8D0DE5" w:rsidR="00BB7031" w:rsidRDefault="00C359BD">
            <w:pPr>
              <w:rPr>
                <w:rFonts w:ascii="Calibri" w:hAnsi="Calibri"/>
                <w:color w:val="000000"/>
                <w:sz w:val="22"/>
                <w:szCs w:val="22"/>
              </w:rPr>
            </w:pPr>
            <w:hyperlink r:id="rId175" w:history="1">
              <w:r w:rsidR="00BB7031" w:rsidRPr="009B0088">
                <w:rPr>
                  <w:rStyle w:val="Hyperlink"/>
                  <w:rFonts w:ascii="Calibri" w:hAnsi="Calibri"/>
                  <w:sz w:val="22"/>
                  <w:szCs w:val="22"/>
                </w:rPr>
                <w:t>http://dcat-ap.de/def/contributors/bundesministeriumFuerArbeitUndSoziales</w:t>
              </w:r>
            </w:hyperlink>
            <w:r w:rsidR="00BB7031">
              <w:rPr>
                <w:rFonts w:ascii="Calibri" w:hAnsi="Calibri"/>
                <w:color w:val="000000"/>
                <w:sz w:val="22"/>
                <w:szCs w:val="22"/>
              </w:rPr>
              <w:t xml:space="preserve"> </w:t>
            </w:r>
          </w:p>
        </w:tc>
      </w:tr>
      <w:tr w:rsidR="00BB7031" w14:paraId="0B8781E8"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0DC8C034"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bundesministeriumFuerBildungUndForschung</w:t>
            </w:r>
          </w:p>
        </w:tc>
        <w:tc>
          <w:tcPr>
            <w:tcW w:w="2552" w:type="dxa"/>
            <w:tcBorders>
              <w:top w:val="nil"/>
              <w:left w:val="nil"/>
              <w:bottom w:val="single" w:sz="4" w:space="0" w:color="auto"/>
              <w:right w:val="single" w:sz="4" w:space="0" w:color="auto"/>
            </w:tcBorders>
            <w:shd w:val="clear" w:color="auto" w:fill="auto"/>
            <w:vAlign w:val="center"/>
            <w:hideMark/>
          </w:tcPr>
          <w:p w14:paraId="69824C9A" w14:textId="77777777" w:rsidR="00BB7031" w:rsidRDefault="00BB7031">
            <w:pPr>
              <w:rPr>
                <w:rFonts w:ascii="Calibri" w:hAnsi="Calibri"/>
                <w:color w:val="000000"/>
                <w:sz w:val="22"/>
                <w:szCs w:val="22"/>
              </w:rPr>
            </w:pPr>
            <w:r>
              <w:rPr>
                <w:rFonts w:ascii="Calibri" w:hAnsi="Calibri"/>
                <w:color w:val="000000"/>
                <w:sz w:val="22"/>
                <w:szCs w:val="22"/>
              </w:rPr>
              <w:t>Bundesministerium für Bildung und Forschung</w:t>
            </w:r>
          </w:p>
        </w:tc>
        <w:tc>
          <w:tcPr>
            <w:tcW w:w="4536" w:type="dxa"/>
            <w:tcBorders>
              <w:top w:val="nil"/>
              <w:left w:val="nil"/>
              <w:bottom w:val="single" w:sz="4" w:space="0" w:color="auto"/>
              <w:right w:val="single" w:sz="4" w:space="0" w:color="auto"/>
            </w:tcBorders>
            <w:shd w:val="clear" w:color="auto" w:fill="auto"/>
            <w:vAlign w:val="center"/>
            <w:hideMark/>
          </w:tcPr>
          <w:p w14:paraId="46C19540" w14:textId="287DD7FB" w:rsidR="00BB7031" w:rsidRDefault="00C359BD">
            <w:pPr>
              <w:rPr>
                <w:rFonts w:ascii="Calibri" w:hAnsi="Calibri"/>
                <w:color w:val="000000"/>
                <w:sz w:val="22"/>
                <w:szCs w:val="22"/>
              </w:rPr>
            </w:pPr>
            <w:hyperlink r:id="rId176" w:history="1">
              <w:r w:rsidR="00BB7031" w:rsidRPr="009B0088">
                <w:rPr>
                  <w:rStyle w:val="Hyperlink"/>
                  <w:rFonts w:ascii="Calibri" w:hAnsi="Calibri"/>
                  <w:sz w:val="22"/>
                  <w:szCs w:val="22"/>
                </w:rPr>
                <w:t>http://dcat-ap.de/def/contributors/bundesministeriumFuerBildungUndForschung</w:t>
              </w:r>
            </w:hyperlink>
            <w:r w:rsidR="00BB7031">
              <w:rPr>
                <w:rFonts w:ascii="Calibri" w:hAnsi="Calibri"/>
                <w:color w:val="000000"/>
                <w:sz w:val="22"/>
                <w:szCs w:val="22"/>
              </w:rPr>
              <w:t xml:space="preserve"> </w:t>
            </w:r>
          </w:p>
        </w:tc>
      </w:tr>
      <w:tr w:rsidR="00BB7031" w14:paraId="74741CC5"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88F69F6"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bundesministeriumFuerWirtschaftUndEnergie</w:t>
            </w:r>
          </w:p>
        </w:tc>
        <w:tc>
          <w:tcPr>
            <w:tcW w:w="2552" w:type="dxa"/>
            <w:tcBorders>
              <w:top w:val="nil"/>
              <w:left w:val="nil"/>
              <w:bottom w:val="single" w:sz="4" w:space="0" w:color="auto"/>
              <w:right w:val="single" w:sz="4" w:space="0" w:color="auto"/>
            </w:tcBorders>
            <w:shd w:val="clear" w:color="auto" w:fill="auto"/>
            <w:vAlign w:val="center"/>
            <w:hideMark/>
          </w:tcPr>
          <w:p w14:paraId="60E0E38C" w14:textId="77777777" w:rsidR="00BB7031" w:rsidRDefault="00BB7031">
            <w:pPr>
              <w:rPr>
                <w:rFonts w:ascii="Calibri" w:hAnsi="Calibri"/>
                <w:color w:val="000000"/>
                <w:sz w:val="22"/>
                <w:szCs w:val="22"/>
              </w:rPr>
            </w:pPr>
            <w:r>
              <w:rPr>
                <w:rFonts w:ascii="Calibri" w:hAnsi="Calibri"/>
                <w:color w:val="000000"/>
                <w:sz w:val="22"/>
                <w:szCs w:val="22"/>
              </w:rPr>
              <w:t>Bundesministerium für Wirtschaft und Energie</w:t>
            </w:r>
          </w:p>
        </w:tc>
        <w:tc>
          <w:tcPr>
            <w:tcW w:w="4536" w:type="dxa"/>
            <w:tcBorders>
              <w:top w:val="nil"/>
              <w:left w:val="nil"/>
              <w:bottom w:val="single" w:sz="4" w:space="0" w:color="auto"/>
              <w:right w:val="single" w:sz="4" w:space="0" w:color="auto"/>
            </w:tcBorders>
            <w:shd w:val="clear" w:color="auto" w:fill="auto"/>
            <w:vAlign w:val="center"/>
            <w:hideMark/>
          </w:tcPr>
          <w:p w14:paraId="2E866241" w14:textId="0B5FC412" w:rsidR="00BB7031" w:rsidRDefault="00C359BD">
            <w:pPr>
              <w:rPr>
                <w:rFonts w:ascii="Calibri" w:hAnsi="Calibri"/>
                <w:color w:val="000000"/>
                <w:sz w:val="22"/>
                <w:szCs w:val="22"/>
              </w:rPr>
            </w:pPr>
            <w:hyperlink r:id="rId177" w:history="1">
              <w:r w:rsidR="00BB7031" w:rsidRPr="009B0088">
                <w:rPr>
                  <w:rStyle w:val="Hyperlink"/>
                  <w:rFonts w:ascii="Calibri" w:hAnsi="Calibri"/>
                  <w:sz w:val="22"/>
                  <w:szCs w:val="22"/>
                </w:rPr>
                <w:t>http://dcat-ap.de/def/contributors/bundesministeriumFuerWirtschaftUndEnergie</w:t>
              </w:r>
            </w:hyperlink>
            <w:r w:rsidR="00BB7031">
              <w:rPr>
                <w:rFonts w:ascii="Calibri" w:hAnsi="Calibri"/>
                <w:color w:val="000000"/>
                <w:sz w:val="22"/>
                <w:szCs w:val="22"/>
              </w:rPr>
              <w:t xml:space="preserve"> </w:t>
            </w:r>
          </w:p>
        </w:tc>
      </w:tr>
      <w:tr w:rsidR="00BB7031" w14:paraId="72BAFC56"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tcPr>
          <w:p w14:paraId="2580A482" w14:textId="77777777" w:rsidR="00BB7031" w:rsidRPr="000E2C68" w:rsidRDefault="00BB7031">
            <w:pPr>
              <w:rPr>
                <w:rFonts w:ascii="Calibri" w:hAnsi="Calibri"/>
                <w:b/>
                <w:color w:val="000000"/>
                <w:sz w:val="22"/>
                <w:szCs w:val="22"/>
              </w:rPr>
            </w:pPr>
            <w:r>
              <w:rPr>
                <w:rFonts w:ascii="Calibri" w:hAnsi="Calibri"/>
                <w:b/>
                <w:color w:val="000000"/>
                <w:sz w:val="22"/>
                <w:szCs w:val="22"/>
              </w:rPr>
              <w:t>bundesminsteriumFuerWirtschaftlicheZusammenarbeitUndEntwicklung</w:t>
            </w:r>
          </w:p>
        </w:tc>
        <w:tc>
          <w:tcPr>
            <w:tcW w:w="2552" w:type="dxa"/>
            <w:tcBorders>
              <w:top w:val="nil"/>
              <w:left w:val="nil"/>
              <w:bottom w:val="single" w:sz="4" w:space="0" w:color="auto"/>
              <w:right w:val="single" w:sz="4" w:space="0" w:color="auto"/>
            </w:tcBorders>
            <w:shd w:val="clear" w:color="auto" w:fill="auto"/>
            <w:vAlign w:val="center"/>
          </w:tcPr>
          <w:p w14:paraId="5333DB47" w14:textId="77777777" w:rsidR="00BB7031" w:rsidRDefault="00BB7031" w:rsidP="00CF2DBF">
            <w:pPr>
              <w:rPr>
                <w:rFonts w:ascii="Calibri" w:hAnsi="Calibri"/>
                <w:color w:val="000000"/>
                <w:sz w:val="22"/>
                <w:szCs w:val="22"/>
              </w:rPr>
            </w:pPr>
            <w:r w:rsidRPr="00CF2DBF">
              <w:rPr>
                <w:rFonts w:ascii="Calibri" w:hAnsi="Calibri"/>
                <w:color w:val="000000"/>
                <w:sz w:val="22"/>
                <w:szCs w:val="22"/>
              </w:rPr>
              <w:t>Bundesmin</w:t>
            </w:r>
            <w:r>
              <w:rPr>
                <w:rFonts w:ascii="Calibri" w:hAnsi="Calibri"/>
                <w:color w:val="000000"/>
                <w:sz w:val="22"/>
                <w:szCs w:val="22"/>
              </w:rPr>
              <w:t>i</w:t>
            </w:r>
            <w:r w:rsidRPr="00CF2DBF">
              <w:rPr>
                <w:rFonts w:ascii="Calibri" w:hAnsi="Calibri"/>
                <w:color w:val="000000"/>
                <w:sz w:val="22"/>
                <w:szCs w:val="22"/>
              </w:rPr>
              <w:t>sterium für wirtschaftliche</w:t>
            </w:r>
            <w:r>
              <w:rPr>
                <w:rFonts w:ascii="Calibri" w:hAnsi="Calibri"/>
                <w:color w:val="000000"/>
                <w:sz w:val="22"/>
                <w:szCs w:val="22"/>
              </w:rPr>
              <w:t xml:space="preserve"> </w:t>
            </w:r>
            <w:r w:rsidRPr="00CF2DBF">
              <w:rPr>
                <w:rFonts w:ascii="Calibri" w:hAnsi="Calibri"/>
                <w:color w:val="000000"/>
                <w:sz w:val="22"/>
                <w:szCs w:val="22"/>
              </w:rPr>
              <w:t>Zusammenarbeit</w:t>
            </w:r>
            <w:r>
              <w:rPr>
                <w:rFonts w:ascii="Calibri" w:hAnsi="Calibri"/>
                <w:color w:val="000000"/>
                <w:sz w:val="22"/>
                <w:szCs w:val="22"/>
              </w:rPr>
              <w:t xml:space="preserve"> u</w:t>
            </w:r>
            <w:r w:rsidRPr="00CF2DBF">
              <w:rPr>
                <w:rFonts w:ascii="Calibri" w:hAnsi="Calibri"/>
                <w:color w:val="000000"/>
                <w:sz w:val="22"/>
                <w:szCs w:val="22"/>
              </w:rPr>
              <w:t>nd</w:t>
            </w:r>
            <w:r>
              <w:rPr>
                <w:rFonts w:ascii="Calibri" w:hAnsi="Calibri"/>
                <w:color w:val="000000"/>
                <w:sz w:val="22"/>
                <w:szCs w:val="22"/>
              </w:rPr>
              <w:t xml:space="preserve"> </w:t>
            </w:r>
            <w:r w:rsidRPr="00CF2DBF">
              <w:rPr>
                <w:rFonts w:ascii="Calibri" w:hAnsi="Calibri"/>
                <w:color w:val="000000"/>
                <w:sz w:val="22"/>
                <w:szCs w:val="22"/>
              </w:rPr>
              <w:t>Entwicklung</w:t>
            </w:r>
          </w:p>
        </w:tc>
        <w:tc>
          <w:tcPr>
            <w:tcW w:w="4536" w:type="dxa"/>
            <w:tcBorders>
              <w:top w:val="nil"/>
              <w:left w:val="nil"/>
              <w:bottom w:val="single" w:sz="4" w:space="0" w:color="auto"/>
              <w:right w:val="single" w:sz="4" w:space="0" w:color="auto"/>
            </w:tcBorders>
            <w:shd w:val="clear" w:color="auto" w:fill="auto"/>
            <w:vAlign w:val="center"/>
          </w:tcPr>
          <w:p w14:paraId="07701AA6" w14:textId="2CF7AA71" w:rsidR="00BB7031" w:rsidRDefault="00C359BD" w:rsidP="00D85386">
            <w:pPr>
              <w:rPr>
                <w:rFonts w:ascii="Calibri" w:hAnsi="Calibri"/>
                <w:color w:val="000000"/>
                <w:sz w:val="22"/>
                <w:szCs w:val="22"/>
              </w:rPr>
            </w:pPr>
            <w:hyperlink r:id="rId178" w:history="1">
              <w:r w:rsidR="00BB7031" w:rsidRPr="009B0088">
                <w:rPr>
                  <w:rStyle w:val="Hyperlink"/>
                  <w:rFonts w:ascii="Calibri" w:hAnsi="Calibri"/>
                  <w:sz w:val="22"/>
                  <w:szCs w:val="22"/>
                </w:rPr>
                <w:t>http://dcat-ap.de/def/contributors/bundesministeriumFuerWirtschaftlicheZusammenarbeitUndEntwicklung</w:t>
              </w:r>
            </w:hyperlink>
            <w:r w:rsidR="00BB7031">
              <w:rPr>
                <w:rFonts w:ascii="Calibri" w:hAnsi="Calibri"/>
                <w:color w:val="000000"/>
                <w:sz w:val="22"/>
                <w:szCs w:val="22"/>
              </w:rPr>
              <w:t xml:space="preserve"> </w:t>
            </w:r>
          </w:p>
        </w:tc>
      </w:tr>
      <w:tr w:rsidR="00BB7031" w14:paraId="242D7EA3"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0A6F6BA0"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bundessortenamt</w:t>
            </w:r>
          </w:p>
        </w:tc>
        <w:tc>
          <w:tcPr>
            <w:tcW w:w="2552" w:type="dxa"/>
            <w:tcBorders>
              <w:top w:val="nil"/>
              <w:left w:val="nil"/>
              <w:bottom w:val="single" w:sz="4" w:space="0" w:color="auto"/>
              <w:right w:val="single" w:sz="4" w:space="0" w:color="auto"/>
            </w:tcBorders>
            <w:shd w:val="clear" w:color="auto" w:fill="auto"/>
            <w:vAlign w:val="center"/>
            <w:hideMark/>
          </w:tcPr>
          <w:p w14:paraId="6F80A0AE" w14:textId="77777777" w:rsidR="00BB7031" w:rsidRDefault="00BB7031">
            <w:pPr>
              <w:rPr>
                <w:rFonts w:ascii="Calibri" w:hAnsi="Calibri"/>
                <w:color w:val="000000"/>
                <w:sz w:val="22"/>
                <w:szCs w:val="22"/>
              </w:rPr>
            </w:pPr>
            <w:r>
              <w:rPr>
                <w:rFonts w:ascii="Calibri" w:hAnsi="Calibri"/>
                <w:color w:val="000000"/>
                <w:sz w:val="22"/>
                <w:szCs w:val="22"/>
              </w:rPr>
              <w:t>Bundessortenamt</w:t>
            </w:r>
          </w:p>
        </w:tc>
        <w:tc>
          <w:tcPr>
            <w:tcW w:w="4536" w:type="dxa"/>
            <w:tcBorders>
              <w:top w:val="nil"/>
              <w:left w:val="nil"/>
              <w:bottom w:val="single" w:sz="4" w:space="0" w:color="auto"/>
              <w:right w:val="single" w:sz="4" w:space="0" w:color="auto"/>
            </w:tcBorders>
            <w:shd w:val="clear" w:color="auto" w:fill="auto"/>
            <w:vAlign w:val="center"/>
            <w:hideMark/>
          </w:tcPr>
          <w:p w14:paraId="34A11EF5" w14:textId="1BB31058" w:rsidR="00BB7031" w:rsidRDefault="00C359BD">
            <w:pPr>
              <w:rPr>
                <w:rFonts w:ascii="Calibri" w:hAnsi="Calibri"/>
                <w:color w:val="000000"/>
                <w:sz w:val="22"/>
                <w:szCs w:val="22"/>
              </w:rPr>
            </w:pPr>
            <w:hyperlink r:id="rId179" w:history="1">
              <w:r w:rsidR="00BB7031" w:rsidRPr="009B0088">
                <w:rPr>
                  <w:rStyle w:val="Hyperlink"/>
                  <w:rFonts w:ascii="Calibri" w:hAnsi="Calibri"/>
                  <w:sz w:val="22"/>
                  <w:szCs w:val="22"/>
                </w:rPr>
                <w:t>http://dcat-ap.de/def/contributors/bundessortenamt</w:t>
              </w:r>
            </w:hyperlink>
            <w:r w:rsidR="00BB7031">
              <w:rPr>
                <w:rFonts w:ascii="Calibri" w:hAnsi="Calibri"/>
                <w:color w:val="000000"/>
                <w:sz w:val="22"/>
                <w:szCs w:val="22"/>
              </w:rPr>
              <w:t xml:space="preserve"> </w:t>
            </w:r>
          </w:p>
        </w:tc>
      </w:tr>
      <w:tr w:rsidR="00BB7031" w14:paraId="2C9AC9CE" w14:textId="77777777" w:rsidTr="00C70F5D">
        <w:trPr>
          <w:cantSplit/>
          <w:trHeight w:val="6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06000B2" w14:textId="77777777" w:rsidR="00BB7031" w:rsidRPr="000E2C68" w:rsidRDefault="00BB7031">
            <w:pPr>
              <w:rPr>
                <w:rFonts w:ascii="Calibri" w:hAnsi="Calibri"/>
                <w:b/>
                <w:color w:val="000000"/>
                <w:sz w:val="22"/>
                <w:szCs w:val="22"/>
              </w:rPr>
            </w:pPr>
            <w:r>
              <w:rPr>
                <w:rFonts w:ascii="Calibri" w:hAnsi="Calibri"/>
                <w:b/>
                <w:color w:val="000000"/>
                <w:sz w:val="22"/>
                <w:szCs w:val="22"/>
              </w:rPr>
              <w:t>bundesversicherungsamt</w:t>
            </w:r>
          </w:p>
        </w:tc>
        <w:tc>
          <w:tcPr>
            <w:tcW w:w="2552" w:type="dxa"/>
            <w:tcBorders>
              <w:top w:val="single" w:sz="4" w:space="0" w:color="auto"/>
              <w:left w:val="nil"/>
              <w:bottom w:val="single" w:sz="4" w:space="0" w:color="auto"/>
              <w:right w:val="single" w:sz="4" w:space="0" w:color="auto"/>
            </w:tcBorders>
            <w:shd w:val="clear" w:color="auto" w:fill="auto"/>
            <w:vAlign w:val="center"/>
          </w:tcPr>
          <w:p w14:paraId="7E075918" w14:textId="77777777" w:rsidR="00BB7031" w:rsidRDefault="00BB7031">
            <w:pPr>
              <w:rPr>
                <w:rFonts w:ascii="Calibri" w:hAnsi="Calibri"/>
                <w:color w:val="000000"/>
                <w:sz w:val="22"/>
                <w:szCs w:val="22"/>
              </w:rPr>
            </w:pPr>
            <w:r w:rsidRPr="005B5490">
              <w:rPr>
                <w:rFonts w:ascii="Calibri" w:hAnsi="Calibri"/>
                <w:color w:val="000000"/>
                <w:sz w:val="22"/>
                <w:szCs w:val="22"/>
              </w:rPr>
              <w:t>Bundesversicherungsamt</w:t>
            </w:r>
          </w:p>
        </w:tc>
        <w:tc>
          <w:tcPr>
            <w:tcW w:w="4536" w:type="dxa"/>
            <w:tcBorders>
              <w:top w:val="single" w:sz="4" w:space="0" w:color="auto"/>
              <w:left w:val="nil"/>
              <w:bottom w:val="single" w:sz="4" w:space="0" w:color="auto"/>
              <w:right w:val="single" w:sz="4" w:space="0" w:color="auto"/>
            </w:tcBorders>
            <w:shd w:val="clear" w:color="auto" w:fill="auto"/>
            <w:vAlign w:val="center"/>
          </w:tcPr>
          <w:p w14:paraId="7AF1E2E8" w14:textId="136074F8" w:rsidR="00BB7031" w:rsidRPr="0062232C" w:rsidRDefault="00C359BD" w:rsidP="005B5490">
            <w:pPr>
              <w:rPr>
                <w:rStyle w:val="Hyperlink"/>
                <w:rFonts w:ascii="Calibri" w:hAnsi="Calibri"/>
                <w:sz w:val="22"/>
                <w:szCs w:val="22"/>
              </w:rPr>
            </w:pPr>
            <w:hyperlink r:id="rId180" w:history="1">
              <w:r w:rsidR="00BB7031" w:rsidRPr="0062232C">
                <w:rPr>
                  <w:rStyle w:val="Hyperlink"/>
                  <w:rFonts w:ascii="Calibri" w:hAnsi="Calibri"/>
                  <w:sz w:val="22"/>
                  <w:szCs w:val="22"/>
                </w:rPr>
                <w:t>http://dcat-ap.de/def/contributors/bundesversicherungsamt</w:t>
              </w:r>
            </w:hyperlink>
            <w:r w:rsidR="00BB7031" w:rsidRPr="0062232C">
              <w:rPr>
                <w:rStyle w:val="Hyperlink"/>
                <w:rFonts w:ascii="Calibri" w:hAnsi="Calibri"/>
                <w:sz w:val="22"/>
                <w:szCs w:val="22"/>
              </w:rPr>
              <w:t xml:space="preserve"> </w:t>
            </w:r>
          </w:p>
        </w:tc>
      </w:tr>
      <w:tr w:rsidR="00BB7031" w14:paraId="65ABF44A"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493CB07D"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bundesverwaltungsamt</w:t>
            </w:r>
          </w:p>
        </w:tc>
        <w:tc>
          <w:tcPr>
            <w:tcW w:w="2552" w:type="dxa"/>
            <w:tcBorders>
              <w:top w:val="nil"/>
              <w:left w:val="nil"/>
              <w:bottom w:val="single" w:sz="4" w:space="0" w:color="auto"/>
              <w:right w:val="single" w:sz="4" w:space="0" w:color="auto"/>
            </w:tcBorders>
            <w:shd w:val="clear" w:color="auto" w:fill="auto"/>
            <w:vAlign w:val="center"/>
            <w:hideMark/>
          </w:tcPr>
          <w:p w14:paraId="384B7E48" w14:textId="77777777" w:rsidR="00BB7031" w:rsidRDefault="00BB7031">
            <w:pPr>
              <w:rPr>
                <w:rFonts w:ascii="Calibri" w:hAnsi="Calibri"/>
                <w:color w:val="000000"/>
                <w:sz w:val="22"/>
                <w:szCs w:val="22"/>
              </w:rPr>
            </w:pPr>
            <w:r>
              <w:rPr>
                <w:rFonts w:ascii="Calibri" w:hAnsi="Calibri"/>
                <w:color w:val="000000"/>
                <w:sz w:val="22"/>
                <w:szCs w:val="22"/>
              </w:rPr>
              <w:t>Bundesverwaltungsamt</w:t>
            </w:r>
          </w:p>
        </w:tc>
        <w:tc>
          <w:tcPr>
            <w:tcW w:w="4536" w:type="dxa"/>
            <w:tcBorders>
              <w:top w:val="nil"/>
              <w:left w:val="nil"/>
              <w:bottom w:val="single" w:sz="4" w:space="0" w:color="auto"/>
              <w:right w:val="single" w:sz="4" w:space="0" w:color="auto"/>
            </w:tcBorders>
            <w:shd w:val="clear" w:color="auto" w:fill="auto"/>
            <w:vAlign w:val="center"/>
            <w:hideMark/>
          </w:tcPr>
          <w:p w14:paraId="433865F3" w14:textId="79E4AACF" w:rsidR="00BB7031" w:rsidRPr="0062232C" w:rsidRDefault="00C359BD">
            <w:pPr>
              <w:rPr>
                <w:rStyle w:val="Hyperlink"/>
              </w:rPr>
            </w:pPr>
            <w:hyperlink r:id="rId181" w:history="1">
              <w:r w:rsidR="00BB7031" w:rsidRPr="009B0088">
                <w:rPr>
                  <w:rStyle w:val="Hyperlink"/>
                  <w:rFonts w:ascii="Calibri" w:hAnsi="Calibri"/>
                  <w:sz w:val="22"/>
                  <w:szCs w:val="22"/>
                </w:rPr>
                <w:t>http://dcat-ap.de/def/contributors/bundesverwaltungsamt</w:t>
              </w:r>
            </w:hyperlink>
            <w:r w:rsidR="00BB7031" w:rsidRPr="0062232C">
              <w:rPr>
                <w:rStyle w:val="Hyperlink"/>
              </w:rPr>
              <w:t xml:space="preserve"> </w:t>
            </w:r>
          </w:p>
        </w:tc>
      </w:tr>
      <w:tr w:rsidR="00BB7031" w14:paraId="0B2D3D22" w14:textId="77777777" w:rsidTr="002C3AF2">
        <w:trPr>
          <w:cantSplit/>
          <w:trHeight w:val="6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10C7B2FF"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bundeszentralamtFuerSteuern</w:t>
            </w:r>
          </w:p>
        </w:tc>
        <w:tc>
          <w:tcPr>
            <w:tcW w:w="2552" w:type="dxa"/>
            <w:tcBorders>
              <w:top w:val="nil"/>
              <w:left w:val="nil"/>
              <w:bottom w:val="single" w:sz="4" w:space="0" w:color="auto"/>
              <w:right w:val="single" w:sz="4" w:space="0" w:color="auto"/>
            </w:tcBorders>
            <w:shd w:val="clear" w:color="auto" w:fill="auto"/>
            <w:vAlign w:val="center"/>
            <w:hideMark/>
          </w:tcPr>
          <w:p w14:paraId="582A9AA1" w14:textId="77777777" w:rsidR="00BB7031" w:rsidRDefault="00BB7031">
            <w:pPr>
              <w:rPr>
                <w:rFonts w:ascii="Calibri" w:hAnsi="Calibri"/>
                <w:color w:val="000000"/>
                <w:sz w:val="22"/>
                <w:szCs w:val="22"/>
              </w:rPr>
            </w:pPr>
            <w:r>
              <w:rPr>
                <w:rFonts w:ascii="Calibri" w:hAnsi="Calibri"/>
                <w:color w:val="000000"/>
                <w:sz w:val="22"/>
                <w:szCs w:val="22"/>
              </w:rPr>
              <w:t>Bundeszentralamt für Steuern</w:t>
            </w:r>
          </w:p>
        </w:tc>
        <w:tc>
          <w:tcPr>
            <w:tcW w:w="4536" w:type="dxa"/>
            <w:tcBorders>
              <w:top w:val="nil"/>
              <w:left w:val="nil"/>
              <w:bottom w:val="single" w:sz="4" w:space="0" w:color="auto"/>
              <w:right w:val="single" w:sz="4" w:space="0" w:color="auto"/>
            </w:tcBorders>
            <w:shd w:val="clear" w:color="auto" w:fill="auto"/>
            <w:vAlign w:val="center"/>
            <w:hideMark/>
          </w:tcPr>
          <w:p w14:paraId="757B02F4" w14:textId="721AD213" w:rsidR="00BB7031" w:rsidRPr="0062232C" w:rsidRDefault="00C359BD">
            <w:pPr>
              <w:rPr>
                <w:rStyle w:val="Hyperlink"/>
              </w:rPr>
            </w:pPr>
            <w:hyperlink r:id="rId182" w:history="1">
              <w:r w:rsidR="00BB7031" w:rsidRPr="009B0088">
                <w:rPr>
                  <w:rStyle w:val="Hyperlink"/>
                  <w:rFonts w:ascii="Calibri" w:hAnsi="Calibri"/>
                  <w:sz w:val="22"/>
                  <w:szCs w:val="22"/>
                </w:rPr>
                <w:t>http://dcat-ap.de/def/contributors/bundeszentralamtFuerSteuern</w:t>
              </w:r>
            </w:hyperlink>
            <w:r w:rsidR="00BB7031" w:rsidRPr="0062232C">
              <w:rPr>
                <w:rStyle w:val="Hyperlink"/>
              </w:rPr>
              <w:t xml:space="preserve"> </w:t>
            </w:r>
          </w:p>
        </w:tc>
      </w:tr>
      <w:tr w:rsidR="00BB7031" w14:paraId="43715C84"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18F09CE"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destatis</w:t>
            </w:r>
          </w:p>
        </w:tc>
        <w:tc>
          <w:tcPr>
            <w:tcW w:w="2552" w:type="dxa"/>
            <w:tcBorders>
              <w:top w:val="nil"/>
              <w:left w:val="nil"/>
              <w:bottom w:val="single" w:sz="4" w:space="0" w:color="auto"/>
              <w:right w:val="single" w:sz="4" w:space="0" w:color="auto"/>
            </w:tcBorders>
            <w:shd w:val="clear" w:color="auto" w:fill="auto"/>
            <w:vAlign w:val="center"/>
            <w:hideMark/>
          </w:tcPr>
          <w:p w14:paraId="4778167A" w14:textId="77777777" w:rsidR="00BB7031" w:rsidRDefault="00BB7031">
            <w:pPr>
              <w:rPr>
                <w:rFonts w:ascii="Calibri" w:hAnsi="Calibri"/>
                <w:color w:val="000000"/>
                <w:sz w:val="22"/>
                <w:szCs w:val="22"/>
              </w:rPr>
            </w:pPr>
            <w:r>
              <w:rPr>
                <w:rFonts w:ascii="Calibri" w:hAnsi="Calibri"/>
                <w:color w:val="000000"/>
                <w:sz w:val="22"/>
                <w:szCs w:val="22"/>
              </w:rPr>
              <w:t>Statistisches Bundesamt</w:t>
            </w:r>
          </w:p>
        </w:tc>
        <w:tc>
          <w:tcPr>
            <w:tcW w:w="4536" w:type="dxa"/>
            <w:tcBorders>
              <w:top w:val="nil"/>
              <w:left w:val="nil"/>
              <w:bottom w:val="single" w:sz="4" w:space="0" w:color="auto"/>
              <w:right w:val="single" w:sz="4" w:space="0" w:color="auto"/>
            </w:tcBorders>
            <w:shd w:val="clear" w:color="auto" w:fill="auto"/>
            <w:vAlign w:val="center"/>
            <w:hideMark/>
          </w:tcPr>
          <w:p w14:paraId="65031CB6" w14:textId="65CF95AE" w:rsidR="00BB7031" w:rsidRPr="0062232C" w:rsidRDefault="00C359BD">
            <w:pPr>
              <w:rPr>
                <w:rStyle w:val="Hyperlink"/>
              </w:rPr>
            </w:pPr>
            <w:hyperlink r:id="rId183" w:history="1">
              <w:r w:rsidR="00BB7031" w:rsidRPr="009B0088">
                <w:rPr>
                  <w:rStyle w:val="Hyperlink"/>
                  <w:rFonts w:ascii="Calibri" w:hAnsi="Calibri"/>
                  <w:sz w:val="22"/>
                  <w:szCs w:val="22"/>
                </w:rPr>
                <w:t>http://dcat-ap.de/def/contributors/destatis</w:t>
              </w:r>
            </w:hyperlink>
            <w:r w:rsidR="00BB7031" w:rsidRPr="0062232C">
              <w:rPr>
                <w:rStyle w:val="Hyperlink"/>
              </w:rPr>
              <w:t xml:space="preserve"> </w:t>
            </w:r>
          </w:p>
        </w:tc>
      </w:tr>
      <w:tr w:rsidR="00BB7031" w14:paraId="6F629101" w14:textId="77777777" w:rsidTr="002C3AF2">
        <w:trPr>
          <w:cantSplit/>
          <w:trHeight w:val="6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EF70B18"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lastRenderedPageBreak/>
              <w:t>deutscheNationalbibliothek</w:t>
            </w:r>
          </w:p>
        </w:tc>
        <w:tc>
          <w:tcPr>
            <w:tcW w:w="2552" w:type="dxa"/>
            <w:tcBorders>
              <w:top w:val="nil"/>
              <w:left w:val="nil"/>
              <w:bottom w:val="single" w:sz="4" w:space="0" w:color="auto"/>
              <w:right w:val="single" w:sz="4" w:space="0" w:color="auto"/>
            </w:tcBorders>
            <w:shd w:val="clear" w:color="auto" w:fill="auto"/>
            <w:vAlign w:val="center"/>
            <w:hideMark/>
          </w:tcPr>
          <w:p w14:paraId="16717B14" w14:textId="77777777" w:rsidR="00BB7031" w:rsidRDefault="00BB7031">
            <w:pPr>
              <w:rPr>
                <w:rFonts w:ascii="Calibri" w:hAnsi="Calibri"/>
                <w:color w:val="000000"/>
                <w:sz w:val="22"/>
                <w:szCs w:val="22"/>
              </w:rPr>
            </w:pPr>
            <w:r>
              <w:rPr>
                <w:rFonts w:ascii="Calibri" w:hAnsi="Calibri"/>
                <w:color w:val="000000"/>
                <w:sz w:val="22"/>
                <w:szCs w:val="22"/>
              </w:rPr>
              <w:t>Deutsche Nationalbibliothek</w:t>
            </w:r>
          </w:p>
        </w:tc>
        <w:tc>
          <w:tcPr>
            <w:tcW w:w="4536" w:type="dxa"/>
            <w:tcBorders>
              <w:top w:val="nil"/>
              <w:left w:val="nil"/>
              <w:bottom w:val="single" w:sz="4" w:space="0" w:color="auto"/>
              <w:right w:val="single" w:sz="4" w:space="0" w:color="auto"/>
            </w:tcBorders>
            <w:shd w:val="clear" w:color="auto" w:fill="auto"/>
            <w:vAlign w:val="center"/>
            <w:hideMark/>
          </w:tcPr>
          <w:p w14:paraId="1A8B5C59" w14:textId="58378B51" w:rsidR="00BB7031" w:rsidRDefault="00C359BD">
            <w:pPr>
              <w:rPr>
                <w:rFonts w:ascii="Calibri" w:hAnsi="Calibri"/>
                <w:color w:val="000000"/>
                <w:sz w:val="22"/>
                <w:szCs w:val="22"/>
              </w:rPr>
            </w:pPr>
            <w:hyperlink r:id="rId184" w:history="1">
              <w:r w:rsidR="00BB7031" w:rsidRPr="009B0088">
                <w:rPr>
                  <w:rStyle w:val="Hyperlink"/>
                  <w:rFonts w:ascii="Calibri" w:hAnsi="Calibri"/>
                  <w:sz w:val="22"/>
                  <w:szCs w:val="22"/>
                </w:rPr>
                <w:t>http://dcat-ap.de/def/contributors/deutscheNationalbibliothek</w:t>
              </w:r>
            </w:hyperlink>
            <w:r w:rsidR="00BB7031">
              <w:rPr>
                <w:rFonts w:ascii="Calibri" w:hAnsi="Calibri"/>
                <w:color w:val="000000"/>
                <w:sz w:val="22"/>
                <w:szCs w:val="22"/>
              </w:rPr>
              <w:t xml:space="preserve"> </w:t>
            </w:r>
          </w:p>
        </w:tc>
      </w:tr>
      <w:tr w:rsidR="00BB7031" w14:paraId="0AD49289" w14:textId="77777777" w:rsidTr="002C3AF2">
        <w:trPr>
          <w:cantSplit/>
          <w:trHeight w:val="6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3361C8ED"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deutschesPatentUndMarkenamt</w:t>
            </w:r>
          </w:p>
        </w:tc>
        <w:tc>
          <w:tcPr>
            <w:tcW w:w="2552" w:type="dxa"/>
            <w:tcBorders>
              <w:top w:val="nil"/>
              <w:left w:val="nil"/>
              <w:bottom w:val="single" w:sz="4" w:space="0" w:color="auto"/>
              <w:right w:val="single" w:sz="4" w:space="0" w:color="auto"/>
            </w:tcBorders>
            <w:shd w:val="clear" w:color="auto" w:fill="auto"/>
            <w:vAlign w:val="center"/>
            <w:hideMark/>
          </w:tcPr>
          <w:p w14:paraId="496605C9" w14:textId="77777777" w:rsidR="00BB7031" w:rsidRDefault="00BB7031">
            <w:pPr>
              <w:rPr>
                <w:rFonts w:ascii="Calibri" w:hAnsi="Calibri"/>
                <w:color w:val="000000"/>
                <w:sz w:val="22"/>
                <w:szCs w:val="22"/>
              </w:rPr>
            </w:pPr>
            <w:r>
              <w:rPr>
                <w:rFonts w:ascii="Calibri" w:hAnsi="Calibri"/>
                <w:color w:val="000000"/>
                <w:sz w:val="22"/>
                <w:szCs w:val="22"/>
              </w:rPr>
              <w:t>Deutsches Patent- und Markenamt</w:t>
            </w:r>
          </w:p>
        </w:tc>
        <w:tc>
          <w:tcPr>
            <w:tcW w:w="4536" w:type="dxa"/>
            <w:tcBorders>
              <w:top w:val="nil"/>
              <w:left w:val="nil"/>
              <w:bottom w:val="single" w:sz="4" w:space="0" w:color="auto"/>
              <w:right w:val="single" w:sz="4" w:space="0" w:color="auto"/>
            </w:tcBorders>
            <w:shd w:val="clear" w:color="auto" w:fill="auto"/>
            <w:vAlign w:val="center"/>
            <w:hideMark/>
          </w:tcPr>
          <w:p w14:paraId="69F8DA1E" w14:textId="1AD35F5A" w:rsidR="00BB7031" w:rsidRDefault="00C359BD">
            <w:pPr>
              <w:rPr>
                <w:rFonts w:ascii="Calibri" w:hAnsi="Calibri"/>
                <w:color w:val="000000"/>
                <w:sz w:val="22"/>
                <w:szCs w:val="22"/>
              </w:rPr>
            </w:pPr>
            <w:hyperlink r:id="rId185" w:history="1">
              <w:r w:rsidR="00BB7031" w:rsidRPr="009B0088">
                <w:rPr>
                  <w:rStyle w:val="Hyperlink"/>
                  <w:rFonts w:ascii="Calibri" w:hAnsi="Calibri"/>
                  <w:sz w:val="22"/>
                  <w:szCs w:val="22"/>
                </w:rPr>
                <w:t>http://dcat-ap.de/def/contributors/deutschesPatentUndMarkenamt</w:t>
              </w:r>
            </w:hyperlink>
            <w:r w:rsidR="00BB7031">
              <w:rPr>
                <w:rFonts w:ascii="Calibri" w:hAnsi="Calibri"/>
                <w:color w:val="000000"/>
                <w:sz w:val="22"/>
                <w:szCs w:val="22"/>
              </w:rPr>
              <w:t xml:space="preserve"> </w:t>
            </w:r>
          </w:p>
        </w:tc>
      </w:tr>
      <w:tr w:rsidR="00BB7031" w14:paraId="1B231C60"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180638E3"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die BeauftragteDerBundesregierungFuerKulturUndMedien</w:t>
            </w:r>
          </w:p>
        </w:tc>
        <w:tc>
          <w:tcPr>
            <w:tcW w:w="2552" w:type="dxa"/>
            <w:tcBorders>
              <w:top w:val="nil"/>
              <w:left w:val="nil"/>
              <w:bottom w:val="single" w:sz="4" w:space="0" w:color="auto"/>
              <w:right w:val="single" w:sz="4" w:space="0" w:color="auto"/>
            </w:tcBorders>
            <w:shd w:val="clear" w:color="auto" w:fill="auto"/>
            <w:vAlign w:val="center"/>
            <w:hideMark/>
          </w:tcPr>
          <w:p w14:paraId="41C108E6" w14:textId="77777777" w:rsidR="00BB7031" w:rsidRDefault="00BB7031">
            <w:pPr>
              <w:rPr>
                <w:rFonts w:ascii="Calibri" w:hAnsi="Calibri"/>
                <w:color w:val="000000"/>
                <w:sz w:val="22"/>
                <w:szCs w:val="22"/>
              </w:rPr>
            </w:pPr>
            <w:r>
              <w:rPr>
                <w:rFonts w:ascii="Calibri" w:hAnsi="Calibri"/>
                <w:color w:val="000000"/>
                <w:sz w:val="22"/>
                <w:szCs w:val="22"/>
              </w:rPr>
              <w:t>Die Beauftragte der Bundesregierung für Kultur und Medien</w:t>
            </w:r>
          </w:p>
        </w:tc>
        <w:tc>
          <w:tcPr>
            <w:tcW w:w="4536" w:type="dxa"/>
            <w:tcBorders>
              <w:top w:val="nil"/>
              <w:left w:val="nil"/>
              <w:bottom w:val="single" w:sz="4" w:space="0" w:color="auto"/>
              <w:right w:val="single" w:sz="4" w:space="0" w:color="auto"/>
            </w:tcBorders>
            <w:shd w:val="clear" w:color="auto" w:fill="auto"/>
            <w:vAlign w:val="center"/>
            <w:hideMark/>
          </w:tcPr>
          <w:p w14:paraId="257F2E62" w14:textId="36EB3F6F" w:rsidR="00BB7031" w:rsidRDefault="00C359BD" w:rsidP="002C3AF2">
            <w:pPr>
              <w:rPr>
                <w:rFonts w:ascii="Calibri" w:hAnsi="Calibri"/>
                <w:color w:val="000000"/>
                <w:sz w:val="22"/>
                <w:szCs w:val="22"/>
              </w:rPr>
            </w:pPr>
            <w:hyperlink r:id="rId186" w:history="1">
              <w:r w:rsidR="00BB7031" w:rsidRPr="009B0088">
                <w:rPr>
                  <w:rStyle w:val="Hyperlink"/>
                  <w:rFonts w:ascii="Calibri" w:hAnsi="Calibri"/>
                  <w:sz w:val="22"/>
                  <w:szCs w:val="22"/>
                </w:rPr>
                <w:t>http://dcat-ap.de/def/contributors/dieBeauftragteDerBundesregierungFuerKulturUndMedien</w:t>
              </w:r>
            </w:hyperlink>
            <w:r w:rsidR="00BB7031">
              <w:rPr>
                <w:rFonts w:ascii="Calibri" w:hAnsi="Calibri"/>
                <w:color w:val="000000"/>
                <w:sz w:val="22"/>
                <w:szCs w:val="22"/>
              </w:rPr>
              <w:t xml:space="preserve"> </w:t>
            </w:r>
          </w:p>
        </w:tc>
      </w:tr>
      <w:tr w:rsidR="00BB7031" w14:paraId="1737D844"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2D046040"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dieBundesbeauftragteFuerDenDatenschutzUndDieInformationsfreiheit</w:t>
            </w:r>
          </w:p>
        </w:tc>
        <w:tc>
          <w:tcPr>
            <w:tcW w:w="2552" w:type="dxa"/>
            <w:tcBorders>
              <w:top w:val="nil"/>
              <w:left w:val="nil"/>
              <w:bottom w:val="single" w:sz="4" w:space="0" w:color="auto"/>
              <w:right w:val="single" w:sz="4" w:space="0" w:color="auto"/>
            </w:tcBorders>
            <w:shd w:val="clear" w:color="auto" w:fill="auto"/>
            <w:vAlign w:val="center"/>
            <w:hideMark/>
          </w:tcPr>
          <w:p w14:paraId="1BED34C5" w14:textId="77777777" w:rsidR="00BB7031" w:rsidRDefault="00BB7031">
            <w:pPr>
              <w:rPr>
                <w:rFonts w:ascii="Calibri" w:hAnsi="Calibri"/>
                <w:color w:val="000000"/>
                <w:sz w:val="22"/>
                <w:szCs w:val="22"/>
              </w:rPr>
            </w:pPr>
            <w:r>
              <w:rPr>
                <w:rFonts w:ascii="Calibri" w:hAnsi="Calibri"/>
                <w:color w:val="000000"/>
                <w:sz w:val="22"/>
                <w:szCs w:val="22"/>
              </w:rPr>
              <w:t>Die Bundesbeauftragte für den Datenschutz und die Informationsfreiheit</w:t>
            </w:r>
          </w:p>
        </w:tc>
        <w:tc>
          <w:tcPr>
            <w:tcW w:w="4536" w:type="dxa"/>
            <w:tcBorders>
              <w:top w:val="nil"/>
              <w:left w:val="nil"/>
              <w:bottom w:val="single" w:sz="4" w:space="0" w:color="auto"/>
              <w:right w:val="single" w:sz="4" w:space="0" w:color="auto"/>
            </w:tcBorders>
            <w:shd w:val="clear" w:color="auto" w:fill="auto"/>
            <w:vAlign w:val="center"/>
            <w:hideMark/>
          </w:tcPr>
          <w:p w14:paraId="760E21E9" w14:textId="097DD8EF" w:rsidR="00BB7031" w:rsidRDefault="00C359BD">
            <w:pPr>
              <w:rPr>
                <w:rFonts w:ascii="Calibri" w:hAnsi="Calibri"/>
                <w:color w:val="000000"/>
                <w:sz w:val="22"/>
                <w:szCs w:val="22"/>
              </w:rPr>
            </w:pPr>
            <w:hyperlink r:id="rId187" w:history="1">
              <w:r w:rsidR="00BB7031" w:rsidRPr="009B0088">
                <w:rPr>
                  <w:rStyle w:val="Hyperlink"/>
                  <w:rFonts w:ascii="Calibri" w:hAnsi="Calibri"/>
                  <w:sz w:val="22"/>
                  <w:szCs w:val="22"/>
                </w:rPr>
                <w:t>http://dcat-ap.de/def/contributors/dieBundesbeauftragteFuerDenDatenschutzUndDieInformationsfreiheit</w:t>
              </w:r>
            </w:hyperlink>
            <w:r w:rsidR="00BB7031">
              <w:rPr>
                <w:rFonts w:ascii="Calibri" w:hAnsi="Calibri"/>
                <w:color w:val="000000"/>
                <w:sz w:val="22"/>
                <w:szCs w:val="22"/>
              </w:rPr>
              <w:t xml:space="preserve"> </w:t>
            </w:r>
          </w:p>
        </w:tc>
      </w:tr>
      <w:tr w:rsidR="00BB7031" w14:paraId="737E3962"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54705C7A"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freistaatSachsen</w:t>
            </w:r>
          </w:p>
        </w:tc>
        <w:tc>
          <w:tcPr>
            <w:tcW w:w="2552" w:type="dxa"/>
            <w:tcBorders>
              <w:top w:val="nil"/>
              <w:left w:val="nil"/>
              <w:bottom w:val="single" w:sz="4" w:space="0" w:color="auto"/>
              <w:right w:val="single" w:sz="4" w:space="0" w:color="auto"/>
            </w:tcBorders>
            <w:shd w:val="clear" w:color="auto" w:fill="auto"/>
            <w:vAlign w:val="center"/>
            <w:hideMark/>
          </w:tcPr>
          <w:p w14:paraId="7598A1DD" w14:textId="77777777" w:rsidR="00BB7031" w:rsidRDefault="00BB7031">
            <w:pPr>
              <w:rPr>
                <w:rFonts w:ascii="Calibri" w:hAnsi="Calibri"/>
                <w:color w:val="000000"/>
                <w:sz w:val="22"/>
                <w:szCs w:val="22"/>
              </w:rPr>
            </w:pPr>
            <w:r>
              <w:rPr>
                <w:rFonts w:ascii="Calibri" w:hAnsi="Calibri"/>
                <w:color w:val="000000"/>
                <w:sz w:val="22"/>
                <w:szCs w:val="22"/>
              </w:rPr>
              <w:t>Freistaat Sachsen</w:t>
            </w:r>
          </w:p>
        </w:tc>
        <w:tc>
          <w:tcPr>
            <w:tcW w:w="4536" w:type="dxa"/>
            <w:tcBorders>
              <w:top w:val="nil"/>
              <w:left w:val="nil"/>
              <w:bottom w:val="single" w:sz="4" w:space="0" w:color="auto"/>
              <w:right w:val="single" w:sz="4" w:space="0" w:color="auto"/>
            </w:tcBorders>
            <w:shd w:val="clear" w:color="auto" w:fill="auto"/>
            <w:vAlign w:val="center"/>
            <w:hideMark/>
          </w:tcPr>
          <w:p w14:paraId="7B868A8D" w14:textId="700A0C15" w:rsidR="00BB7031" w:rsidRDefault="00C359BD">
            <w:pPr>
              <w:rPr>
                <w:rFonts w:ascii="Calibri" w:hAnsi="Calibri"/>
                <w:color w:val="000000"/>
                <w:sz w:val="22"/>
                <w:szCs w:val="22"/>
              </w:rPr>
            </w:pPr>
            <w:hyperlink r:id="rId188" w:history="1">
              <w:r w:rsidR="00BB7031" w:rsidRPr="009B0088">
                <w:rPr>
                  <w:rStyle w:val="Hyperlink"/>
                  <w:rFonts w:ascii="Calibri" w:hAnsi="Calibri"/>
                  <w:sz w:val="22"/>
                  <w:szCs w:val="22"/>
                </w:rPr>
                <w:t>http://dcat-ap.de/def/contributors/freistaatSachsen</w:t>
              </w:r>
            </w:hyperlink>
            <w:r w:rsidR="00BB7031">
              <w:rPr>
                <w:rFonts w:ascii="Calibri" w:hAnsi="Calibri"/>
                <w:color w:val="000000"/>
                <w:sz w:val="22"/>
                <w:szCs w:val="22"/>
              </w:rPr>
              <w:t xml:space="preserve"> </w:t>
            </w:r>
          </w:p>
        </w:tc>
      </w:tr>
      <w:tr w:rsidR="00BB7031" w14:paraId="0D0C3456"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4C6C4FAC"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friedrichLoefflerInstitut</w:t>
            </w:r>
          </w:p>
        </w:tc>
        <w:tc>
          <w:tcPr>
            <w:tcW w:w="2552" w:type="dxa"/>
            <w:tcBorders>
              <w:top w:val="nil"/>
              <w:left w:val="nil"/>
              <w:bottom w:val="single" w:sz="4" w:space="0" w:color="auto"/>
              <w:right w:val="single" w:sz="4" w:space="0" w:color="auto"/>
            </w:tcBorders>
            <w:shd w:val="clear" w:color="auto" w:fill="auto"/>
            <w:vAlign w:val="center"/>
            <w:hideMark/>
          </w:tcPr>
          <w:p w14:paraId="7239690D" w14:textId="77777777" w:rsidR="00BB7031" w:rsidRDefault="00BB7031">
            <w:pPr>
              <w:rPr>
                <w:rFonts w:ascii="Calibri" w:hAnsi="Calibri"/>
                <w:color w:val="000000"/>
                <w:sz w:val="22"/>
                <w:szCs w:val="22"/>
              </w:rPr>
            </w:pPr>
            <w:r>
              <w:rPr>
                <w:rFonts w:ascii="Calibri" w:hAnsi="Calibri"/>
                <w:color w:val="000000"/>
                <w:sz w:val="22"/>
                <w:szCs w:val="22"/>
              </w:rPr>
              <w:t>Friedrich Loeffler Institut</w:t>
            </w:r>
          </w:p>
        </w:tc>
        <w:tc>
          <w:tcPr>
            <w:tcW w:w="4536" w:type="dxa"/>
            <w:tcBorders>
              <w:top w:val="nil"/>
              <w:left w:val="nil"/>
              <w:bottom w:val="single" w:sz="4" w:space="0" w:color="auto"/>
              <w:right w:val="single" w:sz="4" w:space="0" w:color="auto"/>
            </w:tcBorders>
            <w:shd w:val="clear" w:color="auto" w:fill="auto"/>
            <w:vAlign w:val="center"/>
            <w:hideMark/>
          </w:tcPr>
          <w:p w14:paraId="1F800352" w14:textId="15A6E0CF" w:rsidR="00BB7031" w:rsidRDefault="00C359BD">
            <w:pPr>
              <w:rPr>
                <w:rFonts w:ascii="Calibri" w:hAnsi="Calibri"/>
                <w:color w:val="000000"/>
                <w:sz w:val="22"/>
                <w:szCs w:val="22"/>
              </w:rPr>
            </w:pPr>
            <w:hyperlink r:id="rId189" w:history="1">
              <w:r w:rsidR="00BB7031" w:rsidRPr="009B0088">
                <w:rPr>
                  <w:rStyle w:val="Hyperlink"/>
                  <w:rFonts w:ascii="Calibri" w:hAnsi="Calibri"/>
                  <w:sz w:val="22"/>
                  <w:szCs w:val="22"/>
                </w:rPr>
                <w:t>http://dcat-ap.de/def/contributors/friedrichLoefflerInstitut</w:t>
              </w:r>
            </w:hyperlink>
            <w:r w:rsidR="00BB7031">
              <w:rPr>
                <w:rFonts w:ascii="Calibri" w:hAnsi="Calibri"/>
                <w:color w:val="000000"/>
                <w:sz w:val="22"/>
                <w:szCs w:val="22"/>
              </w:rPr>
              <w:t xml:space="preserve"> </w:t>
            </w:r>
          </w:p>
        </w:tc>
      </w:tr>
      <w:tr w:rsidR="00BB7031" w14:paraId="42C04825"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28408F06"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gdiDE</w:t>
            </w:r>
          </w:p>
        </w:tc>
        <w:tc>
          <w:tcPr>
            <w:tcW w:w="2552" w:type="dxa"/>
            <w:tcBorders>
              <w:top w:val="nil"/>
              <w:left w:val="nil"/>
              <w:bottom w:val="single" w:sz="4" w:space="0" w:color="auto"/>
              <w:right w:val="single" w:sz="4" w:space="0" w:color="auto"/>
            </w:tcBorders>
            <w:shd w:val="clear" w:color="auto" w:fill="auto"/>
            <w:vAlign w:val="center"/>
            <w:hideMark/>
          </w:tcPr>
          <w:p w14:paraId="4FBBB378" w14:textId="77777777" w:rsidR="00BB7031" w:rsidRDefault="00BB7031">
            <w:pPr>
              <w:rPr>
                <w:rFonts w:ascii="Calibri" w:hAnsi="Calibri"/>
                <w:color w:val="000000"/>
                <w:sz w:val="22"/>
                <w:szCs w:val="22"/>
              </w:rPr>
            </w:pPr>
            <w:r>
              <w:rPr>
                <w:rFonts w:ascii="Calibri" w:hAnsi="Calibri"/>
                <w:color w:val="000000"/>
                <w:sz w:val="22"/>
                <w:szCs w:val="22"/>
              </w:rPr>
              <w:t>Geodateninfrastruktur Deutschland</w:t>
            </w:r>
          </w:p>
        </w:tc>
        <w:tc>
          <w:tcPr>
            <w:tcW w:w="4536" w:type="dxa"/>
            <w:tcBorders>
              <w:top w:val="nil"/>
              <w:left w:val="nil"/>
              <w:bottom w:val="single" w:sz="4" w:space="0" w:color="auto"/>
              <w:right w:val="single" w:sz="4" w:space="0" w:color="auto"/>
            </w:tcBorders>
            <w:shd w:val="clear" w:color="auto" w:fill="auto"/>
            <w:vAlign w:val="center"/>
            <w:hideMark/>
          </w:tcPr>
          <w:p w14:paraId="6EE0D7B6" w14:textId="5DD48EBA" w:rsidR="00BB7031" w:rsidRDefault="00C359BD">
            <w:pPr>
              <w:rPr>
                <w:rFonts w:ascii="Calibri" w:hAnsi="Calibri"/>
                <w:color w:val="000000"/>
                <w:sz w:val="22"/>
                <w:szCs w:val="22"/>
              </w:rPr>
            </w:pPr>
            <w:hyperlink r:id="rId190" w:history="1">
              <w:r w:rsidR="00BB7031" w:rsidRPr="009B0088">
                <w:rPr>
                  <w:rStyle w:val="Hyperlink"/>
                  <w:rFonts w:ascii="Calibri" w:hAnsi="Calibri"/>
                  <w:sz w:val="22"/>
                  <w:szCs w:val="22"/>
                </w:rPr>
                <w:t>http://dcat-ap.de/def/contributors/gdiDE</w:t>
              </w:r>
            </w:hyperlink>
          </w:p>
        </w:tc>
      </w:tr>
      <w:tr w:rsidR="00BB7031" w14:paraId="59FD64DD"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59C83FD"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generalzolldirektion</w:t>
            </w:r>
          </w:p>
        </w:tc>
        <w:tc>
          <w:tcPr>
            <w:tcW w:w="2552" w:type="dxa"/>
            <w:tcBorders>
              <w:top w:val="nil"/>
              <w:left w:val="nil"/>
              <w:bottom w:val="single" w:sz="4" w:space="0" w:color="auto"/>
              <w:right w:val="single" w:sz="4" w:space="0" w:color="auto"/>
            </w:tcBorders>
            <w:shd w:val="clear" w:color="auto" w:fill="auto"/>
            <w:vAlign w:val="center"/>
            <w:hideMark/>
          </w:tcPr>
          <w:p w14:paraId="408064DD" w14:textId="77777777" w:rsidR="00BB7031" w:rsidRDefault="00BB7031">
            <w:pPr>
              <w:rPr>
                <w:rFonts w:ascii="Calibri" w:hAnsi="Calibri"/>
                <w:color w:val="000000"/>
                <w:sz w:val="22"/>
                <w:szCs w:val="22"/>
              </w:rPr>
            </w:pPr>
            <w:r>
              <w:rPr>
                <w:rFonts w:ascii="Calibri" w:hAnsi="Calibri"/>
                <w:color w:val="000000"/>
                <w:sz w:val="22"/>
                <w:szCs w:val="22"/>
              </w:rPr>
              <w:t>Generalzolldirektion</w:t>
            </w:r>
          </w:p>
        </w:tc>
        <w:tc>
          <w:tcPr>
            <w:tcW w:w="4536" w:type="dxa"/>
            <w:tcBorders>
              <w:top w:val="nil"/>
              <w:left w:val="nil"/>
              <w:bottom w:val="single" w:sz="4" w:space="0" w:color="auto"/>
              <w:right w:val="single" w:sz="4" w:space="0" w:color="auto"/>
            </w:tcBorders>
            <w:shd w:val="clear" w:color="auto" w:fill="auto"/>
            <w:vAlign w:val="center"/>
            <w:hideMark/>
          </w:tcPr>
          <w:p w14:paraId="18AA57F7" w14:textId="52ABDE55" w:rsidR="00BB7031" w:rsidRDefault="00C359BD">
            <w:pPr>
              <w:rPr>
                <w:rFonts w:ascii="Calibri" w:hAnsi="Calibri"/>
                <w:color w:val="000000"/>
                <w:sz w:val="22"/>
                <w:szCs w:val="22"/>
              </w:rPr>
            </w:pPr>
            <w:hyperlink r:id="rId191" w:history="1">
              <w:r w:rsidR="00BB7031" w:rsidRPr="009B0088">
                <w:rPr>
                  <w:rStyle w:val="Hyperlink"/>
                  <w:rFonts w:ascii="Calibri" w:hAnsi="Calibri"/>
                  <w:sz w:val="22"/>
                  <w:szCs w:val="22"/>
                </w:rPr>
                <w:t>http</w:t>
              </w:r>
              <w:r w:rsidR="0062232C">
                <w:rPr>
                  <w:rStyle w:val="Hyperlink"/>
                  <w:rFonts w:ascii="Calibri" w:hAnsi="Calibri"/>
                  <w:sz w:val="22"/>
                  <w:szCs w:val="22"/>
                </w:rPr>
                <w:t>://dcat-ap.de/def/contributors/</w:t>
              </w:r>
              <w:r w:rsidR="00BB7031" w:rsidRPr="009B0088">
                <w:rPr>
                  <w:rStyle w:val="Hyperlink"/>
                  <w:rFonts w:ascii="Calibri" w:hAnsi="Calibri"/>
                  <w:sz w:val="22"/>
                  <w:szCs w:val="22"/>
                </w:rPr>
                <w:t>generalzolldirektion</w:t>
              </w:r>
            </w:hyperlink>
          </w:p>
        </w:tc>
      </w:tr>
      <w:tr w:rsidR="00BB7031" w14:paraId="4FC939D9"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9134CB9"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genesisDestatis</w:t>
            </w:r>
          </w:p>
        </w:tc>
        <w:tc>
          <w:tcPr>
            <w:tcW w:w="2552" w:type="dxa"/>
            <w:tcBorders>
              <w:top w:val="nil"/>
              <w:left w:val="nil"/>
              <w:bottom w:val="single" w:sz="4" w:space="0" w:color="auto"/>
              <w:right w:val="single" w:sz="4" w:space="0" w:color="auto"/>
            </w:tcBorders>
            <w:shd w:val="clear" w:color="auto" w:fill="auto"/>
            <w:vAlign w:val="center"/>
            <w:hideMark/>
          </w:tcPr>
          <w:p w14:paraId="24733844" w14:textId="77777777" w:rsidR="00BB7031" w:rsidRDefault="00BB7031">
            <w:pPr>
              <w:rPr>
                <w:rFonts w:ascii="Calibri" w:hAnsi="Calibri"/>
                <w:color w:val="000000"/>
                <w:sz w:val="22"/>
                <w:szCs w:val="22"/>
              </w:rPr>
            </w:pPr>
            <w:r>
              <w:rPr>
                <w:rFonts w:ascii="Calibri" w:hAnsi="Calibri"/>
                <w:color w:val="000000"/>
                <w:sz w:val="22"/>
                <w:szCs w:val="22"/>
              </w:rPr>
              <w:t>Statistisches Bundesamt</w:t>
            </w:r>
          </w:p>
        </w:tc>
        <w:tc>
          <w:tcPr>
            <w:tcW w:w="4536" w:type="dxa"/>
            <w:tcBorders>
              <w:top w:val="nil"/>
              <w:left w:val="nil"/>
              <w:bottom w:val="single" w:sz="4" w:space="0" w:color="auto"/>
              <w:right w:val="single" w:sz="4" w:space="0" w:color="auto"/>
            </w:tcBorders>
            <w:shd w:val="clear" w:color="auto" w:fill="auto"/>
            <w:vAlign w:val="center"/>
            <w:hideMark/>
          </w:tcPr>
          <w:p w14:paraId="7342411F" w14:textId="12B26679" w:rsidR="00BB7031" w:rsidRDefault="00C359BD" w:rsidP="002C3AF2">
            <w:pPr>
              <w:rPr>
                <w:rFonts w:ascii="Calibri" w:hAnsi="Calibri"/>
                <w:color w:val="000000"/>
                <w:sz w:val="22"/>
                <w:szCs w:val="22"/>
              </w:rPr>
            </w:pPr>
            <w:hyperlink r:id="rId192" w:history="1">
              <w:r w:rsidR="00BB7031" w:rsidRPr="009B0088">
                <w:rPr>
                  <w:rStyle w:val="Hyperlink"/>
                  <w:rFonts w:ascii="Calibri" w:hAnsi="Calibri"/>
                  <w:sz w:val="22"/>
                  <w:szCs w:val="22"/>
                </w:rPr>
                <w:t>http://dcat-ap.de/def/contributors/genesisDestatis</w:t>
              </w:r>
            </w:hyperlink>
            <w:r w:rsidR="00BB7031">
              <w:rPr>
                <w:rFonts w:ascii="Calibri" w:hAnsi="Calibri"/>
                <w:color w:val="000000"/>
                <w:sz w:val="22"/>
                <w:szCs w:val="22"/>
              </w:rPr>
              <w:t xml:space="preserve"> </w:t>
            </w:r>
          </w:p>
        </w:tc>
      </w:tr>
      <w:tr w:rsidR="00BB7031" w14:paraId="7586733B"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75BD0FC6"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govData</w:t>
            </w:r>
          </w:p>
        </w:tc>
        <w:tc>
          <w:tcPr>
            <w:tcW w:w="2552" w:type="dxa"/>
            <w:tcBorders>
              <w:top w:val="nil"/>
              <w:left w:val="nil"/>
              <w:bottom w:val="single" w:sz="4" w:space="0" w:color="auto"/>
              <w:right w:val="single" w:sz="4" w:space="0" w:color="auto"/>
            </w:tcBorders>
            <w:shd w:val="clear" w:color="auto" w:fill="auto"/>
            <w:vAlign w:val="center"/>
            <w:hideMark/>
          </w:tcPr>
          <w:p w14:paraId="711305E1" w14:textId="77777777" w:rsidR="00BB7031" w:rsidRDefault="00BB7031">
            <w:pPr>
              <w:rPr>
                <w:rFonts w:ascii="Calibri" w:hAnsi="Calibri"/>
                <w:color w:val="000000"/>
                <w:sz w:val="22"/>
                <w:szCs w:val="22"/>
              </w:rPr>
            </w:pPr>
            <w:r>
              <w:rPr>
                <w:rFonts w:ascii="Calibri" w:hAnsi="Calibri"/>
                <w:color w:val="000000"/>
                <w:sz w:val="22"/>
                <w:szCs w:val="22"/>
              </w:rPr>
              <w:t>GovData – das Datenportal für Deutschland</w:t>
            </w:r>
          </w:p>
        </w:tc>
        <w:tc>
          <w:tcPr>
            <w:tcW w:w="4536" w:type="dxa"/>
            <w:tcBorders>
              <w:top w:val="nil"/>
              <w:left w:val="nil"/>
              <w:bottom w:val="single" w:sz="4" w:space="0" w:color="auto"/>
              <w:right w:val="single" w:sz="4" w:space="0" w:color="auto"/>
            </w:tcBorders>
            <w:shd w:val="clear" w:color="auto" w:fill="auto"/>
            <w:vAlign w:val="center"/>
            <w:hideMark/>
          </w:tcPr>
          <w:p w14:paraId="01D578C3" w14:textId="3273E574" w:rsidR="00BB7031" w:rsidRDefault="00C359BD">
            <w:pPr>
              <w:rPr>
                <w:rFonts w:ascii="Calibri" w:hAnsi="Calibri"/>
                <w:color w:val="000000"/>
                <w:sz w:val="22"/>
                <w:szCs w:val="22"/>
              </w:rPr>
            </w:pPr>
            <w:hyperlink r:id="rId193" w:history="1">
              <w:r w:rsidR="0062232C" w:rsidRPr="00383FB9">
                <w:rPr>
                  <w:rStyle w:val="Hyperlink"/>
                  <w:rFonts w:ascii="Calibri" w:hAnsi="Calibri"/>
                  <w:sz w:val="22"/>
                  <w:szCs w:val="22"/>
                </w:rPr>
                <w:t>http://dcat-ap.de/def/contributors/govdata</w:t>
              </w:r>
            </w:hyperlink>
            <w:r w:rsidR="0062232C">
              <w:rPr>
                <w:rFonts w:ascii="Calibri" w:hAnsi="Calibri"/>
                <w:sz w:val="22"/>
                <w:szCs w:val="22"/>
              </w:rPr>
              <w:t xml:space="preserve"> </w:t>
            </w:r>
          </w:p>
        </w:tc>
      </w:tr>
      <w:tr w:rsidR="00BB7031" w14:paraId="427A8206" w14:textId="77777777" w:rsidTr="00C70F5D">
        <w:trPr>
          <w:cantSplit/>
          <w:trHeight w:val="6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1FF8696" w14:textId="77777777" w:rsidR="00BB7031" w:rsidRPr="000E2C68" w:rsidRDefault="00BB7031">
            <w:pPr>
              <w:rPr>
                <w:rFonts w:ascii="Calibri" w:hAnsi="Calibri"/>
                <w:b/>
                <w:color w:val="000000"/>
                <w:sz w:val="22"/>
                <w:szCs w:val="22"/>
              </w:rPr>
            </w:pPr>
            <w:r>
              <w:rPr>
                <w:rFonts w:ascii="Calibri" w:hAnsi="Calibri"/>
                <w:b/>
                <w:color w:val="000000"/>
                <w:sz w:val="22"/>
                <w:szCs w:val="22"/>
              </w:rPr>
              <w:t>landBrandenburg</w:t>
            </w:r>
          </w:p>
        </w:tc>
        <w:tc>
          <w:tcPr>
            <w:tcW w:w="2552" w:type="dxa"/>
            <w:tcBorders>
              <w:top w:val="single" w:sz="4" w:space="0" w:color="auto"/>
              <w:left w:val="nil"/>
              <w:bottom w:val="single" w:sz="4" w:space="0" w:color="auto"/>
              <w:right w:val="single" w:sz="4" w:space="0" w:color="auto"/>
            </w:tcBorders>
            <w:shd w:val="clear" w:color="auto" w:fill="auto"/>
            <w:vAlign w:val="center"/>
          </w:tcPr>
          <w:p w14:paraId="02DB057B" w14:textId="77777777" w:rsidR="00BB7031" w:rsidRPr="005B5490" w:rsidRDefault="00BB7031">
            <w:pPr>
              <w:rPr>
                <w:rFonts w:ascii="Calibri" w:hAnsi="Calibri"/>
                <w:color w:val="000000"/>
                <w:sz w:val="22"/>
                <w:szCs w:val="22"/>
              </w:rPr>
            </w:pPr>
            <w:r>
              <w:rPr>
                <w:rFonts w:ascii="Calibri" w:hAnsi="Calibri"/>
                <w:color w:val="000000"/>
                <w:sz w:val="22"/>
                <w:szCs w:val="22"/>
              </w:rPr>
              <w:t>Land Brandenburg</w:t>
            </w:r>
          </w:p>
        </w:tc>
        <w:tc>
          <w:tcPr>
            <w:tcW w:w="4536" w:type="dxa"/>
            <w:tcBorders>
              <w:top w:val="single" w:sz="4" w:space="0" w:color="auto"/>
              <w:left w:val="nil"/>
              <w:bottom w:val="single" w:sz="4" w:space="0" w:color="auto"/>
              <w:right w:val="single" w:sz="4" w:space="0" w:color="auto"/>
            </w:tcBorders>
            <w:shd w:val="clear" w:color="auto" w:fill="auto"/>
            <w:vAlign w:val="center"/>
          </w:tcPr>
          <w:p w14:paraId="276E031F" w14:textId="4FA3F5AD" w:rsidR="00BB7031" w:rsidRDefault="00C359BD">
            <w:hyperlink r:id="rId194" w:history="1">
              <w:r w:rsidR="00BB7031" w:rsidRPr="0062232C">
                <w:rPr>
                  <w:rStyle w:val="Hyperlink"/>
                  <w:rFonts w:ascii="Calibri" w:hAnsi="Calibri"/>
                  <w:sz w:val="22"/>
                  <w:szCs w:val="22"/>
                </w:rPr>
                <w:t>http://dcat-ap.de/def/contributors/landBrandenburg</w:t>
              </w:r>
            </w:hyperlink>
            <w:r w:rsidR="00BB7031" w:rsidRPr="0062232C">
              <w:rPr>
                <w:rStyle w:val="Hyperlink"/>
                <w:rFonts w:ascii="Calibri" w:hAnsi="Calibri"/>
                <w:sz w:val="22"/>
                <w:szCs w:val="22"/>
              </w:rPr>
              <w:t xml:space="preserve"> </w:t>
            </w:r>
          </w:p>
        </w:tc>
      </w:tr>
      <w:tr w:rsidR="00BB7031" w14:paraId="7D300748"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70DAEEC7"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maxRubnerInstitut</w:t>
            </w:r>
          </w:p>
        </w:tc>
        <w:tc>
          <w:tcPr>
            <w:tcW w:w="2552" w:type="dxa"/>
            <w:tcBorders>
              <w:top w:val="nil"/>
              <w:left w:val="nil"/>
              <w:bottom w:val="single" w:sz="4" w:space="0" w:color="auto"/>
              <w:right w:val="single" w:sz="4" w:space="0" w:color="auto"/>
            </w:tcBorders>
            <w:shd w:val="clear" w:color="auto" w:fill="auto"/>
            <w:vAlign w:val="center"/>
            <w:hideMark/>
          </w:tcPr>
          <w:p w14:paraId="1A0736E4" w14:textId="77777777" w:rsidR="00BB7031" w:rsidRDefault="00BB7031">
            <w:pPr>
              <w:rPr>
                <w:rFonts w:ascii="Calibri" w:hAnsi="Calibri"/>
                <w:color w:val="000000"/>
                <w:sz w:val="22"/>
                <w:szCs w:val="22"/>
              </w:rPr>
            </w:pPr>
            <w:r>
              <w:rPr>
                <w:rFonts w:ascii="Calibri" w:hAnsi="Calibri"/>
                <w:color w:val="000000"/>
                <w:sz w:val="22"/>
                <w:szCs w:val="22"/>
              </w:rPr>
              <w:t>Max Rubner Institut</w:t>
            </w:r>
          </w:p>
        </w:tc>
        <w:tc>
          <w:tcPr>
            <w:tcW w:w="4536" w:type="dxa"/>
            <w:tcBorders>
              <w:top w:val="nil"/>
              <w:left w:val="nil"/>
              <w:bottom w:val="single" w:sz="4" w:space="0" w:color="auto"/>
              <w:right w:val="single" w:sz="4" w:space="0" w:color="auto"/>
            </w:tcBorders>
            <w:shd w:val="clear" w:color="auto" w:fill="auto"/>
            <w:vAlign w:val="center"/>
            <w:hideMark/>
          </w:tcPr>
          <w:p w14:paraId="21D18034" w14:textId="2C3F2A0F" w:rsidR="00BB7031" w:rsidRDefault="00C359BD">
            <w:pPr>
              <w:rPr>
                <w:rFonts w:ascii="Calibri" w:hAnsi="Calibri"/>
                <w:color w:val="000000"/>
                <w:sz w:val="22"/>
                <w:szCs w:val="22"/>
              </w:rPr>
            </w:pPr>
            <w:hyperlink r:id="rId195" w:history="1">
              <w:r w:rsidR="00BB7031" w:rsidRPr="009B0088">
                <w:rPr>
                  <w:rStyle w:val="Hyperlink"/>
                  <w:rFonts w:ascii="Calibri" w:hAnsi="Calibri"/>
                  <w:sz w:val="22"/>
                  <w:szCs w:val="22"/>
                </w:rPr>
                <w:t>http://dcat-ap.de/def/contributors/maxRubnerInstitut</w:t>
              </w:r>
            </w:hyperlink>
          </w:p>
        </w:tc>
      </w:tr>
      <w:tr w:rsidR="00BB7031" w14:paraId="71A5523D"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36943E6E"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lastRenderedPageBreak/>
              <w:t>openDataHRO</w:t>
            </w:r>
          </w:p>
        </w:tc>
        <w:tc>
          <w:tcPr>
            <w:tcW w:w="2552" w:type="dxa"/>
            <w:tcBorders>
              <w:top w:val="nil"/>
              <w:left w:val="nil"/>
              <w:bottom w:val="single" w:sz="4" w:space="0" w:color="auto"/>
              <w:right w:val="single" w:sz="4" w:space="0" w:color="auto"/>
            </w:tcBorders>
            <w:shd w:val="clear" w:color="auto" w:fill="auto"/>
            <w:vAlign w:val="center"/>
            <w:hideMark/>
          </w:tcPr>
          <w:p w14:paraId="702BE3BD" w14:textId="77777777" w:rsidR="00BB7031" w:rsidRDefault="00BB7031" w:rsidP="00D85386">
            <w:pPr>
              <w:rPr>
                <w:rFonts w:ascii="Calibri" w:hAnsi="Calibri"/>
                <w:color w:val="000000"/>
                <w:sz w:val="22"/>
                <w:szCs w:val="22"/>
              </w:rPr>
            </w:pPr>
            <w:r w:rsidRPr="00D85386">
              <w:rPr>
                <w:rFonts w:ascii="Calibri" w:hAnsi="Calibri"/>
                <w:color w:val="000000"/>
                <w:sz w:val="22"/>
                <w:szCs w:val="22"/>
              </w:rPr>
              <w:t>Open-Data-Portal der Hanse- und Universitätsstadt Rostock</w:t>
            </w:r>
          </w:p>
        </w:tc>
        <w:tc>
          <w:tcPr>
            <w:tcW w:w="4536" w:type="dxa"/>
            <w:tcBorders>
              <w:top w:val="nil"/>
              <w:left w:val="nil"/>
              <w:bottom w:val="single" w:sz="4" w:space="0" w:color="auto"/>
              <w:right w:val="single" w:sz="4" w:space="0" w:color="auto"/>
            </w:tcBorders>
            <w:shd w:val="clear" w:color="auto" w:fill="auto"/>
            <w:vAlign w:val="center"/>
            <w:hideMark/>
          </w:tcPr>
          <w:p w14:paraId="5ECCCB6F" w14:textId="1AB0FC49" w:rsidR="00BB7031" w:rsidRDefault="00C359BD">
            <w:pPr>
              <w:rPr>
                <w:rFonts w:ascii="Calibri" w:hAnsi="Calibri"/>
                <w:color w:val="000000"/>
                <w:sz w:val="22"/>
                <w:szCs w:val="22"/>
              </w:rPr>
            </w:pPr>
            <w:hyperlink r:id="rId196" w:history="1">
              <w:r w:rsidR="00BB7031" w:rsidRPr="009B0088">
                <w:rPr>
                  <w:rStyle w:val="Hyperlink"/>
                  <w:rFonts w:ascii="Calibri" w:hAnsi="Calibri"/>
                  <w:sz w:val="22"/>
                  <w:szCs w:val="22"/>
                </w:rPr>
                <w:t>http://dcat-ap.de/def/contributors/openDataHRO</w:t>
              </w:r>
            </w:hyperlink>
            <w:r w:rsidR="00BB7031">
              <w:rPr>
                <w:rFonts w:ascii="Calibri" w:hAnsi="Calibri"/>
                <w:color w:val="000000"/>
                <w:sz w:val="22"/>
                <w:szCs w:val="22"/>
              </w:rPr>
              <w:t xml:space="preserve"> </w:t>
            </w:r>
          </w:p>
        </w:tc>
      </w:tr>
      <w:tr w:rsidR="00BB7031" w14:paraId="235A534B" w14:textId="77777777" w:rsidTr="002C3AF2">
        <w:trPr>
          <w:cantSplit/>
          <w:trHeight w:val="9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E50E418"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openGovernmentDataPortalRheinlandPfalz</w:t>
            </w:r>
          </w:p>
        </w:tc>
        <w:tc>
          <w:tcPr>
            <w:tcW w:w="2552" w:type="dxa"/>
            <w:tcBorders>
              <w:top w:val="nil"/>
              <w:left w:val="nil"/>
              <w:bottom w:val="single" w:sz="4" w:space="0" w:color="auto"/>
              <w:right w:val="single" w:sz="4" w:space="0" w:color="auto"/>
            </w:tcBorders>
            <w:shd w:val="clear" w:color="auto" w:fill="auto"/>
            <w:vAlign w:val="center"/>
            <w:hideMark/>
          </w:tcPr>
          <w:p w14:paraId="304B6953" w14:textId="77777777" w:rsidR="00BB7031" w:rsidRDefault="00BB7031">
            <w:pPr>
              <w:rPr>
                <w:rFonts w:ascii="Calibri" w:hAnsi="Calibri"/>
                <w:color w:val="000000"/>
                <w:sz w:val="22"/>
                <w:szCs w:val="22"/>
              </w:rPr>
            </w:pPr>
            <w:r>
              <w:rPr>
                <w:rFonts w:ascii="Calibri" w:hAnsi="Calibri"/>
                <w:color w:val="000000"/>
                <w:sz w:val="22"/>
                <w:szCs w:val="22"/>
              </w:rPr>
              <w:t>OpenGovernmentDataPortal RheinlandPfalz</w:t>
            </w:r>
          </w:p>
        </w:tc>
        <w:tc>
          <w:tcPr>
            <w:tcW w:w="4536" w:type="dxa"/>
            <w:tcBorders>
              <w:top w:val="nil"/>
              <w:left w:val="nil"/>
              <w:bottom w:val="single" w:sz="4" w:space="0" w:color="auto"/>
              <w:right w:val="single" w:sz="4" w:space="0" w:color="auto"/>
            </w:tcBorders>
            <w:shd w:val="clear" w:color="auto" w:fill="auto"/>
            <w:vAlign w:val="center"/>
            <w:hideMark/>
          </w:tcPr>
          <w:p w14:paraId="581471B0" w14:textId="49288552" w:rsidR="00BB7031" w:rsidRDefault="00C359BD">
            <w:pPr>
              <w:rPr>
                <w:rFonts w:ascii="Calibri" w:hAnsi="Calibri"/>
                <w:color w:val="000000"/>
                <w:sz w:val="22"/>
                <w:szCs w:val="22"/>
              </w:rPr>
            </w:pPr>
            <w:hyperlink r:id="rId197" w:history="1">
              <w:r w:rsidR="00BB7031" w:rsidRPr="009B0088">
                <w:rPr>
                  <w:rStyle w:val="Hyperlink"/>
                  <w:rFonts w:ascii="Calibri" w:hAnsi="Calibri"/>
                  <w:sz w:val="22"/>
                  <w:szCs w:val="22"/>
                </w:rPr>
                <w:t>http://dcat-ap.de/def/contributors/openGovernmentDataPortalRheinlandPfalz</w:t>
              </w:r>
            </w:hyperlink>
            <w:r w:rsidR="00BB7031">
              <w:rPr>
                <w:rFonts w:ascii="Calibri" w:hAnsi="Calibri"/>
                <w:color w:val="000000"/>
                <w:sz w:val="22"/>
                <w:szCs w:val="22"/>
              </w:rPr>
              <w:t xml:space="preserve"> </w:t>
            </w:r>
          </w:p>
        </w:tc>
      </w:tr>
      <w:tr w:rsidR="00BB7031" w14:paraId="06CEA6CA"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5B3A1C5E"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openNRW</w:t>
            </w:r>
          </w:p>
        </w:tc>
        <w:tc>
          <w:tcPr>
            <w:tcW w:w="2552" w:type="dxa"/>
            <w:tcBorders>
              <w:top w:val="nil"/>
              <w:left w:val="nil"/>
              <w:bottom w:val="single" w:sz="4" w:space="0" w:color="auto"/>
              <w:right w:val="single" w:sz="4" w:space="0" w:color="auto"/>
            </w:tcBorders>
            <w:shd w:val="clear" w:color="auto" w:fill="auto"/>
            <w:vAlign w:val="center"/>
            <w:hideMark/>
          </w:tcPr>
          <w:p w14:paraId="5F5F1DDC" w14:textId="77777777" w:rsidR="00BB7031" w:rsidRDefault="00BB7031">
            <w:pPr>
              <w:rPr>
                <w:rFonts w:ascii="Calibri" w:hAnsi="Calibri"/>
                <w:color w:val="000000"/>
                <w:sz w:val="22"/>
                <w:szCs w:val="22"/>
              </w:rPr>
            </w:pPr>
            <w:r>
              <w:rPr>
                <w:rFonts w:ascii="Calibri" w:hAnsi="Calibri"/>
                <w:color w:val="000000"/>
                <w:sz w:val="22"/>
                <w:szCs w:val="22"/>
              </w:rPr>
              <w:t>Open.NRW</w:t>
            </w:r>
          </w:p>
        </w:tc>
        <w:tc>
          <w:tcPr>
            <w:tcW w:w="4536" w:type="dxa"/>
            <w:tcBorders>
              <w:top w:val="nil"/>
              <w:left w:val="nil"/>
              <w:bottom w:val="single" w:sz="4" w:space="0" w:color="auto"/>
              <w:right w:val="single" w:sz="4" w:space="0" w:color="auto"/>
            </w:tcBorders>
            <w:shd w:val="clear" w:color="auto" w:fill="auto"/>
            <w:vAlign w:val="center"/>
            <w:hideMark/>
          </w:tcPr>
          <w:p w14:paraId="5F096759" w14:textId="4A430E9B" w:rsidR="00BB7031" w:rsidRDefault="00C359BD">
            <w:pPr>
              <w:rPr>
                <w:rFonts w:ascii="Calibri" w:hAnsi="Calibri"/>
                <w:color w:val="000000"/>
                <w:sz w:val="22"/>
                <w:szCs w:val="22"/>
              </w:rPr>
            </w:pPr>
            <w:hyperlink r:id="rId198" w:history="1">
              <w:r w:rsidR="00BB7031" w:rsidRPr="009B0088">
                <w:rPr>
                  <w:rStyle w:val="Hyperlink"/>
                  <w:rFonts w:ascii="Calibri" w:hAnsi="Calibri"/>
                  <w:sz w:val="22"/>
                  <w:szCs w:val="22"/>
                </w:rPr>
                <w:t>http://dcat-ap.de/def/contributors/openNRW</w:t>
              </w:r>
            </w:hyperlink>
          </w:p>
        </w:tc>
      </w:tr>
      <w:tr w:rsidR="00BB7031" w14:paraId="6E5217D0" w14:textId="77777777" w:rsidTr="002C3AF2">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40E1449C"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regionalstatistik</w:t>
            </w:r>
          </w:p>
        </w:tc>
        <w:tc>
          <w:tcPr>
            <w:tcW w:w="2552" w:type="dxa"/>
            <w:tcBorders>
              <w:top w:val="nil"/>
              <w:left w:val="nil"/>
              <w:bottom w:val="single" w:sz="4" w:space="0" w:color="auto"/>
              <w:right w:val="single" w:sz="4" w:space="0" w:color="auto"/>
            </w:tcBorders>
            <w:shd w:val="clear" w:color="auto" w:fill="auto"/>
            <w:vAlign w:val="center"/>
            <w:hideMark/>
          </w:tcPr>
          <w:p w14:paraId="1D11FB7A" w14:textId="77777777" w:rsidR="00BB7031" w:rsidRDefault="00BB7031">
            <w:pPr>
              <w:rPr>
                <w:rFonts w:ascii="Calibri" w:hAnsi="Calibri"/>
                <w:color w:val="000000"/>
                <w:sz w:val="22"/>
                <w:szCs w:val="22"/>
              </w:rPr>
            </w:pPr>
            <w:r>
              <w:rPr>
                <w:rFonts w:ascii="Calibri" w:hAnsi="Calibri"/>
                <w:color w:val="000000"/>
                <w:sz w:val="22"/>
                <w:szCs w:val="22"/>
              </w:rPr>
              <w:t>Die Regionaldatenbank Deutschland</w:t>
            </w:r>
          </w:p>
        </w:tc>
        <w:tc>
          <w:tcPr>
            <w:tcW w:w="4536" w:type="dxa"/>
            <w:tcBorders>
              <w:top w:val="nil"/>
              <w:left w:val="nil"/>
              <w:bottom w:val="single" w:sz="4" w:space="0" w:color="auto"/>
              <w:right w:val="single" w:sz="4" w:space="0" w:color="auto"/>
            </w:tcBorders>
            <w:shd w:val="clear" w:color="auto" w:fill="auto"/>
            <w:vAlign w:val="center"/>
            <w:hideMark/>
          </w:tcPr>
          <w:p w14:paraId="55E932E3" w14:textId="54FDDD7A" w:rsidR="00BB7031" w:rsidRDefault="00C359BD">
            <w:pPr>
              <w:rPr>
                <w:rFonts w:ascii="Calibri" w:hAnsi="Calibri"/>
                <w:color w:val="000000"/>
                <w:sz w:val="22"/>
                <w:szCs w:val="22"/>
              </w:rPr>
            </w:pPr>
            <w:hyperlink r:id="rId199" w:history="1">
              <w:r w:rsidR="00BB7031" w:rsidRPr="009B0088">
                <w:rPr>
                  <w:rStyle w:val="Hyperlink"/>
                  <w:rFonts w:ascii="Calibri" w:hAnsi="Calibri"/>
                  <w:sz w:val="22"/>
                  <w:szCs w:val="22"/>
                </w:rPr>
                <w:t>http://dcat-ap.de/def/contributors/regionalstatistik</w:t>
              </w:r>
            </w:hyperlink>
            <w:r w:rsidR="00BB7031">
              <w:rPr>
                <w:rFonts w:ascii="Calibri" w:hAnsi="Calibri"/>
                <w:color w:val="000000"/>
                <w:sz w:val="22"/>
                <w:szCs w:val="22"/>
              </w:rPr>
              <w:t xml:space="preserve"> </w:t>
            </w:r>
          </w:p>
        </w:tc>
      </w:tr>
      <w:tr w:rsidR="00BB7031" w14:paraId="7DB907A6" w14:textId="77777777" w:rsidTr="00C70F5D">
        <w:trPr>
          <w:cantSplit/>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5E686F3C"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transparenzportalBremen</w:t>
            </w:r>
          </w:p>
        </w:tc>
        <w:tc>
          <w:tcPr>
            <w:tcW w:w="2552" w:type="dxa"/>
            <w:tcBorders>
              <w:top w:val="nil"/>
              <w:left w:val="nil"/>
              <w:bottom w:val="single" w:sz="4" w:space="0" w:color="auto"/>
              <w:right w:val="single" w:sz="4" w:space="0" w:color="auto"/>
            </w:tcBorders>
            <w:shd w:val="clear" w:color="auto" w:fill="auto"/>
            <w:vAlign w:val="center"/>
            <w:hideMark/>
          </w:tcPr>
          <w:p w14:paraId="6780478E" w14:textId="77777777" w:rsidR="00BB7031" w:rsidRDefault="00BB7031">
            <w:pPr>
              <w:rPr>
                <w:rFonts w:ascii="Calibri" w:hAnsi="Calibri"/>
                <w:color w:val="000000"/>
                <w:sz w:val="22"/>
                <w:szCs w:val="22"/>
              </w:rPr>
            </w:pPr>
            <w:r>
              <w:rPr>
                <w:rFonts w:ascii="Calibri" w:hAnsi="Calibri"/>
                <w:color w:val="000000"/>
                <w:sz w:val="22"/>
                <w:szCs w:val="22"/>
              </w:rPr>
              <w:t>Transparenzportal Bremen</w:t>
            </w:r>
          </w:p>
        </w:tc>
        <w:tc>
          <w:tcPr>
            <w:tcW w:w="4536" w:type="dxa"/>
            <w:tcBorders>
              <w:top w:val="nil"/>
              <w:left w:val="nil"/>
              <w:bottom w:val="single" w:sz="4" w:space="0" w:color="auto"/>
              <w:right w:val="single" w:sz="4" w:space="0" w:color="auto"/>
            </w:tcBorders>
            <w:shd w:val="clear" w:color="auto" w:fill="auto"/>
            <w:vAlign w:val="center"/>
            <w:hideMark/>
          </w:tcPr>
          <w:p w14:paraId="3F460EF8" w14:textId="68DC5CA7" w:rsidR="00BB7031" w:rsidRDefault="00C359BD">
            <w:pPr>
              <w:rPr>
                <w:rFonts w:ascii="Calibri" w:hAnsi="Calibri"/>
                <w:color w:val="000000"/>
                <w:sz w:val="22"/>
                <w:szCs w:val="22"/>
              </w:rPr>
            </w:pPr>
            <w:hyperlink r:id="rId200" w:history="1">
              <w:r w:rsidR="00BB7031" w:rsidRPr="009B0088">
                <w:rPr>
                  <w:rStyle w:val="Hyperlink"/>
                  <w:rFonts w:ascii="Calibri" w:hAnsi="Calibri"/>
                  <w:sz w:val="22"/>
                  <w:szCs w:val="22"/>
                </w:rPr>
                <w:t>http://dcat-ap.de/def/contributors/transparenzportalBremen</w:t>
              </w:r>
            </w:hyperlink>
            <w:r w:rsidR="00BB7031">
              <w:rPr>
                <w:rFonts w:ascii="Calibri" w:hAnsi="Calibri"/>
                <w:color w:val="000000"/>
                <w:sz w:val="22"/>
                <w:szCs w:val="22"/>
              </w:rPr>
              <w:t xml:space="preserve"> </w:t>
            </w:r>
          </w:p>
        </w:tc>
      </w:tr>
      <w:tr w:rsidR="00BB7031" w14:paraId="66813190" w14:textId="77777777" w:rsidTr="00C70F5D">
        <w:trPr>
          <w:cantSplit/>
          <w:trHeight w:val="600"/>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7570D" w14:textId="77777777" w:rsidR="00BB7031" w:rsidRPr="000E2C68" w:rsidRDefault="00BB7031">
            <w:pPr>
              <w:rPr>
                <w:rFonts w:ascii="Calibri" w:hAnsi="Calibri"/>
                <w:b/>
                <w:color w:val="000000"/>
                <w:sz w:val="22"/>
                <w:szCs w:val="22"/>
              </w:rPr>
            </w:pPr>
            <w:r w:rsidRPr="000E2C68">
              <w:rPr>
                <w:rFonts w:ascii="Calibri" w:hAnsi="Calibri"/>
                <w:b/>
                <w:color w:val="000000"/>
                <w:sz w:val="22"/>
                <w:szCs w:val="22"/>
              </w:rPr>
              <w:t>transparenzportalHamburg</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1D836F5B" w14:textId="77777777" w:rsidR="00BB7031" w:rsidRDefault="00BB7031">
            <w:pPr>
              <w:rPr>
                <w:rFonts w:ascii="Calibri" w:hAnsi="Calibri"/>
                <w:color w:val="000000"/>
                <w:sz w:val="22"/>
                <w:szCs w:val="22"/>
              </w:rPr>
            </w:pPr>
            <w:r>
              <w:rPr>
                <w:rFonts w:ascii="Calibri" w:hAnsi="Calibri"/>
                <w:color w:val="000000"/>
                <w:sz w:val="22"/>
                <w:szCs w:val="22"/>
              </w:rPr>
              <w:t>Transparenzportal Hamburg</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5653C389" w14:textId="22956222" w:rsidR="00BB7031" w:rsidRDefault="00C359BD">
            <w:pPr>
              <w:rPr>
                <w:rFonts w:ascii="Calibri" w:hAnsi="Calibri"/>
                <w:color w:val="000000"/>
                <w:sz w:val="22"/>
                <w:szCs w:val="22"/>
              </w:rPr>
            </w:pPr>
            <w:hyperlink r:id="rId201" w:history="1">
              <w:r w:rsidR="00BB7031" w:rsidRPr="009B0088">
                <w:rPr>
                  <w:rStyle w:val="Hyperlink"/>
                  <w:rFonts w:ascii="Calibri" w:hAnsi="Calibri"/>
                  <w:sz w:val="22"/>
                  <w:szCs w:val="22"/>
                </w:rPr>
                <w:t>http://dcat-ap.de/def/contributors/transparenzportalHamburg</w:t>
              </w:r>
            </w:hyperlink>
            <w:r w:rsidR="00BB7031">
              <w:rPr>
                <w:rFonts w:ascii="Calibri" w:hAnsi="Calibri"/>
                <w:color w:val="000000"/>
                <w:sz w:val="22"/>
                <w:szCs w:val="22"/>
              </w:rPr>
              <w:t xml:space="preserve"> </w:t>
            </w:r>
          </w:p>
        </w:tc>
      </w:tr>
    </w:tbl>
    <w:p w14:paraId="3ABD207D" w14:textId="03935B7E" w:rsidR="00246BB0" w:rsidRPr="002E09BC" w:rsidRDefault="00246BB0" w:rsidP="00895319"/>
    <w:p w14:paraId="42943F02" w14:textId="0E5331AD" w:rsidR="001967C0" w:rsidRPr="003F72B9" w:rsidRDefault="001967C0" w:rsidP="00905158">
      <w:pPr>
        <w:pStyle w:val="berschrift2"/>
      </w:pPr>
      <w:bookmarkStart w:id="747" w:name="_Toc514070672"/>
      <w:r w:rsidRPr="003F72B9">
        <w:t>Liste der Datenstrukturtypen</w:t>
      </w:r>
      <w:r w:rsidR="00141565" w:rsidRPr="003F72B9">
        <w:t xml:space="preserve"> (def/data</w:t>
      </w:r>
      <w:r w:rsidR="00901CB1" w:rsidRPr="003F72B9">
        <w:t xml:space="preserve">setTypes als dct:type bei </w:t>
      </w:r>
      <w:r w:rsidR="00B14E7B" w:rsidRPr="003F72B9">
        <w:t>d</w:t>
      </w:r>
      <w:r w:rsidR="00901CB1" w:rsidRPr="003F72B9">
        <w:t>atasets)</w:t>
      </w:r>
      <w:bookmarkEnd w:id="747"/>
    </w:p>
    <w:p w14:paraId="0B43E073" w14:textId="31C11C30" w:rsidR="001967C0" w:rsidRDefault="001967C0" w:rsidP="0002656B">
      <w:r>
        <w:t xml:space="preserve">Über </w:t>
      </w:r>
      <w:r w:rsidRPr="000E2C68">
        <w:rPr>
          <w:rFonts w:ascii="Courier New" w:hAnsi="Courier New" w:cs="Courier New"/>
        </w:rPr>
        <w:t>dct:type</w:t>
      </w:r>
      <w:r>
        <w:t xml:space="preserve"> kann das Vorhandensein einer Reihe gekennzeichnet werden. Dazu MUSS </w:t>
      </w:r>
      <w:r w:rsidRPr="000E2C68">
        <w:rPr>
          <w:rFonts w:ascii="Courier New" w:hAnsi="Courier New" w:cs="Courier New"/>
        </w:rPr>
        <w:t>dct:type</w:t>
      </w:r>
      <w:r>
        <w:t xml:space="preserve"> den Wert </w:t>
      </w:r>
      <w:hyperlink r:id="rId202" w:history="1">
        <w:r w:rsidR="002E09BC" w:rsidRPr="00981D77">
          <w:rPr>
            <w:rStyle w:val="Hyperlink"/>
          </w:rPr>
          <w:t>http://dcat-ap.de/def/datasetTypes/collection</w:t>
        </w:r>
      </w:hyperlink>
      <w:r w:rsidR="00801391">
        <w:t xml:space="preserve"> </w:t>
      </w:r>
      <w:r>
        <w:t>erhalten.</w:t>
      </w:r>
      <w:r w:rsidR="00C55E9B">
        <w:t xml:space="preserve"> Weitere Datenstrukturtypen sind nicht vorgesehen.</w:t>
      </w:r>
      <w:r w:rsidR="00EF2578">
        <w:rPr>
          <w:rStyle w:val="Funotenzeichen"/>
        </w:rPr>
        <w:footnoteReference w:id="13"/>
      </w:r>
    </w:p>
    <w:p w14:paraId="029E49A4" w14:textId="77777777" w:rsidR="00BB7031" w:rsidRDefault="00BB7031">
      <w:pPr>
        <w:rPr>
          <w:rFonts w:eastAsiaTheme="majorEastAsia" w:cs="Arial"/>
          <w:b/>
          <w:bCs/>
          <w:sz w:val="28"/>
          <w:szCs w:val="26"/>
        </w:rPr>
      </w:pPr>
      <w:bookmarkStart w:id="748" w:name="_Toc512329391"/>
      <w:bookmarkStart w:id="749" w:name="_Ref479823218"/>
      <w:bookmarkStart w:id="750" w:name="_Ref479823333"/>
      <w:bookmarkEnd w:id="748"/>
      <w:r>
        <w:br w:type="page"/>
      </w:r>
    </w:p>
    <w:p w14:paraId="72E83B48" w14:textId="05575681" w:rsidR="006648E7" w:rsidRDefault="00C07929" w:rsidP="00905158">
      <w:pPr>
        <w:pStyle w:val="berschrift2"/>
      </w:pPr>
      <w:bookmarkStart w:id="751" w:name="_Toc514070673"/>
      <w:r>
        <w:lastRenderedPageBreak/>
        <w:t xml:space="preserve">Liste der </w:t>
      </w:r>
      <w:r w:rsidR="00901CB1">
        <w:t>g</w:t>
      </w:r>
      <w:r w:rsidR="006648E7">
        <w:t>eopolitischen Verwaltungs</w:t>
      </w:r>
      <w:r w:rsidR="005F61B1">
        <w:t>c</w:t>
      </w:r>
      <w:r w:rsidR="006648E7">
        <w:t>odierung</w:t>
      </w:r>
      <w:r w:rsidR="00801391">
        <w:t xml:space="preserve"> </w:t>
      </w:r>
      <w:r>
        <w:t>(</w:t>
      </w:r>
      <w:r w:rsidR="00A56CBE">
        <w:t>dcatde:</w:t>
      </w:r>
      <w:r w:rsidR="00A56CBE" w:rsidRPr="007065DB">
        <w:t>politicalGeocoding</w:t>
      </w:r>
      <w:r w:rsidR="00A56CBE">
        <w:t>LevelURI</w:t>
      </w:r>
      <w:r w:rsidR="004A75D9">
        <w:t>)</w:t>
      </w:r>
      <w:bookmarkEnd w:id="749"/>
      <w:bookmarkEnd w:id="750"/>
      <w:bookmarkEnd w:id="751"/>
    </w:p>
    <w:p w14:paraId="2E33BA90" w14:textId="0184FAC1" w:rsidR="006648E7" w:rsidRDefault="006648E7" w:rsidP="00895319">
      <w:pPr>
        <w:rPr>
          <w:lang w:eastAsia="de-DE"/>
        </w:rPr>
      </w:pPr>
      <w:r w:rsidRPr="006648E7">
        <w:rPr>
          <w:lang w:eastAsia="de-DE"/>
        </w:rPr>
        <w:t xml:space="preserve">Zur </w:t>
      </w:r>
      <w:r w:rsidR="00BC2ABF">
        <w:rPr>
          <w:lang w:eastAsia="de-DE"/>
        </w:rPr>
        <w:t>k</w:t>
      </w:r>
      <w:r>
        <w:rPr>
          <w:lang w:eastAsia="de-DE"/>
        </w:rPr>
        <w:t xml:space="preserve">odierten </w:t>
      </w:r>
      <w:r w:rsidRPr="006648E7">
        <w:rPr>
          <w:lang w:eastAsia="de-DE"/>
        </w:rPr>
        <w:t xml:space="preserve">Angabe </w:t>
      </w:r>
      <w:r>
        <w:rPr>
          <w:lang w:eastAsia="de-DE"/>
        </w:rPr>
        <w:t>der jeweiligen prinzipiellen Verwaltungsebene</w:t>
      </w:r>
      <w:r w:rsidR="00ED5943">
        <w:rPr>
          <w:lang w:eastAsia="de-DE"/>
        </w:rPr>
        <w:t xml:space="preserve"> des durch die </w:t>
      </w:r>
      <w:r w:rsidR="00DC2A4B">
        <w:rPr>
          <w:lang w:eastAsia="de-DE"/>
        </w:rPr>
        <w:t>Datenstruktur</w:t>
      </w:r>
      <w:r>
        <w:rPr>
          <w:lang w:eastAsia="de-DE"/>
        </w:rPr>
        <w:t xml:space="preserve"> </w:t>
      </w:r>
      <w:r w:rsidR="00ED5943">
        <w:rPr>
          <w:lang w:eastAsia="de-DE"/>
        </w:rPr>
        <w:t xml:space="preserve">abgedeckten Bereiches </w:t>
      </w:r>
      <w:r>
        <w:rPr>
          <w:lang w:eastAsia="de-DE"/>
        </w:rPr>
        <w:t>sind folgende Optionen mit Mehrfachauswahl möglich:</w:t>
      </w:r>
    </w:p>
    <w:p w14:paraId="463E4A04" w14:textId="2A66A971" w:rsidR="00BC2ABF" w:rsidRPr="00FA2120" w:rsidRDefault="00C359BD" w:rsidP="00433E52">
      <w:pPr>
        <w:pStyle w:val="Listenabsatz"/>
        <w:numPr>
          <w:ilvl w:val="0"/>
          <w:numId w:val="18"/>
        </w:numPr>
        <w:tabs>
          <w:tab w:val="left" w:pos="6096"/>
        </w:tabs>
        <w:rPr>
          <w:rStyle w:val="Hyperlink"/>
          <w:rFonts w:cs="Arial"/>
          <w:bCs/>
          <w:color w:val="auto"/>
          <w:sz w:val="18"/>
          <w:szCs w:val="18"/>
          <w:u w:val="none"/>
        </w:rPr>
      </w:pPr>
      <w:hyperlink r:id="rId203" w:history="1">
        <w:r w:rsidR="006F55C2" w:rsidRPr="003D33FA">
          <w:rPr>
            <w:rStyle w:val="Hyperlink"/>
            <w:rFonts w:cs="Arial"/>
            <w:sz w:val="18"/>
            <w:szCs w:val="18"/>
          </w:rPr>
          <w:t>http://dcat-ap.de/def/politicalGeocoding/Level/international</w:t>
        </w:r>
      </w:hyperlink>
      <w:r w:rsidR="00BC2ABF" w:rsidRPr="0061109D">
        <w:rPr>
          <w:rStyle w:val="Hyperlink"/>
          <w:rFonts w:cs="Arial"/>
          <w:sz w:val="18"/>
          <w:szCs w:val="18"/>
        </w:rPr>
        <w:t xml:space="preserve"> </w:t>
      </w:r>
      <w:r w:rsidR="00BC2ABF" w:rsidRPr="0061109D">
        <w:rPr>
          <w:rStyle w:val="Hyperlink"/>
          <w:rFonts w:cs="Arial"/>
          <w:color w:val="auto"/>
          <w:sz w:val="18"/>
          <w:szCs w:val="18"/>
          <w:u w:val="none"/>
        </w:rPr>
        <w:t>-</w:t>
      </w:r>
      <w:r w:rsidR="00141565" w:rsidRPr="0061109D">
        <w:rPr>
          <w:rStyle w:val="Hyperlink"/>
          <w:rFonts w:cs="Arial"/>
          <w:color w:val="auto"/>
          <w:sz w:val="18"/>
          <w:szCs w:val="18"/>
          <w:u w:val="none"/>
        </w:rPr>
        <w:tab/>
      </w:r>
      <w:r w:rsidR="00BC2ABF" w:rsidRPr="002F3DDD">
        <w:rPr>
          <w:rStyle w:val="Hyperlink"/>
          <w:rFonts w:cs="Arial"/>
          <w:color w:val="auto"/>
          <w:sz w:val="18"/>
          <w:szCs w:val="18"/>
          <w:u w:val="none"/>
        </w:rPr>
        <w:t>internationale Ebene</w:t>
      </w:r>
    </w:p>
    <w:p w14:paraId="499F3882" w14:textId="7E01B594" w:rsidR="00BC2ABF" w:rsidRPr="00FA2120" w:rsidRDefault="00C359BD" w:rsidP="00433E52">
      <w:pPr>
        <w:pStyle w:val="Listenabsatz"/>
        <w:numPr>
          <w:ilvl w:val="0"/>
          <w:numId w:val="18"/>
        </w:numPr>
        <w:tabs>
          <w:tab w:val="left" w:pos="6096"/>
        </w:tabs>
        <w:rPr>
          <w:sz w:val="18"/>
          <w:szCs w:val="18"/>
          <w:u w:val="single"/>
        </w:rPr>
      </w:pPr>
      <w:hyperlink r:id="rId204" w:history="1">
        <w:r w:rsidR="00C70A0A" w:rsidRPr="00FA2120">
          <w:rPr>
            <w:rStyle w:val="Hyperlink"/>
            <w:rFonts w:cs="Arial"/>
            <w:sz w:val="18"/>
            <w:szCs w:val="18"/>
          </w:rPr>
          <w:t>http://dcat-ap.de/def/politicalGeocoding/Level/european</w:t>
        </w:r>
      </w:hyperlink>
      <w:r w:rsidR="00BC2ABF" w:rsidRPr="00FA2120">
        <w:rPr>
          <w:sz w:val="18"/>
          <w:szCs w:val="18"/>
        </w:rPr>
        <w:t xml:space="preserve"> -</w:t>
      </w:r>
      <w:r w:rsidR="00141565" w:rsidRPr="00FA2120">
        <w:rPr>
          <w:sz w:val="18"/>
          <w:szCs w:val="18"/>
        </w:rPr>
        <w:tab/>
      </w:r>
      <w:r w:rsidR="00BC2ABF" w:rsidRPr="00FA2120">
        <w:rPr>
          <w:rStyle w:val="Hyperlink"/>
          <w:rFonts w:cs="Arial"/>
          <w:color w:val="auto"/>
          <w:sz w:val="18"/>
          <w:szCs w:val="18"/>
          <w:u w:val="none"/>
        </w:rPr>
        <w:t>EU-Ebene</w:t>
      </w:r>
    </w:p>
    <w:p w14:paraId="4BFA2D60" w14:textId="45266E2C" w:rsidR="00BC2ABF" w:rsidRPr="00FA2120" w:rsidRDefault="00C359BD" w:rsidP="00433E52">
      <w:pPr>
        <w:pStyle w:val="Listenabsatz"/>
        <w:numPr>
          <w:ilvl w:val="0"/>
          <w:numId w:val="18"/>
        </w:numPr>
        <w:tabs>
          <w:tab w:val="left" w:pos="6096"/>
        </w:tabs>
        <w:rPr>
          <w:rStyle w:val="Hyperlink"/>
          <w:rFonts w:cs="Arial"/>
          <w:color w:val="auto"/>
          <w:sz w:val="18"/>
          <w:szCs w:val="18"/>
          <w:u w:val="none"/>
        </w:rPr>
      </w:pPr>
      <w:hyperlink r:id="rId205" w:history="1">
        <w:r w:rsidR="006F55C2" w:rsidRPr="003D33FA">
          <w:rPr>
            <w:rStyle w:val="Hyperlink"/>
            <w:rFonts w:cs="Arial"/>
            <w:sz w:val="18"/>
            <w:szCs w:val="18"/>
          </w:rPr>
          <w:t>http://dcat-ap.de/def/politicalGeocoding/Level/federal</w:t>
        </w:r>
      </w:hyperlink>
      <w:r w:rsidR="00BC2ABF" w:rsidRPr="00FA2120">
        <w:rPr>
          <w:sz w:val="18"/>
          <w:szCs w:val="18"/>
        </w:rPr>
        <w:t xml:space="preserve"> -</w:t>
      </w:r>
      <w:r w:rsidR="00141565" w:rsidRPr="00FA2120">
        <w:rPr>
          <w:rStyle w:val="Hyperlink"/>
          <w:rFonts w:cs="Arial"/>
          <w:sz w:val="18"/>
          <w:szCs w:val="18"/>
          <w:u w:val="none"/>
        </w:rPr>
        <w:tab/>
      </w:r>
      <w:r w:rsidR="00BC2ABF" w:rsidRPr="00FA2120">
        <w:rPr>
          <w:rStyle w:val="Hyperlink"/>
          <w:rFonts w:cs="Arial"/>
          <w:color w:val="auto"/>
          <w:sz w:val="18"/>
          <w:szCs w:val="18"/>
          <w:u w:val="none"/>
        </w:rPr>
        <w:t>Bundesebene</w:t>
      </w:r>
    </w:p>
    <w:p w14:paraId="2B84015F" w14:textId="023DA139" w:rsidR="00BC2ABF" w:rsidRPr="00FA2120" w:rsidRDefault="00C359BD" w:rsidP="00433E52">
      <w:pPr>
        <w:pStyle w:val="Listenabsatz"/>
        <w:numPr>
          <w:ilvl w:val="0"/>
          <w:numId w:val="18"/>
        </w:numPr>
        <w:tabs>
          <w:tab w:val="left" w:pos="6096"/>
        </w:tabs>
        <w:rPr>
          <w:rStyle w:val="Hyperlink"/>
          <w:rFonts w:cs="Arial"/>
          <w:color w:val="auto"/>
          <w:sz w:val="18"/>
          <w:szCs w:val="18"/>
          <w:u w:val="none"/>
        </w:rPr>
      </w:pPr>
      <w:hyperlink r:id="rId206" w:history="1">
        <w:r w:rsidR="006F55C2" w:rsidRPr="003D33FA">
          <w:rPr>
            <w:rStyle w:val="Hyperlink"/>
            <w:rFonts w:cs="Arial"/>
            <w:sz w:val="18"/>
            <w:szCs w:val="18"/>
          </w:rPr>
          <w:t>http://dcat-ap.de/def/politicalGeocoding/Level/state</w:t>
        </w:r>
      </w:hyperlink>
      <w:r w:rsidR="00BC2ABF" w:rsidRPr="0061109D">
        <w:rPr>
          <w:sz w:val="18"/>
          <w:szCs w:val="18"/>
        </w:rPr>
        <w:t xml:space="preserve"> -</w:t>
      </w:r>
      <w:r w:rsidR="00141565" w:rsidRPr="002F3DDD">
        <w:rPr>
          <w:rStyle w:val="Hyperlink"/>
          <w:rFonts w:cs="Arial"/>
          <w:sz w:val="18"/>
          <w:szCs w:val="18"/>
          <w:u w:val="none"/>
        </w:rPr>
        <w:tab/>
      </w:r>
      <w:r w:rsidR="00BC2ABF" w:rsidRPr="00FA2120">
        <w:rPr>
          <w:rStyle w:val="Hyperlink"/>
          <w:rFonts w:cs="Arial"/>
          <w:color w:val="auto"/>
          <w:sz w:val="18"/>
          <w:szCs w:val="18"/>
          <w:u w:val="none"/>
        </w:rPr>
        <w:t>Ebene der Länder</w:t>
      </w:r>
    </w:p>
    <w:p w14:paraId="536405BC" w14:textId="1E26F393" w:rsidR="00BC2ABF" w:rsidRPr="00FA2120" w:rsidRDefault="00C359BD" w:rsidP="00433E52">
      <w:pPr>
        <w:pStyle w:val="Listenabsatz"/>
        <w:numPr>
          <w:ilvl w:val="0"/>
          <w:numId w:val="18"/>
        </w:numPr>
        <w:tabs>
          <w:tab w:val="left" w:pos="6096"/>
        </w:tabs>
        <w:rPr>
          <w:rStyle w:val="Hyperlink"/>
          <w:rFonts w:cs="Arial"/>
          <w:color w:val="auto"/>
          <w:sz w:val="18"/>
          <w:szCs w:val="18"/>
          <w:u w:val="none"/>
        </w:rPr>
      </w:pPr>
      <w:hyperlink r:id="rId207" w:history="1">
        <w:r w:rsidR="006F55C2" w:rsidRPr="003D33FA">
          <w:rPr>
            <w:rStyle w:val="Hyperlink"/>
            <w:rFonts w:cs="Arial"/>
            <w:sz w:val="18"/>
            <w:szCs w:val="18"/>
          </w:rPr>
          <w:t>http://dcat-ap.de/def/politicalGeocoding/Level/administrativeDistrict</w:t>
        </w:r>
      </w:hyperlink>
      <w:r w:rsidR="00BC2ABF" w:rsidRPr="0061109D">
        <w:rPr>
          <w:sz w:val="18"/>
          <w:szCs w:val="18"/>
        </w:rPr>
        <w:t xml:space="preserve"> -</w:t>
      </w:r>
      <w:r w:rsidR="00141565" w:rsidRPr="0061109D">
        <w:rPr>
          <w:sz w:val="18"/>
          <w:szCs w:val="18"/>
        </w:rPr>
        <w:tab/>
      </w:r>
      <w:r w:rsidR="0022142D" w:rsidRPr="002F3DDD">
        <w:rPr>
          <w:rStyle w:val="Hyperlink"/>
          <w:rFonts w:cs="Arial"/>
          <w:color w:val="auto"/>
          <w:sz w:val="18"/>
          <w:szCs w:val="18"/>
          <w:u w:val="none"/>
        </w:rPr>
        <w:t>E</w:t>
      </w:r>
      <w:r w:rsidR="00BC2ABF" w:rsidRPr="00FA2120">
        <w:rPr>
          <w:rStyle w:val="Hyperlink"/>
          <w:rFonts w:cs="Arial"/>
          <w:color w:val="auto"/>
          <w:sz w:val="18"/>
          <w:szCs w:val="18"/>
          <w:u w:val="none"/>
        </w:rPr>
        <w:t>bene der Landkreise</w:t>
      </w:r>
    </w:p>
    <w:p w14:paraId="50A94133" w14:textId="6D21B8EF" w:rsidR="00BC2ABF" w:rsidRPr="001757C9" w:rsidRDefault="00C359BD">
      <w:pPr>
        <w:pStyle w:val="Listenabsatz"/>
        <w:numPr>
          <w:ilvl w:val="0"/>
          <w:numId w:val="18"/>
        </w:numPr>
        <w:tabs>
          <w:tab w:val="left" w:pos="6096"/>
        </w:tabs>
        <w:rPr>
          <w:rStyle w:val="Hyperlink"/>
          <w:rFonts w:cs="Arial"/>
          <w:bCs/>
          <w:sz w:val="18"/>
          <w:szCs w:val="18"/>
        </w:rPr>
      </w:pPr>
      <w:hyperlink r:id="rId208" w:history="1">
        <w:r w:rsidR="006F55C2" w:rsidRPr="003D33FA">
          <w:rPr>
            <w:rStyle w:val="Hyperlink"/>
            <w:rFonts w:cs="Arial"/>
            <w:sz w:val="18"/>
            <w:szCs w:val="18"/>
          </w:rPr>
          <w:t>http://dcat-ap.de/def/politicalGeocoding/Level/municipality</w:t>
        </w:r>
      </w:hyperlink>
      <w:r w:rsidR="00BC2ABF" w:rsidRPr="00BB7031">
        <w:t xml:space="preserve"> </w:t>
      </w:r>
      <w:r w:rsidR="00141565" w:rsidRPr="00BB7031">
        <w:t>-</w:t>
      </w:r>
      <w:r w:rsidR="00141565" w:rsidRPr="001757C9">
        <w:rPr>
          <w:rStyle w:val="Hyperlink"/>
          <w:rFonts w:cs="Arial"/>
          <w:color w:val="auto"/>
          <w:sz w:val="18"/>
          <w:szCs w:val="18"/>
          <w:u w:val="none"/>
        </w:rPr>
        <w:tab/>
      </w:r>
      <w:r w:rsidR="00BC2ABF" w:rsidRPr="001757C9">
        <w:rPr>
          <w:rStyle w:val="Hyperlink"/>
          <w:rFonts w:cs="Arial"/>
          <w:color w:val="auto"/>
          <w:sz w:val="18"/>
          <w:szCs w:val="18"/>
          <w:u w:val="none"/>
        </w:rPr>
        <w:t>Ebene</w:t>
      </w:r>
      <w:r w:rsidR="00883D3C" w:rsidRPr="001757C9">
        <w:rPr>
          <w:rStyle w:val="Hyperlink"/>
          <w:rFonts w:cs="Arial"/>
          <w:color w:val="auto"/>
          <w:sz w:val="18"/>
          <w:szCs w:val="18"/>
          <w:u w:val="none"/>
        </w:rPr>
        <w:t xml:space="preserve"> der Gemeinden und </w:t>
      </w:r>
      <w:r w:rsidR="00883D3C" w:rsidRPr="001757C9">
        <w:rPr>
          <w:rStyle w:val="Hyperlink"/>
          <w:rFonts w:cs="Arial"/>
          <w:color w:val="auto"/>
          <w:sz w:val="18"/>
          <w:szCs w:val="18"/>
          <w:u w:val="none"/>
        </w:rPr>
        <w:tab/>
        <w:t>Gemeindeverbände</w:t>
      </w:r>
      <w:r w:rsidR="002829D0" w:rsidRPr="001757C9">
        <w:rPr>
          <w:rStyle w:val="Hyperlink"/>
          <w:rFonts w:cs="Arial"/>
          <w:color w:val="auto"/>
          <w:sz w:val="18"/>
          <w:szCs w:val="18"/>
          <w:u w:val="none"/>
        </w:rPr>
        <w:t>.</w:t>
      </w:r>
    </w:p>
    <w:p w14:paraId="5FB4BFB1" w14:textId="7FBF646C" w:rsidR="006648E7" w:rsidRDefault="006648E7" w:rsidP="00905158">
      <w:pPr>
        <w:pStyle w:val="berschrift2"/>
      </w:pPr>
      <w:bookmarkStart w:id="752" w:name="_Ref479822966"/>
      <w:bookmarkStart w:id="753" w:name="_Toc514070674"/>
      <w:r>
        <w:t xml:space="preserve">Liste </w:t>
      </w:r>
      <w:r w:rsidR="00BD7DE1">
        <w:t xml:space="preserve">des </w:t>
      </w:r>
      <w:r w:rsidR="00BD7DE1" w:rsidRPr="00B83505">
        <w:rPr>
          <w:rFonts w:hint="eastAsia"/>
          <w:lang w:eastAsia="de-DE"/>
        </w:rPr>
        <w:t>verwaltungspolitischer Geobezug</w:t>
      </w:r>
      <w:r w:rsidR="00BD7DE1">
        <w:rPr>
          <w:lang w:eastAsia="de-DE"/>
        </w:rPr>
        <w:t>s</w:t>
      </w:r>
      <w:r w:rsidR="00BD7DE1" w:rsidRPr="00B83505">
        <w:rPr>
          <w:rFonts w:hint="eastAsia"/>
          <w:lang w:eastAsia="de-DE"/>
        </w:rPr>
        <w:t xml:space="preserve"> als URI</w:t>
      </w:r>
      <w:r w:rsidR="00BD7DE1" w:rsidDel="00BD7DE1">
        <w:t xml:space="preserve"> </w:t>
      </w:r>
      <w:r>
        <w:t>(</w:t>
      </w:r>
      <w:r w:rsidR="00676900">
        <w:t>dcatde</w:t>
      </w:r>
      <w:r w:rsidR="007065DB">
        <w:t>:</w:t>
      </w:r>
      <w:r w:rsidR="007065DB" w:rsidRPr="007065DB">
        <w:t>politicalGeocoding</w:t>
      </w:r>
      <w:r w:rsidR="007065DB">
        <w:t>URI)</w:t>
      </w:r>
      <w:bookmarkEnd w:id="752"/>
      <w:bookmarkEnd w:id="753"/>
    </w:p>
    <w:p w14:paraId="3016E324" w14:textId="77777777" w:rsidR="00861229" w:rsidRDefault="006648E7" w:rsidP="00205920">
      <w:pPr>
        <w:rPr>
          <w:lang w:eastAsia="de-DE"/>
        </w:rPr>
      </w:pPr>
      <w:r>
        <w:rPr>
          <w:lang w:eastAsia="de-DE"/>
        </w:rPr>
        <w:t xml:space="preserve">Für die Referenzierung </w:t>
      </w:r>
      <w:r w:rsidR="00BD7DE1">
        <w:rPr>
          <w:lang w:eastAsia="de-DE"/>
        </w:rPr>
        <w:t>des verwaltun</w:t>
      </w:r>
      <w:r w:rsidR="006F3AC0">
        <w:rPr>
          <w:lang w:eastAsia="de-DE"/>
        </w:rPr>
        <w:t>g</w:t>
      </w:r>
      <w:r w:rsidR="00BD7DE1">
        <w:rPr>
          <w:lang w:eastAsia="de-DE"/>
        </w:rPr>
        <w:t xml:space="preserve">spolitischen Geobezugs </w:t>
      </w:r>
      <w:r w:rsidR="00861229">
        <w:rPr>
          <w:lang w:eastAsia="de-DE"/>
        </w:rPr>
        <w:t xml:space="preserve">kann </w:t>
      </w:r>
    </w:p>
    <w:p w14:paraId="2BE3E7AF" w14:textId="77777777" w:rsidR="00861229" w:rsidRPr="00861229" w:rsidRDefault="00BD7DE1" w:rsidP="00433E52">
      <w:pPr>
        <w:pStyle w:val="Listenabsatz"/>
        <w:numPr>
          <w:ilvl w:val="0"/>
          <w:numId w:val="21"/>
        </w:numPr>
        <w:rPr>
          <w:rFonts w:cs="Arial"/>
          <w:color w:val="333333"/>
        </w:rPr>
      </w:pPr>
      <w:r>
        <w:rPr>
          <w:lang w:eastAsia="de-DE"/>
        </w:rPr>
        <w:t xml:space="preserve">auf den Regionalschlüssel </w:t>
      </w:r>
    </w:p>
    <w:p w14:paraId="32240476" w14:textId="77777777" w:rsidR="00861229" w:rsidRPr="00861229" w:rsidRDefault="00861229" w:rsidP="00433E52">
      <w:pPr>
        <w:pStyle w:val="Listenabsatz"/>
        <w:numPr>
          <w:ilvl w:val="0"/>
          <w:numId w:val="21"/>
        </w:numPr>
        <w:rPr>
          <w:rFonts w:cs="Arial"/>
          <w:color w:val="333333"/>
        </w:rPr>
      </w:pPr>
      <w:r>
        <w:rPr>
          <w:lang w:eastAsia="de-DE"/>
        </w:rPr>
        <w:t xml:space="preserve">auf den Bundeslandschlüssel oder </w:t>
      </w:r>
    </w:p>
    <w:p w14:paraId="124C97B0" w14:textId="5C883600" w:rsidR="002A6C34" w:rsidRPr="00861229" w:rsidRDefault="00861229" w:rsidP="00433E52">
      <w:pPr>
        <w:pStyle w:val="Listenabsatz"/>
        <w:numPr>
          <w:ilvl w:val="0"/>
          <w:numId w:val="21"/>
        </w:numPr>
        <w:rPr>
          <w:rFonts w:cs="Arial"/>
          <w:color w:val="333333"/>
        </w:rPr>
      </w:pPr>
      <w:r>
        <w:rPr>
          <w:lang w:eastAsia="de-DE"/>
        </w:rPr>
        <w:t xml:space="preserve">auf den Kreisschlüssel </w:t>
      </w:r>
      <w:r w:rsidR="00BD7DE1">
        <w:rPr>
          <w:lang w:eastAsia="de-DE"/>
        </w:rPr>
        <w:t>zurückgegriffen</w:t>
      </w:r>
      <w:r>
        <w:rPr>
          <w:lang w:eastAsia="de-DE"/>
        </w:rPr>
        <w:t xml:space="preserve"> werden</w:t>
      </w:r>
      <w:r w:rsidR="00BD7DE1">
        <w:rPr>
          <w:lang w:eastAsia="de-DE"/>
        </w:rPr>
        <w:t>.</w:t>
      </w:r>
      <w:r w:rsidR="00205920" w:rsidRPr="00861229">
        <w:rPr>
          <w:rFonts w:cs="Arial"/>
          <w:color w:val="333333"/>
        </w:rPr>
        <w:t xml:space="preserve"> </w:t>
      </w:r>
    </w:p>
    <w:p w14:paraId="708C7E81" w14:textId="77777777" w:rsidR="00861229" w:rsidRDefault="00861229" w:rsidP="00BD7DE1"/>
    <w:p w14:paraId="232C3504" w14:textId="05CB1333" w:rsidR="00E87EDA" w:rsidRDefault="00BD7DE1" w:rsidP="00BD7DE1">
      <w:r>
        <w:t>Deckt ein</w:t>
      </w:r>
      <w:r w:rsidR="00BB7031">
        <w:t>e</w:t>
      </w:r>
      <w:r>
        <w:t xml:space="preserve"> </w:t>
      </w:r>
      <w:r w:rsidR="00BB7031">
        <w:t xml:space="preserve">Datenstruktur </w:t>
      </w:r>
      <w:r w:rsidR="00AB577C">
        <w:t>eine Region, eine bestimme k</w:t>
      </w:r>
      <w:r>
        <w:t xml:space="preserve">ommunale Gebietskörperschaft (Gemeinde, Gemeindeverbund) ab, so soll </w:t>
      </w:r>
      <w:r w:rsidR="00E87EDA">
        <w:t>der</w:t>
      </w:r>
      <w:r>
        <w:t xml:space="preserve"> URI</w:t>
      </w:r>
      <w:r w:rsidR="00801391">
        <w:t xml:space="preserve"> </w:t>
      </w:r>
      <w:r>
        <w:t xml:space="preserve">mittels des </w:t>
      </w:r>
      <w:r w:rsidR="006F3AC0">
        <w:t xml:space="preserve">DESTATIS </w:t>
      </w:r>
      <w:r>
        <w:t xml:space="preserve">Regionalschlüssels angegeben werden. </w:t>
      </w:r>
    </w:p>
    <w:p w14:paraId="71645DEC" w14:textId="77777777" w:rsidR="00861229" w:rsidRDefault="00861229" w:rsidP="00BD7DE1"/>
    <w:p w14:paraId="0109D2E8" w14:textId="71FAB231" w:rsidR="00BD7DE1" w:rsidRDefault="00BD7DE1" w:rsidP="00BD7DE1">
      <w:r>
        <w:t>Hierzu wird d</w:t>
      </w:r>
      <w:r w:rsidR="006F3AC0">
        <w:t>er</w:t>
      </w:r>
      <w:r>
        <w:t xml:space="preserve"> URI wie folgt gebildet: </w:t>
      </w:r>
    </w:p>
    <w:p w14:paraId="70ECC3C7" w14:textId="723BDC30" w:rsidR="00BD7DE1" w:rsidRDefault="00BD7DE1" w:rsidP="00433E52">
      <w:pPr>
        <w:pStyle w:val="Listenabsatz"/>
        <w:numPr>
          <w:ilvl w:val="0"/>
          <w:numId w:val="15"/>
        </w:numPr>
      </w:pPr>
      <w:r>
        <w:t>Hera</w:t>
      </w:r>
      <w:r w:rsidR="00F36A24">
        <w:t>ussuchen des Regionalschlüssels:</w:t>
      </w:r>
    </w:p>
    <w:p w14:paraId="16D51266" w14:textId="55D7CDD5" w:rsidR="00F36A24" w:rsidRDefault="009B2EE2" w:rsidP="0061109D">
      <w:pPr>
        <w:ind w:left="720"/>
      </w:pPr>
      <w:r>
        <w:t xml:space="preserve">Eine Auflistung aller </w:t>
      </w:r>
      <w:r w:rsidR="00BD7DE1">
        <w:t xml:space="preserve">Regionalschlüssel kann unter </w:t>
      </w:r>
      <w:hyperlink r:id="rId209" w:history="1">
        <w:r w:rsidR="00CE7D93" w:rsidRPr="003D33FA">
          <w:rPr>
            <w:rStyle w:val="Hyperlink"/>
          </w:rPr>
          <w:t>http://dcat-ap.de/def/politicalGeocoding/regionalKey/</w:t>
        </w:r>
      </w:hyperlink>
      <w:r w:rsidR="00CE7D93">
        <w:t xml:space="preserve"> </w:t>
      </w:r>
      <w:r w:rsidR="00F36A24">
        <w:t xml:space="preserve">bezogen werden. </w:t>
      </w:r>
      <w:r>
        <w:t>Hier ist der Code für die konkrete Gemeinde auszuwählen.</w:t>
      </w:r>
    </w:p>
    <w:p w14:paraId="45F01EB5" w14:textId="77777777" w:rsidR="00BD7DE1" w:rsidRDefault="00BD7DE1" w:rsidP="00BD7DE1">
      <w:pPr>
        <w:ind w:left="720"/>
      </w:pPr>
      <w:r w:rsidRPr="007711F4">
        <w:rPr>
          <w:noProof/>
          <w:lang w:eastAsia="de-DE"/>
        </w:rPr>
        <w:drawing>
          <wp:inline distT="0" distB="0" distL="0" distR="0" wp14:anchorId="3211639B" wp14:editId="22BA0B1A">
            <wp:extent cx="5308600" cy="1503680"/>
            <wp:effectExtent l="0" t="0" r="6350" b="127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0"/>
                    <a:srcRect r="11981"/>
                    <a:stretch/>
                  </pic:blipFill>
                  <pic:spPr bwMode="auto">
                    <a:xfrm>
                      <a:off x="0" y="0"/>
                      <a:ext cx="5308600" cy="1503680"/>
                    </a:xfrm>
                    <a:prstGeom prst="rect">
                      <a:avLst/>
                    </a:prstGeom>
                    <a:ln>
                      <a:noFill/>
                    </a:ln>
                    <a:extLst>
                      <a:ext uri="{53640926-AAD7-44D8-BBD7-CCE9431645EC}">
                        <a14:shadowObscured xmlns:a14="http://schemas.microsoft.com/office/drawing/2010/main"/>
                      </a:ext>
                    </a:extLst>
                  </pic:spPr>
                </pic:pic>
              </a:graphicData>
            </a:graphic>
          </wp:inline>
        </w:drawing>
      </w:r>
    </w:p>
    <w:p w14:paraId="27D6D614" w14:textId="3B001C10" w:rsidR="00BD7DE1" w:rsidRDefault="00BD7DE1" w:rsidP="000E2C68">
      <w:pPr>
        <w:pStyle w:val="Beschriftung"/>
        <w:ind w:left="720"/>
      </w:pPr>
      <w:bookmarkStart w:id="754" w:name="_Ref485716467"/>
      <w:bookmarkStart w:id="755" w:name="_Toc514070646"/>
      <w:r>
        <w:t xml:space="preserve">Abbildung </w:t>
      </w:r>
      <w:r>
        <w:fldChar w:fldCharType="begin"/>
      </w:r>
      <w:r>
        <w:instrText xml:space="preserve"> SEQ Abbildung \* ARABIC </w:instrText>
      </w:r>
      <w:r>
        <w:fldChar w:fldCharType="separate"/>
      </w:r>
      <w:r w:rsidR="002B21E4">
        <w:t>9</w:t>
      </w:r>
      <w:r>
        <w:fldChar w:fldCharType="end"/>
      </w:r>
      <w:bookmarkEnd w:id="754"/>
      <w:r>
        <w:t>: Regionalschlüssel aus dem XRepository</w:t>
      </w:r>
      <w:r w:rsidR="00AE153F">
        <w:t>.de</w:t>
      </w:r>
      <w:bookmarkEnd w:id="755"/>
    </w:p>
    <w:p w14:paraId="5616CB1A" w14:textId="6706B341" w:rsidR="00BD7DE1" w:rsidRDefault="00BD7DE1" w:rsidP="000E2C68">
      <w:pPr>
        <w:pStyle w:val="Listenabsatz"/>
        <w:ind w:left="720"/>
      </w:pPr>
      <w:r>
        <w:t>Beispielhaft ist der Regionalsc</w:t>
      </w:r>
      <w:r w:rsidR="00F36A24">
        <w:t xml:space="preserve">hlüssel der Stadt Halle (Saale) in </w:t>
      </w:r>
      <w:r w:rsidR="00F36A24">
        <w:fldChar w:fldCharType="begin"/>
      </w:r>
      <w:r w:rsidR="00F36A24">
        <w:instrText xml:space="preserve"> REF _Ref485716467 \h </w:instrText>
      </w:r>
      <w:r w:rsidR="00F36A24">
        <w:fldChar w:fldCharType="separate"/>
      </w:r>
      <w:r w:rsidR="002B21E4">
        <w:t xml:space="preserve">Abbildung </w:t>
      </w:r>
      <w:r w:rsidR="002B21E4">
        <w:rPr>
          <w:noProof/>
        </w:rPr>
        <w:t>9</w:t>
      </w:r>
      <w:r w:rsidR="00F36A24">
        <w:fldChar w:fldCharType="end"/>
      </w:r>
      <w:r w:rsidR="00F36A24">
        <w:t xml:space="preserve"> dargestellt:</w:t>
      </w:r>
      <w:r>
        <w:t xml:space="preserve"> 150020000000</w:t>
      </w:r>
    </w:p>
    <w:p w14:paraId="437A8FD1" w14:textId="1788C0D9" w:rsidR="00BD7DE1" w:rsidRDefault="00BD7DE1" w:rsidP="00433E52">
      <w:pPr>
        <w:pStyle w:val="Listenabsatz"/>
        <w:numPr>
          <w:ilvl w:val="0"/>
          <w:numId w:val="15"/>
        </w:numPr>
      </w:pPr>
      <w:r>
        <w:lastRenderedPageBreak/>
        <w:t>Nun wird ein URI benötigt, welche</w:t>
      </w:r>
      <w:r w:rsidR="003F72B9">
        <w:t>r</w:t>
      </w:r>
      <w:r>
        <w:t xml:space="preserve"> den Regionalschlüssel enthält. Hierzu wird der Schlüssel an die </w:t>
      </w:r>
      <w:r w:rsidR="009C7C21">
        <w:t xml:space="preserve">URL </w:t>
      </w:r>
      <w:hyperlink r:id="rId211" w:history="1">
        <w:r w:rsidR="006F55C2" w:rsidRPr="003D33FA">
          <w:rPr>
            <w:rStyle w:val="Hyperlink"/>
          </w:rPr>
          <w:t>http://dcat-ap.de/def/politicalGeocoding/regionalKey/</w:t>
        </w:r>
      </w:hyperlink>
      <w:r w:rsidR="006F55C2">
        <w:t xml:space="preserve"> </w:t>
      </w:r>
      <w:r>
        <w:t xml:space="preserve">angehängt und </w:t>
      </w:r>
      <w:r w:rsidR="009C7C21">
        <w:t xml:space="preserve">so </w:t>
      </w:r>
      <w:r>
        <w:t>für spätere semantische Ausbaustufen</w:t>
      </w:r>
      <w:r>
        <w:rPr>
          <w:rStyle w:val="Funotenzeichen"/>
        </w:rPr>
        <w:footnoteReference w:id="14"/>
      </w:r>
      <w:r>
        <w:t xml:space="preserve"> als URL formuliert</w:t>
      </w:r>
      <w:r w:rsidR="009C7C21">
        <w:t>.</w:t>
      </w:r>
    </w:p>
    <w:p w14:paraId="69AE60AE" w14:textId="367293C0" w:rsidR="00F36A24" w:rsidRDefault="00BD7DE1" w:rsidP="000E2C68">
      <w:pPr>
        <w:pStyle w:val="Listenabsatz"/>
        <w:ind w:left="720"/>
      </w:pPr>
      <w:r>
        <w:t xml:space="preserve">Im Beispielfall </w:t>
      </w:r>
      <w:r w:rsidR="009C7C21">
        <w:t xml:space="preserve">von </w:t>
      </w:r>
      <w:r>
        <w:t>Halle (Saale)</w:t>
      </w:r>
      <w:r w:rsidR="00F36A24">
        <w:t xml:space="preserve"> lautet der volle Eintrag für die </w:t>
      </w:r>
      <w:r w:rsidR="00292FD1">
        <w:t>Eigenschaft</w:t>
      </w:r>
      <w:r w:rsidR="00AE153F">
        <w:t>:</w:t>
      </w:r>
      <w:r w:rsidR="00292FD1">
        <w:t xml:space="preserve"> </w:t>
      </w:r>
      <w:r w:rsidR="00F36A24">
        <w:t>dcatde:politicalGeocodingURI</w:t>
      </w:r>
      <w:r>
        <w:t>:</w:t>
      </w:r>
    </w:p>
    <w:p w14:paraId="7ACAE022" w14:textId="231B21E1" w:rsidR="006F55C2" w:rsidRDefault="00C359BD" w:rsidP="00861229">
      <w:pPr>
        <w:rPr>
          <w:rFonts w:cs="Arial"/>
          <w:color w:val="333333"/>
          <w:sz w:val="21"/>
          <w:szCs w:val="21"/>
        </w:rPr>
      </w:pPr>
      <w:hyperlink r:id="rId212" w:anchor="150020000000" w:history="1">
        <w:r w:rsidR="006F55C2">
          <w:rPr>
            <w:rStyle w:val="Hyperlink"/>
            <w:rFonts w:cs="Arial"/>
            <w:sz w:val="21"/>
            <w:szCs w:val="21"/>
          </w:rPr>
          <w:t>http://dcat-ap.de/def/politicalGeocoding/regionalKey/150020000000</w:t>
        </w:r>
      </w:hyperlink>
    </w:p>
    <w:p w14:paraId="46FAAFC4" w14:textId="77777777" w:rsidR="007C0178" w:rsidRDefault="007C0178" w:rsidP="00861229"/>
    <w:p w14:paraId="588C6626" w14:textId="1A35C47A" w:rsidR="00861229" w:rsidRDefault="00861229" w:rsidP="00861229">
      <w:r>
        <w:t>Deckt ein</w:t>
      </w:r>
      <w:r w:rsidR="00BB7031">
        <w:t>e</w:t>
      </w:r>
      <w:r>
        <w:t xml:space="preserve"> </w:t>
      </w:r>
      <w:r w:rsidR="00BB7031">
        <w:t xml:space="preserve">Datenstruktur </w:t>
      </w:r>
      <w:r>
        <w:t xml:space="preserve">einen Kreis ab, so soll der URI mittels des DESTATIS Kreisschlüssels angegeben werden. </w:t>
      </w:r>
    </w:p>
    <w:p w14:paraId="1D3797B3" w14:textId="77777777" w:rsidR="00861229" w:rsidRDefault="00861229" w:rsidP="00861229">
      <w:r>
        <w:t xml:space="preserve">Hierzu wird der URI wie folgt gebildet: </w:t>
      </w:r>
    </w:p>
    <w:p w14:paraId="78C363F9" w14:textId="77777777" w:rsidR="00861229" w:rsidRDefault="00861229" w:rsidP="00433E52">
      <w:pPr>
        <w:pStyle w:val="Listenabsatz"/>
        <w:numPr>
          <w:ilvl w:val="0"/>
          <w:numId w:val="22"/>
        </w:numPr>
      </w:pPr>
      <w:r>
        <w:t>Heraussuchen des Kreisschlüssels:</w:t>
      </w:r>
    </w:p>
    <w:p w14:paraId="7ADF3F44" w14:textId="5D818AD1" w:rsidR="00861229" w:rsidRDefault="00861229" w:rsidP="0061109D">
      <w:pPr>
        <w:ind w:left="709"/>
      </w:pPr>
      <w:r>
        <w:t xml:space="preserve">Eine Auflistung aller Kreisschlüssel kann unter </w:t>
      </w:r>
      <w:hyperlink r:id="rId213" w:history="1">
        <w:r w:rsidR="003F72B9" w:rsidRPr="000B2200">
          <w:rPr>
            <w:rStyle w:val="Hyperlink"/>
          </w:rPr>
          <w:t>http://www.dcat-ap.de/def/politicalGeocoding/districtKey/</w:t>
        </w:r>
      </w:hyperlink>
      <w:r>
        <w:t xml:space="preserve">  bezogen werden. Hier ist der Code für den konkreten Kreis auszuwählen.</w:t>
      </w:r>
    </w:p>
    <w:p w14:paraId="618AFEA0" w14:textId="6D42BB8B" w:rsidR="00861229" w:rsidRDefault="00861229" w:rsidP="00861229">
      <w:pPr>
        <w:ind w:left="720"/>
        <w:rPr>
          <w:noProof/>
          <w:lang w:eastAsia="de-DE"/>
        </w:rPr>
      </w:pPr>
      <w:r w:rsidRPr="00861229">
        <w:rPr>
          <w:noProof/>
          <w:lang w:eastAsia="de-DE"/>
        </w:rPr>
        <w:drawing>
          <wp:inline distT="0" distB="0" distL="0" distR="0" wp14:anchorId="277D90F2" wp14:editId="087DB099">
            <wp:extent cx="5676900" cy="895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4"/>
                    <a:srcRect r="5875"/>
                    <a:stretch/>
                  </pic:blipFill>
                  <pic:spPr bwMode="auto">
                    <a:xfrm>
                      <a:off x="0" y="0"/>
                      <a:ext cx="5676900" cy="895350"/>
                    </a:xfrm>
                    <a:prstGeom prst="rect">
                      <a:avLst/>
                    </a:prstGeom>
                    <a:ln>
                      <a:noFill/>
                    </a:ln>
                    <a:extLst>
                      <a:ext uri="{53640926-AAD7-44D8-BBD7-CCE9431645EC}">
                        <a14:shadowObscured xmlns:a14="http://schemas.microsoft.com/office/drawing/2010/main"/>
                      </a:ext>
                    </a:extLst>
                  </pic:spPr>
                </pic:pic>
              </a:graphicData>
            </a:graphic>
          </wp:inline>
        </w:drawing>
      </w:r>
    </w:p>
    <w:p w14:paraId="2C5721C2" w14:textId="6045D5EF" w:rsidR="00861229" w:rsidRDefault="00861229" w:rsidP="00861229">
      <w:pPr>
        <w:pStyle w:val="Beschriftung"/>
        <w:ind w:left="720"/>
      </w:pPr>
      <w:bookmarkStart w:id="756" w:name="_Ref511395810"/>
      <w:bookmarkStart w:id="757" w:name="_Toc514070647"/>
      <w:r>
        <w:t xml:space="preserve">Abbildung </w:t>
      </w:r>
      <w:r>
        <w:fldChar w:fldCharType="begin"/>
      </w:r>
      <w:r>
        <w:instrText xml:space="preserve"> SEQ Abbildung \* ARABIC </w:instrText>
      </w:r>
      <w:r>
        <w:fldChar w:fldCharType="separate"/>
      </w:r>
      <w:r w:rsidR="002B21E4">
        <w:t>10</w:t>
      </w:r>
      <w:r>
        <w:fldChar w:fldCharType="end"/>
      </w:r>
      <w:bookmarkEnd w:id="756"/>
      <w:r>
        <w:t xml:space="preserve">: Kreisschlüssel </w:t>
      </w:r>
      <w:r w:rsidR="00FF239C">
        <w:t xml:space="preserve">aus </w:t>
      </w:r>
      <w:r>
        <w:t>dem XRepository</w:t>
      </w:r>
      <w:r w:rsidR="00AE153F">
        <w:t>.de</w:t>
      </w:r>
      <w:bookmarkEnd w:id="757"/>
    </w:p>
    <w:p w14:paraId="25B6DCF4" w14:textId="7C134DE7" w:rsidR="00861229" w:rsidRDefault="00861229" w:rsidP="00861229">
      <w:pPr>
        <w:pStyle w:val="Listenabsatz"/>
        <w:ind w:left="720"/>
      </w:pPr>
      <w:r>
        <w:t>Beispielhaft ist der Kreisschlüssel des Main-Tauber</w:t>
      </w:r>
      <w:r w:rsidR="00AE153F">
        <w:t>-</w:t>
      </w:r>
      <w:r>
        <w:t>Kreise</w:t>
      </w:r>
      <w:r w:rsidR="00AE153F">
        <w:t>s</w:t>
      </w:r>
      <w:r>
        <w:t xml:space="preserve"> in </w:t>
      </w:r>
      <w:r>
        <w:fldChar w:fldCharType="begin"/>
      </w:r>
      <w:r>
        <w:instrText xml:space="preserve"> REF _Ref511395810 \h </w:instrText>
      </w:r>
      <w:r>
        <w:fldChar w:fldCharType="separate"/>
      </w:r>
      <w:r w:rsidR="002B21E4">
        <w:t xml:space="preserve">Abbildung </w:t>
      </w:r>
      <w:r w:rsidR="002B21E4">
        <w:rPr>
          <w:noProof/>
        </w:rPr>
        <w:t>10</w:t>
      </w:r>
      <w:r>
        <w:fldChar w:fldCharType="end"/>
      </w:r>
      <w:r>
        <w:t xml:space="preserve"> dargestellt: 08128</w:t>
      </w:r>
    </w:p>
    <w:p w14:paraId="73474F6F" w14:textId="59672848" w:rsidR="00861229" w:rsidRDefault="00861229" w:rsidP="00433E52">
      <w:pPr>
        <w:pStyle w:val="Listenabsatz"/>
        <w:numPr>
          <w:ilvl w:val="0"/>
          <w:numId w:val="22"/>
        </w:numPr>
      </w:pPr>
      <w:r>
        <w:t>Nun wird ein URI benötigt, welche</w:t>
      </w:r>
      <w:r w:rsidR="003D1455">
        <w:t>r</w:t>
      </w:r>
      <w:r>
        <w:t xml:space="preserve"> den Kreisschlüssel enthält. Hierzu wird analog zum Vorgehen für den </w:t>
      </w:r>
      <w:r w:rsidRPr="00AE153F">
        <w:rPr>
          <w:rFonts w:ascii="Courier New" w:hAnsi="Courier New" w:cs="Courier New"/>
        </w:rPr>
        <w:t>regionalKey</w:t>
      </w:r>
      <w:r>
        <w:t xml:space="preserve"> der Kreisschlüssel an den URL </w:t>
      </w:r>
      <w:r w:rsidR="006F55C2">
        <w:br/>
      </w:r>
      <w:hyperlink r:id="rId215" w:history="1">
        <w:r w:rsidR="006F55C2" w:rsidRPr="003D33FA">
          <w:rPr>
            <w:rStyle w:val="Hyperlink"/>
          </w:rPr>
          <w:t>http://dcat-ap.de/def/politicalGeocoding/districtKey/</w:t>
        </w:r>
      </w:hyperlink>
      <w:r>
        <w:t xml:space="preserve"> </w:t>
      </w:r>
      <w:r>
        <w:rPr>
          <w:sz w:val="18"/>
        </w:rPr>
        <w:t xml:space="preserve"> </w:t>
      </w:r>
      <w:r>
        <w:t xml:space="preserve">angehängt und so </w:t>
      </w:r>
      <w:r w:rsidR="00F51C02">
        <w:t xml:space="preserve">ebenfalls </w:t>
      </w:r>
      <w:r>
        <w:t>für spätere semantische Ausbaustufen als URL formuliert.</w:t>
      </w:r>
    </w:p>
    <w:p w14:paraId="11BF4A84" w14:textId="2FDC3088" w:rsidR="00861229" w:rsidRDefault="00F51C02" w:rsidP="00861229">
      <w:pPr>
        <w:pStyle w:val="Listenabsatz"/>
        <w:ind w:left="720"/>
      </w:pPr>
      <w:r>
        <w:t>Im Beispielfall vom Main-Tauber-</w:t>
      </w:r>
      <w:r w:rsidR="00861229">
        <w:t>Kreis lautet der vol</w:t>
      </w:r>
      <w:r w:rsidR="00AE153F">
        <w:t xml:space="preserve">le Eintrag für die Eigenschaft: </w:t>
      </w:r>
      <w:r w:rsidR="00861229">
        <w:t>dcatde:politicalGeocodingURI:</w:t>
      </w:r>
    </w:p>
    <w:p w14:paraId="729A60B9" w14:textId="3D4B0763" w:rsidR="00861229" w:rsidRPr="0061109D" w:rsidRDefault="00C359BD" w:rsidP="00861229">
      <w:pPr>
        <w:pStyle w:val="Listenabsatz"/>
        <w:ind w:left="720"/>
      </w:pPr>
      <w:hyperlink r:id="rId216" w:history="1">
        <w:r w:rsidR="00861229" w:rsidRPr="0061109D">
          <w:rPr>
            <w:rStyle w:val="Hyperlink"/>
          </w:rPr>
          <w:t>http://dcat-ap.de/def/politicalGeocoding/districtKey/08128</w:t>
        </w:r>
      </w:hyperlink>
      <w:r w:rsidR="00861229" w:rsidRPr="0061109D">
        <w:t xml:space="preserve">  </w:t>
      </w:r>
    </w:p>
    <w:p w14:paraId="2FC83D86" w14:textId="77777777" w:rsidR="00861229" w:rsidRDefault="00861229">
      <w:pPr>
        <w:rPr>
          <w:rFonts w:cs="Arial"/>
          <w:color w:val="333333"/>
        </w:rPr>
      </w:pPr>
    </w:p>
    <w:p w14:paraId="040D5A94" w14:textId="77777777" w:rsidR="007C0178" w:rsidRDefault="007C0178">
      <w:pPr>
        <w:rPr>
          <w:rFonts w:cs="Arial"/>
        </w:rPr>
      </w:pPr>
      <w:r>
        <w:rPr>
          <w:rFonts w:cs="Arial"/>
        </w:rPr>
        <w:br w:type="page"/>
      </w:r>
    </w:p>
    <w:p w14:paraId="072D0B6D" w14:textId="58EC8093" w:rsidR="00861229" w:rsidRPr="00FF239C" w:rsidRDefault="009C7C21">
      <w:pPr>
        <w:rPr>
          <w:rFonts w:cs="Arial"/>
        </w:rPr>
      </w:pPr>
      <w:r w:rsidRPr="0061109D">
        <w:rPr>
          <w:rFonts w:cs="Arial"/>
        </w:rPr>
        <w:lastRenderedPageBreak/>
        <w:t xml:space="preserve">Für die Bundesländer </w:t>
      </w:r>
      <w:r w:rsidR="006F3346">
        <w:rPr>
          <w:rFonts w:cs="Arial"/>
        </w:rPr>
        <w:t>wird die Liste der Bundesländer nach dem Gemeindeverzeichnis des Stat</w:t>
      </w:r>
      <w:r w:rsidR="00FF239C">
        <w:rPr>
          <w:rFonts w:cs="Arial"/>
        </w:rPr>
        <w:t>istischen Bundesamtes verwendet:</w:t>
      </w:r>
    </w:p>
    <w:tbl>
      <w:tblPr>
        <w:tblStyle w:val="Standardtabelle"/>
        <w:tblpPr w:leftFromText="141" w:rightFromText="141" w:vertAnchor="text" w:tblpY="1"/>
        <w:tblW w:w="5242" w:type="pct"/>
        <w:tblInd w:w="0" w:type="dxa"/>
        <w:tblLayout w:type="fixed"/>
        <w:tblLook w:val="04A0" w:firstRow="1" w:lastRow="0" w:firstColumn="1" w:lastColumn="0" w:noHBand="0" w:noVBand="1"/>
      </w:tblPr>
      <w:tblGrid>
        <w:gridCol w:w="1916"/>
        <w:gridCol w:w="3183"/>
        <w:gridCol w:w="4848"/>
      </w:tblGrid>
      <w:tr w:rsidR="001F530B" w:rsidRPr="00CE7D93" w14:paraId="4DA49F8D" w14:textId="2D8C348C" w:rsidTr="00CE7D93">
        <w:trPr>
          <w:cnfStyle w:val="100000000000" w:firstRow="1" w:lastRow="0" w:firstColumn="0" w:lastColumn="0" w:oddVBand="0" w:evenVBand="0" w:oddHBand="0" w:evenHBand="0"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4A444A0" w14:textId="77777777" w:rsidR="00917F63" w:rsidRPr="00CE7D93" w:rsidRDefault="00917F63" w:rsidP="00917F63">
            <w:r w:rsidRPr="00CE7D93">
              <w:t>Bundesland Name</w:t>
            </w:r>
          </w:p>
        </w:tc>
        <w:tc>
          <w:tcPr>
            <w:tcW w:w="1600" w:type="pct"/>
            <w:tcBorders>
              <w:right w:val="single" w:sz="4" w:space="0" w:color="auto"/>
            </w:tcBorders>
          </w:tcPr>
          <w:p w14:paraId="33BBFB4E" w14:textId="13A0FB49" w:rsidR="00BD7DE1" w:rsidRPr="00CE7D93" w:rsidRDefault="00BD7DE1" w:rsidP="00917F63">
            <w:pPr>
              <w:cnfStyle w:val="100000000000" w:firstRow="1" w:lastRow="0" w:firstColumn="0" w:lastColumn="0" w:oddVBand="0" w:evenVBand="0" w:oddHBand="0" w:evenHBand="0" w:firstRowFirstColumn="0" w:firstRowLastColumn="0" w:lastRowFirstColumn="0" w:lastRowLastColumn="0"/>
            </w:pPr>
          </w:p>
        </w:tc>
        <w:tc>
          <w:tcPr>
            <w:tcW w:w="2438" w:type="pct"/>
            <w:tcBorders>
              <w:left w:val="single" w:sz="4" w:space="0" w:color="auto"/>
            </w:tcBorders>
          </w:tcPr>
          <w:p w14:paraId="76C8A391" w14:textId="506E0513" w:rsidR="00917F63" w:rsidRPr="00CE7D93" w:rsidRDefault="00370129" w:rsidP="00917F63">
            <w:pPr>
              <w:cnfStyle w:val="100000000000" w:firstRow="1" w:lastRow="0" w:firstColumn="0" w:lastColumn="0" w:oddVBand="0" w:evenVBand="0" w:oddHBand="0" w:evenHBand="0" w:firstRowFirstColumn="0" w:firstRowLastColumn="0" w:lastRowFirstColumn="0" w:lastRowLastColumn="0"/>
              <w:rPr>
                <w:b w:val="0"/>
                <w:bCs w:val="0"/>
              </w:rPr>
            </w:pPr>
            <w:r w:rsidRPr="00CE7D93">
              <w:t>Alternative für dct:spatial</w:t>
            </w:r>
          </w:p>
        </w:tc>
      </w:tr>
      <w:tr w:rsidR="001F530B" w:rsidRPr="00CE7D93" w14:paraId="6390DF3D" w14:textId="78D6B32D"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061B39A" w14:textId="77777777" w:rsidR="00917F63" w:rsidRPr="00CE7D93" w:rsidRDefault="00917F63" w:rsidP="00917F63">
            <w:pPr>
              <w:rPr>
                <w:rFonts w:eastAsia="Times New Roman"/>
                <w:color w:val="000000"/>
                <w:sz w:val="16"/>
              </w:rPr>
            </w:pPr>
            <w:r w:rsidRPr="00CE7D93">
              <w:rPr>
                <w:rFonts w:eastAsia="Times New Roman"/>
                <w:color w:val="000000"/>
                <w:sz w:val="16"/>
              </w:rPr>
              <w:t>Baden-Württemberg</w:t>
            </w:r>
          </w:p>
        </w:tc>
        <w:tc>
          <w:tcPr>
            <w:tcW w:w="1600" w:type="pct"/>
            <w:tcBorders>
              <w:right w:val="single" w:sz="4" w:space="0" w:color="auto"/>
            </w:tcBorders>
          </w:tcPr>
          <w:p w14:paraId="5F33DC22" w14:textId="4B112D02"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17" w:history="1">
              <w:r w:rsidR="00F36A24" w:rsidRPr="00CE7D93">
                <w:rPr>
                  <w:rStyle w:val="Hyperlink"/>
                  <w:sz w:val="16"/>
                </w:rPr>
                <w:t>http://dcat-ap.de/def/politicalGeocoding/stateKey/08</w:t>
              </w:r>
            </w:hyperlink>
          </w:p>
        </w:tc>
        <w:tc>
          <w:tcPr>
            <w:tcW w:w="2438" w:type="pct"/>
            <w:tcBorders>
              <w:left w:val="single" w:sz="4" w:space="0" w:color="auto"/>
            </w:tcBorders>
          </w:tcPr>
          <w:p w14:paraId="5FA4B60A" w14:textId="18DCA471"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18" w:history="1">
              <w:r w:rsidR="00CE7D93" w:rsidRPr="003D33FA">
                <w:rPr>
                  <w:rStyle w:val="Hyperlink"/>
                  <w:sz w:val="16"/>
                </w:rPr>
                <w:t>http://www.geonames.org/2953481/baden-wuerttemberg-region.html</w:t>
              </w:r>
            </w:hyperlink>
            <w:r w:rsidR="00CE7D93">
              <w:rPr>
                <w:sz w:val="16"/>
              </w:rPr>
              <w:t xml:space="preserve"> </w:t>
            </w:r>
          </w:p>
        </w:tc>
      </w:tr>
      <w:tr w:rsidR="001F530B" w:rsidRPr="00CE7D93" w14:paraId="066B32DF" w14:textId="72204AE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3A05F8D1" w14:textId="0CD2CBED" w:rsidR="00917F63" w:rsidRPr="00CE7D93" w:rsidRDefault="00917F63" w:rsidP="0061109D">
            <w:pPr>
              <w:rPr>
                <w:rFonts w:eastAsia="Times New Roman"/>
                <w:color w:val="000000"/>
                <w:sz w:val="16"/>
              </w:rPr>
            </w:pPr>
            <w:r w:rsidRPr="00CE7D93">
              <w:rPr>
                <w:rFonts w:eastAsia="Times New Roman"/>
                <w:color w:val="000000"/>
                <w:sz w:val="16"/>
              </w:rPr>
              <w:t>Bayern</w:t>
            </w:r>
          </w:p>
        </w:tc>
        <w:tc>
          <w:tcPr>
            <w:tcW w:w="1600" w:type="pct"/>
            <w:tcBorders>
              <w:right w:val="single" w:sz="4" w:space="0" w:color="auto"/>
            </w:tcBorders>
          </w:tcPr>
          <w:p w14:paraId="12273D66" w14:textId="0CB70A8A"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sz w:val="16"/>
              </w:rPr>
            </w:pPr>
            <w:hyperlink r:id="rId219" w:anchor="09" w:history="1">
              <w:r w:rsidR="00F36A24" w:rsidRPr="00CE7D93">
                <w:rPr>
                  <w:rStyle w:val="Hyperlink"/>
                  <w:sz w:val="16"/>
                </w:rPr>
                <w:t>http://dcat-ap.de/def/politicalGeocoding/stateKey/09</w:t>
              </w:r>
            </w:hyperlink>
          </w:p>
        </w:tc>
        <w:tc>
          <w:tcPr>
            <w:tcW w:w="2438" w:type="pct"/>
            <w:tcBorders>
              <w:left w:val="single" w:sz="4" w:space="0" w:color="auto"/>
            </w:tcBorders>
          </w:tcPr>
          <w:p w14:paraId="5BE6830B" w14:textId="4F1329C4"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20" w:history="1">
              <w:r w:rsidR="00CE7D93" w:rsidRPr="003D33FA">
                <w:rPr>
                  <w:rStyle w:val="Hyperlink"/>
                  <w:sz w:val="16"/>
                </w:rPr>
                <w:t>http://www.geonames.org/2951839/bavaria.html</w:t>
              </w:r>
            </w:hyperlink>
            <w:r w:rsidR="00CE7D93">
              <w:rPr>
                <w:sz w:val="16"/>
              </w:rPr>
              <w:t xml:space="preserve"> </w:t>
            </w:r>
          </w:p>
        </w:tc>
      </w:tr>
      <w:tr w:rsidR="001F530B" w:rsidRPr="00CE7D93" w14:paraId="4ABD6A69" w14:textId="337D870E"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50180D31" w14:textId="77777777" w:rsidR="001F530B" w:rsidRPr="00CE7D93" w:rsidRDefault="001F530B" w:rsidP="00917F63">
            <w:pPr>
              <w:rPr>
                <w:rFonts w:eastAsia="Times New Roman"/>
                <w:color w:val="000000"/>
                <w:sz w:val="16"/>
              </w:rPr>
            </w:pPr>
            <w:r w:rsidRPr="00CE7D93">
              <w:rPr>
                <w:rFonts w:eastAsia="Times New Roman"/>
                <w:color w:val="000000"/>
                <w:sz w:val="16"/>
              </w:rPr>
              <w:t>Berlin</w:t>
            </w:r>
          </w:p>
        </w:tc>
        <w:tc>
          <w:tcPr>
            <w:tcW w:w="1600" w:type="pct"/>
            <w:tcBorders>
              <w:right w:val="single" w:sz="4" w:space="0" w:color="auto"/>
            </w:tcBorders>
          </w:tcPr>
          <w:p w14:paraId="45BEFB59" w14:textId="0E174F89" w:rsidR="001F530B"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21" w:anchor="11" w:history="1">
              <w:r w:rsidR="00F36A24" w:rsidRPr="00CE7D93">
                <w:rPr>
                  <w:rStyle w:val="Hyperlink"/>
                  <w:sz w:val="16"/>
                </w:rPr>
                <w:t>http://dcat-ap.de/def/politicalGeocoding/stateKey/11</w:t>
              </w:r>
            </w:hyperlink>
          </w:p>
        </w:tc>
        <w:tc>
          <w:tcPr>
            <w:tcW w:w="2438" w:type="pct"/>
            <w:tcBorders>
              <w:left w:val="single" w:sz="4" w:space="0" w:color="auto"/>
            </w:tcBorders>
          </w:tcPr>
          <w:p w14:paraId="71B3014B" w14:textId="400B2B28" w:rsidR="001F530B" w:rsidRPr="00CE7D93" w:rsidRDefault="00C359BD" w:rsidP="009943E6">
            <w:pPr>
              <w:cnfStyle w:val="000000000000" w:firstRow="0" w:lastRow="0" w:firstColumn="0" w:lastColumn="0" w:oddVBand="0" w:evenVBand="0" w:oddHBand="0" w:evenHBand="0" w:firstRowFirstColumn="0" w:firstRowLastColumn="0" w:lastRowFirstColumn="0" w:lastRowLastColumn="0"/>
              <w:rPr>
                <w:sz w:val="16"/>
              </w:rPr>
            </w:pPr>
            <w:hyperlink r:id="rId222" w:history="1">
              <w:r w:rsidR="00CE7D93" w:rsidRPr="003D33FA">
                <w:rPr>
                  <w:rStyle w:val="Hyperlink"/>
                  <w:sz w:val="16"/>
                </w:rPr>
                <w:t>http://www.geonames.org/2950157/land-berlin.html</w:t>
              </w:r>
            </w:hyperlink>
            <w:r w:rsidR="00CE7D93">
              <w:rPr>
                <w:sz w:val="16"/>
              </w:rPr>
              <w:t xml:space="preserve"> </w:t>
            </w:r>
          </w:p>
        </w:tc>
      </w:tr>
      <w:tr w:rsidR="001F530B" w:rsidRPr="00CE7D93" w14:paraId="53F7E6F8" w14:textId="022D924D"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4EDDCE05" w14:textId="77777777" w:rsidR="001F530B" w:rsidRPr="00CE7D93" w:rsidRDefault="001F530B" w:rsidP="00917F63">
            <w:pPr>
              <w:rPr>
                <w:rFonts w:eastAsia="Times New Roman"/>
                <w:color w:val="000000"/>
                <w:sz w:val="16"/>
              </w:rPr>
            </w:pPr>
            <w:r w:rsidRPr="00CE7D93">
              <w:rPr>
                <w:rFonts w:eastAsia="Times New Roman"/>
                <w:color w:val="000000"/>
                <w:sz w:val="16"/>
              </w:rPr>
              <w:t>Brandenburg</w:t>
            </w:r>
          </w:p>
        </w:tc>
        <w:tc>
          <w:tcPr>
            <w:tcW w:w="1600" w:type="pct"/>
            <w:tcBorders>
              <w:right w:val="single" w:sz="4" w:space="0" w:color="auto"/>
            </w:tcBorders>
          </w:tcPr>
          <w:p w14:paraId="2E3575E0" w14:textId="6BBD91B0" w:rsidR="001F530B" w:rsidRPr="00CE7D93" w:rsidRDefault="00C359BD" w:rsidP="00F36A24">
            <w:pPr>
              <w:cnfStyle w:val="000000010000" w:firstRow="0" w:lastRow="0" w:firstColumn="0" w:lastColumn="0" w:oddVBand="0" w:evenVBand="0" w:oddHBand="0" w:evenHBand="1" w:firstRowFirstColumn="0" w:firstRowLastColumn="0" w:lastRowFirstColumn="0" w:lastRowLastColumn="0"/>
              <w:rPr>
                <w:rFonts w:cs="Arial"/>
                <w:color w:val="666666"/>
                <w:sz w:val="16"/>
              </w:rPr>
            </w:pPr>
            <w:hyperlink r:id="rId223" w:history="1">
              <w:r w:rsidR="007A5619" w:rsidRPr="00CE7D93">
                <w:rPr>
                  <w:rStyle w:val="Hyperlink"/>
                  <w:sz w:val="16"/>
                </w:rPr>
                <w:t>http://dcat-ap.de/def/politicalGeocoding/stateKey/12</w:t>
              </w:r>
            </w:hyperlink>
            <w:r w:rsidR="007A5619" w:rsidRPr="00CE7D93">
              <w:rPr>
                <w:sz w:val="16"/>
              </w:rPr>
              <w:t xml:space="preserve"> </w:t>
            </w:r>
          </w:p>
        </w:tc>
        <w:tc>
          <w:tcPr>
            <w:tcW w:w="2438" w:type="pct"/>
            <w:tcBorders>
              <w:left w:val="single" w:sz="4" w:space="0" w:color="auto"/>
            </w:tcBorders>
          </w:tcPr>
          <w:p w14:paraId="295252FD" w14:textId="4E94DAA4" w:rsidR="001F530B"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24" w:history="1">
              <w:r w:rsidR="00CE7D93" w:rsidRPr="003D33FA">
                <w:rPr>
                  <w:rStyle w:val="Hyperlink"/>
                  <w:sz w:val="16"/>
                </w:rPr>
                <w:t>http://www.geonames.org/2945356/brandenburg.html</w:t>
              </w:r>
            </w:hyperlink>
            <w:r w:rsidR="00CE7D93">
              <w:rPr>
                <w:sz w:val="16"/>
              </w:rPr>
              <w:t xml:space="preserve"> </w:t>
            </w:r>
          </w:p>
        </w:tc>
      </w:tr>
      <w:tr w:rsidR="001F530B" w:rsidRPr="00CE7D93" w14:paraId="682B64EB" w14:textId="5032FC4F"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75A9AAB5" w14:textId="0EFD5F2A" w:rsidR="00917F63" w:rsidRPr="00CE7D93" w:rsidRDefault="00917F63" w:rsidP="0061109D">
            <w:pPr>
              <w:rPr>
                <w:rFonts w:eastAsia="Times New Roman"/>
                <w:color w:val="000000"/>
                <w:sz w:val="16"/>
              </w:rPr>
            </w:pPr>
            <w:r w:rsidRPr="00CE7D93">
              <w:rPr>
                <w:rFonts w:eastAsia="Times New Roman"/>
                <w:color w:val="000000"/>
                <w:sz w:val="16"/>
              </w:rPr>
              <w:t>Bremen</w:t>
            </w:r>
          </w:p>
        </w:tc>
        <w:tc>
          <w:tcPr>
            <w:tcW w:w="1600" w:type="pct"/>
            <w:tcBorders>
              <w:right w:val="single" w:sz="4" w:space="0" w:color="auto"/>
            </w:tcBorders>
          </w:tcPr>
          <w:p w14:paraId="0906E27C" w14:textId="7A23DE74"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rFonts w:cs="Arial"/>
                <w:color w:val="666666"/>
                <w:sz w:val="16"/>
              </w:rPr>
            </w:pPr>
            <w:hyperlink r:id="rId225" w:anchor="04" w:history="1">
              <w:r w:rsidR="00F36A24" w:rsidRPr="00CE7D93">
                <w:rPr>
                  <w:rStyle w:val="Hyperlink"/>
                  <w:sz w:val="16"/>
                </w:rPr>
                <w:t>http://dcat-ap.de/def/politicalGeocoding/stateKey/04</w:t>
              </w:r>
            </w:hyperlink>
          </w:p>
        </w:tc>
        <w:tc>
          <w:tcPr>
            <w:tcW w:w="2438" w:type="pct"/>
            <w:tcBorders>
              <w:left w:val="single" w:sz="4" w:space="0" w:color="auto"/>
            </w:tcBorders>
          </w:tcPr>
          <w:p w14:paraId="4F06508B" w14:textId="6683E688"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26" w:history="1">
              <w:r w:rsidR="00CE7D93" w:rsidRPr="003D33FA">
                <w:rPr>
                  <w:rStyle w:val="Hyperlink"/>
                  <w:sz w:val="16"/>
                </w:rPr>
                <w:t>http://www.geonames.org/2944387/bremen.html</w:t>
              </w:r>
            </w:hyperlink>
            <w:r w:rsidR="00CE7D93">
              <w:rPr>
                <w:sz w:val="16"/>
              </w:rPr>
              <w:t xml:space="preserve"> </w:t>
            </w:r>
          </w:p>
        </w:tc>
      </w:tr>
      <w:tr w:rsidR="001F530B" w:rsidRPr="00CE7D93" w14:paraId="183E93E8" w14:textId="4D0B20C8"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10691297" w14:textId="14CBF6E8" w:rsidR="00917F63" w:rsidRPr="00CE7D93" w:rsidRDefault="00917F63" w:rsidP="0061109D">
            <w:pPr>
              <w:rPr>
                <w:rFonts w:eastAsia="Times New Roman"/>
                <w:color w:val="000000"/>
                <w:sz w:val="16"/>
              </w:rPr>
            </w:pPr>
            <w:r w:rsidRPr="00CE7D93">
              <w:rPr>
                <w:rFonts w:eastAsia="Times New Roman"/>
                <w:color w:val="000000"/>
                <w:sz w:val="16"/>
              </w:rPr>
              <w:t>Hamburg</w:t>
            </w:r>
          </w:p>
        </w:tc>
        <w:tc>
          <w:tcPr>
            <w:tcW w:w="1600" w:type="pct"/>
            <w:tcBorders>
              <w:right w:val="single" w:sz="4" w:space="0" w:color="auto"/>
            </w:tcBorders>
          </w:tcPr>
          <w:p w14:paraId="29FADEB5" w14:textId="25460ABA"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rFonts w:cs="Arial"/>
                <w:color w:val="666666"/>
                <w:sz w:val="16"/>
              </w:rPr>
            </w:pPr>
            <w:hyperlink r:id="rId227" w:anchor="02" w:history="1">
              <w:r w:rsidR="00F36A24" w:rsidRPr="00CE7D93">
                <w:rPr>
                  <w:rStyle w:val="Hyperlink"/>
                  <w:sz w:val="16"/>
                </w:rPr>
                <w:t>http://dcat-ap.de/def/politicalGeocoding/stateKey/02</w:t>
              </w:r>
            </w:hyperlink>
          </w:p>
        </w:tc>
        <w:tc>
          <w:tcPr>
            <w:tcW w:w="2438" w:type="pct"/>
            <w:tcBorders>
              <w:left w:val="single" w:sz="4" w:space="0" w:color="auto"/>
            </w:tcBorders>
          </w:tcPr>
          <w:p w14:paraId="3EF57AF6" w14:textId="62E831B3"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28" w:history="1">
              <w:r w:rsidR="00CE7D93" w:rsidRPr="003D33FA">
                <w:rPr>
                  <w:rStyle w:val="Hyperlink"/>
                  <w:sz w:val="16"/>
                </w:rPr>
                <w:t>http://www.geonames.org/2911297/free-and-hanseatic-city-of-hamburg.html</w:t>
              </w:r>
            </w:hyperlink>
            <w:r w:rsidR="00CE7D93">
              <w:rPr>
                <w:sz w:val="16"/>
              </w:rPr>
              <w:t xml:space="preserve"> </w:t>
            </w:r>
          </w:p>
        </w:tc>
      </w:tr>
      <w:tr w:rsidR="001F530B" w:rsidRPr="00CE7D93" w14:paraId="12A7843B" w14:textId="6D21C101"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72528C45" w14:textId="77777777" w:rsidR="00917F63" w:rsidRPr="00CE7D93" w:rsidRDefault="00917F63" w:rsidP="00917F63">
            <w:pPr>
              <w:rPr>
                <w:rFonts w:eastAsia="Times New Roman"/>
                <w:color w:val="000000"/>
                <w:sz w:val="16"/>
              </w:rPr>
            </w:pPr>
            <w:r w:rsidRPr="00CE7D93">
              <w:rPr>
                <w:rFonts w:eastAsia="Times New Roman"/>
                <w:color w:val="000000"/>
                <w:sz w:val="16"/>
              </w:rPr>
              <w:t>Hessen</w:t>
            </w:r>
          </w:p>
        </w:tc>
        <w:tc>
          <w:tcPr>
            <w:tcW w:w="1600" w:type="pct"/>
            <w:tcBorders>
              <w:right w:val="single" w:sz="4" w:space="0" w:color="auto"/>
            </w:tcBorders>
          </w:tcPr>
          <w:p w14:paraId="63DC39EF" w14:textId="57C973DE"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29" w:anchor="06" w:history="1">
              <w:r w:rsidR="00F36A24" w:rsidRPr="00CE7D93">
                <w:rPr>
                  <w:rStyle w:val="Hyperlink"/>
                  <w:sz w:val="16"/>
                </w:rPr>
                <w:t>http://dcat-ap.de/def/politicalGeocoding/stateKey/06</w:t>
              </w:r>
            </w:hyperlink>
          </w:p>
        </w:tc>
        <w:tc>
          <w:tcPr>
            <w:tcW w:w="2438" w:type="pct"/>
            <w:tcBorders>
              <w:left w:val="single" w:sz="4" w:space="0" w:color="auto"/>
            </w:tcBorders>
          </w:tcPr>
          <w:p w14:paraId="42F6381A" w14:textId="4BA8E8BD"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30" w:history="1">
              <w:r w:rsidR="00CE7D93" w:rsidRPr="003D33FA">
                <w:rPr>
                  <w:rStyle w:val="Hyperlink"/>
                  <w:sz w:val="16"/>
                </w:rPr>
                <w:t>http://www.geonames.org/2905330/hessen.html</w:t>
              </w:r>
            </w:hyperlink>
            <w:r w:rsidR="00CE7D93">
              <w:rPr>
                <w:sz w:val="16"/>
              </w:rPr>
              <w:t xml:space="preserve"> </w:t>
            </w:r>
          </w:p>
        </w:tc>
      </w:tr>
      <w:tr w:rsidR="001F530B" w:rsidRPr="00CE7D93" w14:paraId="0F515A8F" w14:textId="2D67018F"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74EF05FE" w14:textId="77777777" w:rsidR="00917F63" w:rsidRPr="00CE7D93" w:rsidRDefault="00917F63" w:rsidP="00917F63">
            <w:pPr>
              <w:rPr>
                <w:rFonts w:eastAsia="Times New Roman"/>
                <w:color w:val="000000"/>
                <w:sz w:val="16"/>
              </w:rPr>
            </w:pPr>
            <w:r w:rsidRPr="00CE7D93">
              <w:rPr>
                <w:rFonts w:eastAsia="Times New Roman"/>
                <w:color w:val="000000"/>
                <w:sz w:val="16"/>
              </w:rPr>
              <w:t>Mecklenburg-Vorpommern</w:t>
            </w:r>
          </w:p>
        </w:tc>
        <w:tc>
          <w:tcPr>
            <w:tcW w:w="1600" w:type="pct"/>
            <w:tcBorders>
              <w:right w:val="single" w:sz="4" w:space="0" w:color="auto"/>
            </w:tcBorders>
          </w:tcPr>
          <w:p w14:paraId="10C5CCE0" w14:textId="3454D6F7"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sz w:val="16"/>
              </w:rPr>
            </w:pPr>
            <w:hyperlink r:id="rId231" w:anchor="13" w:history="1">
              <w:r w:rsidR="00F36A24" w:rsidRPr="00CE7D93">
                <w:rPr>
                  <w:rStyle w:val="Hyperlink"/>
                  <w:sz w:val="16"/>
                </w:rPr>
                <w:t>http://dcat-ap.de/def/politicalGeocoding/stateKey/13</w:t>
              </w:r>
            </w:hyperlink>
          </w:p>
        </w:tc>
        <w:tc>
          <w:tcPr>
            <w:tcW w:w="2438" w:type="pct"/>
            <w:tcBorders>
              <w:left w:val="single" w:sz="4" w:space="0" w:color="auto"/>
            </w:tcBorders>
          </w:tcPr>
          <w:p w14:paraId="63B399C6" w14:textId="3D64BDCF"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32" w:history="1">
              <w:r w:rsidR="00CE7D93" w:rsidRPr="003D33FA">
                <w:rPr>
                  <w:rStyle w:val="Hyperlink"/>
                  <w:sz w:val="16"/>
                </w:rPr>
                <w:t>http://www.geonames.org/2872567/mecklenburg-western-pomerania.html</w:t>
              </w:r>
            </w:hyperlink>
            <w:r w:rsidR="00CE7D93">
              <w:rPr>
                <w:sz w:val="16"/>
              </w:rPr>
              <w:t xml:space="preserve"> </w:t>
            </w:r>
          </w:p>
        </w:tc>
      </w:tr>
      <w:tr w:rsidR="001F530B" w:rsidRPr="00CE7D93" w14:paraId="2B356BAE" w14:textId="504370C4"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46C5CB39" w14:textId="77777777" w:rsidR="00917F63" w:rsidRPr="00CE7D93" w:rsidRDefault="00917F63" w:rsidP="00917F63">
            <w:pPr>
              <w:rPr>
                <w:rFonts w:eastAsia="Times New Roman"/>
                <w:color w:val="000000"/>
                <w:sz w:val="16"/>
              </w:rPr>
            </w:pPr>
            <w:r w:rsidRPr="00CE7D93">
              <w:rPr>
                <w:rFonts w:eastAsia="Times New Roman"/>
                <w:color w:val="000000"/>
                <w:sz w:val="16"/>
              </w:rPr>
              <w:t>Niedersachsen</w:t>
            </w:r>
          </w:p>
        </w:tc>
        <w:tc>
          <w:tcPr>
            <w:tcW w:w="1600" w:type="pct"/>
            <w:tcBorders>
              <w:right w:val="single" w:sz="4" w:space="0" w:color="auto"/>
            </w:tcBorders>
          </w:tcPr>
          <w:p w14:paraId="2D121ED4" w14:textId="1F69077A"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33" w:anchor="03" w:history="1">
              <w:r w:rsidR="00F36A24" w:rsidRPr="00CE7D93">
                <w:rPr>
                  <w:rStyle w:val="Hyperlink"/>
                  <w:sz w:val="16"/>
                </w:rPr>
                <w:t>http://dcat-ap.de/def/politicalGeocoding/stateKey/03</w:t>
              </w:r>
            </w:hyperlink>
          </w:p>
        </w:tc>
        <w:tc>
          <w:tcPr>
            <w:tcW w:w="2438" w:type="pct"/>
            <w:tcBorders>
              <w:left w:val="single" w:sz="4" w:space="0" w:color="auto"/>
            </w:tcBorders>
          </w:tcPr>
          <w:p w14:paraId="4649E958" w14:textId="0E91C5D9"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34" w:history="1">
              <w:r w:rsidR="00CE7D93" w:rsidRPr="003D33FA">
                <w:rPr>
                  <w:rStyle w:val="Hyperlink"/>
                  <w:sz w:val="16"/>
                </w:rPr>
                <w:t>http://www.geonames.org/2862926/lower-saxony.html</w:t>
              </w:r>
            </w:hyperlink>
            <w:r w:rsidR="00CE7D93">
              <w:rPr>
                <w:sz w:val="16"/>
              </w:rPr>
              <w:t xml:space="preserve"> </w:t>
            </w:r>
          </w:p>
        </w:tc>
      </w:tr>
      <w:tr w:rsidR="001F530B" w:rsidRPr="00CE7D93" w14:paraId="4D3F3682" w14:textId="08FFD3D1"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6FE9908F" w14:textId="52A74CF8" w:rsidR="00917F63" w:rsidRPr="00CE7D93" w:rsidRDefault="00917F63" w:rsidP="00917F63">
            <w:pPr>
              <w:rPr>
                <w:sz w:val="16"/>
              </w:rPr>
            </w:pPr>
            <w:r w:rsidRPr="00CE7D93">
              <w:rPr>
                <w:sz w:val="16"/>
              </w:rPr>
              <w:t>Nordrhein-Westfalen</w:t>
            </w:r>
          </w:p>
        </w:tc>
        <w:tc>
          <w:tcPr>
            <w:tcW w:w="1600" w:type="pct"/>
            <w:tcBorders>
              <w:right w:val="single" w:sz="4" w:space="0" w:color="auto"/>
            </w:tcBorders>
          </w:tcPr>
          <w:p w14:paraId="6E5BA7BF" w14:textId="547D1FFD"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sz w:val="16"/>
              </w:rPr>
            </w:pPr>
            <w:hyperlink r:id="rId235" w:anchor="05" w:history="1">
              <w:r w:rsidR="00F36A24" w:rsidRPr="00CE7D93">
                <w:rPr>
                  <w:rStyle w:val="Hyperlink"/>
                  <w:sz w:val="16"/>
                </w:rPr>
                <w:t>http://dcat-ap.de/def/politicalGeocoding/stateKey/05</w:t>
              </w:r>
            </w:hyperlink>
          </w:p>
        </w:tc>
        <w:tc>
          <w:tcPr>
            <w:tcW w:w="2438" w:type="pct"/>
            <w:tcBorders>
              <w:left w:val="single" w:sz="4" w:space="0" w:color="auto"/>
            </w:tcBorders>
          </w:tcPr>
          <w:p w14:paraId="596DBAF0" w14:textId="46E6F9DF"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36" w:history="1">
              <w:r w:rsidR="00CE7D93" w:rsidRPr="003D33FA">
                <w:rPr>
                  <w:rStyle w:val="Hyperlink"/>
                  <w:sz w:val="16"/>
                </w:rPr>
                <w:t>http://www.geonames.org/2861876/nordrhein-westfalen.html</w:t>
              </w:r>
            </w:hyperlink>
            <w:r w:rsidR="00CE7D93">
              <w:rPr>
                <w:sz w:val="16"/>
              </w:rPr>
              <w:t xml:space="preserve"> </w:t>
            </w:r>
          </w:p>
        </w:tc>
      </w:tr>
      <w:tr w:rsidR="001F530B" w:rsidRPr="00CE7D93" w14:paraId="014DCE4B" w14:textId="6500E835"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5E8C9D9B" w14:textId="77777777" w:rsidR="00917F63" w:rsidRPr="00CE7D93" w:rsidRDefault="00917F63" w:rsidP="00917F63">
            <w:pPr>
              <w:rPr>
                <w:sz w:val="16"/>
              </w:rPr>
            </w:pPr>
            <w:r w:rsidRPr="00CE7D93">
              <w:rPr>
                <w:sz w:val="16"/>
              </w:rPr>
              <w:t>Rheinland-Pfalz</w:t>
            </w:r>
          </w:p>
        </w:tc>
        <w:tc>
          <w:tcPr>
            <w:tcW w:w="1600" w:type="pct"/>
            <w:tcBorders>
              <w:right w:val="single" w:sz="4" w:space="0" w:color="auto"/>
            </w:tcBorders>
          </w:tcPr>
          <w:p w14:paraId="28537798" w14:textId="225A6BF3"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37" w:history="1">
              <w:r w:rsidR="00A56CBE" w:rsidRPr="00CE7D93">
                <w:rPr>
                  <w:rStyle w:val="Hyperlink"/>
                  <w:sz w:val="16"/>
                </w:rPr>
                <w:t>http://dcat-ap.de/def/politicalGeocoding/stateKey/07</w:t>
              </w:r>
            </w:hyperlink>
            <w:r w:rsidR="00A56CBE" w:rsidRPr="00CE7D93">
              <w:rPr>
                <w:sz w:val="16"/>
              </w:rPr>
              <w:t xml:space="preserve"> </w:t>
            </w:r>
          </w:p>
          <w:p w14:paraId="53871C19" w14:textId="4C710ED9" w:rsidR="00F36A24" w:rsidRPr="00CE7D93" w:rsidRDefault="00F36A24" w:rsidP="00F36A24">
            <w:pPr>
              <w:cnfStyle w:val="000000000000" w:firstRow="0" w:lastRow="0" w:firstColumn="0" w:lastColumn="0" w:oddVBand="0" w:evenVBand="0" w:oddHBand="0" w:evenHBand="0" w:firstRowFirstColumn="0" w:firstRowLastColumn="0" w:lastRowFirstColumn="0" w:lastRowLastColumn="0"/>
              <w:rPr>
                <w:rFonts w:cs="Arial"/>
                <w:color w:val="666666"/>
                <w:sz w:val="16"/>
              </w:rPr>
            </w:pPr>
          </w:p>
        </w:tc>
        <w:tc>
          <w:tcPr>
            <w:tcW w:w="2438" w:type="pct"/>
            <w:tcBorders>
              <w:left w:val="single" w:sz="4" w:space="0" w:color="auto"/>
            </w:tcBorders>
          </w:tcPr>
          <w:p w14:paraId="6ED92C44" w14:textId="62AA8AF3"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38" w:history="1">
              <w:r w:rsidR="00CE7D93" w:rsidRPr="003D33FA">
                <w:rPr>
                  <w:rStyle w:val="Hyperlink"/>
                  <w:sz w:val="16"/>
                </w:rPr>
                <w:t>http://www.geonames.org/2847618/rheinland-pfalz.html</w:t>
              </w:r>
            </w:hyperlink>
            <w:r w:rsidR="00CE7D93">
              <w:rPr>
                <w:sz w:val="16"/>
              </w:rPr>
              <w:t xml:space="preserve"> </w:t>
            </w:r>
          </w:p>
        </w:tc>
      </w:tr>
      <w:tr w:rsidR="001F530B" w:rsidRPr="00CE7D93" w14:paraId="6CCF6CA4" w14:textId="7EE012C9"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6BC1A82" w14:textId="77777777" w:rsidR="00917F63" w:rsidRPr="00CE7D93" w:rsidRDefault="00917F63" w:rsidP="00917F63">
            <w:pPr>
              <w:rPr>
                <w:sz w:val="16"/>
              </w:rPr>
            </w:pPr>
            <w:r w:rsidRPr="00CE7D93">
              <w:rPr>
                <w:sz w:val="16"/>
              </w:rPr>
              <w:t>Saarland</w:t>
            </w:r>
          </w:p>
        </w:tc>
        <w:tc>
          <w:tcPr>
            <w:tcW w:w="1600" w:type="pct"/>
            <w:tcBorders>
              <w:right w:val="single" w:sz="4" w:space="0" w:color="auto"/>
            </w:tcBorders>
          </w:tcPr>
          <w:p w14:paraId="1951A90F" w14:textId="2C0F7D09"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rFonts w:cs="Arial"/>
                <w:color w:val="E65A0A" w:themeColor="accent1"/>
                <w:sz w:val="16"/>
                <w:u w:val="single"/>
              </w:rPr>
            </w:pPr>
            <w:hyperlink r:id="rId239" w:anchor="10" w:history="1">
              <w:r w:rsidR="00F36A24" w:rsidRPr="00CE7D93">
                <w:rPr>
                  <w:rStyle w:val="Hyperlink"/>
                  <w:sz w:val="16"/>
                </w:rPr>
                <w:t>http://dcat-ap.de/def/politicalGeocoding/stateKey/10</w:t>
              </w:r>
            </w:hyperlink>
          </w:p>
        </w:tc>
        <w:tc>
          <w:tcPr>
            <w:tcW w:w="2438" w:type="pct"/>
            <w:tcBorders>
              <w:left w:val="single" w:sz="4" w:space="0" w:color="auto"/>
            </w:tcBorders>
          </w:tcPr>
          <w:p w14:paraId="753D997C" w14:textId="26E4BF29"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40" w:history="1">
              <w:r w:rsidR="00CE7D93" w:rsidRPr="003D33FA">
                <w:rPr>
                  <w:rStyle w:val="Hyperlink"/>
                  <w:sz w:val="16"/>
                </w:rPr>
                <w:t>http://www.geonames.org/2842635/saarland.html</w:t>
              </w:r>
            </w:hyperlink>
            <w:r w:rsidR="00CE7D93">
              <w:rPr>
                <w:sz w:val="16"/>
              </w:rPr>
              <w:t xml:space="preserve"> </w:t>
            </w:r>
          </w:p>
        </w:tc>
      </w:tr>
      <w:tr w:rsidR="001F530B" w:rsidRPr="00CE7D93" w14:paraId="5C408E6B" w14:textId="537FBFFE"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E6AEDD7" w14:textId="088DDF57" w:rsidR="00917F63" w:rsidRPr="00CE7D93" w:rsidRDefault="00972AE9" w:rsidP="00972AE9">
            <w:pPr>
              <w:rPr>
                <w:sz w:val="16"/>
              </w:rPr>
            </w:pPr>
            <w:r w:rsidRPr="00CE7D93">
              <w:rPr>
                <w:sz w:val="16"/>
              </w:rPr>
              <w:t>Sachsen</w:t>
            </w:r>
          </w:p>
        </w:tc>
        <w:tc>
          <w:tcPr>
            <w:tcW w:w="1600" w:type="pct"/>
            <w:tcBorders>
              <w:right w:val="single" w:sz="4" w:space="0" w:color="auto"/>
            </w:tcBorders>
          </w:tcPr>
          <w:p w14:paraId="57330B2C" w14:textId="57AF0BA8"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41" w:anchor="14" w:history="1">
              <w:r w:rsidR="00F36A24" w:rsidRPr="00CE7D93">
                <w:rPr>
                  <w:rStyle w:val="Hyperlink"/>
                  <w:sz w:val="16"/>
                </w:rPr>
                <w:t>http://dcat-ap.de/def/politicalGeocoding/stateKey/14</w:t>
              </w:r>
            </w:hyperlink>
          </w:p>
        </w:tc>
        <w:tc>
          <w:tcPr>
            <w:tcW w:w="2438" w:type="pct"/>
            <w:tcBorders>
              <w:left w:val="single" w:sz="4" w:space="0" w:color="auto"/>
            </w:tcBorders>
          </w:tcPr>
          <w:p w14:paraId="66F558A6" w14:textId="3445B3B8"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42" w:history="1">
              <w:r w:rsidR="00CE7D93" w:rsidRPr="003D33FA">
                <w:rPr>
                  <w:rStyle w:val="Hyperlink"/>
                  <w:sz w:val="16"/>
                </w:rPr>
                <w:t>http://www.geonames.org/2842566/saxony.html</w:t>
              </w:r>
            </w:hyperlink>
            <w:r w:rsidR="00CE7D93">
              <w:rPr>
                <w:sz w:val="16"/>
              </w:rPr>
              <w:t xml:space="preserve"> </w:t>
            </w:r>
          </w:p>
        </w:tc>
      </w:tr>
      <w:tr w:rsidR="001F530B" w:rsidRPr="00CE7D93" w14:paraId="64619EB6" w14:textId="15964E56"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4ACB4C5A" w14:textId="77777777" w:rsidR="00917F63" w:rsidRPr="00CE7D93" w:rsidRDefault="00917F63" w:rsidP="00917F63">
            <w:pPr>
              <w:rPr>
                <w:sz w:val="16"/>
              </w:rPr>
            </w:pPr>
            <w:r w:rsidRPr="00CE7D93">
              <w:rPr>
                <w:sz w:val="16"/>
              </w:rPr>
              <w:t>Sachsen-Anhalt</w:t>
            </w:r>
          </w:p>
        </w:tc>
        <w:tc>
          <w:tcPr>
            <w:tcW w:w="1600" w:type="pct"/>
            <w:tcBorders>
              <w:right w:val="single" w:sz="4" w:space="0" w:color="auto"/>
            </w:tcBorders>
          </w:tcPr>
          <w:p w14:paraId="743D07D0" w14:textId="2B2C3415"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sz w:val="16"/>
              </w:rPr>
            </w:pPr>
            <w:hyperlink r:id="rId243" w:anchor="15" w:history="1">
              <w:r w:rsidR="00F36A24" w:rsidRPr="00CE7D93">
                <w:rPr>
                  <w:rStyle w:val="Hyperlink"/>
                  <w:sz w:val="16"/>
                </w:rPr>
                <w:t>http://dcat-ap.de/def/politicalGeocoding/stateKey/15</w:t>
              </w:r>
            </w:hyperlink>
          </w:p>
        </w:tc>
        <w:tc>
          <w:tcPr>
            <w:tcW w:w="2438" w:type="pct"/>
            <w:tcBorders>
              <w:left w:val="single" w:sz="4" w:space="0" w:color="auto"/>
            </w:tcBorders>
          </w:tcPr>
          <w:p w14:paraId="42480811" w14:textId="400C6CF4"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44" w:history="1">
              <w:r w:rsidR="00CE7D93" w:rsidRPr="003D33FA">
                <w:rPr>
                  <w:rStyle w:val="Hyperlink"/>
                  <w:sz w:val="16"/>
                </w:rPr>
                <w:t>http://www.geonames.org/2842565/saxony-anhalt.html</w:t>
              </w:r>
            </w:hyperlink>
            <w:r w:rsidR="00CE7D93">
              <w:rPr>
                <w:sz w:val="16"/>
              </w:rPr>
              <w:t xml:space="preserve"> </w:t>
            </w:r>
          </w:p>
        </w:tc>
      </w:tr>
      <w:tr w:rsidR="001F530B" w:rsidRPr="00CE7D93" w14:paraId="360DF3AC" w14:textId="62A6A033"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3472B99B" w14:textId="77777777" w:rsidR="00917F63" w:rsidRPr="00CE7D93" w:rsidRDefault="00917F63" w:rsidP="00917F63">
            <w:pPr>
              <w:rPr>
                <w:sz w:val="16"/>
              </w:rPr>
            </w:pPr>
            <w:r w:rsidRPr="00CE7D93">
              <w:rPr>
                <w:sz w:val="16"/>
              </w:rPr>
              <w:t>Schleswig-Holstein</w:t>
            </w:r>
          </w:p>
        </w:tc>
        <w:tc>
          <w:tcPr>
            <w:tcW w:w="1600" w:type="pct"/>
            <w:tcBorders>
              <w:right w:val="single" w:sz="4" w:space="0" w:color="auto"/>
            </w:tcBorders>
          </w:tcPr>
          <w:p w14:paraId="3047301F" w14:textId="5B2C2E30" w:rsidR="00917F63" w:rsidRPr="00CE7D93" w:rsidRDefault="00C359BD" w:rsidP="00F36A24">
            <w:pPr>
              <w:cnfStyle w:val="000000000000" w:firstRow="0" w:lastRow="0" w:firstColumn="0" w:lastColumn="0" w:oddVBand="0" w:evenVBand="0" w:oddHBand="0" w:evenHBand="0" w:firstRowFirstColumn="0" w:firstRowLastColumn="0" w:lastRowFirstColumn="0" w:lastRowLastColumn="0"/>
              <w:rPr>
                <w:sz w:val="16"/>
              </w:rPr>
            </w:pPr>
            <w:hyperlink r:id="rId245" w:anchor="01" w:history="1">
              <w:r w:rsidR="00F36A24" w:rsidRPr="00CE7D93">
                <w:rPr>
                  <w:rStyle w:val="Hyperlink"/>
                  <w:sz w:val="16"/>
                </w:rPr>
                <w:t>http://dcat-ap.de/def/politicalGeocoding/stateKey/01</w:t>
              </w:r>
            </w:hyperlink>
          </w:p>
        </w:tc>
        <w:tc>
          <w:tcPr>
            <w:tcW w:w="2438" w:type="pct"/>
            <w:tcBorders>
              <w:left w:val="single" w:sz="4" w:space="0" w:color="auto"/>
            </w:tcBorders>
          </w:tcPr>
          <w:p w14:paraId="2D5C9E98" w14:textId="1026D247" w:rsidR="00917F63" w:rsidRPr="00CE7D93" w:rsidRDefault="00C359BD" w:rsidP="00917F63">
            <w:pPr>
              <w:cnfStyle w:val="000000000000" w:firstRow="0" w:lastRow="0" w:firstColumn="0" w:lastColumn="0" w:oddVBand="0" w:evenVBand="0" w:oddHBand="0" w:evenHBand="0" w:firstRowFirstColumn="0" w:firstRowLastColumn="0" w:lastRowFirstColumn="0" w:lastRowLastColumn="0"/>
              <w:rPr>
                <w:sz w:val="16"/>
              </w:rPr>
            </w:pPr>
            <w:hyperlink r:id="rId246" w:history="1">
              <w:r w:rsidR="00CE7D93" w:rsidRPr="003D33FA">
                <w:rPr>
                  <w:rStyle w:val="Hyperlink"/>
                  <w:sz w:val="16"/>
                </w:rPr>
                <w:t>http://www.geonames.org/2838632/schleswig-holstein.html</w:t>
              </w:r>
            </w:hyperlink>
            <w:r w:rsidR="00CE7D93">
              <w:rPr>
                <w:sz w:val="16"/>
              </w:rPr>
              <w:t xml:space="preserve"> </w:t>
            </w:r>
          </w:p>
        </w:tc>
      </w:tr>
      <w:tr w:rsidR="001F530B" w:rsidRPr="00CE7D93" w14:paraId="517B4A6F" w14:textId="3B7E62BF"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3D78B59E" w14:textId="27242537" w:rsidR="00917F63" w:rsidRPr="00CE7D93" w:rsidRDefault="00917F63" w:rsidP="0061109D">
            <w:pPr>
              <w:rPr>
                <w:sz w:val="16"/>
              </w:rPr>
            </w:pPr>
            <w:r w:rsidRPr="00CE7D93">
              <w:rPr>
                <w:sz w:val="16"/>
              </w:rPr>
              <w:t>Thüringen</w:t>
            </w:r>
          </w:p>
        </w:tc>
        <w:tc>
          <w:tcPr>
            <w:tcW w:w="1600" w:type="pct"/>
            <w:tcBorders>
              <w:right w:val="single" w:sz="4" w:space="0" w:color="auto"/>
            </w:tcBorders>
          </w:tcPr>
          <w:p w14:paraId="5ADC537A" w14:textId="74E6EE04" w:rsidR="00917F63" w:rsidRPr="00CE7D93" w:rsidRDefault="00C359BD" w:rsidP="00F36A24">
            <w:pPr>
              <w:cnfStyle w:val="000000010000" w:firstRow="0" w:lastRow="0" w:firstColumn="0" w:lastColumn="0" w:oddVBand="0" w:evenVBand="0" w:oddHBand="0" w:evenHBand="1" w:firstRowFirstColumn="0" w:firstRowLastColumn="0" w:lastRowFirstColumn="0" w:lastRowLastColumn="0"/>
              <w:rPr>
                <w:sz w:val="16"/>
              </w:rPr>
            </w:pPr>
            <w:hyperlink r:id="rId247" w:anchor="16" w:history="1">
              <w:r w:rsidR="00F36A24" w:rsidRPr="00CE7D93">
                <w:rPr>
                  <w:rStyle w:val="Hyperlink"/>
                  <w:sz w:val="16"/>
                </w:rPr>
                <w:t>http://dcat-ap.de/def/politicalGeocoding/stateKey/16</w:t>
              </w:r>
            </w:hyperlink>
          </w:p>
        </w:tc>
        <w:tc>
          <w:tcPr>
            <w:tcW w:w="2438" w:type="pct"/>
            <w:tcBorders>
              <w:left w:val="single" w:sz="4" w:space="0" w:color="auto"/>
            </w:tcBorders>
          </w:tcPr>
          <w:p w14:paraId="7A9F1FE3" w14:textId="0943D4A9" w:rsidR="00917F63" w:rsidRPr="00CE7D93" w:rsidRDefault="00C359BD" w:rsidP="00917F63">
            <w:pPr>
              <w:cnfStyle w:val="000000010000" w:firstRow="0" w:lastRow="0" w:firstColumn="0" w:lastColumn="0" w:oddVBand="0" w:evenVBand="0" w:oddHBand="0" w:evenHBand="1" w:firstRowFirstColumn="0" w:firstRowLastColumn="0" w:lastRowFirstColumn="0" w:lastRowLastColumn="0"/>
              <w:rPr>
                <w:sz w:val="16"/>
              </w:rPr>
            </w:pPr>
            <w:hyperlink r:id="rId248" w:history="1">
              <w:r w:rsidR="00CE7D93" w:rsidRPr="003D33FA">
                <w:rPr>
                  <w:rStyle w:val="Hyperlink"/>
                  <w:sz w:val="16"/>
                </w:rPr>
                <w:t>http://www.geonames.org/2822542/thuringia.html</w:t>
              </w:r>
            </w:hyperlink>
            <w:r w:rsidR="00CE7D93">
              <w:rPr>
                <w:sz w:val="16"/>
              </w:rPr>
              <w:t xml:space="preserve"> </w:t>
            </w:r>
          </w:p>
        </w:tc>
      </w:tr>
    </w:tbl>
    <w:p w14:paraId="1ACAA412" w14:textId="41A3398F" w:rsidR="001F530B" w:rsidRDefault="006F3AC0" w:rsidP="00BE29C4">
      <w:pPr>
        <w:rPr>
          <w:sz w:val="14"/>
        </w:rPr>
      </w:pPr>
      <w:bookmarkStart w:id="758" w:name="_Toc477269021"/>
      <w:bookmarkStart w:id="759" w:name="_Toc477272559"/>
      <w:bookmarkStart w:id="760" w:name="_Toc477272690"/>
      <w:bookmarkStart w:id="761" w:name="_Toc477279809"/>
      <w:bookmarkStart w:id="762" w:name="_Toc477280639"/>
      <w:bookmarkStart w:id="763" w:name="_Toc477286472"/>
      <w:bookmarkStart w:id="764" w:name="_Toc477287016"/>
      <w:bookmarkStart w:id="765" w:name="_Toc477302118"/>
      <w:bookmarkStart w:id="766" w:name="_Toc477302963"/>
      <w:bookmarkStart w:id="767" w:name="_Toc477303100"/>
      <w:bookmarkStart w:id="768" w:name="_Toc477306266"/>
      <w:bookmarkStart w:id="769" w:name="_Toc477310717"/>
      <w:bookmarkStart w:id="770" w:name="_Toc477310719"/>
      <w:bookmarkStart w:id="771" w:name="_Toc477310720"/>
      <w:bookmarkStart w:id="772" w:name="_Toc477310721"/>
      <w:bookmarkStart w:id="773" w:name="_Toc477310722"/>
      <w:bookmarkStart w:id="774" w:name="_Toc477310723"/>
      <w:bookmarkStart w:id="775" w:name="_Toc477310724"/>
      <w:bookmarkStart w:id="776" w:name="_Toc477310725"/>
      <w:bookmarkStart w:id="777" w:name="_Ref477272908"/>
      <w:bookmarkStart w:id="778" w:name="_Ref477272918"/>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lastRenderedPageBreak/>
        <w:t>Daten mit b</w:t>
      </w:r>
      <w:r w:rsidR="001F530B">
        <w:t xml:space="preserve">undesweiter Abdeckung schließlich werden in Anlehnung an die MDR Authority Liste der Staaten wie folgt codiert: </w:t>
      </w:r>
      <w:hyperlink r:id="rId249" w:anchor="federal" w:history="1">
        <w:r w:rsidR="006F55C2" w:rsidRPr="006F55C2">
          <w:rPr>
            <w:rStyle w:val="Hyperlink"/>
            <w:rFonts w:cs="Arial"/>
            <w:sz w:val="18"/>
            <w:szCs w:val="21"/>
          </w:rPr>
          <w:t>http://dcat-ap.de/def/politicalGeocoding/Level/federal</w:t>
        </w:r>
      </w:hyperlink>
      <w:r w:rsidR="00861229" w:rsidRPr="006F55C2">
        <w:rPr>
          <w:sz w:val="14"/>
        </w:rPr>
        <w:t xml:space="preserve"> </w:t>
      </w:r>
      <w:r w:rsidR="001F530B">
        <w:rPr>
          <w:rStyle w:val="Funotenzeichen"/>
          <w:sz w:val="18"/>
        </w:rPr>
        <w:footnoteReference w:id="15"/>
      </w:r>
    </w:p>
    <w:p w14:paraId="1BBF40BB" w14:textId="77777777" w:rsidR="007C0178" w:rsidRDefault="007C0178" w:rsidP="007C0178"/>
    <w:p w14:paraId="3526345E" w14:textId="331F0C78" w:rsidR="003D1455" w:rsidRPr="003D1455" w:rsidRDefault="00973CB1" w:rsidP="00CE7D93">
      <w:pPr>
        <w:pStyle w:val="berschrift2"/>
        <w:spacing w:before="120" w:line="360" w:lineRule="auto"/>
        <w:ind w:left="714" w:hanging="357"/>
      </w:pPr>
      <w:bookmarkStart w:id="779" w:name="_Ref513108045"/>
      <w:bookmarkStart w:id="780" w:name="_Toc514070675"/>
      <w:r>
        <w:t xml:space="preserve">Liste </w:t>
      </w:r>
      <w:r w:rsidR="00D32240">
        <w:t>geplanter</w:t>
      </w:r>
      <w:r>
        <w:t xml:space="preserve"> Verfügbarkeitsgrade (dcatde:</w:t>
      </w:r>
      <w:r w:rsidR="00D32240">
        <w:t>plannedA</w:t>
      </w:r>
      <w:r>
        <w:t>vailability)</w:t>
      </w:r>
      <w:bookmarkEnd w:id="777"/>
      <w:bookmarkEnd w:id="778"/>
      <w:bookmarkEnd w:id="779"/>
      <w:bookmarkEnd w:id="780"/>
    </w:p>
    <w:p w14:paraId="3C263D56" w14:textId="35D2E76E" w:rsidR="00E87EDA" w:rsidRDefault="00C359BD" w:rsidP="00CE7D93">
      <w:pPr>
        <w:pStyle w:val="Listenabsatz"/>
        <w:keepNext/>
        <w:keepLines/>
        <w:numPr>
          <w:ilvl w:val="0"/>
          <w:numId w:val="17"/>
        </w:numPr>
        <w:tabs>
          <w:tab w:val="left" w:pos="5529"/>
        </w:tabs>
        <w:spacing w:line="360" w:lineRule="auto"/>
        <w:ind w:left="714" w:hanging="357"/>
      </w:pPr>
      <w:hyperlink r:id="rId250" w:history="1">
        <w:r w:rsidR="00BC48C3" w:rsidRPr="00880DDF">
          <w:rPr>
            <w:rStyle w:val="Hyperlink"/>
            <w:rFonts w:cs="Arial"/>
          </w:rPr>
          <w:t>http://dcat-ap.de/def/plannedAvailability/temporary</w:t>
        </w:r>
      </w:hyperlink>
      <w:r w:rsidR="00BC48C3" w:rsidRPr="008B7429">
        <w:tab/>
      </w:r>
      <w:r w:rsidR="00973CB1" w:rsidRPr="008B7429">
        <w:t>Daten können jederzeit verschwinden</w:t>
      </w:r>
      <w:r w:rsidR="00693D84" w:rsidRPr="008B7429">
        <w:t>.</w:t>
      </w:r>
    </w:p>
    <w:p w14:paraId="01102AFD" w14:textId="11DBA9E3" w:rsidR="00973CB1" w:rsidRPr="008B7429" w:rsidRDefault="00C359BD" w:rsidP="00CE7D93">
      <w:pPr>
        <w:pStyle w:val="Listenabsatz"/>
        <w:keepNext/>
        <w:keepLines/>
        <w:numPr>
          <w:ilvl w:val="0"/>
          <w:numId w:val="17"/>
        </w:numPr>
        <w:tabs>
          <w:tab w:val="left" w:pos="5529"/>
        </w:tabs>
        <w:spacing w:line="360" w:lineRule="auto"/>
        <w:ind w:left="714" w:hanging="357"/>
      </w:pPr>
      <w:hyperlink r:id="rId251" w:history="1">
        <w:r w:rsidR="00BC48C3" w:rsidRPr="00880DDF">
          <w:rPr>
            <w:rStyle w:val="Hyperlink"/>
            <w:rFonts w:cs="Arial"/>
          </w:rPr>
          <w:t>http://dcat-ap.de/def/plannedAvailability/experimental</w:t>
        </w:r>
      </w:hyperlink>
      <w:r w:rsidR="00BC48C3" w:rsidRPr="008B7429">
        <w:tab/>
      </w:r>
      <w:r w:rsidR="00973CB1" w:rsidRPr="008B7429">
        <w:t xml:space="preserve">Daten versuchsweise verfügbar, </w:t>
      </w:r>
      <w:r w:rsidR="00D7221D" w:rsidRPr="008B7429">
        <w:t xml:space="preserve">sind </w:t>
      </w:r>
      <w:r w:rsidR="00973CB1" w:rsidRPr="008B7429">
        <w:t xml:space="preserve">aber </w:t>
      </w:r>
      <w:r w:rsidR="002829D0">
        <w:tab/>
      </w:r>
      <w:r w:rsidR="00973CB1" w:rsidRPr="008B7429">
        <w:t>noch</w:t>
      </w:r>
      <w:r w:rsidR="005A45A0">
        <w:t xml:space="preserve"> </w:t>
      </w:r>
      <w:r w:rsidR="00973CB1" w:rsidRPr="008B7429">
        <w:t>etwa ein Jahr erreichbar</w:t>
      </w:r>
      <w:r w:rsidR="00693D84" w:rsidRPr="008B7429">
        <w:t>.</w:t>
      </w:r>
    </w:p>
    <w:p w14:paraId="17C370D7" w14:textId="73FE2611" w:rsidR="00E87EDA" w:rsidRPr="00E87EDA" w:rsidRDefault="00C359BD" w:rsidP="00CE7D93">
      <w:pPr>
        <w:pStyle w:val="Listenabsatz"/>
        <w:keepNext/>
        <w:keepLines/>
        <w:numPr>
          <w:ilvl w:val="0"/>
          <w:numId w:val="17"/>
        </w:numPr>
        <w:tabs>
          <w:tab w:val="left" w:pos="5529"/>
        </w:tabs>
        <w:spacing w:line="360" w:lineRule="auto"/>
        <w:ind w:left="714" w:hanging="357"/>
      </w:pPr>
      <w:hyperlink r:id="rId252" w:history="1">
        <w:r w:rsidR="00BC48C3" w:rsidRPr="00880DDF">
          <w:rPr>
            <w:rStyle w:val="Hyperlink"/>
            <w:rFonts w:cs="Arial"/>
          </w:rPr>
          <w:t>http://dcat-ap.de/def/plannedAvailability/available</w:t>
        </w:r>
      </w:hyperlink>
      <w:r w:rsidR="00BC48C3" w:rsidRPr="008B7429">
        <w:tab/>
      </w:r>
      <w:r w:rsidR="00973CB1" w:rsidRPr="00880DDF">
        <w:rPr>
          <w:bCs/>
        </w:rPr>
        <w:t xml:space="preserve">Daten </w:t>
      </w:r>
      <w:r w:rsidR="00D7221D" w:rsidRPr="00880DDF">
        <w:rPr>
          <w:bCs/>
        </w:rPr>
        <w:t xml:space="preserve">sind </w:t>
      </w:r>
      <w:r w:rsidR="00973CB1" w:rsidRPr="00880DDF">
        <w:rPr>
          <w:bCs/>
        </w:rPr>
        <w:t>für einige Jahre verfügbar,</w:t>
      </w:r>
      <w:r w:rsidR="00BC48C3" w:rsidRPr="00880DDF">
        <w:rPr>
          <w:bCs/>
        </w:rPr>
        <w:br/>
      </w:r>
      <w:r w:rsidR="00BC48C3" w:rsidRPr="00880DDF">
        <w:rPr>
          <w:bCs/>
        </w:rPr>
        <w:tab/>
      </w:r>
      <w:r w:rsidR="00973CB1" w:rsidRPr="00880DDF">
        <w:rPr>
          <w:bCs/>
        </w:rPr>
        <w:t>mittelfristige Planung</w:t>
      </w:r>
      <w:r w:rsidR="00693D84" w:rsidRPr="00880DDF">
        <w:rPr>
          <w:bCs/>
        </w:rPr>
        <w:t>.</w:t>
      </w:r>
    </w:p>
    <w:p w14:paraId="25F145B9" w14:textId="509B2A41" w:rsidR="00F36A24" w:rsidRPr="006F55C2" w:rsidRDefault="00C359BD" w:rsidP="00CE7D93">
      <w:pPr>
        <w:pStyle w:val="Listenabsatz"/>
        <w:keepNext/>
        <w:keepLines/>
        <w:numPr>
          <w:ilvl w:val="0"/>
          <w:numId w:val="17"/>
        </w:numPr>
        <w:tabs>
          <w:tab w:val="left" w:pos="5529"/>
        </w:tabs>
        <w:spacing w:line="360" w:lineRule="auto"/>
        <w:ind w:left="714" w:hanging="357"/>
      </w:pPr>
      <w:hyperlink r:id="rId253" w:history="1">
        <w:r w:rsidR="00BC2ABF" w:rsidRPr="00880DDF">
          <w:rPr>
            <w:rStyle w:val="Hyperlink"/>
            <w:rFonts w:cs="Arial"/>
          </w:rPr>
          <w:t>http://dcat-ap.de/def/plannedAvailability/stable</w:t>
        </w:r>
      </w:hyperlink>
      <w:r w:rsidR="00BC48C3" w:rsidRPr="00880DDF">
        <w:rPr>
          <w:bCs/>
        </w:rPr>
        <w:tab/>
      </w:r>
      <w:r w:rsidR="00973CB1" w:rsidRPr="00880DDF">
        <w:rPr>
          <w:bCs/>
        </w:rPr>
        <w:t>Daten werden langfristig erhältlich bleiben.</w:t>
      </w:r>
    </w:p>
    <w:p w14:paraId="3DA47F29" w14:textId="4419CABD" w:rsidR="00073A31" w:rsidRDefault="00073A31" w:rsidP="00905158">
      <w:pPr>
        <w:pStyle w:val="berschrift2"/>
      </w:pPr>
      <w:bookmarkStart w:id="781" w:name="_Toc514070676"/>
      <w:r>
        <w:t>Liste der Hashalgorithmen (</w:t>
      </w:r>
      <w:r w:rsidR="004A75D9">
        <w:t xml:space="preserve">Erweiterung von </w:t>
      </w:r>
      <w:r>
        <w:t>spdx:algorithm)</w:t>
      </w:r>
      <w:bookmarkEnd w:id="781"/>
    </w:p>
    <w:p w14:paraId="36CD294B" w14:textId="1D1424AC" w:rsidR="00073A31" w:rsidRPr="000F30F6" w:rsidRDefault="00C359BD" w:rsidP="006F55C2">
      <w:pPr>
        <w:pStyle w:val="Listenabsatz"/>
        <w:numPr>
          <w:ilvl w:val="0"/>
          <w:numId w:val="16"/>
        </w:numPr>
        <w:tabs>
          <w:tab w:val="left" w:pos="5529"/>
        </w:tabs>
        <w:spacing w:line="360" w:lineRule="auto"/>
        <w:rPr>
          <w:rFonts w:cs="Arial"/>
        </w:rPr>
      </w:pPr>
      <w:hyperlink r:id="rId254" w:history="1">
        <w:r w:rsidR="00BC48C3" w:rsidRPr="008B7429">
          <w:rPr>
            <w:rStyle w:val="Hyperlink"/>
            <w:rFonts w:cs="Arial"/>
          </w:rPr>
          <w:t>http://dcat-ap.de/def/hashAlgorithms/md/1</w:t>
        </w:r>
      </w:hyperlink>
      <w:r w:rsidR="00BC48C3" w:rsidRPr="00455C0E">
        <w:rPr>
          <w:rStyle w:val="Hyperlink"/>
          <w:rFonts w:cs="Arial"/>
          <w:u w:val="none"/>
        </w:rPr>
        <w:tab/>
      </w:r>
      <w:r w:rsidR="00073A31" w:rsidRPr="000F30F6">
        <w:rPr>
          <w:rFonts w:cs="Arial"/>
          <w:bCs/>
        </w:rPr>
        <w:t>Algorithmus MD-1</w:t>
      </w:r>
    </w:p>
    <w:p w14:paraId="05DA4B31" w14:textId="7D03C43D" w:rsidR="00073A31" w:rsidRPr="000F30F6" w:rsidRDefault="00C359BD" w:rsidP="006F55C2">
      <w:pPr>
        <w:pStyle w:val="Listenabsatz"/>
        <w:numPr>
          <w:ilvl w:val="0"/>
          <w:numId w:val="16"/>
        </w:numPr>
        <w:tabs>
          <w:tab w:val="left" w:pos="5529"/>
        </w:tabs>
        <w:spacing w:line="360" w:lineRule="auto"/>
        <w:rPr>
          <w:rFonts w:cs="Arial"/>
        </w:rPr>
      </w:pPr>
      <w:hyperlink r:id="rId255" w:history="1">
        <w:r w:rsidR="00BC48C3" w:rsidRPr="008B7429">
          <w:rPr>
            <w:rStyle w:val="Hyperlink"/>
            <w:rFonts w:cs="Arial"/>
          </w:rPr>
          <w:t>http://dcat-ap.de/def/hashAlgorithms/md/2</w:t>
        </w:r>
      </w:hyperlink>
      <w:r w:rsidR="00BC48C3" w:rsidRPr="00455C0E">
        <w:rPr>
          <w:rStyle w:val="Hyperlink"/>
          <w:rFonts w:cs="Arial"/>
          <w:u w:val="none"/>
        </w:rPr>
        <w:tab/>
      </w:r>
      <w:r w:rsidR="00073A31" w:rsidRPr="008B7429">
        <w:rPr>
          <w:rFonts w:cs="Arial"/>
          <w:bCs/>
        </w:rPr>
        <w:t>Algorithmus MD-2</w:t>
      </w:r>
    </w:p>
    <w:p w14:paraId="60247023" w14:textId="3CFDF102" w:rsidR="00901B36" w:rsidRPr="000F30F6" w:rsidRDefault="00C359BD" w:rsidP="006F55C2">
      <w:pPr>
        <w:pStyle w:val="Listenabsatz"/>
        <w:numPr>
          <w:ilvl w:val="0"/>
          <w:numId w:val="16"/>
        </w:numPr>
        <w:tabs>
          <w:tab w:val="left" w:pos="5529"/>
        </w:tabs>
        <w:spacing w:line="360" w:lineRule="auto"/>
        <w:rPr>
          <w:rFonts w:cs="Arial"/>
        </w:rPr>
      </w:pPr>
      <w:hyperlink r:id="rId256" w:history="1">
        <w:r w:rsidR="00BC48C3" w:rsidRPr="008B7429">
          <w:rPr>
            <w:rStyle w:val="Hyperlink"/>
            <w:rFonts w:cs="Arial"/>
          </w:rPr>
          <w:t>http://dcat-ap.de/def/hashAlgorithms/md/5</w:t>
        </w:r>
      </w:hyperlink>
      <w:r w:rsidR="00BC48C3" w:rsidRPr="00455C0E">
        <w:rPr>
          <w:rStyle w:val="Hyperlink"/>
          <w:rFonts w:cs="Arial"/>
          <w:u w:val="none"/>
        </w:rPr>
        <w:tab/>
      </w:r>
      <w:r w:rsidR="00901B36" w:rsidRPr="008B7429">
        <w:rPr>
          <w:rFonts w:cs="Arial"/>
          <w:bCs/>
        </w:rPr>
        <w:t>Algorithmus MD-5</w:t>
      </w:r>
    </w:p>
    <w:p w14:paraId="23A9AA28" w14:textId="11D2CC91" w:rsidR="00073A31" w:rsidRPr="00731F4E" w:rsidRDefault="00C359BD" w:rsidP="006F55C2">
      <w:pPr>
        <w:pStyle w:val="Listenabsatz"/>
        <w:numPr>
          <w:ilvl w:val="0"/>
          <w:numId w:val="16"/>
        </w:numPr>
        <w:tabs>
          <w:tab w:val="left" w:pos="5529"/>
        </w:tabs>
        <w:spacing w:line="360" w:lineRule="auto"/>
        <w:rPr>
          <w:lang w:val="en-US"/>
        </w:rPr>
      </w:pPr>
      <w:hyperlink r:id="rId257" w:history="1">
        <w:r w:rsidR="00BC48C3" w:rsidRPr="008B7429">
          <w:rPr>
            <w:rStyle w:val="Hyperlink"/>
            <w:rFonts w:cs="Arial"/>
            <w:lang w:val="en-US"/>
          </w:rPr>
          <w:t>http://dcat-ap.de/def/hashAlgorithms/sha/256</w:t>
        </w:r>
      </w:hyperlink>
      <w:r w:rsidR="00BC48C3" w:rsidRPr="008B7429">
        <w:rPr>
          <w:bCs/>
          <w:lang w:val="en-US"/>
        </w:rPr>
        <w:tab/>
      </w:r>
      <w:r w:rsidR="00073A31" w:rsidRPr="008B7429">
        <w:rPr>
          <w:bCs/>
          <w:lang w:val="en-US"/>
        </w:rPr>
        <w:t>Algorithmus Sha-256</w:t>
      </w:r>
    </w:p>
    <w:p w14:paraId="6770CEEA" w14:textId="63CC91F4" w:rsidR="00731F4E" w:rsidRPr="000F30F6" w:rsidRDefault="00C359BD" w:rsidP="006F55C2">
      <w:pPr>
        <w:pStyle w:val="Listenabsatz"/>
        <w:numPr>
          <w:ilvl w:val="0"/>
          <w:numId w:val="16"/>
        </w:numPr>
        <w:tabs>
          <w:tab w:val="left" w:pos="5529"/>
        </w:tabs>
        <w:spacing w:line="360" w:lineRule="auto"/>
        <w:rPr>
          <w:lang w:val="en-US"/>
        </w:rPr>
      </w:pPr>
      <w:hyperlink r:id="rId258" w:history="1">
        <w:r w:rsidR="00731F4E" w:rsidRPr="00404E61">
          <w:rPr>
            <w:rStyle w:val="Hyperlink"/>
            <w:rFonts w:cs="Arial"/>
            <w:lang w:val="en-US"/>
          </w:rPr>
          <w:t>http://dcat-ap.de/def/hashAlgorithms/sha/224</w:t>
        </w:r>
      </w:hyperlink>
      <w:r w:rsidR="00731F4E" w:rsidRPr="008B7429">
        <w:rPr>
          <w:bCs/>
          <w:lang w:val="en-US"/>
        </w:rPr>
        <w:tab/>
        <w:t>Algorithmus Sha-</w:t>
      </w:r>
      <w:r w:rsidR="00731F4E">
        <w:rPr>
          <w:bCs/>
          <w:lang w:val="en-US"/>
        </w:rPr>
        <w:t>224</w:t>
      </w:r>
    </w:p>
    <w:p w14:paraId="4ABB04BF" w14:textId="6A52A252" w:rsidR="00731F4E" w:rsidRPr="000F30F6" w:rsidRDefault="00C359BD" w:rsidP="006F55C2">
      <w:pPr>
        <w:pStyle w:val="Listenabsatz"/>
        <w:numPr>
          <w:ilvl w:val="0"/>
          <w:numId w:val="16"/>
        </w:numPr>
        <w:tabs>
          <w:tab w:val="left" w:pos="5529"/>
        </w:tabs>
        <w:spacing w:line="360" w:lineRule="auto"/>
        <w:rPr>
          <w:lang w:val="en-US"/>
        </w:rPr>
      </w:pPr>
      <w:hyperlink r:id="rId259" w:history="1">
        <w:r w:rsidR="00731F4E" w:rsidRPr="00404E61">
          <w:rPr>
            <w:rStyle w:val="Hyperlink"/>
            <w:rFonts w:cs="Arial"/>
            <w:lang w:val="en-US"/>
          </w:rPr>
          <w:t>http://dcat-ap.de/def/hashAlgorithms/sha/384</w:t>
        </w:r>
      </w:hyperlink>
      <w:r w:rsidR="00731F4E" w:rsidRPr="008B7429">
        <w:rPr>
          <w:bCs/>
          <w:lang w:val="en-US"/>
        </w:rPr>
        <w:tab/>
        <w:t>Algorithmus Sha-</w:t>
      </w:r>
      <w:r w:rsidR="00731F4E">
        <w:rPr>
          <w:bCs/>
          <w:lang w:val="en-US"/>
        </w:rPr>
        <w:t>384</w:t>
      </w:r>
    </w:p>
    <w:p w14:paraId="5DDE3596" w14:textId="6B0C37C5" w:rsidR="005F1C6E" w:rsidRPr="007C2D31" w:rsidRDefault="00C359BD" w:rsidP="006F55C2">
      <w:pPr>
        <w:pStyle w:val="Listenabsatz"/>
        <w:numPr>
          <w:ilvl w:val="0"/>
          <w:numId w:val="16"/>
        </w:numPr>
        <w:tabs>
          <w:tab w:val="left" w:pos="5529"/>
        </w:tabs>
        <w:spacing w:line="360" w:lineRule="auto"/>
        <w:rPr>
          <w:bCs/>
        </w:rPr>
      </w:pPr>
      <w:hyperlink r:id="rId260" w:history="1">
        <w:r w:rsidR="00731F4E" w:rsidRPr="005F1C6E">
          <w:rPr>
            <w:rStyle w:val="Hyperlink"/>
            <w:rFonts w:cs="Arial"/>
          </w:rPr>
          <w:t>http://dcat-ap.de/def/hashAlgorithms/sha/512</w:t>
        </w:r>
      </w:hyperlink>
      <w:r w:rsidR="005F1C6E" w:rsidRPr="005F1C6E">
        <w:t xml:space="preserve"> </w:t>
      </w:r>
      <w:r w:rsidR="005F1C6E">
        <w:tab/>
      </w:r>
      <w:r w:rsidR="005F1C6E" w:rsidRPr="007C2D31">
        <w:rPr>
          <w:bCs/>
        </w:rPr>
        <w:t>Algorithmus Sha-512</w:t>
      </w:r>
    </w:p>
    <w:p w14:paraId="77E6002B" w14:textId="39F609AA" w:rsidR="00073A31" w:rsidRPr="005F1C6E" w:rsidRDefault="00C359BD" w:rsidP="006F55C2">
      <w:pPr>
        <w:pStyle w:val="Listenabsatz"/>
        <w:numPr>
          <w:ilvl w:val="0"/>
          <w:numId w:val="16"/>
        </w:numPr>
        <w:tabs>
          <w:tab w:val="left" w:pos="5529"/>
        </w:tabs>
        <w:spacing w:line="360" w:lineRule="auto"/>
        <w:rPr>
          <w:lang w:val="en-US"/>
        </w:rPr>
      </w:pPr>
      <w:hyperlink r:id="rId261" w:history="1">
        <w:r w:rsidR="005F1C6E" w:rsidRPr="008B7429">
          <w:rPr>
            <w:rStyle w:val="Hyperlink"/>
            <w:rFonts w:cs="Arial"/>
            <w:lang w:val="en-US"/>
          </w:rPr>
          <w:t>http://dcat-ap.de/def/hashAlgorithms/sha/1</w:t>
        </w:r>
      </w:hyperlink>
      <w:r w:rsidR="00731F4E" w:rsidRPr="008B7429">
        <w:rPr>
          <w:bCs/>
          <w:lang w:val="en-US"/>
        </w:rPr>
        <w:tab/>
      </w:r>
      <w:r w:rsidR="005F1C6E" w:rsidRPr="005F1C6E">
        <w:rPr>
          <w:bCs/>
          <w:lang w:val="en-US"/>
        </w:rPr>
        <w:t>Algorithmus Sha-1</w:t>
      </w:r>
    </w:p>
    <w:p w14:paraId="22AF0A20" w14:textId="77777777" w:rsidR="005A45A0" w:rsidRPr="000E2C68" w:rsidRDefault="005A45A0">
      <w:pPr>
        <w:rPr>
          <w:rFonts w:eastAsiaTheme="majorEastAsia" w:cs="Arial"/>
          <w:b/>
          <w:bCs/>
          <w:sz w:val="28"/>
          <w:szCs w:val="26"/>
          <w:lang w:val="en-US"/>
        </w:rPr>
      </w:pPr>
      <w:r w:rsidRPr="000E2C68">
        <w:rPr>
          <w:lang w:val="en-US"/>
        </w:rPr>
        <w:br w:type="page"/>
      </w:r>
    </w:p>
    <w:p w14:paraId="5EFE0412" w14:textId="2FBE8CD9" w:rsidR="00895319" w:rsidRDefault="00895319" w:rsidP="001D5C9C">
      <w:pPr>
        <w:pStyle w:val="berschrift1"/>
        <w:tabs>
          <w:tab w:val="left" w:pos="851"/>
          <w:tab w:val="right" w:pos="9356"/>
        </w:tabs>
        <w:spacing w:after="0" w:line="280" w:lineRule="atLeast"/>
        <w:ind w:right="567"/>
      </w:pPr>
      <w:bookmarkStart w:id="782" w:name="_Toc484706554"/>
      <w:bookmarkStart w:id="783" w:name="_Toc484706555"/>
      <w:bookmarkStart w:id="784" w:name="_Toc484706556"/>
      <w:bookmarkStart w:id="785" w:name="_Toc484706557"/>
      <w:bookmarkStart w:id="786" w:name="_Toc484706558"/>
      <w:bookmarkStart w:id="787" w:name="_Toc484706559"/>
      <w:bookmarkStart w:id="788" w:name="_Toc484706560"/>
      <w:bookmarkStart w:id="789" w:name="_Toc484173617"/>
      <w:bookmarkStart w:id="790" w:name="_Toc484602126"/>
      <w:bookmarkStart w:id="791" w:name="_Toc484706561"/>
      <w:bookmarkStart w:id="792" w:name="_Toc479673759"/>
      <w:bookmarkStart w:id="793" w:name="_Toc479674278"/>
      <w:bookmarkStart w:id="794" w:name="_Toc479673760"/>
      <w:bookmarkStart w:id="795" w:name="_Toc479674279"/>
      <w:bookmarkStart w:id="796" w:name="_Toc479673761"/>
      <w:bookmarkStart w:id="797" w:name="_Toc479674280"/>
      <w:bookmarkStart w:id="798" w:name="_Toc479673763"/>
      <w:bookmarkStart w:id="799" w:name="_Toc479674282"/>
      <w:bookmarkStart w:id="800" w:name="_Toc514070677"/>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r>
        <w:lastRenderedPageBreak/>
        <w:t>Verzeichnis aller Konventionen</w:t>
      </w:r>
      <w:bookmarkEnd w:id="800"/>
    </w:p>
    <w:p w14:paraId="29F7CED0" w14:textId="77777777" w:rsidR="004152BD" w:rsidRDefault="00E12D43">
      <w:pPr>
        <w:pStyle w:val="Abbildungsverzeichnis"/>
        <w:rPr>
          <w:rFonts w:asciiTheme="minorHAnsi" w:eastAsiaTheme="minorEastAsia" w:hAnsiTheme="minorHAnsi" w:cstheme="minorBidi"/>
          <w:sz w:val="22"/>
          <w:szCs w:val="22"/>
        </w:rPr>
      </w:pPr>
      <w:r>
        <w:fldChar w:fldCharType="begin"/>
      </w:r>
      <w:r>
        <w:instrText xml:space="preserve"> Toc \h \z \c "Konv" </w:instrText>
      </w:r>
      <w:r>
        <w:fldChar w:fldCharType="separate"/>
      </w:r>
      <w:hyperlink w:anchor="_Toc514070678" w:history="1">
        <w:r w:rsidR="004152BD" w:rsidRPr="004B494E">
          <w:rPr>
            <w:rStyle w:val="Hyperlink"/>
          </w:rPr>
          <w:t>Konv 1:</w:t>
        </w:r>
        <w:r w:rsidR="004152BD">
          <w:rPr>
            <w:rFonts w:asciiTheme="minorHAnsi" w:eastAsiaTheme="minorEastAsia" w:hAnsiTheme="minorHAnsi" w:cstheme="minorBidi"/>
            <w:sz w:val="22"/>
            <w:szCs w:val="22"/>
          </w:rPr>
          <w:tab/>
        </w:r>
        <w:r w:rsidR="004152BD" w:rsidRPr="004B494E">
          <w:rPr>
            <w:rStyle w:val="Hyperlink"/>
          </w:rPr>
          <w:t>Kontaktinformationen MÜSSEN mit Namen sowie Telefon und / oder Email unter Nutzung des vcard Vokabulars hinterlegt werden.</w:t>
        </w:r>
        <w:r w:rsidR="004152BD">
          <w:rPr>
            <w:webHidden/>
          </w:rPr>
          <w:tab/>
        </w:r>
        <w:r w:rsidR="004152BD">
          <w:rPr>
            <w:webHidden/>
          </w:rPr>
          <w:fldChar w:fldCharType="begin"/>
        </w:r>
        <w:r w:rsidR="004152BD">
          <w:rPr>
            <w:webHidden/>
          </w:rPr>
          <w:instrText xml:space="preserve"> PAGEREF _Toc514070678 \h </w:instrText>
        </w:r>
        <w:r w:rsidR="004152BD">
          <w:rPr>
            <w:webHidden/>
          </w:rPr>
        </w:r>
        <w:r w:rsidR="004152BD">
          <w:rPr>
            <w:webHidden/>
          </w:rPr>
          <w:fldChar w:fldCharType="separate"/>
        </w:r>
        <w:r w:rsidR="002B21E4">
          <w:rPr>
            <w:webHidden/>
          </w:rPr>
          <w:t>5</w:t>
        </w:r>
        <w:r w:rsidR="004152BD">
          <w:rPr>
            <w:webHidden/>
          </w:rPr>
          <w:fldChar w:fldCharType="end"/>
        </w:r>
      </w:hyperlink>
    </w:p>
    <w:p w14:paraId="22C5DD21" w14:textId="77777777" w:rsidR="004152BD" w:rsidRDefault="00C359BD">
      <w:pPr>
        <w:pStyle w:val="Abbildungsverzeichnis"/>
        <w:rPr>
          <w:rFonts w:asciiTheme="minorHAnsi" w:eastAsiaTheme="minorEastAsia" w:hAnsiTheme="minorHAnsi" w:cstheme="minorBidi"/>
          <w:sz w:val="22"/>
          <w:szCs w:val="22"/>
        </w:rPr>
      </w:pPr>
      <w:hyperlink w:anchor="_Toc514070679" w:history="1">
        <w:r w:rsidR="004152BD" w:rsidRPr="004B494E">
          <w:rPr>
            <w:rStyle w:val="Hyperlink"/>
          </w:rPr>
          <w:t>Konv 2:</w:t>
        </w:r>
        <w:r w:rsidR="004152BD">
          <w:rPr>
            <w:rFonts w:asciiTheme="minorHAnsi" w:eastAsiaTheme="minorEastAsia" w:hAnsiTheme="minorHAnsi" w:cstheme="minorBidi"/>
            <w:sz w:val="22"/>
            <w:szCs w:val="22"/>
          </w:rPr>
          <w:tab/>
        </w:r>
        <w:r w:rsidR="004152BD" w:rsidRPr="004B494E">
          <w:rPr>
            <w:rStyle w:val="Hyperlink"/>
          </w:rPr>
          <w:t xml:space="preserve">Sind Informationen im Web zu Qualitätssicherungsprozessen einer Datenstruktur vorhanden, so KÖNNEN diese über das Feld </w:t>
        </w:r>
        <w:r w:rsidR="004152BD" w:rsidRPr="004B494E">
          <w:rPr>
            <w:rStyle w:val="Hyperlink"/>
            <w:rFonts w:ascii="Courier New" w:hAnsi="Courier New" w:cs="Courier New"/>
          </w:rPr>
          <w:t>dcatde:qualityProcessURI</w:t>
        </w:r>
        <w:r w:rsidR="004152BD" w:rsidRPr="004B494E">
          <w:rPr>
            <w:rStyle w:val="Hyperlink"/>
          </w:rPr>
          <w:t xml:space="preserve"> transportiert werden.</w:t>
        </w:r>
        <w:r w:rsidR="004152BD">
          <w:rPr>
            <w:webHidden/>
          </w:rPr>
          <w:tab/>
        </w:r>
        <w:r w:rsidR="004152BD">
          <w:rPr>
            <w:webHidden/>
          </w:rPr>
          <w:fldChar w:fldCharType="begin"/>
        </w:r>
        <w:r w:rsidR="004152BD">
          <w:rPr>
            <w:webHidden/>
          </w:rPr>
          <w:instrText xml:space="preserve"> PAGEREF _Toc514070679 \h </w:instrText>
        </w:r>
        <w:r w:rsidR="004152BD">
          <w:rPr>
            <w:webHidden/>
          </w:rPr>
        </w:r>
        <w:r w:rsidR="004152BD">
          <w:rPr>
            <w:webHidden/>
          </w:rPr>
          <w:fldChar w:fldCharType="separate"/>
        </w:r>
        <w:r w:rsidR="002B21E4">
          <w:rPr>
            <w:webHidden/>
          </w:rPr>
          <w:t>5</w:t>
        </w:r>
        <w:r w:rsidR="004152BD">
          <w:rPr>
            <w:webHidden/>
          </w:rPr>
          <w:fldChar w:fldCharType="end"/>
        </w:r>
      </w:hyperlink>
    </w:p>
    <w:p w14:paraId="1BC0ED1E" w14:textId="77777777" w:rsidR="004152BD" w:rsidRDefault="00C359BD">
      <w:pPr>
        <w:pStyle w:val="Abbildungsverzeichnis"/>
        <w:rPr>
          <w:rFonts w:asciiTheme="minorHAnsi" w:eastAsiaTheme="minorEastAsia" w:hAnsiTheme="minorHAnsi" w:cstheme="minorBidi"/>
          <w:sz w:val="22"/>
          <w:szCs w:val="22"/>
        </w:rPr>
      </w:pPr>
      <w:hyperlink w:anchor="_Toc514070680" w:history="1">
        <w:r w:rsidR="004152BD" w:rsidRPr="004B494E">
          <w:rPr>
            <w:rStyle w:val="Hyperlink"/>
          </w:rPr>
          <w:t>Konv 3:</w:t>
        </w:r>
        <w:r w:rsidR="004152BD">
          <w:rPr>
            <w:rFonts w:asciiTheme="minorHAnsi" w:eastAsiaTheme="minorEastAsia" w:hAnsiTheme="minorHAnsi" w:cstheme="minorBidi"/>
            <w:sz w:val="22"/>
            <w:szCs w:val="22"/>
          </w:rPr>
          <w:tab/>
        </w:r>
        <w:r w:rsidR="004152BD" w:rsidRPr="004B494E">
          <w:rPr>
            <w:rStyle w:val="Hyperlink"/>
          </w:rPr>
          <w:t>Beschreibungsfelder (z.B. title, description) KÖNNEN bei Vorhandensein von Metadaten in mehreren Sprachen wiederholt auftreten. Ist die Sprache nicht „Deutsch“, so MUSS sie mit den Sprachcodes gemäß BCP47 ausgezeichnet werden.</w:t>
        </w:r>
        <w:r w:rsidR="004152BD">
          <w:rPr>
            <w:webHidden/>
          </w:rPr>
          <w:tab/>
        </w:r>
        <w:r w:rsidR="004152BD">
          <w:rPr>
            <w:webHidden/>
          </w:rPr>
          <w:fldChar w:fldCharType="begin"/>
        </w:r>
        <w:r w:rsidR="004152BD">
          <w:rPr>
            <w:webHidden/>
          </w:rPr>
          <w:instrText xml:space="preserve"> PAGEREF _Toc514070680 \h </w:instrText>
        </w:r>
        <w:r w:rsidR="004152BD">
          <w:rPr>
            <w:webHidden/>
          </w:rPr>
        </w:r>
        <w:r w:rsidR="004152BD">
          <w:rPr>
            <w:webHidden/>
          </w:rPr>
          <w:fldChar w:fldCharType="separate"/>
        </w:r>
        <w:r w:rsidR="002B21E4">
          <w:rPr>
            <w:webHidden/>
          </w:rPr>
          <w:t>5</w:t>
        </w:r>
        <w:r w:rsidR="004152BD">
          <w:rPr>
            <w:webHidden/>
          </w:rPr>
          <w:fldChar w:fldCharType="end"/>
        </w:r>
      </w:hyperlink>
    </w:p>
    <w:p w14:paraId="53555F3B" w14:textId="77777777" w:rsidR="004152BD" w:rsidRDefault="00C359BD">
      <w:pPr>
        <w:pStyle w:val="Abbildungsverzeichnis"/>
        <w:rPr>
          <w:rFonts w:asciiTheme="minorHAnsi" w:eastAsiaTheme="minorEastAsia" w:hAnsiTheme="minorHAnsi" w:cstheme="minorBidi"/>
          <w:sz w:val="22"/>
          <w:szCs w:val="22"/>
        </w:rPr>
      </w:pPr>
      <w:hyperlink w:anchor="_Toc514070681" w:history="1">
        <w:r w:rsidR="004152BD" w:rsidRPr="004B494E">
          <w:rPr>
            <w:rStyle w:val="Hyperlink"/>
          </w:rPr>
          <w:t>Konv 4:</w:t>
        </w:r>
        <w:r w:rsidR="004152BD">
          <w:rPr>
            <w:rFonts w:asciiTheme="minorHAnsi" w:eastAsiaTheme="minorEastAsia" w:hAnsiTheme="minorHAnsi" w:cstheme="minorBidi"/>
            <w:sz w:val="22"/>
            <w:szCs w:val="22"/>
          </w:rPr>
          <w:tab/>
        </w:r>
        <w:r w:rsidR="004152BD" w:rsidRPr="004B494E">
          <w:rPr>
            <w:rStyle w:val="Hyperlink"/>
          </w:rPr>
          <w:t>Wird die räumliche Abdeckung eines Katalogs oder einer Datenstruktur (</w:t>
        </w:r>
        <w:r w:rsidR="004152BD" w:rsidRPr="004B494E">
          <w:rPr>
            <w:rStyle w:val="Hyperlink"/>
            <w:rFonts w:ascii="Courier New" w:hAnsi="Courier New" w:cs="Courier New"/>
          </w:rPr>
          <w:t>dct:spatial</w:t>
        </w:r>
        <w:r w:rsidR="004152BD" w:rsidRPr="004B494E">
          <w:rPr>
            <w:rStyle w:val="Hyperlink"/>
          </w:rPr>
          <w:t>) unter Verwendung von Geometrien und Punkten bezeichnet, MÜSSEN die Koordinatensysteme mit angegeben werden.</w:t>
        </w:r>
        <w:r w:rsidR="004152BD">
          <w:rPr>
            <w:webHidden/>
          </w:rPr>
          <w:tab/>
        </w:r>
        <w:r w:rsidR="004152BD">
          <w:rPr>
            <w:webHidden/>
          </w:rPr>
          <w:fldChar w:fldCharType="begin"/>
        </w:r>
        <w:r w:rsidR="004152BD">
          <w:rPr>
            <w:webHidden/>
          </w:rPr>
          <w:instrText xml:space="preserve"> PAGEREF _Toc514070681 \h </w:instrText>
        </w:r>
        <w:r w:rsidR="004152BD">
          <w:rPr>
            <w:webHidden/>
          </w:rPr>
        </w:r>
        <w:r w:rsidR="004152BD">
          <w:rPr>
            <w:webHidden/>
          </w:rPr>
          <w:fldChar w:fldCharType="separate"/>
        </w:r>
        <w:r w:rsidR="002B21E4">
          <w:rPr>
            <w:webHidden/>
          </w:rPr>
          <w:t>9</w:t>
        </w:r>
        <w:r w:rsidR="004152BD">
          <w:rPr>
            <w:webHidden/>
          </w:rPr>
          <w:fldChar w:fldCharType="end"/>
        </w:r>
      </w:hyperlink>
    </w:p>
    <w:p w14:paraId="0D333147" w14:textId="77777777" w:rsidR="004152BD" w:rsidRDefault="00C359BD">
      <w:pPr>
        <w:pStyle w:val="Abbildungsverzeichnis"/>
        <w:rPr>
          <w:rFonts w:asciiTheme="minorHAnsi" w:eastAsiaTheme="minorEastAsia" w:hAnsiTheme="minorHAnsi" w:cstheme="minorBidi"/>
          <w:sz w:val="22"/>
          <w:szCs w:val="22"/>
        </w:rPr>
      </w:pPr>
      <w:hyperlink w:anchor="_Toc514070682" w:history="1">
        <w:r w:rsidR="004152BD" w:rsidRPr="004B494E">
          <w:rPr>
            <w:rStyle w:val="Hyperlink"/>
          </w:rPr>
          <w:t>Konv 5:</w:t>
        </w:r>
        <w:r w:rsidR="004152BD">
          <w:rPr>
            <w:rFonts w:asciiTheme="minorHAnsi" w:eastAsiaTheme="minorEastAsia" w:hAnsiTheme="minorHAnsi" w:cstheme="minorBidi"/>
            <w:sz w:val="22"/>
            <w:szCs w:val="22"/>
          </w:rPr>
          <w:tab/>
        </w:r>
        <w:r w:rsidR="004152BD" w:rsidRPr="004B494E">
          <w:rPr>
            <w:rStyle w:val="Hyperlink"/>
          </w:rPr>
          <w:t>Wird die räumliche Abdeckung eines Katalogs oder einer Datenstruktur (</w:t>
        </w:r>
        <w:r w:rsidR="004152BD" w:rsidRPr="004B494E">
          <w:rPr>
            <w:rStyle w:val="Hyperlink"/>
            <w:rFonts w:ascii="Courier New" w:hAnsi="Courier New" w:cs="Courier New"/>
          </w:rPr>
          <w:t>dct:spatial</w:t>
        </w:r>
        <w:r w:rsidR="004152BD" w:rsidRPr="004B494E">
          <w:rPr>
            <w:rStyle w:val="Hyperlink"/>
          </w:rPr>
          <w:t>) unter Verwendung von Geometrien und Punkten angegeben, so MÜSSEN Koordinaten entsprechend der Achsenanordnung des bezeichneten Koordinatensystems angegeben werden.</w:t>
        </w:r>
        <w:r w:rsidR="004152BD">
          <w:rPr>
            <w:webHidden/>
          </w:rPr>
          <w:tab/>
        </w:r>
        <w:r w:rsidR="004152BD">
          <w:rPr>
            <w:webHidden/>
          </w:rPr>
          <w:fldChar w:fldCharType="begin"/>
        </w:r>
        <w:r w:rsidR="004152BD">
          <w:rPr>
            <w:webHidden/>
          </w:rPr>
          <w:instrText xml:space="preserve"> PAGEREF _Toc514070682 \h </w:instrText>
        </w:r>
        <w:r w:rsidR="004152BD">
          <w:rPr>
            <w:webHidden/>
          </w:rPr>
        </w:r>
        <w:r w:rsidR="004152BD">
          <w:rPr>
            <w:webHidden/>
          </w:rPr>
          <w:fldChar w:fldCharType="separate"/>
        </w:r>
        <w:r w:rsidR="002B21E4">
          <w:rPr>
            <w:webHidden/>
          </w:rPr>
          <w:t>9</w:t>
        </w:r>
        <w:r w:rsidR="004152BD">
          <w:rPr>
            <w:webHidden/>
          </w:rPr>
          <w:fldChar w:fldCharType="end"/>
        </w:r>
      </w:hyperlink>
    </w:p>
    <w:p w14:paraId="7FF63845" w14:textId="77777777" w:rsidR="004152BD" w:rsidRDefault="00C359BD">
      <w:pPr>
        <w:pStyle w:val="Abbildungsverzeichnis"/>
        <w:rPr>
          <w:rFonts w:asciiTheme="minorHAnsi" w:eastAsiaTheme="minorEastAsia" w:hAnsiTheme="minorHAnsi" w:cstheme="minorBidi"/>
          <w:sz w:val="22"/>
          <w:szCs w:val="22"/>
        </w:rPr>
      </w:pPr>
      <w:hyperlink w:anchor="_Toc514070683" w:history="1">
        <w:r w:rsidR="004152BD" w:rsidRPr="004B494E">
          <w:rPr>
            <w:rStyle w:val="Hyperlink"/>
          </w:rPr>
          <w:t>Konv 6:</w:t>
        </w:r>
        <w:r w:rsidR="004152BD">
          <w:rPr>
            <w:rFonts w:asciiTheme="minorHAnsi" w:eastAsiaTheme="minorEastAsia" w:hAnsiTheme="minorHAnsi" w:cstheme="minorBidi"/>
            <w:sz w:val="22"/>
            <w:szCs w:val="22"/>
          </w:rPr>
          <w:tab/>
        </w:r>
        <w:r w:rsidR="004152BD" w:rsidRPr="004B494E">
          <w:rPr>
            <w:rStyle w:val="Hyperlink"/>
          </w:rPr>
          <w:t>Für die Angabe von Geometrien für die räumliche Abdeckung (</w:t>
        </w:r>
        <w:r w:rsidR="004152BD" w:rsidRPr="004B494E">
          <w:rPr>
            <w:rStyle w:val="Hyperlink"/>
            <w:rFonts w:ascii="Courier New" w:hAnsi="Courier New" w:cs="Courier New"/>
          </w:rPr>
          <w:t>dct:spatial</w:t>
        </w:r>
        <w:r w:rsidR="004152BD" w:rsidRPr="004B494E">
          <w:rPr>
            <w:rStyle w:val="Hyperlink"/>
          </w:rPr>
          <w:t>) MÜSSEN WKT, GML, oder RDF+WKT/GML gemäß der GeoSPARQL Spezifikation, KML oder RDF von schema.org verwendet werden.</w:t>
        </w:r>
        <w:r w:rsidR="004152BD">
          <w:rPr>
            <w:webHidden/>
          </w:rPr>
          <w:tab/>
        </w:r>
        <w:r w:rsidR="004152BD">
          <w:rPr>
            <w:webHidden/>
          </w:rPr>
          <w:fldChar w:fldCharType="begin"/>
        </w:r>
        <w:r w:rsidR="004152BD">
          <w:rPr>
            <w:webHidden/>
          </w:rPr>
          <w:instrText xml:space="preserve"> PAGEREF _Toc514070683 \h </w:instrText>
        </w:r>
        <w:r w:rsidR="004152BD">
          <w:rPr>
            <w:webHidden/>
          </w:rPr>
        </w:r>
        <w:r w:rsidR="004152BD">
          <w:rPr>
            <w:webHidden/>
          </w:rPr>
          <w:fldChar w:fldCharType="separate"/>
        </w:r>
        <w:r w:rsidR="002B21E4">
          <w:rPr>
            <w:webHidden/>
          </w:rPr>
          <w:t>9</w:t>
        </w:r>
        <w:r w:rsidR="004152BD">
          <w:rPr>
            <w:webHidden/>
          </w:rPr>
          <w:fldChar w:fldCharType="end"/>
        </w:r>
      </w:hyperlink>
    </w:p>
    <w:p w14:paraId="23D9BA36" w14:textId="77777777" w:rsidR="004152BD" w:rsidRDefault="00C359BD">
      <w:pPr>
        <w:pStyle w:val="Abbildungsverzeichnis"/>
        <w:rPr>
          <w:rFonts w:asciiTheme="minorHAnsi" w:eastAsiaTheme="minorEastAsia" w:hAnsiTheme="minorHAnsi" w:cstheme="minorBidi"/>
          <w:sz w:val="22"/>
          <w:szCs w:val="22"/>
        </w:rPr>
      </w:pPr>
      <w:hyperlink w:anchor="_Toc514070684" w:history="1">
        <w:r w:rsidR="004152BD" w:rsidRPr="004B494E">
          <w:rPr>
            <w:rStyle w:val="Hyperlink"/>
          </w:rPr>
          <w:t>Konv 7:</w:t>
        </w:r>
        <w:r w:rsidR="004152BD">
          <w:rPr>
            <w:rFonts w:asciiTheme="minorHAnsi" w:eastAsiaTheme="minorEastAsia" w:hAnsiTheme="minorHAnsi" w:cstheme="minorBidi"/>
            <w:sz w:val="22"/>
            <w:szCs w:val="22"/>
          </w:rPr>
          <w:tab/>
        </w:r>
        <w:r w:rsidR="004152BD" w:rsidRPr="004B494E">
          <w:rPr>
            <w:rStyle w:val="Hyperlink"/>
          </w:rPr>
          <w:t>Bei der Angaben von Punkten für die räumliche Abdeckung (</w:t>
        </w:r>
        <w:r w:rsidR="004152BD" w:rsidRPr="004B494E">
          <w:rPr>
            <w:rStyle w:val="Hyperlink"/>
            <w:rFonts w:ascii="Courier New" w:hAnsi="Courier New" w:cs="Courier New"/>
          </w:rPr>
          <w:t>dct:spatial</w:t>
        </w:r>
        <w:r w:rsidR="004152BD" w:rsidRPr="004B494E">
          <w:rPr>
            <w:rStyle w:val="Hyperlink"/>
          </w:rPr>
          <w:t>) MÜSSEN die für Geometrien zugelassen Werte oder geo-URIs, GeoHash URIs oder das W3C Basic Geo (WGS84 lat/long) vocabulary verwendet werden.</w:t>
        </w:r>
        <w:r w:rsidR="004152BD">
          <w:rPr>
            <w:webHidden/>
          </w:rPr>
          <w:tab/>
        </w:r>
        <w:r w:rsidR="004152BD">
          <w:rPr>
            <w:webHidden/>
          </w:rPr>
          <w:fldChar w:fldCharType="begin"/>
        </w:r>
        <w:r w:rsidR="004152BD">
          <w:rPr>
            <w:webHidden/>
          </w:rPr>
          <w:instrText xml:space="preserve"> PAGEREF _Toc514070684 \h </w:instrText>
        </w:r>
        <w:r w:rsidR="004152BD">
          <w:rPr>
            <w:webHidden/>
          </w:rPr>
        </w:r>
        <w:r w:rsidR="004152BD">
          <w:rPr>
            <w:webHidden/>
          </w:rPr>
          <w:fldChar w:fldCharType="separate"/>
        </w:r>
        <w:r w:rsidR="002B21E4">
          <w:rPr>
            <w:webHidden/>
          </w:rPr>
          <w:t>9</w:t>
        </w:r>
        <w:r w:rsidR="004152BD">
          <w:rPr>
            <w:webHidden/>
          </w:rPr>
          <w:fldChar w:fldCharType="end"/>
        </w:r>
      </w:hyperlink>
    </w:p>
    <w:p w14:paraId="72C968EE" w14:textId="77777777" w:rsidR="004152BD" w:rsidRDefault="00C359BD">
      <w:pPr>
        <w:pStyle w:val="Abbildungsverzeichnis"/>
        <w:rPr>
          <w:rFonts w:asciiTheme="minorHAnsi" w:eastAsiaTheme="minorEastAsia" w:hAnsiTheme="minorHAnsi" w:cstheme="minorBidi"/>
          <w:sz w:val="22"/>
          <w:szCs w:val="22"/>
        </w:rPr>
      </w:pPr>
      <w:hyperlink w:anchor="_Toc514070685" w:history="1">
        <w:r w:rsidR="004152BD" w:rsidRPr="004B494E">
          <w:rPr>
            <w:rStyle w:val="Hyperlink"/>
          </w:rPr>
          <w:t>Konv 8:</w:t>
        </w:r>
        <w:r w:rsidR="004152BD">
          <w:rPr>
            <w:rFonts w:asciiTheme="minorHAnsi" w:eastAsiaTheme="minorEastAsia" w:hAnsiTheme="minorHAnsi" w:cstheme="minorBidi"/>
            <w:sz w:val="22"/>
            <w:szCs w:val="22"/>
          </w:rPr>
          <w:tab/>
        </w:r>
        <w:r w:rsidR="004152BD" w:rsidRPr="004B494E">
          <w:rPr>
            <w:rStyle w:val="Hyperlink"/>
          </w:rPr>
          <w:t>Der verwaltungspolitische Geobezug</w:t>
        </w:r>
        <w:r w:rsidR="004152BD" w:rsidRPr="004B494E">
          <w:rPr>
            <w:rStyle w:val="Hyperlink"/>
            <w:rFonts w:ascii="Courier New" w:hAnsi="Courier New" w:cs="Courier New"/>
          </w:rPr>
          <w:t xml:space="preserve"> </w:t>
        </w:r>
        <w:r w:rsidR="004152BD" w:rsidRPr="004B494E">
          <w:rPr>
            <w:rStyle w:val="Hyperlink"/>
          </w:rPr>
          <w:t xml:space="preserve">MUSS zusätzlich zur </w:t>
        </w:r>
        <w:r w:rsidR="004152BD" w:rsidRPr="004B494E">
          <w:rPr>
            <w:rStyle w:val="Hyperlink"/>
            <w:rFonts w:ascii="Courier New" w:hAnsi="Courier New" w:cs="Courier New"/>
          </w:rPr>
          <w:t>dct:spatial</w:t>
        </w:r>
        <w:r w:rsidR="004152BD" w:rsidRPr="004B494E">
          <w:rPr>
            <w:rStyle w:val="Hyperlink"/>
          </w:rPr>
          <w:t xml:space="preserve"> bezeichnet werden </w:t>
        </w:r>
        <w:r w:rsidR="004152BD" w:rsidRPr="004B494E">
          <w:rPr>
            <w:rStyle w:val="Hyperlink"/>
            <w:rFonts w:cs="Arial"/>
          </w:rPr>
          <w:t>(</w:t>
        </w:r>
        <w:r w:rsidR="004152BD" w:rsidRPr="004B494E">
          <w:rPr>
            <w:rStyle w:val="Hyperlink"/>
            <w:rFonts w:ascii="Courier New" w:hAnsi="Courier New" w:cs="Courier New"/>
          </w:rPr>
          <w:t>dcatde:politicalGeocodingURI</w:t>
        </w:r>
        <w:r w:rsidR="004152BD" w:rsidRPr="004B494E">
          <w:rPr>
            <w:rStyle w:val="Hyperlink"/>
            <w:rFonts w:cs="Arial"/>
          </w:rPr>
          <w:t xml:space="preserve">), </w:t>
        </w:r>
        <w:r w:rsidR="004152BD" w:rsidRPr="004B494E">
          <w:rPr>
            <w:rStyle w:val="Hyperlink"/>
          </w:rPr>
          <w:t>wenn die geografische Abdeckung ausgedrückt werden soll und eine Datenstruktur das gesamte Bundesgebiet oder das Gebiet eines bestimmten Bundeslandes, einer Gemeinde, Kommune oder eines Kreises abdeckt.</w:t>
        </w:r>
        <w:r w:rsidR="004152BD">
          <w:rPr>
            <w:webHidden/>
          </w:rPr>
          <w:tab/>
        </w:r>
        <w:r w:rsidR="004152BD">
          <w:rPr>
            <w:webHidden/>
          </w:rPr>
          <w:fldChar w:fldCharType="begin"/>
        </w:r>
        <w:r w:rsidR="004152BD">
          <w:rPr>
            <w:webHidden/>
          </w:rPr>
          <w:instrText xml:space="preserve"> PAGEREF _Toc514070685 \h </w:instrText>
        </w:r>
        <w:r w:rsidR="004152BD">
          <w:rPr>
            <w:webHidden/>
          </w:rPr>
        </w:r>
        <w:r w:rsidR="004152BD">
          <w:rPr>
            <w:webHidden/>
          </w:rPr>
          <w:fldChar w:fldCharType="separate"/>
        </w:r>
        <w:r w:rsidR="002B21E4">
          <w:rPr>
            <w:webHidden/>
          </w:rPr>
          <w:t>12</w:t>
        </w:r>
        <w:r w:rsidR="004152BD">
          <w:rPr>
            <w:webHidden/>
          </w:rPr>
          <w:fldChar w:fldCharType="end"/>
        </w:r>
      </w:hyperlink>
    </w:p>
    <w:p w14:paraId="33CB5EF5" w14:textId="77777777" w:rsidR="004152BD" w:rsidRDefault="00C359BD">
      <w:pPr>
        <w:pStyle w:val="Abbildungsverzeichnis"/>
        <w:rPr>
          <w:rFonts w:asciiTheme="minorHAnsi" w:eastAsiaTheme="minorEastAsia" w:hAnsiTheme="minorHAnsi" w:cstheme="minorBidi"/>
          <w:sz w:val="22"/>
          <w:szCs w:val="22"/>
        </w:rPr>
      </w:pPr>
      <w:hyperlink w:anchor="_Toc514070686" w:history="1">
        <w:r w:rsidR="004152BD" w:rsidRPr="004B494E">
          <w:rPr>
            <w:rStyle w:val="Hyperlink"/>
          </w:rPr>
          <w:t>Konv 9:</w:t>
        </w:r>
        <w:r w:rsidR="004152BD">
          <w:rPr>
            <w:rFonts w:asciiTheme="minorHAnsi" w:eastAsiaTheme="minorEastAsia" w:hAnsiTheme="minorHAnsi" w:cstheme="minorBidi"/>
            <w:sz w:val="22"/>
            <w:szCs w:val="22"/>
          </w:rPr>
          <w:tab/>
        </w:r>
        <w:r w:rsidR="004152BD" w:rsidRPr="004B494E">
          <w:rPr>
            <w:rStyle w:val="Hyperlink"/>
          </w:rPr>
          <w:t xml:space="preserve">Die Ebene der geopolitischen Abdeckung </w:t>
        </w:r>
        <w:r w:rsidR="004152BD" w:rsidRPr="004B494E">
          <w:rPr>
            <w:rStyle w:val="Hyperlink"/>
            <w:rFonts w:ascii="Courier New" w:hAnsi="Courier New" w:cs="Courier New"/>
          </w:rPr>
          <w:t xml:space="preserve">(dcatde:politicalGeocodingLevelURI) </w:t>
        </w:r>
        <w:r w:rsidR="004152BD" w:rsidRPr="004B494E">
          <w:rPr>
            <w:rStyle w:val="Hyperlink"/>
          </w:rPr>
          <w:t>SOLL durch einen URI bezeichnet werden, wenn eine Abdeckung durch die Datenstruktur auf abstrakter Verwaltungsebene (Bund, Land, Kreis, Kommunen) gegeben ist.</w:t>
        </w:r>
        <w:r w:rsidR="004152BD">
          <w:rPr>
            <w:webHidden/>
          </w:rPr>
          <w:tab/>
        </w:r>
        <w:r w:rsidR="004152BD">
          <w:rPr>
            <w:webHidden/>
          </w:rPr>
          <w:fldChar w:fldCharType="begin"/>
        </w:r>
        <w:r w:rsidR="004152BD">
          <w:rPr>
            <w:webHidden/>
          </w:rPr>
          <w:instrText xml:space="preserve"> PAGEREF _Toc514070686 \h </w:instrText>
        </w:r>
        <w:r w:rsidR="004152BD">
          <w:rPr>
            <w:webHidden/>
          </w:rPr>
        </w:r>
        <w:r w:rsidR="004152BD">
          <w:rPr>
            <w:webHidden/>
          </w:rPr>
          <w:fldChar w:fldCharType="separate"/>
        </w:r>
        <w:r w:rsidR="002B21E4">
          <w:rPr>
            <w:webHidden/>
          </w:rPr>
          <w:t>12</w:t>
        </w:r>
        <w:r w:rsidR="004152BD">
          <w:rPr>
            <w:webHidden/>
          </w:rPr>
          <w:fldChar w:fldCharType="end"/>
        </w:r>
      </w:hyperlink>
    </w:p>
    <w:p w14:paraId="1C06B772" w14:textId="77777777" w:rsidR="004152BD" w:rsidRDefault="00C359BD">
      <w:pPr>
        <w:pStyle w:val="Abbildungsverzeichnis"/>
        <w:rPr>
          <w:rFonts w:asciiTheme="minorHAnsi" w:eastAsiaTheme="minorEastAsia" w:hAnsiTheme="minorHAnsi" w:cstheme="minorBidi"/>
          <w:sz w:val="22"/>
          <w:szCs w:val="22"/>
        </w:rPr>
      </w:pPr>
      <w:hyperlink w:anchor="_Toc514070687" w:history="1">
        <w:r w:rsidR="004152BD" w:rsidRPr="004B494E">
          <w:rPr>
            <w:rStyle w:val="Hyperlink"/>
          </w:rPr>
          <w:t>Konv 10:</w:t>
        </w:r>
        <w:r w:rsidR="004152BD">
          <w:rPr>
            <w:rFonts w:asciiTheme="minorHAnsi" w:eastAsiaTheme="minorEastAsia" w:hAnsiTheme="minorHAnsi" w:cstheme="minorBidi"/>
            <w:sz w:val="22"/>
            <w:szCs w:val="22"/>
          </w:rPr>
          <w:tab/>
        </w:r>
        <w:r w:rsidR="004152BD" w:rsidRPr="004B494E">
          <w:rPr>
            <w:rStyle w:val="Hyperlink"/>
          </w:rPr>
          <w:t>Die Eigenschaft</w:t>
        </w:r>
        <w:r w:rsidR="004152BD" w:rsidRPr="004B494E">
          <w:rPr>
            <w:rStyle w:val="Hyperlink"/>
            <w:rFonts w:ascii="Calibri" w:hAnsi="Calibri" w:cs="Calibri"/>
          </w:rPr>
          <w:t xml:space="preserve"> „</w:t>
        </w:r>
        <w:r w:rsidR="004152BD" w:rsidRPr="004B494E">
          <w:rPr>
            <w:rStyle w:val="Hyperlink"/>
          </w:rPr>
          <w:t>verwaltungspolitische oder fachliche Geobezug“ (</w:t>
        </w:r>
        <w:r w:rsidR="004152BD" w:rsidRPr="004B494E">
          <w:rPr>
            <w:rStyle w:val="Hyperlink"/>
            <w:rFonts w:ascii="Courier New" w:hAnsi="Courier New" w:cs="Courier New"/>
          </w:rPr>
          <w:t>dcatde:geocodingDescription</w:t>
        </w:r>
        <w:r w:rsidR="004152BD" w:rsidRPr="004B494E">
          <w:rPr>
            <w:rStyle w:val="Hyperlink"/>
          </w:rPr>
          <w:t>)</w:t>
        </w:r>
        <w:r w:rsidR="004152BD" w:rsidRPr="004B494E">
          <w:rPr>
            <w:rStyle w:val="Hyperlink"/>
            <w:rFonts w:ascii="Courier New" w:hAnsi="Courier New" w:cs="Courier New"/>
          </w:rPr>
          <w:t xml:space="preserve"> </w:t>
        </w:r>
        <w:r w:rsidR="004152BD" w:rsidRPr="004B494E">
          <w:rPr>
            <w:rStyle w:val="Hyperlink"/>
          </w:rPr>
          <w:t>KANN als Freitextfeld verwendet werden, wenn eine andere geopolitische Codierung der Abdeckung der Datenstruktur nicht möglich oder zu komplex ist.</w:t>
        </w:r>
        <w:r w:rsidR="004152BD">
          <w:rPr>
            <w:webHidden/>
          </w:rPr>
          <w:tab/>
        </w:r>
        <w:r w:rsidR="004152BD">
          <w:rPr>
            <w:webHidden/>
          </w:rPr>
          <w:fldChar w:fldCharType="begin"/>
        </w:r>
        <w:r w:rsidR="004152BD">
          <w:rPr>
            <w:webHidden/>
          </w:rPr>
          <w:instrText xml:space="preserve"> PAGEREF _Toc514070687 \h </w:instrText>
        </w:r>
        <w:r w:rsidR="004152BD">
          <w:rPr>
            <w:webHidden/>
          </w:rPr>
        </w:r>
        <w:r w:rsidR="004152BD">
          <w:rPr>
            <w:webHidden/>
          </w:rPr>
          <w:fldChar w:fldCharType="separate"/>
        </w:r>
        <w:r w:rsidR="002B21E4">
          <w:rPr>
            <w:webHidden/>
          </w:rPr>
          <w:t>12</w:t>
        </w:r>
        <w:r w:rsidR="004152BD">
          <w:rPr>
            <w:webHidden/>
          </w:rPr>
          <w:fldChar w:fldCharType="end"/>
        </w:r>
      </w:hyperlink>
    </w:p>
    <w:p w14:paraId="48B84D1B" w14:textId="77777777" w:rsidR="004152BD" w:rsidRDefault="00C359BD">
      <w:pPr>
        <w:pStyle w:val="Abbildungsverzeichnis"/>
        <w:rPr>
          <w:rFonts w:asciiTheme="minorHAnsi" w:eastAsiaTheme="minorEastAsia" w:hAnsiTheme="minorHAnsi" w:cstheme="minorBidi"/>
          <w:sz w:val="22"/>
          <w:szCs w:val="22"/>
        </w:rPr>
      </w:pPr>
      <w:hyperlink w:anchor="_Toc514070688" w:history="1">
        <w:r w:rsidR="004152BD" w:rsidRPr="004B494E">
          <w:rPr>
            <w:rStyle w:val="Hyperlink"/>
          </w:rPr>
          <w:t>Konv 11:</w:t>
        </w:r>
        <w:r w:rsidR="004152BD">
          <w:rPr>
            <w:rFonts w:asciiTheme="minorHAnsi" w:eastAsiaTheme="minorEastAsia" w:hAnsiTheme="minorHAnsi" w:cstheme="minorBidi"/>
            <w:sz w:val="22"/>
            <w:szCs w:val="22"/>
          </w:rPr>
          <w:tab/>
        </w:r>
        <w:r w:rsidR="004152BD" w:rsidRPr="004B494E">
          <w:rPr>
            <w:rStyle w:val="Hyperlink"/>
          </w:rPr>
          <w:t xml:space="preserve">Die in </w:t>
        </w:r>
        <w:r w:rsidR="004152BD" w:rsidRPr="004B494E">
          <w:rPr>
            <w:rStyle w:val="Hyperlink"/>
            <w:rFonts w:ascii="Courier New" w:hAnsi="Courier New" w:cs="Courier New"/>
          </w:rPr>
          <w:t xml:space="preserve">dcatde:politicalGeocodingURI </w:t>
        </w:r>
        <w:r w:rsidR="004152BD" w:rsidRPr="004B494E">
          <w:rPr>
            <w:rStyle w:val="Hyperlink"/>
          </w:rPr>
          <w:t xml:space="preserve">ausgedrückten geografischen Bezüge SOLLEN zum Erhalt der europäischen Interoperabilität zugleich bei </w:t>
        </w:r>
        <w:r w:rsidR="004152BD" w:rsidRPr="004B494E">
          <w:rPr>
            <w:rStyle w:val="Hyperlink"/>
            <w:rFonts w:ascii="Courier New" w:hAnsi="Courier New" w:cs="Courier New"/>
          </w:rPr>
          <w:t>dct:spatial</w:t>
        </w:r>
        <w:r w:rsidR="004152BD" w:rsidRPr="004B494E">
          <w:rPr>
            <w:rStyle w:val="Hyperlink"/>
          </w:rPr>
          <w:t xml:space="preserve"> (Bundesländer, Kreise und Kommunen) als geografischer Bezug per URI gespiegelt werden.</w:t>
        </w:r>
        <w:r w:rsidR="004152BD">
          <w:rPr>
            <w:webHidden/>
          </w:rPr>
          <w:tab/>
        </w:r>
        <w:r w:rsidR="004152BD">
          <w:rPr>
            <w:webHidden/>
          </w:rPr>
          <w:fldChar w:fldCharType="begin"/>
        </w:r>
        <w:r w:rsidR="004152BD">
          <w:rPr>
            <w:webHidden/>
          </w:rPr>
          <w:instrText xml:space="preserve"> PAGEREF _Toc514070688 \h </w:instrText>
        </w:r>
        <w:r w:rsidR="004152BD">
          <w:rPr>
            <w:webHidden/>
          </w:rPr>
        </w:r>
        <w:r w:rsidR="004152BD">
          <w:rPr>
            <w:webHidden/>
          </w:rPr>
          <w:fldChar w:fldCharType="separate"/>
        </w:r>
        <w:r w:rsidR="002B21E4">
          <w:rPr>
            <w:webHidden/>
          </w:rPr>
          <w:t>12</w:t>
        </w:r>
        <w:r w:rsidR="004152BD">
          <w:rPr>
            <w:webHidden/>
          </w:rPr>
          <w:fldChar w:fldCharType="end"/>
        </w:r>
      </w:hyperlink>
    </w:p>
    <w:p w14:paraId="6172E397" w14:textId="77777777" w:rsidR="004152BD" w:rsidRDefault="00C359BD">
      <w:pPr>
        <w:pStyle w:val="Abbildungsverzeichnis"/>
        <w:rPr>
          <w:rFonts w:asciiTheme="minorHAnsi" w:eastAsiaTheme="minorEastAsia" w:hAnsiTheme="minorHAnsi" w:cstheme="minorBidi"/>
          <w:sz w:val="22"/>
          <w:szCs w:val="22"/>
        </w:rPr>
      </w:pPr>
      <w:hyperlink w:anchor="_Toc514070689" w:history="1">
        <w:r w:rsidR="004152BD" w:rsidRPr="004B494E">
          <w:rPr>
            <w:rStyle w:val="Hyperlink"/>
          </w:rPr>
          <w:t>Konv 12:</w:t>
        </w:r>
        <w:r w:rsidR="004152BD">
          <w:rPr>
            <w:rFonts w:asciiTheme="minorHAnsi" w:eastAsiaTheme="minorEastAsia" w:hAnsiTheme="minorHAnsi" w:cstheme="minorBidi"/>
            <w:sz w:val="22"/>
            <w:szCs w:val="22"/>
          </w:rPr>
          <w:tab/>
        </w:r>
        <w:r w:rsidR="004152BD" w:rsidRPr="004B494E">
          <w:rPr>
            <w:rStyle w:val="Hyperlink"/>
          </w:rPr>
          <w:t>Alle Datenstrukturen, die direkt an das GovData Portal geliefert werden, MÜSSEN ihre Herkunft über eine eindeutige Kennzeichnung des Datenbereitstellers über die DatenbereitstellerID (</w:t>
        </w:r>
        <w:r w:rsidR="004152BD" w:rsidRPr="004B494E">
          <w:rPr>
            <w:rStyle w:val="Hyperlink"/>
            <w:rFonts w:ascii="Courier New" w:hAnsi="Courier New" w:cs="Courier New"/>
          </w:rPr>
          <w:t>dcatde:contributorID</w:t>
        </w:r>
        <w:r w:rsidR="004152BD" w:rsidRPr="004B494E">
          <w:rPr>
            <w:rStyle w:val="Hyperlink"/>
          </w:rPr>
          <w:t>) ausweisen.</w:t>
        </w:r>
        <w:r w:rsidR="004152BD">
          <w:rPr>
            <w:webHidden/>
          </w:rPr>
          <w:tab/>
        </w:r>
        <w:r w:rsidR="004152BD">
          <w:rPr>
            <w:webHidden/>
          </w:rPr>
          <w:fldChar w:fldCharType="begin"/>
        </w:r>
        <w:r w:rsidR="004152BD">
          <w:rPr>
            <w:webHidden/>
          </w:rPr>
          <w:instrText xml:space="preserve"> PAGEREF _Toc514070689 \h </w:instrText>
        </w:r>
        <w:r w:rsidR="004152BD">
          <w:rPr>
            <w:webHidden/>
          </w:rPr>
        </w:r>
        <w:r w:rsidR="004152BD">
          <w:rPr>
            <w:webHidden/>
          </w:rPr>
          <w:fldChar w:fldCharType="separate"/>
        </w:r>
        <w:r w:rsidR="002B21E4">
          <w:rPr>
            <w:webHidden/>
          </w:rPr>
          <w:t>13</w:t>
        </w:r>
        <w:r w:rsidR="004152BD">
          <w:rPr>
            <w:webHidden/>
          </w:rPr>
          <w:fldChar w:fldCharType="end"/>
        </w:r>
      </w:hyperlink>
    </w:p>
    <w:p w14:paraId="0F920F72" w14:textId="77777777" w:rsidR="004152BD" w:rsidRDefault="00C359BD">
      <w:pPr>
        <w:pStyle w:val="Abbildungsverzeichnis"/>
        <w:rPr>
          <w:rFonts w:asciiTheme="minorHAnsi" w:eastAsiaTheme="minorEastAsia" w:hAnsiTheme="minorHAnsi" w:cstheme="minorBidi"/>
          <w:sz w:val="22"/>
          <w:szCs w:val="22"/>
        </w:rPr>
      </w:pPr>
      <w:hyperlink w:anchor="_Toc514070690" w:history="1">
        <w:r w:rsidR="004152BD" w:rsidRPr="004B494E">
          <w:rPr>
            <w:rStyle w:val="Hyperlink"/>
          </w:rPr>
          <w:t>Konv 13:</w:t>
        </w:r>
        <w:r w:rsidR="004152BD">
          <w:rPr>
            <w:rFonts w:asciiTheme="minorHAnsi" w:eastAsiaTheme="minorEastAsia" w:hAnsiTheme="minorHAnsi" w:cstheme="minorBidi"/>
            <w:sz w:val="22"/>
            <w:szCs w:val="22"/>
          </w:rPr>
          <w:tab/>
        </w:r>
        <w:r w:rsidR="004152BD" w:rsidRPr="004B494E">
          <w:rPr>
            <w:rStyle w:val="Hyperlink"/>
          </w:rPr>
          <w:t xml:space="preserve">Die eigene DatenbereitstellerID-Kennung MUSS föderationsweit an bestehende Einträge im Feld </w:t>
        </w:r>
        <w:r w:rsidR="004152BD" w:rsidRPr="004B494E">
          <w:rPr>
            <w:rStyle w:val="Hyperlink"/>
            <w:rFonts w:ascii="Courier New" w:hAnsi="Courier New" w:cs="Courier New"/>
          </w:rPr>
          <w:t>dcatde:contributorID</w:t>
        </w:r>
        <w:r w:rsidR="004152BD" w:rsidRPr="004B494E">
          <w:rPr>
            <w:rStyle w:val="Hyperlink"/>
          </w:rPr>
          <w:t xml:space="preserve"> angehängt werden.</w:t>
        </w:r>
        <w:r w:rsidR="004152BD">
          <w:rPr>
            <w:webHidden/>
          </w:rPr>
          <w:tab/>
        </w:r>
        <w:r w:rsidR="004152BD">
          <w:rPr>
            <w:webHidden/>
          </w:rPr>
          <w:fldChar w:fldCharType="begin"/>
        </w:r>
        <w:r w:rsidR="004152BD">
          <w:rPr>
            <w:webHidden/>
          </w:rPr>
          <w:instrText xml:space="preserve"> PAGEREF _Toc514070690 \h </w:instrText>
        </w:r>
        <w:r w:rsidR="004152BD">
          <w:rPr>
            <w:webHidden/>
          </w:rPr>
        </w:r>
        <w:r w:rsidR="004152BD">
          <w:rPr>
            <w:webHidden/>
          </w:rPr>
          <w:fldChar w:fldCharType="separate"/>
        </w:r>
        <w:r w:rsidR="002B21E4">
          <w:rPr>
            <w:webHidden/>
          </w:rPr>
          <w:t>14</w:t>
        </w:r>
        <w:r w:rsidR="004152BD">
          <w:rPr>
            <w:webHidden/>
          </w:rPr>
          <w:fldChar w:fldCharType="end"/>
        </w:r>
      </w:hyperlink>
    </w:p>
    <w:p w14:paraId="716737FE" w14:textId="77777777" w:rsidR="004152BD" w:rsidRDefault="00C359BD">
      <w:pPr>
        <w:pStyle w:val="Abbildungsverzeichnis"/>
        <w:rPr>
          <w:rFonts w:asciiTheme="minorHAnsi" w:eastAsiaTheme="minorEastAsia" w:hAnsiTheme="minorHAnsi" w:cstheme="minorBidi"/>
          <w:sz w:val="22"/>
          <w:szCs w:val="22"/>
        </w:rPr>
      </w:pPr>
      <w:hyperlink w:anchor="_Toc514070691" w:history="1">
        <w:r w:rsidR="004152BD" w:rsidRPr="004B494E">
          <w:rPr>
            <w:rStyle w:val="Hyperlink"/>
          </w:rPr>
          <w:t>Konv 14:</w:t>
        </w:r>
        <w:r w:rsidR="004152BD">
          <w:rPr>
            <w:rFonts w:asciiTheme="minorHAnsi" w:eastAsiaTheme="minorEastAsia" w:hAnsiTheme="minorHAnsi" w:cstheme="minorBidi"/>
            <w:sz w:val="22"/>
            <w:szCs w:val="22"/>
          </w:rPr>
          <w:tab/>
        </w:r>
        <w:r w:rsidR="004152BD" w:rsidRPr="004B494E">
          <w:rPr>
            <w:rStyle w:val="Hyperlink"/>
          </w:rPr>
          <w:t>Collections KÖNNEN über Datenstruktur und Distributionen abgebildet werden.</w:t>
        </w:r>
        <w:r w:rsidR="004152BD">
          <w:rPr>
            <w:webHidden/>
          </w:rPr>
          <w:tab/>
        </w:r>
        <w:r w:rsidR="004152BD">
          <w:rPr>
            <w:webHidden/>
          </w:rPr>
          <w:fldChar w:fldCharType="begin"/>
        </w:r>
        <w:r w:rsidR="004152BD">
          <w:rPr>
            <w:webHidden/>
          </w:rPr>
          <w:instrText xml:space="preserve"> PAGEREF _Toc514070691 \h </w:instrText>
        </w:r>
        <w:r w:rsidR="004152BD">
          <w:rPr>
            <w:webHidden/>
          </w:rPr>
        </w:r>
        <w:r w:rsidR="004152BD">
          <w:rPr>
            <w:webHidden/>
          </w:rPr>
          <w:fldChar w:fldCharType="separate"/>
        </w:r>
        <w:r w:rsidR="002B21E4">
          <w:rPr>
            <w:webHidden/>
          </w:rPr>
          <w:t>14</w:t>
        </w:r>
        <w:r w:rsidR="004152BD">
          <w:rPr>
            <w:webHidden/>
          </w:rPr>
          <w:fldChar w:fldCharType="end"/>
        </w:r>
      </w:hyperlink>
    </w:p>
    <w:p w14:paraId="1FDBF23A" w14:textId="77777777" w:rsidR="004152BD" w:rsidRDefault="00C359BD">
      <w:pPr>
        <w:pStyle w:val="Abbildungsverzeichnis"/>
        <w:rPr>
          <w:rFonts w:asciiTheme="minorHAnsi" w:eastAsiaTheme="minorEastAsia" w:hAnsiTheme="minorHAnsi" w:cstheme="minorBidi"/>
          <w:sz w:val="22"/>
          <w:szCs w:val="22"/>
        </w:rPr>
      </w:pPr>
      <w:hyperlink w:anchor="_Toc514070692" w:history="1">
        <w:r w:rsidR="004152BD" w:rsidRPr="004B494E">
          <w:rPr>
            <w:rStyle w:val="Hyperlink"/>
          </w:rPr>
          <w:t>Konv 15:</w:t>
        </w:r>
        <w:r w:rsidR="004152BD">
          <w:rPr>
            <w:rFonts w:asciiTheme="minorHAnsi" w:eastAsiaTheme="minorEastAsia" w:hAnsiTheme="minorHAnsi" w:cstheme="minorBidi"/>
            <w:sz w:val="22"/>
            <w:szCs w:val="22"/>
          </w:rPr>
          <w:tab/>
        </w:r>
        <w:r w:rsidR="004152BD" w:rsidRPr="004B494E">
          <w:rPr>
            <w:rStyle w:val="Hyperlink"/>
          </w:rPr>
          <w:t>Collections SOLLEN bevorzugt über Datenstrukturen ausgedrückt werden.</w:t>
        </w:r>
        <w:r w:rsidR="004152BD">
          <w:rPr>
            <w:webHidden/>
          </w:rPr>
          <w:tab/>
        </w:r>
        <w:r w:rsidR="004152BD">
          <w:rPr>
            <w:webHidden/>
          </w:rPr>
          <w:fldChar w:fldCharType="begin"/>
        </w:r>
        <w:r w:rsidR="004152BD">
          <w:rPr>
            <w:webHidden/>
          </w:rPr>
          <w:instrText xml:space="preserve"> PAGEREF _Toc514070692 \h </w:instrText>
        </w:r>
        <w:r w:rsidR="004152BD">
          <w:rPr>
            <w:webHidden/>
          </w:rPr>
        </w:r>
        <w:r w:rsidR="004152BD">
          <w:rPr>
            <w:webHidden/>
          </w:rPr>
          <w:fldChar w:fldCharType="separate"/>
        </w:r>
        <w:r w:rsidR="002B21E4">
          <w:rPr>
            <w:webHidden/>
          </w:rPr>
          <w:t>14</w:t>
        </w:r>
        <w:r w:rsidR="004152BD">
          <w:rPr>
            <w:webHidden/>
          </w:rPr>
          <w:fldChar w:fldCharType="end"/>
        </w:r>
      </w:hyperlink>
    </w:p>
    <w:p w14:paraId="53E864B9" w14:textId="77777777" w:rsidR="004152BD" w:rsidRDefault="00C359BD">
      <w:pPr>
        <w:pStyle w:val="Abbildungsverzeichnis"/>
        <w:rPr>
          <w:rFonts w:asciiTheme="minorHAnsi" w:eastAsiaTheme="minorEastAsia" w:hAnsiTheme="minorHAnsi" w:cstheme="minorBidi"/>
          <w:sz w:val="22"/>
          <w:szCs w:val="22"/>
        </w:rPr>
      </w:pPr>
      <w:hyperlink w:anchor="_Toc514070693" w:history="1">
        <w:r w:rsidR="004152BD" w:rsidRPr="004B494E">
          <w:rPr>
            <w:rStyle w:val="Hyperlink"/>
          </w:rPr>
          <w:t>Konv 16:</w:t>
        </w:r>
        <w:r w:rsidR="004152BD">
          <w:rPr>
            <w:rFonts w:asciiTheme="minorHAnsi" w:eastAsiaTheme="minorEastAsia" w:hAnsiTheme="minorHAnsi" w:cstheme="minorBidi"/>
            <w:sz w:val="22"/>
            <w:szCs w:val="22"/>
          </w:rPr>
          <w:tab/>
        </w:r>
        <w:r w:rsidR="004152BD" w:rsidRPr="004B494E">
          <w:rPr>
            <w:rStyle w:val="Hyperlink"/>
          </w:rPr>
          <w:t>Die Zugehörigkeit von Einzelelementen zu einer Collection SOLL über die Eigenschaft „Weitere Versionen“ (</w:t>
        </w:r>
        <w:r w:rsidR="004152BD" w:rsidRPr="004B494E">
          <w:rPr>
            <w:rStyle w:val="Hyperlink"/>
            <w:rFonts w:ascii="Courier New" w:hAnsi="Courier New" w:cs="Courier New"/>
          </w:rPr>
          <w:t>dct:hasVersion</w:t>
        </w:r>
        <w:r w:rsidR="004152BD" w:rsidRPr="004B494E">
          <w:rPr>
            <w:rStyle w:val="Hyperlink"/>
            <w:rFonts w:cs="Arial"/>
          </w:rPr>
          <w:t xml:space="preserve">) </w:t>
        </w:r>
        <w:r w:rsidR="004152BD" w:rsidRPr="004B494E">
          <w:rPr>
            <w:rStyle w:val="Hyperlink"/>
          </w:rPr>
          <w:t>ausgedrückt werden.</w:t>
        </w:r>
        <w:r w:rsidR="004152BD">
          <w:rPr>
            <w:webHidden/>
          </w:rPr>
          <w:tab/>
        </w:r>
        <w:r w:rsidR="004152BD">
          <w:rPr>
            <w:webHidden/>
          </w:rPr>
          <w:fldChar w:fldCharType="begin"/>
        </w:r>
        <w:r w:rsidR="004152BD">
          <w:rPr>
            <w:webHidden/>
          </w:rPr>
          <w:instrText xml:space="preserve"> PAGEREF _Toc514070693 \h </w:instrText>
        </w:r>
        <w:r w:rsidR="004152BD">
          <w:rPr>
            <w:webHidden/>
          </w:rPr>
        </w:r>
        <w:r w:rsidR="004152BD">
          <w:rPr>
            <w:webHidden/>
          </w:rPr>
          <w:fldChar w:fldCharType="separate"/>
        </w:r>
        <w:r w:rsidR="002B21E4">
          <w:rPr>
            <w:webHidden/>
          </w:rPr>
          <w:t>14</w:t>
        </w:r>
        <w:r w:rsidR="004152BD">
          <w:rPr>
            <w:webHidden/>
          </w:rPr>
          <w:fldChar w:fldCharType="end"/>
        </w:r>
      </w:hyperlink>
    </w:p>
    <w:p w14:paraId="156CFC41" w14:textId="77777777" w:rsidR="004152BD" w:rsidRDefault="00C359BD">
      <w:pPr>
        <w:pStyle w:val="Abbildungsverzeichnis"/>
        <w:rPr>
          <w:rFonts w:asciiTheme="minorHAnsi" w:eastAsiaTheme="minorEastAsia" w:hAnsiTheme="minorHAnsi" w:cstheme="minorBidi"/>
          <w:sz w:val="22"/>
          <w:szCs w:val="22"/>
        </w:rPr>
      </w:pPr>
      <w:hyperlink w:anchor="_Toc514070694" w:history="1">
        <w:r w:rsidR="004152BD" w:rsidRPr="004B494E">
          <w:rPr>
            <w:rStyle w:val="Hyperlink"/>
          </w:rPr>
          <w:t>Konv 17:</w:t>
        </w:r>
        <w:r w:rsidR="004152BD">
          <w:rPr>
            <w:rFonts w:asciiTheme="minorHAnsi" w:eastAsiaTheme="minorEastAsia" w:hAnsiTheme="minorHAnsi" w:cstheme="minorBidi"/>
            <w:sz w:val="22"/>
            <w:szCs w:val="22"/>
          </w:rPr>
          <w:tab/>
        </w:r>
        <w:r w:rsidR="004152BD" w:rsidRPr="004B494E">
          <w:rPr>
            <w:rStyle w:val="Hyperlink"/>
          </w:rPr>
          <w:t xml:space="preserve">Die Klammerstruktur einer Collection MUSS mittels </w:t>
        </w:r>
        <w:r w:rsidR="004152BD" w:rsidRPr="004B494E">
          <w:rPr>
            <w:rStyle w:val="Hyperlink"/>
            <w:rFonts w:ascii="Courier New" w:hAnsi="Courier New" w:cs="Courier New"/>
          </w:rPr>
          <w:t>dct:type</w:t>
        </w:r>
        <w:r w:rsidR="004152BD" w:rsidRPr="004B494E">
          <w:rPr>
            <w:rStyle w:val="Hyperlink"/>
          </w:rPr>
          <w:t>=</w:t>
        </w:r>
        <w:r w:rsidR="004152BD" w:rsidRPr="004B494E">
          <w:rPr>
            <w:rStyle w:val="Hyperlink"/>
            <w:rFonts w:ascii="Courier New" w:hAnsi="Courier New" w:cs="Courier New"/>
          </w:rPr>
          <w:t xml:space="preserve"> http://dcat-ap.de/def/datasetTypes/collection </w:t>
        </w:r>
        <w:r w:rsidR="004152BD" w:rsidRPr="004B494E">
          <w:rPr>
            <w:rStyle w:val="Hyperlink"/>
          </w:rPr>
          <w:t>gekennzeichnet werden</w:t>
        </w:r>
        <w:r w:rsidR="004152BD">
          <w:rPr>
            <w:webHidden/>
          </w:rPr>
          <w:tab/>
        </w:r>
        <w:r w:rsidR="004152BD">
          <w:rPr>
            <w:webHidden/>
          </w:rPr>
          <w:fldChar w:fldCharType="begin"/>
        </w:r>
        <w:r w:rsidR="004152BD">
          <w:rPr>
            <w:webHidden/>
          </w:rPr>
          <w:instrText xml:space="preserve"> PAGEREF _Toc514070694 \h </w:instrText>
        </w:r>
        <w:r w:rsidR="004152BD">
          <w:rPr>
            <w:webHidden/>
          </w:rPr>
        </w:r>
        <w:r w:rsidR="004152BD">
          <w:rPr>
            <w:webHidden/>
          </w:rPr>
          <w:fldChar w:fldCharType="separate"/>
        </w:r>
        <w:r w:rsidR="002B21E4">
          <w:rPr>
            <w:webHidden/>
          </w:rPr>
          <w:t>15</w:t>
        </w:r>
        <w:r w:rsidR="004152BD">
          <w:rPr>
            <w:webHidden/>
          </w:rPr>
          <w:fldChar w:fldCharType="end"/>
        </w:r>
      </w:hyperlink>
    </w:p>
    <w:p w14:paraId="1116046F" w14:textId="77777777" w:rsidR="004152BD" w:rsidRDefault="00C359BD">
      <w:pPr>
        <w:pStyle w:val="Abbildungsverzeichnis"/>
        <w:rPr>
          <w:rFonts w:asciiTheme="minorHAnsi" w:eastAsiaTheme="minorEastAsia" w:hAnsiTheme="minorHAnsi" w:cstheme="minorBidi"/>
          <w:sz w:val="22"/>
          <w:szCs w:val="22"/>
        </w:rPr>
      </w:pPr>
      <w:hyperlink w:anchor="_Toc514070695" w:history="1">
        <w:r w:rsidR="004152BD" w:rsidRPr="004B494E">
          <w:rPr>
            <w:rStyle w:val="Hyperlink"/>
          </w:rPr>
          <w:t>Konv 18:</w:t>
        </w:r>
        <w:r w:rsidR="004152BD">
          <w:rPr>
            <w:rFonts w:asciiTheme="minorHAnsi" w:eastAsiaTheme="minorEastAsia" w:hAnsiTheme="minorHAnsi" w:cstheme="minorBidi"/>
            <w:sz w:val="22"/>
            <w:szCs w:val="22"/>
          </w:rPr>
          <w:tab/>
        </w:r>
        <w:r w:rsidR="004152BD" w:rsidRPr="004B494E">
          <w:rPr>
            <w:rStyle w:val="Hyperlink"/>
          </w:rPr>
          <w:t>Datenstrukturen, die „Klammerelemente“ einer Collection darstellen, SOLLEN keine Distribution haben.</w:t>
        </w:r>
        <w:r w:rsidR="004152BD">
          <w:rPr>
            <w:webHidden/>
          </w:rPr>
          <w:tab/>
        </w:r>
        <w:r w:rsidR="004152BD">
          <w:rPr>
            <w:webHidden/>
          </w:rPr>
          <w:fldChar w:fldCharType="begin"/>
        </w:r>
        <w:r w:rsidR="004152BD">
          <w:rPr>
            <w:webHidden/>
          </w:rPr>
          <w:instrText xml:space="preserve"> PAGEREF _Toc514070695 \h </w:instrText>
        </w:r>
        <w:r w:rsidR="004152BD">
          <w:rPr>
            <w:webHidden/>
          </w:rPr>
        </w:r>
        <w:r w:rsidR="004152BD">
          <w:rPr>
            <w:webHidden/>
          </w:rPr>
          <w:fldChar w:fldCharType="separate"/>
        </w:r>
        <w:r w:rsidR="002B21E4">
          <w:rPr>
            <w:webHidden/>
          </w:rPr>
          <w:t>15</w:t>
        </w:r>
        <w:r w:rsidR="004152BD">
          <w:rPr>
            <w:webHidden/>
          </w:rPr>
          <w:fldChar w:fldCharType="end"/>
        </w:r>
      </w:hyperlink>
    </w:p>
    <w:p w14:paraId="14B4E05B" w14:textId="77777777" w:rsidR="004152BD" w:rsidRDefault="00C359BD">
      <w:pPr>
        <w:pStyle w:val="Abbildungsverzeichnis"/>
        <w:rPr>
          <w:rFonts w:asciiTheme="minorHAnsi" w:eastAsiaTheme="minorEastAsia" w:hAnsiTheme="minorHAnsi" w:cstheme="minorBidi"/>
          <w:sz w:val="22"/>
          <w:szCs w:val="22"/>
        </w:rPr>
      </w:pPr>
      <w:hyperlink w:anchor="_Toc514070696" w:history="1">
        <w:r w:rsidR="004152BD" w:rsidRPr="004B494E">
          <w:rPr>
            <w:rStyle w:val="Hyperlink"/>
          </w:rPr>
          <w:t>Konv 19:</w:t>
        </w:r>
        <w:r w:rsidR="004152BD">
          <w:rPr>
            <w:rFonts w:asciiTheme="minorHAnsi" w:eastAsiaTheme="minorEastAsia" w:hAnsiTheme="minorHAnsi" w:cstheme="minorBidi"/>
            <w:sz w:val="22"/>
            <w:szCs w:val="22"/>
          </w:rPr>
          <w:tab/>
        </w:r>
        <w:r w:rsidR="004152BD" w:rsidRPr="004B494E">
          <w:rPr>
            <w:rStyle w:val="Hyperlink"/>
          </w:rPr>
          <w:t xml:space="preserve">Orts- und Zeitbezug SOLLEN stets in den dafür vorgesehen Eigenschaften </w:t>
        </w:r>
        <w:r w:rsidR="004152BD" w:rsidRPr="004B494E">
          <w:rPr>
            <w:rStyle w:val="Hyperlink"/>
            <w:rFonts w:ascii="Courier New" w:hAnsi="Courier New" w:cs="Courier New"/>
          </w:rPr>
          <w:t>dct:spatial</w:t>
        </w:r>
        <w:r w:rsidR="004152BD" w:rsidRPr="004B494E">
          <w:rPr>
            <w:rStyle w:val="Hyperlink"/>
          </w:rPr>
          <w:t xml:space="preserve">, </w:t>
        </w:r>
        <w:r w:rsidR="004152BD" w:rsidRPr="004B494E">
          <w:rPr>
            <w:rStyle w:val="Hyperlink"/>
            <w:rFonts w:ascii="Courier New" w:hAnsi="Courier New" w:cs="Courier New"/>
          </w:rPr>
          <w:t>dcatde:politicalGeocodingURI</w:t>
        </w:r>
        <w:r w:rsidR="004152BD" w:rsidRPr="004B494E">
          <w:rPr>
            <w:rStyle w:val="Hyperlink"/>
          </w:rPr>
          <w:t xml:space="preserve">, </w:t>
        </w:r>
        <w:r w:rsidR="004152BD" w:rsidRPr="004B494E">
          <w:rPr>
            <w:rStyle w:val="Hyperlink"/>
            <w:rFonts w:ascii="Courier New" w:hAnsi="Courier New" w:cs="Courier New"/>
          </w:rPr>
          <w:t xml:space="preserve">dcatde:politicalGeocodingLevelURI </w:t>
        </w:r>
        <w:r w:rsidR="004152BD" w:rsidRPr="004B494E">
          <w:rPr>
            <w:rStyle w:val="Hyperlink"/>
          </w:rPr>
          <w:t xml:space="preserve">und </w:t>
        </w:r>
        <w:r w:rsidR="004152BD" w:rsidRPr="004B494E">
          <w:rPr>
            <w:rStyle w:val="Hyperlink"/>
            <w:rFonts w:ascii="Courier New" w:hAnsi="Courier New" w:cs="Courier New"/>
          </w:rPr>
          <w:t>dct:temporal</w:t>
        </w:r>
        <w:r w:rsidR="004152BD" w:rsidRPr="004B494E">
          <w:rPr>
            <w:rStyle w:val="Hyperlink"/>
          </w:rPr>
          <w:t xml:space="preserve"> erfasst werden. Nur, wenn es dem übergreifenden Verständnis z.B. von Datenreihen dient, KÖNNEN zusätzliche Angaben in </w:t>
        </w:r>
        <w:r w:rsidR="004152BD" w:rsidRPr="004B494E">
          <w:rPr>
            <w:rStyle w:val="Hyperlink"/>
            <w:rFonts w:ascii="Courier New" w:hAnsi="Courier New" w:cs="Courier New"/>
          </w:rPr>
          <w:t>dct:title</w:t>
        </w:r>
        <w:r w:rsidR="004152BD" w:rsidRPr="004B494E">
          <w:rPr>
            <w:rStyle w:val="Hyperlink"/>
          </w:rPr>
          <w:t xml:space="preserve"> gemacht werden.</w:t>
        </w:r>
        <w:r w:rsidR="004152BD">
          <w:rPr>
            <w:webHidden/>
          </w:rPr>
          <w:tab/>
        </w:r>
        <w:r w:rsidR="004152BD">
          <w:rPr>
            <w:webHidden/>
          </w:rPr>
          <w:fldChar w:fldCharType="begin"/>
        </w:r>
        <w:r w:rsidR="004152BD">
          <w:rPr>
            <w:webHidden/>
          </w:rPr>
          <w:instrText xml:space="preserve"> PAGEREF _Toc514070696 \h </w:instrText>
        </w:r>
        <w:r w:rsidR="004152BD">
          <w:rPr>
            <w:webHidden/>
          </w:rPr>
        </w:r>
        <w:r w:rsidR="004152BD">
          <w:rPr>
            <w:webHidden/>
          </w:rPr>
          <w:fldChar w:fldCharType="separate"/>
        </w:r>
        <w:r w:rsidR="002B21E4">
          <w:rPr>
            <w:webHidden/>
          </w:rPr>
          <w:t>16</w:t>
        </w:r>
        <w:r w:rsidR="004152BD">
          <w:rPr>
            <w:webHidden/>
          </w:rPr>
          <w:fldChar w:fldCharType="end"/>
        </w:r>
      </w:hyperlink>
    </w:p>
    <w:p w14:paraId="7A0FC837" w14:textId="77777777" w:rsidR="004152BD" w:rsidRDefault="00C359BD">
      <w:pPr>
        <w:pStyle w:val="Abbildungsverzeichnis"/>
        <w:rPr>
          <w:rFonts w:asciiTheme="minorHAnsi" w:eastAsiaTheme="minorEastAsia" w:hAnsiTheme="minorHAnsi" w:cstheme="minorBidi"/>
          <w:sz w:val="22"/>
          <w:szCs w:val="22"/>
        </w:rPr>
      </w:pPr>
      <w:hyperlink w:anchor="_Toc514070697" w:history="1">
        <w:r w:rsidR="004152BD" w:rsidRPr="004B494E">
          <w:rPr>
            <w:rStyle w:val="Hyperlink"/>
          </w:rPr>
          <w:t>Konv 20:</w:t>
        </w:r>
        <w:r w:rsidR="004152BD">
          <w:rPr>
            <w:rFonts w:asciiTheme="minorHAnsi" w:eastAsiaTheme="minorEastAsia" w:hAnsiTheme="minorHAnsi" w:cstheme="minorBidi"/>
            <w:sz w:val="22"/>
            <w:szCs w:val="22"/>
          </w:rPr>
          <w:tab/>
        </w:r>
        <w:r w:rsidR="004152BD" w:rsidRPr="004B494E">
          <w:rPr>
            <w:rStyle w:val="Hyperlink"/>
          </w:rPr>
          <w:t>Distributionen werden nicht versioniert. Soll eine neue Distribution mit geänderten Inhalten zusätzlich zu den bestehenden Distributionen veröffentlicht werden, so SOLL eine neue Datenstruktur angelegt werden.</w:t>
        </w:r>
        <w:r w:rsidR="004152BD">
          <w:rPr>
            <w:webHidden/>
          </w:rPr>
          <w:tab/>
        </w:r>
        <w:r w:rsidR="004152BD">
          <w:rPr>
            <w:webHidden/>
          </w:rPr>
          <w:fldChar w:fldCharType="begin"/>
        </w:r>
        <w:r w:rsidR="004152BD">
          <w:rPr>
            <w:webHidden/>
          </w:rPr>
          <w:instrText xml:space="preserve"> PAGEREF _Toc514070697 \h </w:instrText>
        </w:r>
        <w:r w:rsidR="004152BD">
          <w:rPr>
            <w:webHidden/>
          </w:rPr>
        </w:r>
        <w:r w:rsidR="004152BD">
          <w:rPr>
            <w:webHidden/>
          </w:rPr>
          <w:fldChar w:fldCharType="separate"/>
        </w:r>
        <w:r w:rsidR="002B21E4">
          <w:rPr>
            <w:webHidden/>
          </w:rPr>
          <w:t>16</w:t>
        </w:r>
        <w:r w:rsidR="004152BD">
          <w:rPr>
            <w:webHidden/>
          </w:rPr>
          <w:fldChar w:fldCharType="end"/>
        </w:r>
      </w:hyperlink>
    </w:p>
    <w:p w14:paraId="4A80D8EC" w14:textId="77777777" w:rsidR="004152BD" w:rsidRDefault="00C359BD">
      <w:pPr>
        <w:pStyle w:val="Abbildungsverzeichnis"/>
        <w:rPr>
          <w:rFonts w:asciiTheme="minorHAnsi" w:eastAsiaTheme="minorEastAsia" w:hAnsiTheme="minorHAnsi" w:cstheme="minorBidi"/>
          <w:sz w:val="22"/>
          <w:szCs w:val="22"/>
        </w:rPr>
      </w:pPr>
      <w:hyperlink w:anchor="_Toc514070698" w:history="1">
        <w:r w:rsidR="004152BD" w:rsidRPr="004B494E">
          <w:rPr>
            <w:rStyle w:val="Hyperlink"/>
          </w:rPr>
          <w:t>Konv 21:</w:t>
        </w:r>
        <w:r w:rsidR="004152BD">
          <w:rPr>
            <w:rFonts w:asciiTheme="minorHAnsi" w:eastAsiaTheme="minorEastAsia" w:hAnsiTheme="minorHAnsi" w:cstheme="minorBidi"/>
            <w:sz w:val="22"/>
            <w:szCs w:val="22"/>
          </w:rPr>
          <w:tab/>
        </w:r>
        <w:r w:rsidR="004152BD" w:rsidRPr="004B494E">
          <w:rPr>
            <w:rStyle w:val="Hyperlink"/>
          </w:rPr>
          <w:t xml:space="preserve">Die Eigenschaft </w:t>
        </w:r>
        <w:r w:rsidR="004152BD" w:rsidRPr="004B494E">
          <w:rPr>
            <w:rStyle w:val="Hyperlink"/>
            <w:rFonts w:ascii="Courier New" w:hAnsi="Courier New" w:cs="Courier New"/>
          </w:rPr>
          <w:t>dct:source</w:t>
        </w:r>
        <w:r w:rsidR="004152BD" w:rsidRPr="004B494E">
          <w:rPr>
            <w:rStyle w:val="Hyperlink"/>
          </w:rPr>
          <w:t xml:space="preserve"> SOLL nicht verwendet werden.</w:t>
        </w:r>
        <w:r w:rsidR="004152BD">
          <w:rPr>
            <w:webHidden/>
          </w:rPr>
          <w:tab/>
        </w:r>
        <w:r w:rsidR="004152BD">
          <w:rPr>
            <w:webHidden/>
          </w:rPr>
          <w:fldChar w:fldCharType="begin"/>
        </w:r>
        <w:r w:rsidR="004152BD">
          <w:rPr>
            <w:webHidden/>
          </w:rPr>
          <w:instrText xml:space="preserve"> PAGEREF _Toc514070698 \h </w:instrText>
        </w:r>
        <w:r w:rsidR="004152BD">
          <w:rPr>
            <w:webHidden/>
          </w:rPr>
        </w:r>
        <w:r w:rsidR="004152BD">
          <w:rPr>
            <w:webHidden/>
          </w:rPr>
          <w:fldChar w:fldCharType="separate"/>
        </w:r>
        <w:r w:rsidR="002B21E4">
          <w:rPr>
            <w:webHidden/>
          </w:rPr>
          <w:t>17</w:t>
        </w:r>
        <w:r w:rsidR="004152BD">
          <w:rPr>
            <w:webHidden/>
          </w:rPr>
          <w:fldChar w:fldCharType="end"/>
        </w:r>
      </w:hyperlink>
    </w:p>
    <w:p w14:paraId="4C0EA1C9" w14:textId="77777777" w:rsidR="004152BD" w:rsidRDefault="00C359BD">
      <w:pPr>
        <w:pStyle w:val="Abbildungsverzeichnis"/>
        <w:rPr>
          <w:rFonts w:asciiTheme="minorHAnsi" w:eastAsiaTheme="minorEastAsia" w:hAnsiTheme="minorHAnsi" w:cstheme="minorBidi"/>
          <w:sz w:val="22"/>
          <w:szCs w:val="22"/>
        </w:rPr>
      </w:pPr>
      <w:hyperlink w:anchor="_Toc514070699" w:history="1">
        <w:r w:rsidR="004152BD" w:rsidRPr="004B494E">
          <w:rPr>
            <w:rStyle w:val="Hyperlink"/>
          </w:rPr>
          <w:t>Konv 22:</w:t>
        </w:r>
        <w:r w:rsidR="004152BD">
          <w:rPr>
            <w:rFonts w:asciiTheme="minorHAnsi" w:eastAsiaTheme="minorEastAsia" w:hAnsiTheme="minorHAnsi" w:cstheme="minorBidi"/>
            <w:sz w:val="22"/>
            <w:szCs w:val="22"/>
          </w:rPr>
          <w:tab/>
        </w:r>
        <w:r w:rsidR="004152BD" w:rsidRPr="004B494E">
          <w:rPr>
            <w:rStyle w:val="Hyperlink"/>
          </w:rPr>
          <w:t xml:space="preserve">Es MÜSSEN Metadaten zu Datenstrukturen mit Distributionen im </w:t>
        </w:r>
        <w:r w:rsidR="004152BD" w:rsidRPr="004B494E">
          <w:rPr>
            <w:rStyle w:val="Hyperlink"/>
            <w:rFonts w:ascii="Courier New" w:hAnsi="Courier New" w:cs="Courier New"/>
          </w:rPr>
          <w:t>adms:status</w:t>
        </w:r>
        <w:r w:rsidR="004152BD" w:rsidRPr="004B494E">
          <w:rPr>
            <w:rStyle w:val="Hyperlink"/>
          </w:rPr>
          <w:t xml:space="preserve"> „Completed“, „Deprecated“ oder „Withdrawn“ transportiert werden.</w:t>
        </w:r>
        <w:r w:rsidR="004152BD">
          <w:rPr>
            <w:webHidden/>
          </w:rPr>
          <w:tab/>
        </w:r>
        <w:r w:rsidR="004152BD">
          <w:rPr>
            <w:webHidden/>
          </w:rPr>
          <w:fldChar w:fldCharType="begin"/>
        </w:r>
        <w:r w:rsidR="004152BD">
          <w:rPr>
            <w:webHidden/>
          </w:rPr>
          <w:instrText xml:space="preserve"> PAGEREF _Toc514070699 \h </w:instrText>
        </w:r>
        <w:r w:rsidR="004152BD">
          <w:rPr>
            <w:webHidden/>
          </w:rPr>
        </w:r>
        <w:r w:rsidR="004152BD">
          <w:rPr>
            <w:webHidden/>
          </w:rPr>
          <w:fldChar w:fldCharType="separate"/>
        </w:r>
        <w:r w:rsidR="002B21E4">
          <w:rPr>
            <w:webHidden/>
          </w:rPr>
          <w:t>17</w:t>
        </w:r>
        <w:r w:rsidR="004152BD">
          <w:rPr>
            <w:webHidden/>
          </w:rPr>
          <w:fldChar w:fldCharType="end"/>
        </w:r>
      </w:hyperlink>
    </w:p>
    <w:p w14:paraId="686183DE" w14:textId="77777777" w:rsidR="004152BD" w:rsidRDefault="00C359BD">
      <w:pPr>
        <w:pStyle w:val="Abbildungsverzeichnis"/>
        <w:rPr>
          <w:rFonts w:asciiTheme="minorHAnsi" w:eastAsiaTheme="minorEastAsia" w:hAnsiTheme="minorHAnsi" w:cstheme="minorBidi"/>
          <w:sz w:val="22"/>
          <w:szCs w:val="22"/>
        </w:rPr>
      </w:pPr>
      <w:hyperlink w:anchor="_Toc514070700" w:history="1">
        <w:r w:rsidR="004152BD" w:rsidRPr="004B494E">
          <w:rPr>
            <w:rStyle w:val="Hyperlink"/>
          </w:rPr>
          <w:t>Konv 23:</w:t>
        </w:r>
        <w:r w:rsidR="004152BD">
          <w:rPr>
            <w:rFonts w:asciiTheme="minorHAnsi" w:eastAsiaTheme="minorEastAsia" w:hAnsiTheme="minorHAnsi" w:cstheme="minorBidi"/>
            <w:sz w:val="22"/>
            <w:szCs w:val="22"/>
          </w:rPr>
          <w:tab/>
        </w:r>
        <w:r w:rsidR="004152BD" w:rsidRPr="004B494E">
          <w:rPr>
            <w:rStyle w:val="Hyperlink"/>
          </w:rPr>
          <w:t xml:space="preserve">Es MÜSSEN Metadaten zu Datenstrukturen mit Distributionen im </w:t>
        </w:r>
        <w:r w:rsidR="004152BD" w:rsidRPr="004B494E">
          <w:rPr>
            <w:rStyle w:val="Hyperlink"/>
            <w:rFonts w:ascii="Courier New" w:hAnsi="Courier New" w:cs="Courier New"/>
          </w:rPr>
          <w:t>adms:status</w:t>
        </w:r>
        <w:r w:rsidR="004152BD" w:rsidRPr="004B494E">
          <w:rPr>
            <w:rStyle w:val="Hyperlink"/>
          </w:rPr>
          <w:t xml:space="preserve"> „Completed“, „Deprecated“ in dcat-ap.de konformen Portalen angezeigt werden.</w:t>
        </w:r>
        <w:r w:rsidR="004152BD">
          <w:rPr>
            <w:webHidden/>
          </w:rPr>
          <w:tab/>
        </w:r>
        <w:r w:rsidR="004152BD">
          <w:rPr>
            <w:webHidden/>
          </w:rPr>
          <w:fldChar w:fldCharType="begin"/>
        </w:r>
        <w:r w:rsidR="004152BD">
          <w:rPr>
            <w:webHidden/>
          </w:rPr>
          <w:instrText xml:space="preserve"> PAGEREF _Toc514070700 \h </w:instrText>
        </w:r>
        <w:r w:rsidR="004152BD">
          <w:rPr>
            <w:webHidden/>
          </w:rPr>
        </w:r>
        <w:r w:rsidR="004152BD">
          <w:rPr>
            <w:webHidden/>
          </w:rPr>
          <w:fldChar w:fldCharType="separate"/>
        </w:r>
        <w:r w:rsidR="002B21E4">
          <w:rPr>
            <w:webHidden/>
          </w:rPr>
          <w:t>17</w:t>
        </w:r>
        <w:r w:rsidR="004152BD">
          <w:rPr>
            <w:webHidden/>
          </w:rPr>
          <w:fldChar w:fldCharType="end"/>
        </w:r>
      </w:hyperlink>
    </w:p>
    <w:p w14:paraId="000CD26A" w14:textId="77777777" w:rsidR="004152BD" w:rsidRDefault="00C359BD">
      <w:pPr>
        <w:pStyle w:val="Abbildungsverzeichnis"/>
        <w:rPr>
          <w:rFonts w:asciiTheme="minorHAnsi" w:eastAsiaTheme="minorEastAsia" w:hAnsiTheme="minorHAnsi" w:cstheme="minorBidi"/>
          <w:sz w:val="22"/>
          <w:szCs w:val="22"/>
        </w:rPr>
      </w:pPr>
      <w:hyperlink w:anchor="_Toc514070701" w:history="1">
        <w:r w:rsidR="004152BD" w:rsidRPr="004B494E">
          <w:rPr>
            <w:rStyle w:val="Hyperlink"/>
          </w:rPr>
          <w:t xml:space="preserve">Konv 24: </w:t>
        </w:r>
        <w:r w:rsidR="004152BD">
          <w:rPr>
            <w:rFonts w:asciiTheme="minorHAnsi" w:eastAsiaTheme="minorEastAsia" w:hAnsiTheme="minorHAnsi" w:cstheme="minorBidi"/>
            <w:sz w:val="22"/>
            <w:szCs w:val="22"/>
          </w:rPr>
          <w:tab/>
        </w:r>
        <w:r w:rsidR="004152BD" w:rsidRPr="004B494E">
          <w:rPr>
            <w:rStyle w:val="Hyperlink"/>
          </w:rPr>
          <w:t xml:space="preserve">Es SOLLEN Datenstrukturen mit Distributionen im </w:t>
        </w:r>
        <w:r w:rsidR="004152BD" w:rsidRPr="004B494E">
          <w:rPr>
            <w:rStyle w:val="Hyperlink"/>
            <w:rFonts w:ascii="Courier New" w:hAnsi="Courier New" w:cs="Courier New"/>
          </w:rPr>
          <w:t>adms:status</w:t>
        </w:r>
        <w:r w:rsidR="004152BD" w:rsidRPr="004B494E">
          <w:rPr>
            <w:rStyle w:val="Hyperlink"/>
          </w:rPr>
          <w:t xml:space="preserve"> „Withdrawn“ zunächst mit „Deprecated“ ausgewiesen werden.</w:t>
        </w:r>
        <w:r w:rsidR="004152BD">
          <w:rPr>
            <w:webHidden/>
          </w:rPr>
          <w:tab/>
        </w:r>
        <w:r w:rsidR="004152BD">
          <w:rPr>
            <w:webHidden/>
          </w:rPr>
          <w:fldChar w:fldCharType="begin"/>
        </w:r>
        <w:r w:rsidR="004152BD">
          <w:rPr>
            <w:webHidden/>
          </w:rPr>
          <w:instrText xml:space="preserve"> PAGEREF _Toc514070701 \h </w:instrText>
        </w:r>
        <w:r w:rsidR="004152BD">
          <w:rPr>
            <w:webHidden/>
          </w:rPr>
        </w:r>
        <w:r w:rsidR="004152BD">
          <w:rPr>
            <w:webHidden/>
          </w:rPr>
          <w:fldChar w:fldCharType="separate"/>
        </w:r>
        <w:r w:rsidR="002B21E4">
          <w:rPr>
            <w:webHidden/>
          </w:rPr>
          <w:t>17</w:t>
        </w:r>
        <w:r w:rsidR="004152BD">
          <w:rPr>
            <w:webHidden/>
          </w:rPr>
          <w:fldChar w:fldCharType="end"/>
        </w:r>
      </w:hyperlink>
    </w:p>
    <w:p w14:paraId="06F0DC2B" w14:textId="77777777" w:rsidR="004152BD" w:rsidRDefault="00C359BD">
      <w:pPr>
        <w:pStyle w:val="Abbildungsverzeichnis"/>
        <w:rPr>
          <w:rFonts w:asciiTheme="minorHAnsi" w:eastAsiaTheme="minorEastAsia" w:hAnsiTheme="minorHAnsi" w:cstheme="minorBidi"/>
          <w:sz w:val="22"/>
          <w:szCs w:val="22"/>
        </w:rPr>
      </w:pPr>
      <w:hyperlink w:anchor="_Toc514070702" w:history="1">
        <w:r w:rsidR="004152BD" w:rsidRPr="004B494E">
          <w:rPr>
            <w:rStyle w:val="Hyperlink"/>
          </w:rPr>
          <w:t>Konv 25:</w:t>
        </w:r>
        <w:r w:rsidR="004152BD">
          <w:rPr>
            <w:rFonts w:asciiTheme="minorHAnsi" w:eastAsiaTheme="minorEastAsia" w:hAnsiTheme="minorHAnsi" w:cstheme="minorBidi"/>
            <w:sz w:val="22"/>
            <w:szCs w:val="22"/>
          </w:rPr>
          <w:tab/>
        </w:r>
        <w:r w:rsidR="004152BD" w:rsidRPr="004B494E">
          <w:rPr>
            <w:rStyle w:val="Hyperlink"/>
          </w:rPr>
          <w:t xml:space="preserve">Bekommt ein Kooperationspartner eine Datenstruktur mit ausgefülltem </w:t>
        </w:r>
        <w:r w:rsidR="004152BD" w:rsidRPr="004B494E">
          <w:rPr>
            <w:rStyle w:val="Hyperlink"/>
            <w:rFonts w:ascii="Courier New" w:hAnsi="Courier New" w:cs="Courier New"/>
          </w:rPr>
          <w:t>dct:identifier</w:t>
        </w:r>
        <w:r w:rsidR="004152BD" w:rsidRPr="004B494E">
          <w:rPr>
            <w:rStyle w:val="Hyperlink"/>
          </w:rPr>
          <w:t>, so MUSS dieser unverändert weitergegeben werden.</w:t>
        </w:r>
        <w:r w:rsidR="004152BD">
          <w:rPr>
            <w:webHidden/>
          </w:rPr>
          <w:tab/>
        </w:r>
        <w:r w:rsidR="004152BD">
          <w:rPr>
            <w:webHidden/>
          </w:rPr>
          <w:fldChar w:fldCharType="begin"/>
        </w:r>
        <w:r w:rsidR="004152BD">
          <w:rPr>
            <w:webHidden/>
          </w:rPr>
          <w:instrText xml:space="preserve"> PAGEREF _Toc514070702 \h </w:instrText>
        </w:r>
        <w:r w:rsidR="004152BD">
          <w:rPr>
            <w:webHidden/>
          </w:rPr>
        </w:r>
        <w:r w:rsidR="004152BD">
          <w:rPr>
            <w:webHidden/>
          </w:rPr>
          <w:fldChar w:fldCharType="separate"/>
        </w:r>
        <w:r w:rsidR="002B21E4">
          <w:rPr>
            <w:webHidden/>
          </w:rPr>
          <w:t>18</w:t>
        </w:r>
        <w:r w:rsidR="004152BD">
          <w:rPr>
            <w:webHidden/>
          </w:rPr>
          <w:fldChar w:fldCharType="end"/>
        </w:r>
      </w:hyperlink>
    </w:p>
    <w:p w14:paraId="613AFED0" w14:textId="77777777" w:rsidR="004152BD" w:rsidRDefault="00C359BD">
      <w:pPr>
        <w:pStyle w:val="Abbildungsverzeichnis"/>
        <w:rPr>
          <w:rFonts w:asciiTheme="minorHAnsi" w:eastAsiaTheme="minorEastAsia" w:hAnsiTheme="minorHAnsi" w:cstheme="minorBidi"/>
          <w:sz w:val="22"/>
          <w:szCs w:val="22"/>
        </w:rPr>
      </w:pPr>
      <w:hyperlink w:anchor="_Toc514070703" w:history="1">
        <w:r w:rsidR="004152BD" w:rsidRPr="004B494E">
          <w:rPr>
            <w:rStyle w:val="Hyperlink"/>
          </w:rPr>
          <w:t>Konv 26:</w:t>
        </w:r>
        <w:r w:rsidR="004152BD">
          <w:rPr>
            <w:rFonts w:asciiTheme="minorHAnsi" w:eastAsiaTheme="minorEastAsia" w:hAnsiTheme="minorHAnsi" w:cstheme="minorBidi"/>
            <w:sz w:val="22"/>
            <w:szCs w:val="22"/>
          </w:rPr>
          <w:tab/>
        </w:r>
        <w:r w:rsidR="004152BD" w:rsidRPr="004B494E">
          <w:rPr>
            <w:rStyle w:val="Hyperlink"/>
          </w:rPr>
          <w:t xml:space="preserve">Kooperationspartner KÖNNEN ihre eigenen Identifier in der Eigenschaft </w:t>
        </w:r>
        <w:r w:rsidR="004152BD" w:rsidRPr="004B494E">
          <w:rPr>
            <w:rStyle w:val="Hyperlink"/>
            <w:rFonts w:ascii="Courier New" w:hAnsi="Courier New" w:cs="Courier New"/>
          </w:rPr>
          <w:t>adms:identifier</w:t>
        </w:r>
        <w:r w:rsidR="004152BD" w:rsidRPr="004B494E">
          <w:rPr>
            <w:rStyle w:val="Hyperlink"/>
          </w:rPr>
          <w:t xml:space="preserve"> auflisten. Bestehende Einträge von </w:t>
        </w:r>
        <w:r w:rsidR="004152BD" w:rsidRPr="004B494E">
          <w:rPr>
            <w:rStyle w:val="Hyperlink"/>
            <w:rFonts w:ascii="Courier New" w:hAnsi="Courier New" w:cs="Courier New"/>
          </w:rPr>
          <w:t>adms:identifier</w:t>
        </w:r>
        <w:r w:rsidR="004152BD" w:rsidRPr="004B494E">
          <w:rPr>
            <w:rStyle w:val="Hyperlink"/>
          </w:rPr>
          <w:t xml:space="preserve"> MÜSSEN unverändert bleiben.</w:t>
        </w:r>
        <w:r w:rsidR="004152BD">
          <w:rPr>
            <w:webHidden/>
          </w:rPr>
          <w:tab/>
        </w:r>
        <w:r w:rsidR="004152BD">
          <w:rPr>
            <w:webHidden/>
          </w:rPr>
          <w:fldChar w:fldCharType="begin"/>
        </w:r>
        <w:r w:rsidR="004152BD">
          <w:rPr>
            <w:webHidden/>
          </w:rPr>
          <w:instrText xml:space="preserve"> PAGEREF _Toc514070703 \h </w:instrText>
        </w:r>
        <w:r w:rsidR="004152BD">
          <w:rPr>
            <w:webHidden/>
          </w:rPr>
        </w:r>
        <w:r w:rsidR="004152BD">
          <w:rPr>
            <w:webHidden/>
          </w:rPr>
          <w:fldChar w:fldCharType="separate"/>
        </w:r>
        <w:r w:rsidR="002B21E4">
          <w:rPr>
            <w:webHidden/>
          </w:rPr>
          <w:t>18</w:t>
        </w:r>
        <w:r w:rsidR="004152BD">
          <w:rPr>
            <w:webHidden/>
          </w:rPr>
          <w:fldChar w:fldCharType="end"/>
        </w:r>
      </w:hyperlink>
    </w:p>
    <w:p w14:paraId="2F4E6AF7" w14:textId="77777777" w:rsidR="004152BD" w:rsidRDefault="00C359BD">
      <w:pPr>
        <w:pStyle w:val="Abbildungsverzeichnis"/>
        <w:rPr>
          <w:rFonts w:asciiTheme="minorHAnsi" w:eastAsiaTheme="minorEastAsia" w:hAnsiTheme="minorHAnsi" w:cstheme="minorBidi"/>
          <w:sz w:val="22"/>
          <w:szCs w:val="22"/>
        </w:rPr>
      </w:pPr>
      <w:hyperlink w:anchor="_Toc514070704" w:history="1">
        <w:r w:rsidR="004152BD" w:rsidRPr="004B494E">
          <w:rPr>
            <w:rStyle w:val="Hyperlink"/>
          </w:rPr>
          <w:t>Konv 27:</w:t>
        </w:r>
        <w:r w:rsidR="004152BD">
          <w:rPr>
            <w:rFonts w:asciiTheme="minorHAnsi" w:eastAsiaTheme="minorEastAsia" w:hAnsiTheme="minorHAnsi" w:cstheme="minorBidi"/>
            <w:sz w:val="22"/>
            <w:szCs w:val="22"/>
          </w:rPr>
          <w:tab/>
        </w:r>
        <w:r w:rsidR="004152BD" w:rsidRPr="004B494E">
          <w:rPr>
            <w:rStyle w:val="Hyperlink"/>
          </w:rPr>
          <w:t xml:space="preserve">Bei Serialisierung in RDF/XML MUSS der </w:t>
        </w:r>
        <w:r w:rsidR="004152BD" w:rsidRPr="004B494E">
          <w:rPr>
            <w:rStyle w:val="Hyperlink"/>
            <w:rFonts w:ascii="Courier New" w:hAnsi="Courier New" w:cs="Courier New"/>
          </w:rPr>
          <w:t>dct:identifier</w:t>
        </w:r>
        <w:r w:rsidR="004152BD" w:rsidRPr="004B494E">
          <w:rPr>
            <w:rStyle w:val="Hyperlink"/>
          </w:rPr>
          <w:t xml:space="preserve"> einer Datenstruktur in das </w:t>
        </w:r>
        <w:r w:rsidR="004152BD" w:rsidRPr="004B494E">
          <w:rPr>
            <w:rStyle w:val="Hyperlink"/>
            <w:rFonts w:ascii="Courier New" w:hAnsi="Courier New" w:cs="Courier New"/>
          </w:rPr>
          <w:t>rdf:about</w:t>
        </w:r>
        <w:r w:rsidR="004152BD" w:rsidRPr="004B494E">
          <w:rPr>
            <w:rStyle w:val="Hyperlink"/>
          </w:rPr>
          <w:t xml:space="preserve"> Feld übernommen werden.</w:t>
        </w:r>
        <w:r w:rsidR="004152BD">
          <w:rPr>
            <w:webHidden/>
          </w:rPr>
          <w:tab/>
        </w:r>
        <w:r w:rsidR="004152BD">
          <w:rPr>
            <w:webHidden/>
          </w:rPr>
          <w:fldChar w:fldCharType="begin"/>
        </w:r>
        <w:r w:rsidR="004152BD">
          <w:rPr>
            <w:webHidden/>
          </w:rPr>
          <w:instrText xml:space="preserve"> PAGEREF _Toc514070704 \h </w:instrText>
        </w:r>
        <w:r w:rsidR="004152BD">
          <w:rPr>
            <w:webHidden/>
          </w:rPr>
        </w:r>
        <w:r w:rsidR="004152BD">
          <w:rPr>
            <w:webHidden/>
          </w:rPr>
          <w:fldChar w:fldCharType="separate"/>
        </w:r>
        <w:r w:rsidR="002B21E4">
          <w:rPr>
            <w:webHidden/>
          </w:rPr>
          <w:t>19</w:t>
        </w:r>
        <w:r w:rsidR="004152BD">
          <w:rPr>
            <w:webHidden/>
          </w:rPr>
          <w:fldChar w:fldCharType="end"/>
        </w:r>
      </w:hyperlink>
    </w:p>
    <w:p w14:paraId="6E6A6197" w14:textId="77777777" w:rsidR="004152BD" w:rsidRDefault="00C359BD">
      <w:pPr>
        <w:pStyle w:val="Abbildungsverzeichnis"/>
        <w:rPr>
          <w:rFonts w:asciiTheme="minorHAnsi" w:eastAsiaTheme="minorEastAsia" w:hAnsiTheme="minorHAnsi" w:cstheme="minorBidi"/>
          <w:sz w:val="22"/>
          <w:szCs w:val="22"/>
        </w:rPr>
      </w:pPr>
      <w:hyperlink w:anchor="_Toc514070705" w:history="1">
        <w:r w:rsidR="004152BD" w:rsidRPr="004B494E">
          <w:rPr>
            <w:rStyle w:val="Hyperlink"/>
          </w:rPr>
          <w:t>Konv 28:</w:t>
        </w:r>
        <w:r w:rsidR="004152BD">
          <w:rPr>
            <w:rFonts w:asciiTheme="minorHAnsi" w:eastAsiaTheme="minorEastAsia" w:hAnsiTheme="minorHAnsi" w:cstheme="minorBidi"/>
            <w:sz w:val="22"/>
            <w:szCs w:val="22"/>
          </w:rPr>
          <w:tab/>
        </w:r>
        <w:r w:rsidR="004152BD" w:rsidRPr="004B494E">
          <w:rPr>
            <w:rStyle w:val="Hyperlink"/>
          </w:rPr>
          <w:t xml:space="preserve">Bei Serialisierung in JSON-LD MUSS der </w:t>
        </w:r>
        <w:r w:rsidR="004152BD" w:rsidRPr="004B494E">
          <w:rPr>
            <w:rStyle w:val="Hyperlink"/>
            <w:rFonts w:ascii="Courier New" w:hAnsi="Courier New" w:cs="Courier New"/>
          </w:rPr>
          <w:t>dct:identifier</w:t>
        </w:r>
        <w:r w:rsidR="004152BD" w:rsidRPr="004B494E">
          <w:rPr>
            <w:rStyle w:val="Hyperlink"/>
          </w:rPr>
          <w:t xml:space="preserve"> einer Datenstruktur in das @id Attribut übernommen werden.</w:t>
        </w:r>
        <w:r w:rsidR="004152BD">
          <w:rPr>
            <w:webHidden/>
          </w:rPr>
          <w:tab/>
        </w:r>
        <w:r w:rsidR="004152BD">
          <w:rPr>
            <w:webHidden/>
          </w:rPr>
          <w:fldChar w:fldCharType="begin"/>
        </w:r>
        <w:r w:rsidR="004152BD">
          <w:rPr>
            <w:webHidden/>
          </w:rPr>
          <w:instrText xml:space="preserve"> PAGEREF _Toc514070705 \h </w:instrText>
        </w:r>
        <w:r w:rsidR="004152BD">
          <w:rPr>
            <w:webHidden/>
          </w:rPr>
        </w:r>
        <w:r w:rsidR="004152BD">
          <w:rPr>
            <w:webHidden/>
          </w:rPr>
          <w:fldChar w:fldCharType="separate"/>
        </w:r>
        <w:r w:rsidR="002B21E4">
          <w:rPr>
            <w:webHidden/>
          </w:rPr>
          <w:t>19</w:t>
        </w:r>
        <w:r w:rsidR="004152BD">
          <w:rPr>
            <w:webHidden/>
          </w:rPr>
          <w:fldChar w:fldCharType="end"/>
        </w:r>
      </w:hyperlink>
    </w:p>
    <w:p w14:paraId="022ED239" w14:textId="77777777" w:rsidR="004152BD" w:rsidRDefault="00C359BD">
      <w:pPr>
        <w:pStyle w:val="Abbildungsverzeichnis"/>
        <w:rPr>
          <w:rFonts w:asciiTheme="minorHAnsi" w:eastAsiaTheme="minorEastAsia" w:hAnsiTheme="minorHAnsi" w:cstheme="minorBidi"/>
          <w:sz w:val="22"/>
          <w:szCs w:val="22"/>
        </w:rPr>
      </w:pPr>
      <w:hyperlink w:anchor="_Toc514070706" w:history="1">
        <w:r w:rsidR="004152BD" w:rsidRPr="004B494E">
          <w:rPr>
            <w:rStyle w:val="Hyperlink"/>
          </w:rPr>
          <w:t>Konv 29:</w:t>
        </w:r>
        <w:r w:rsidR="004152BD">
          <w:rPr>
            <w:rFonts w:asciiTheme="minorHAnsi" w:eastAsiaTheme="minorEastAsia" w:hAnsiTheme="minorHAnsi" w:cstheme="minorBidi"/>
            <w:sz w:val="22"/>
            <w:szCs w:val="22"/>
          </w:rPr>
          <w:tab/>
        </w:r>
        <w:r w:rsidR="004152BD" w:rsidRPr="004B494E">
          <w:rPr>
            <w:rStyle w:val="Hyperlink"/>
          </w:rPr>
          <w:t xml:space="preserve">Verweise auf bestehende andere Verschlagwortungssysteme oder Ontologien KÖNNEN mit </w:t>
        </w:r>
        <w:r w:rsidR="004152BD" w:rsidRPr="004B494E">
          <w:rPr>
            <w:rStyle w:val="Hyperlink"/>
            <w:rFonts w:ascii="Courier New" w:hAnsi="Courier New" w:cs="Courier New"/>
          </w:rPr>
          <w:t>dct:conformsTo</w:t>
        </w:r>
        <w:r w:rsidR="004152BD" w:rsidRPr="004B494E">
          <w:rPr>
            <w:rStyle w:val="Hyperlink"/>
          </w:rPr>
          <w:t xml:space="preserve"> ausgedrückt werden.</w:t>
        </w:r>
        <w:r w:rsidR="004152BD">
          <w:rPr>
            <w:webHidden/>
          </w:rPr>
          <w:tab/>
        </w:r>
        <w:r w:rsidR="004152BD">
          <w:rPr>
            <w:webHidden/>
          </w:rPr>
          <w:fldChar w:fldCharType="begin"/>
        </w:r>
        <w:r w:rsidR="004152BD">
          <w:rPr>
            <w:webHidden/>
          </w:rPr>
          <w:instrText xml:space="preserve"> PAGEREF _Toc514070706 \h </w:instrText>
        </w:r>
        <w:r w:rsidR="004152BD">
          <w:rPr>
            <w:webHidden/>
          </w:rPr>
        </w:r>
        <w:r w:rsidR="004152BD">
          <w:rPr>
            <w:webHidden/>
          </w:rPr>
          <w:fldChar w:fldCharType="separate"/>
        </w:r>
        <w:r w:rsidR="002B21E4">
          <w:rPr>
            <w:webHidden/>
          </w:rPr>
          <w:t>20</w:t>
        </w:r>
        <w:r w:rsidR="004152BD">
          <w:rPr>
            <w:webHidden/>
          </w:rPr>
          <w:fldChar w:fldCharType="end"/>
        </w:r>
      </w:hyperlink>
    </w:p>
    <w:p w14:paraId="59438BA1" w14:textId="77777777" w:rsidR="004152BD" w:rsidRDefault="00C359BD">
      <w:pPr>
        <w:pStyle w:val="Abbildungsverzeichnis"/>
        <w:rPr>
          <w:rFonts w:asciiTheme="minorHAnsi" w:eastAsiaTheme="minorEastAsia" w:hAnsiTheme="minorHAnsi" w:cstheme="minorBidi"/>
          <w:sz w:val="22"/>
          <w:szCs w:val="22"/>
        </w:rPr>
      </w:pPr>
      <w:hyperlink w:anchor="_Toc514070707" w:history="1">
        <w:r w:rsidR="004152BD" w:rsidRPr="004B494E">
          <w:rPr>
            <w:rStyle w:val="Hyperlink"/>
          </w:rPr>
          <w:t>Konv 30:</w:t>
        </w:r>
        <w:r w:rsidR="004152BD">
          <w:rPr>
            <w:rFonts w:asciiTheme="minorHAnsi" w:eastAsiaTheme="minorEastAsia" w:hAnsiTheme="minorHAnsi" w:cstheme="minorBidi"/>
            <w:sz w:val="22"/>
            <w:szCs w:val="22"/>
          </w:rPr>
          <w:tab/>
        </w:r>
        <w:r w:rsidR="004152BD" w:rsidRPr="004B494E">
          <w:rPr>
            <w:rStyle w:val="Hyperlink"/>
          </w:rPr>
          <w:t xml:space="preserve">Werden </w:t>
        </w:r>
        <w:r w:rsidR="004152BD" w:rsidRPr="004B494E">
          <w:rPr>
            <w:rStyle w:val="Hyperlink"/>
          </w:rPr>
          <w:noBreakHyphen/>
          <w:t xml:space="preserve"> wie empfohlen </w:t>
        </w:r>
        <w:r w:rsidR="004152BD" w:rsidRPr="004B494E">
          <w:rPr>
            <w:rStyle w:val="Hyperlink"/>
          </w:rPr>
          <w:noBreakHyphen/>
          <w:t xml:space="preserve"> Kategorien verwendet, MÜSSEN die MDR data themes genutzt werden.</w:t>
        </w:r>
        <w:r w:rsidR="004152BD">
          <w:rPr>
            <w:webHidden/>
          </w:rPr>
          <w:tab/>
        </w:r>
        <w:r w:rsidR="004152BD">
          <w:rPr>
            <w:webHidden/>
          </w:rPr>
          <w:fldChar w:fldCharType="begin"/>
        </w:r>
        <w:r w:rsidR="004152BD">
          <w:rPr>
            <w:webHidden/>
          </w:rPr>
          <w:instrText xml:space="preserve"> PAGEREF _Toc514070707 \h </w:instrText>
        </w:r>
        <w:r w:rsidR="004152BD">
          <w:rPr>
            <w:webHidden/>
          </w:rPr>
        </w:r>
        <w:r w:rsidR="004152BD">
          <w:rPr>
            <w:webHidden/>
          </w:rPr>
          <w:fldChar w:fldCharType="separate"/>
        </w:r>
        <w:r w:rsidR="002B21E4">
          <w:rPr>
            <w:webHidden/>
          </w:rPr>
          <w:t>21</w:t>
        </w:r>
        <w:r w:rsidR="004152BD">
          <w:rPr>
            <w:webHidden/>
          </w:rPr>
          <w:fldChar w:fldCharType="end"/>
        </w:r>
      </w:hyperlink>
    </w:p>
    <w:p w14:paraId="0F507ECD" w14:textId="77777777" w:rsidR="004152BD" w:rsidRDefault="00C359BD">
      <w:pPr>
        <w:pStyle w:val="Abbildungsverzeichnis"/>
        <w:rPr>
          <w:rFonts w:asciiTheme="minorHAnsi" w:eastAsiaTheme="minorEastAsia" w:hAnsiTheme="minorHAnsi" w:cstheme="minorBidi"/>
          <w:sz w:val="22"/>
          <w:szCs w:val="22"/>
        </w:rPr>
      </w:pPr>
      <w:hyperlink w:anchor="_Toc514070708" w:history="1">
        <w:r w:rsidR="004152BD" w:rsidRPr="004B494E">
          <w:rPr>
            <w:rStyle w:val="Hyperlink"/>
          </w:rPr>
          <w:t>Konv 31:</w:t>
        </w:r>
        <w:r w:rsidR="004152BD">
          <w:rPr>
            <w:rFonts w:asciiTheme="minorHAnsi" w:eastAsiaTheme="minorEastAsia" w:hAnsiTheme="minorHAnsi" w:cstheme="minorBidi"/>
            <w:sz w:val="22"/>
            <w:szCs w:val="22"/>
          </w:rPr>
          <w:tab/>
        </w:r>
        <w:r w:rsidR="004152BD" w:rsidRPr="004B494E">
          <w:rPr>
            <w:rStyle w:val="Hyperlink"/>
          </w:rPr>
          <w:t xml:space="preserve">Ist eine Datei unter der </w:t>
        </w:r>
        <w:r w:rsidR="004152BD" w:rsidRPr="004B494E">
          <w:rPr>
            <w:rStyle w:val="Hyperlink"/>
            <w:rFonts w:ascii="Courier New" w:hAnsi="Courier New" w:cs="Courier New"/>
          </w:rPr>
          <w:t>accessURL</w:t>
        </w:r>
        <w:r w:rsidR="004152BD" w:rsidRPr="004B494E">
          <w:rPr>
            <w:rStyle w:val="Hyperlink"/>
          </w:rPr>
          <w:t xml:space="preserve"> einer Distribution von einem im MDR authority file table geführtem mediaType, so MUSS auf diesen mediaType mittels </w:t>
        </w:r>
        <w:r w:rsidR="004152BD" w:rsidRPr="004B494E">
          <w:rPr>
            <w:rStyle w:val="Hyperlink"/>
            <w:rFonts w:ascii="Courier New" w:hAnsi="Courier New" w:cs="Courier New"/>
          </w:rPr>
          <w:t>dct:format</w:t>
        </w:r>
        <w:r w:rsidR="004152BD" w:rsidRPr="004B494E">
          <w:rPr>
            <w:rStyle w:val="Hyperlink"/>
          </w:rPr>
          <w:t xml:space="preserve">  verwiesen werden, andernfalls MUSS via </w:t>
        </w:r>
        <w:r w:rsidR="004152BD" w:rsidRPr="004B494E">
          <w:rPr>
            <w:rStyle w:val="Hyperlink"/>
            <w:rFonts w:ascii="Courier New" w:hAnsi="Courier New" w:cs="Courier New"/>
          </w:rPr>
          <w:t>dcat:mediaType</w:t>
        </w:r>
        <w:r w:rsidR="004152BD" w:rsidRPr="004B494E">
          <w:rPr>
            <w:rStyle w:val="Hyperlink"/>
          </w:rPr>
          <w:t xml:space="preserve"> auf die IANA Liste verwiesen und dort ein fehlender mediaType angelegt werden.</w:t>
        </w:r>
        <w:r w:rsidR="004152BD">
          <w:rPr>
            <w:webHidden/>
          </w:rPr>
          <w:tab/>
        </w:r>
        <w:r w:rsidR="004152BD">
          <w:rPr>
            <w:webHidden/>
          </w:rPr>
          <w:fldChar w:fldCharType="begin"/>
        </w:r>
        <w:r w:rsidR="004152BD">
          <w:rPr>
            <w:webHidden/>
          </w:rPr>
          <w:instrText xml:space="preserve"> PAGEREF _Toc514070708 \h </w:instrText>
        </w:r>
        <w:r w:rsidR="004152BD">
          <w:rPr>
            <w:webHidden/>
          </w:rPr>
        </w:r>
        <w:r w:rsidR="004152BD">
          <w:rPr>
            <w:webHidden/>
          </w:rPr>
          <w:fldChar w:fldCharType="separate"/>
        </w:r>
        <w:r w:rsidR="002B21E4">
          <w:rPr>
            <w:webHidden/>
          </w:rPr>
          <w:t>22</w:t>
        </w:r>
        <w:r w:rsidR="004152BD">
          <w:rPr>
            <w:webHidden/>
          </w:rPr>
          <w:fldChar w:fldCharType="end"/>
        </w:r>
      </w:hyperlink>
    </w:p>
    <w:p w14:paraId="1E1D4AC1" w14:textId="77777777" w:rsidR="004152BD" w:rsidRDefault="00C359BD">
      <w:pPr>
        <w:pStyle w:val="Abbildungsverzeichnis"/>
        <w:rPr>
          <w:rFonts w:asciiTheme="minorHAnsi" w:eastAsiaTheme="minorEastAsia" w:hAnsiTheme="minorHAnsi" w:cstheme="minorBidi"/>
          <w:sz w:val="22"/>
          <w:szCs w:val="22"/>
        </w:rPr>
      </w:pPr>
      <w:hyperlink w:anchor="_Toc514070709" w:history="1">
        <w:r w:rsidR="004152BD" w:rsidRPr="004B494E">
          <w:rPr>
            <w:rStyle w:val="Hyperlink"/>
          </w:rPr>
          <w:t>Konv 32:</w:t>
        </w:r>
        <w:r w:rsidR="004152BD">
          <w:rPr>
            <w:rFonts w:asciiTheme="minorHAnsi" w:eastAsiaTheme="minorEastAsia" w:hAnsiTheme="minorHAnsi" w:cstheme="minorBidi"/>
            <w:sz w:val="22"/>
            <w:szCs w:val="22"/>
          </w:rPr>
          <w:tab/>
        </w:r>
        <w:r w:rsidR="004152BD" w:rsidRPr="004B494E">
          <w:rPr>
            <w:rStyle w:val="Hyperlink"/>
          </w:rPr>
          <w:t>Distributionen von Datensätzen MÜSSEN mit einer Lizenz ausgewiesen werden. Für die Kennzeichnung der im Abschnitt 2.1 aufgeführten Lizenzen MÜSSEN die dort genannten URIs verwendet werden.</w:t>
        </w:r>
        <w:r w:rsidR="004152BD">
          <w:rPr>
            <w:webHidden/>
          </w:rPr>
          <w:tab/>
        </w:r>
        <w:r w:rsidR="004152BD">
          <w:rPr>
            <w:webHidden/>
          </w:rPr>
          <w:fldChar w:fldCharType="begin"/>
        </w:r>
        <w:r w:rsidR="004152BD">
          <w:rPr>
            <w:webHidden/>
          </w:rPr>
          <w:instrText xml:space="preserve"> PAGEREF _Toc514070709 \h </w:instrText>
        </w:r>
        <w:r w:rsidR="004152BD">
          <w:rPr>
            <w:webHidden/>
          </w:rPr>
        </w:r>
        <w:r w:rsidR="004152BD">
          <w:rPr>
            <w:webHidden/>
          </w:rPr>
          <w:fldChar w:fldCharType="separate"/>
        </w:r>
        <w:r w:rsidR="002B21E4">
          <w:rPr>
            <w:webHidden/>
          </w:rPr>
          <w:t>23</w:t>
        </w:r>
        <w:r w:rsidR="004152BD">
          <w:rPr>
            <w:webHidden/>
          </w:rPr>
          <w:fldChar w:fldCharType="end"/>
        </w:r>
      </w:hyperlink>
    </w:p>
    <w:p w14:paraId="64C97E24" w14:textId="77777777" w:rsidR="004152BD" w:rsidRDefault="00C359BD">
      <w:pPr>
        <w:pStyle w:val="Abbildungsverzeichnis"/>
        <w:rPr>
          <w:rFonts w:asciiTheme="minorHAnsi" w:eastAsiaTheme="minorEastAsia" w:hAnsiTheme="minorHAnsi" w:cstheme="minorBidi"/>
          <w:sz w:val="22"/>
          <w:szCs w:val="22"/>
        </w:rPr>
      </w:pPr>
      <w:hyperlink w:anchor="_Toc514070710" w:history="1">
        <w:r w:rsidR="004152BD" w:rsidRPr="004B494E">
          <w:rPr>
            <w:rStyle w:val="Hyperlink"/>
          </w:rPr>
          <w:t>Konv 33:</w:t>
        </w:r>
        <w:r w:rsidR="004152BD">
          <w:rPr>
            <w:rFonts w:asciiTheme="minorHAnsi" w:eastAsiaTheme="minorEastAsia" w:hAnsiTheme="minorHAnsi" w:cstheme="minorBidi"/>
            <w:sz w:val="22"/>
            <w:szCs w:val="22"/>
          </w:rPr>
          <w:tab/>
        </w:r>
        <w:r w:rsidR="004152BD" w:rsidRPr="004B494E">
          <w:rPr>
            <w:rStyle w:val="Hyperlink"/>
          </w:rPr>
          <w:t>Datenbereitsteller KÖNNEN abweichend für eigene Zwecke andere Lizenzcodes verwenden, diese MÜSSEN ebenfalls durch URIs bezeichnet werden, die auf die entsprechenden Lizenztexte verweisen.</w:t>
        </w:r>
        <w:r w:rsidR="004152BD">
          <w:rPr>
            <w:webHidden/>
          </w:rPr>
          <w:tab/>
        </w:r>
        <w:r w:rsidR="004152BD">
          <w:rPr>
            <w:webHidden/>
          </w:rPr>
          <w:fldChar w:fldCharType="begin"/>
        </w:r>
        <w:r w:rsidR="004152BD">
          <w:rPr>
            <w:webHidden/>
          </w:rPr>
          <w:instrText xml:space="preserve"> PAGEREF _Toc514070710 \h </w:instrText>
        </w:r>
        <w:r w:rsidR="004152BD">
          <w:rPr>
            <w:webHidden/>
          </w:rPr>
        </w:r>
        <w:r w:rsidR="004152BD">
          <w:rPr>
            <w:webHidden/>
          </w:rPr>
          <w:fldChar w:fldCharType="separate"/>
        </w:r>
        <w:r w:rsidR="002B21E4">
          <w:rPr>
            <w:webHidden/>
          </w:rPr>
          <w:t>23</w:t>
        </w:r>
        <w:r w:rsidR="004152BD">
          <w:rPr>
            <w:webHidden/>
          </w:rPr>
          <w:fldChar w:fldCharType="end"/>
        </w:r>
      </w:hyperlink>
    </w:p>
    <w:p w14:paraId="20F9157B" w14:textId="77777777" w:rsidR="004152BD" w:rsidRDefault="00C359BD">
      <w:pPr>
        <w:pStyle w:val="Abbildungsverzeichnis"/>
        <w:rPr>
          <w:rFonts w:asciiTheme="minorHAnsi" w:eastAsiaTheme="minorEastAsia" w:hAnsiTheme="minorHAnsi" w:cstheme="minorBidi"/>
          <w:sz w:val="22"/>
          <w:szCs w:val="22"/>
        </w:rPr>
      </w:pPr>
      <w:hyperlink w:anchor="_Toc514070711" w:history="1">
        <w:r w:rsidR="004152BD" w:rsidRPr="004B494E">
          <w:rPr>
            <w:rStyle w:val="Hyperlink"/>
          </w:rPr>
          <w:t>Konv 34:</w:t>
        </w:r>
        <w:r w:rsidR="004152BD">
          <w:rPr>
            <w:rFonts w:asciiTheme="minorHAnsi" w:eastAsiaTheme="minorEastAsia" w:hAnsiTheme="minorHAnsi" w:cstheme="minorBidi"/>
            <w:sz w:val="22"/>
            <w:szCs w:val="22"/>
          </w:rPr>
          <w:tab/>
        </w:r>
        <w:r w:rsidR="004152BD" w:rsidRPr="004B494E">
          <w:rPr>
            <w:rStyle w:val="Hyperlink"/>
          </w:rPr>
          <w:t>Die URIs der Lizenzen außerhalb der GovData Lizenzliste MÜSSEN zum Erhalt der DCAT-AP Konformität unverändert weitergegeben werden.</w:t>
        </w:r>
        <w:r w:rsidR="004152BD">
          <w:rPr>
            <w:webHidden/>
          </w:rPr>
          <w:tab/>
        </w:r>
        <w:r w:rsidR="004152BD">
          <w:rPr>
            <w:webHidden/>
          </w:rPr>
          <w:fldChar w:fldCharType="begin"/>
        </w:r>
        <w:r w:rsidR="004152BD">
          <w:rPr>
            <w:webHidden/>
          </w:rPr>
          <w:instrText xml:space="preserve"> PAGEREF _Toc514070711 \h </w:instrText>
        </w:r>
        <w:r w:rsidR="004152BD">
          <w:rPr>
            <w:webHidden/>
          </w:rPr>
        </w:r>
        <w:r w:rsidR="004152BD">
          <w:rPr>
            <w:webHidden/>
          </w:rPr>
          <w:fldChar w:fldCharType="separate"/>
        </w:r>
        <w:r w:rsidR="002B21E4">
          <w:rPr>
            <w:webHidden/>
          </w:rPr>
          <w:t>23</w:t>
        </w:r>
        <w:r w:rsidR="004152BD">
          <w:rPr>
            <w:webHidden/>
          </w:rPr>
          <w:fldChar w:fldCharType="end"/>
        </w:r>
      </w:hyperlink>
    </w:p>
    <w:p w14:paraId="0EB9C077" w14:textId="77777777" w:rsidR="004152BD" w:rsidRDefault="00C359BD">
      <w:pPr>
        <w:pStyle w:val="Abbildungsverzeichnis"/>
        <w:rPr>
          <w:rFonts w:asciiTheme="minorHAnsi" w:eastAsiaTheme="minorEastAsia" w:hAnsiTheme="minorHAnsi" w:cstheme="minorBidi"/>
          <w:sz w:val="22"/>
          <w:szCs w:val="22"/>
        </w:rPr>
      </w:pPr>
      <w:hyperlink w:anchor="_Toc514070712" w:history="1">
        <w:r w:rsidR="004152BD" w:rsidRPr="004B494E">
          <w:rPr>
            <w:rStyle w:val="Hyperlink"/>
          </w:rPr>
          <w:t>Konv 35:</w:t>
        </w:r>
        <w:r w:rsidR="004152BD">
          <w:rPr>
            <w:rFonts w:asciiTheme="minorHAnsi" w:eastAsiaTheme="minorEastAsia" w:hAnsiTheme="minorHAnsi" w:cstheme="minorBidi"/>
            <w:sz w:val="22"/>
            <w:szCs w:val="22"/>
          </w:rPr>
          <w:tab/>
        </w:r>
        <w:r w:rsidR="004152BD" w:rsidRPr="004B494E">
          <w:rPr>
            <w:rStyle w:val="Hyperlink"/>
          </w:rPr>
          <w:t xml:space="preserve">Wird bei der Verwendung der Lizenz die Angabe des Herausgebers gefordert, so MUSS der Namensnennungstext im Feld </w:t>
        </w:r>
        <w:r w:rsidR="004152BD" w:rsidRPr="004B494E">
          <w:rPr>
            <w:rStyle w:val="Hyperlink"/>
            <w:rFonts w:ascii="Courier New" w:hAnsi="Courier New" w:cs="Courier New"/>
          </w:rPr>
          <w:t>dcatde:licenseAttributionByText</w:t>
        </w:r>
        <w:r w:rsidR="004152BD" w:rsidRPr="004B494E">
          <w:rPr>
            <w:rStyle w:val="Hyperlink"/>
          </w:rPr>
          <w:t xml:space="preserve"> hinterlegt werden.</w:t>
        </w:r>
        <w:r w:rsidR="004152BD">
          <w:rPr>
            <w:webHidden/>
          </w:rPr>
          <w:tab/>
        </w:r>
        <w:r w:rsidR="004152BD">
          <w:rPr>
            <w:webHidden/>
          </w:rPr>
          <w:fldChar w:fldCharType="begin"/>
        </w:r>
        <w:r w:rsidR="004152BD">
          <w:rPr>
            <w:webHidden/>
          </w:rPr>
          <w:instrText xml:space="preserve"> PAGEREF _Toc514070712 \h </w:instrText>
        </w:r>
        <w:r w:rsidR="004152BD">
          <w:rPr>
            <w:webHidden/>
          </w:rPr>
        </w:r>
        <w:r w:rsidR="004152BD">
          <w:rPr>
            <w:webHidden/>
          </w:rPr>
          <w:fldChar w:fldCharType="separate"/>
        </w:r>
        <w:r w:rsidR="002B21E4">
          <w:rPr>
            <w:webHidden/>
          </w:rPr>
          <w:t>23</w:t>
        </w:r>
        <w:r w:rsidR="004152BD">
          <w:rPr>
            <w:webHidden/>
          </w:rPr>
          <w:fldChar w:fldCharType="end"/>
        </w:r>
      </w:hyperlink>
    </w:p>
    <w:p w14:paraId="0719523A" w14:textId="77777777" w:rsidR="004152BD" w:rsidRDefault="00C359BD">
      <w:pPr>
        <w:pStyle w:val="Abbildungsverzeichnis"/>
        <w:rPr>
          <w:rFonts w:asciiTheme="minorHAnsi" w:eastAsiaTheme="minorEastAsia" w:hAnsiTheme="minorHAnsi" w:cstheme="minorBidi"/>
          <w:sz w:val="22"/>
          <w:szCs w:val="22"/>
        </w:rPr>
      </w:pPr>
      <w:hyperlink w:anchor="_Toc514070713" w:history="1">
        <w:r w:rsidR="004152BD" w:rsidRPr="004B494E">
          <w:rPr>
            <w:rStyle w:val="Hyperlink"/>
          </w:rPr>
          <w:t>Konv 36:</w:t>
        </w:r>
        <w:r w:rsidR="004152BD">
          <w:rPr>
            <w:rFonts w:asciiTheme="minorHAnsi" w:eastAsiaTheme="minorEastAsia" w:hAnsiTheme="minorHAnsi" w:cstheme="minorBidi"/>
            <w:sz w:val="22"/>
            <w:szCs w:val="22"/>
          </w:rPr>
          <w:tab/>
        </w:r>
        <w:r w:rsidR="004152BD" w:rsidRPr="004B494E">
          <w:rPr>
            <w:rStyle w:val="Hyperlink"/>
          </w:rPr>
          <w:t xml:space="preserve">Unter </w:t>
        </w:r>
        <w:r w:rsidR="004152BD" w:rsidRPr="004B494E">
          <w:rPr>
            <w:rStyle w:val="Hyperlink"/>
            <w:rFonts w:ascii="Courier New" w:hAnsi="Courier New" w:cs="Courier New"/>
          </w:rPr>
          <w:t>dct:publisher</w:t>
        </w:r>
        <w:r w:rsidR="004152BD" w:rsidRPr="004B494E">
          <w:rPr>
            <w:rStyle w:val="Hyperlink"/>
          </w:rPr>
          <w:t xml:space="preserve"> MUSS die Organisation eingetragen werden, die die Datenstruktur (im rechtlichen, nicht technischen Sinne) veröffentlicht, d.h. die entschieden hat, dass Dritten Nutzungsrechte (hilfsweise Zugang) eingeräumt werden.</w:t>
        </w:r>
        <w:r w:rsidR="004152BD">
          <w:rPr>
            <w:webHidden/>
          </w:rPr>
          <w:tab/>
        </w:r>
        <w:r w:rsidR="004152BD">
          <w:rPr>
            <w:webHidden/>
          </w:rPr>
          <w:fldChar w:fldCharType="begin"/>
        </w:r>
        <w:r w:rsidR="004152BD">
          <w:rPr>
            <w:webHidden/>
          </w:rPr>
          <w:instrText xml:space="preserve"> PAGEREF _Toc514070713 \h </w:instrText>
        </w:r>
        <w:r w:rsidR="004152BD">
          <w:rPr>
            <w:webHidden/>
          </w:rPr>
        </w:r>
        <w:r w:rsidR="004152BD">
          <w:rPr>
            <w:webHidden/>
          </w:rPr>
          <w:fldChar w:fldCharType="separate"/>
        </w:r>
        <w:r w:rsidR="002B21E4">
          <w:rPr>
            <w:webHidden/>
          </w:rPr>
          <w:t>24</w:t>
        </w:r>
        <w:r w:rsidR="004152BD">
          <w:rPr>
            <w:webHidden/>
          </w:rPr>
          <w:fldChar w:fldCharType="end"/>
        </w:r>
      </w:hyperlink>
    </w:p>
    <w:p w14:paraId="71742900" w14:textId="77777777" w:rsidR="004152BD" w:rsidRDefault="00C359BD">
      <w:pPr>
        <w:pStyle w:val="Abbildungsverzeichnis"/>
        <w:rPr>
          <w:rFonts w:asciiTheme="minorHAnsi" w:eastAsiaTheme="minorEastAsia" w:hAnsiTheme="minorHAnsi" w:cstheme="minorBidi"/>
          <w:sz w:val="22"/>
          <w:szCs w:val="22"/>
        </w:rPr>
      </w:pPr>
      <w:hyperlink w:anchor="_Toc514070714" w:history="1">
        <w:r w:rsidR="004152BD" w:rsidRPr="004B494E">
          <w:rPr>
            <w:rStyle w:val="Hyperlink"/>
          </w:rPr>
          <w:t>Konv 37:</w:t>
        </w:r>
        <w:r w:rsidR="004152BD">
          <w:rPr>
            <w:rFonts w:asciiTheme="minorHAnsi" w:eastAsiaTheme="minorEastAsia" w:hAnsiTheme="minorHAnsi" w:cstheme="minorBidi"/>
            <w:sz w:val="22"/>
            <w:szCs w:val="22"/>
          </w:rPr>
          <w:tab/>
        </w:r>
        <w:r w:rsidR="004152BD" w:rsidRPr="004B494E">
          <w:rPr>
            <w:rStyle w:val="Hyperlink"/>
          </w:rPr>
          <w:t xml:space="preserve">Es KÖNNEN Angaben zur Art eines Publishers gemacht werden, dabei MUSS die hier definierte Teilmenge des </w:t>
        </w:r>
        <w:r w:rsidR="004152BD" w:rsidRPr="004B494E">
          <w:rPr>
            <w:rStyle w:val="Hyperlink"/>
            <w:rFonts w:ascii="Courier New" w:hAnsi="Courier New" w:cs="Courier New"/>
          </w:rPr>
          <w:t>ADMS:publisherType</w:t>
        </w:r>
        <w:r w:rsidR="004152BD" w:rsidRPr="004B494E">
          <w:rPr>
            <w:rStyle w:val="Hyperlink"/>
          </w:rPr>
          <w:t xml:space="preserve"> Vokabulars verwendet werden.</w:t>
        </w:r>
        <w:r w:rsidR="004152BD">
          <w:rPr>
            <w:webHidden/>
          </w:rPr>
          <w:tab/>
        </w:r>
        <w:r w:rsidR="004152BD">
          <w:rPr>
            <w:webHidden/>
          </w:rPr>
          <w:fldChar w:fldCharType="begin"/>
        </w:r>
        <w:r w:rsidR="004152BD">
          <w:rPr>
            <w:webHidden/>
          </w:rPr>
          <w:instrText xml:space="preserve"> PAGEREF _Toc514070714 \h </w:instrText>
        </w:r>
        <w:r w:rsidR="004152BD">
          <w:rPr>
            <w:webHidden/>
          </w:rPr>
        </w:r>
        <w:r w:rsidR="004152BD">
          <w:rPr>
            <w:webHidden/>
          </w:rPr>
          <w:fldChar w:fldCharType="separate"/>
        </w:r>
        <w:r w:rsidR="002B21E4">
          <w:rPr>
            <w:webHidden/>
          </w:rPr>
          <w:t>26</w:t>
        </w:r>
        <w:r w:rsidR="004152BD">
          <w:rPr>
            <w:webHidden/>
          </w:rPr>
          <w:fldChar w:fldCharType="end"/>
        </w:r>
      </w:hyperlink>
    </w:p>
    <w:p w14:paraId="1055CC1B" w14:textId="77777777" w:rsidR="004152BD" w:rsidRDefault="00C359BD">
      <w:pPr>
        <w:pStyle w:val="Abbildungsverzeichnis"/>
        <w:rPr>
          <w:rFonts w:asciiTheme="minorHAnsi" w:eastAsiaTheme="minorEastAsia" w:hAnsiTheme="minorHAnsi" w:cstheme="minorBidi"/>
          <w:sz w:val="22"/>
          <w:szCs w:val="22"/>
        </w:rPr>
      </w:pPr>
      <w:hyperlink w:anchor="_Toc514070715" w:history="1">
        <w:r w:rsidR="004152BD" w:rsidRPr="004B494E">
          <w:rPr>
            <w:rStyle w:val="Hyperlink"/>
          </w:rPr>
          <w:t>Konv 38:</w:t>
        </w:r>
        <w:r w:rsidR="004152BD">
          <w:rPr>
            <w:rFonts w:asciiTheme="minorHAnsi" w:eastAsiaTheme="minorEastAsia" w:hAnsiTheme="minorHAnsi" w:cstheme="minorBidi"/>
            <w:sz w:val="22"/>
            <w:szCs w:val="22"/>
          </w:rPr>
          <w:tab/>
        </w:r>
        <w:r w:rsidR="004152BD" w:rsidRPr="004B494E">
          <w:rPr>
            <w:rStyle w:val="Hyperlink"/>
          </w:rPr>
          <w:t>Bei Zeitangaben mittels „Zeitraum“ MUSS eine der Angaben Beginn (</w:t>
        </w:r>
        <w:r w:rsidR="004152BD" w:rsidRPr="004B494E">
          <w:rPr>
            <w:rStyle w:val="Hyperlink"/>
            <w:rFonts w:ascii="Courier New" w:hAnsi="Courier New" w:cs="Courier New"/>
          </w:rPr>
          <w:t>schema:startDate)</w:t>
        </w:r>
        <w:r w:rsidR="004152BD" w:rsidRPr="004B494E">
          <w:rPr>
            <w:rStyle w:val="Hyperlink"/>
          </w:rPr>
          <w:t xml:space="preserve"> oder Ende</w:t>
        </w:r>
        <w:r w:rsidR="004152BD" w:rsidRPr="004B494E">
          <w:rPr>
            <w:rStyle w:val="Hyperlink"/>
            <w:rFonts w:cs="Arial"/>
          </w:rPr>
          <w:t xml:space="preserve"> (</w:t>
        </w:r>
        <w:r w:rsidR="004152BD" w:rsidRPr="004B494E">
          <w:rPr>
            <w:rStyle w:val="Hyperlink"/>
            <w:rFonts w:ascii="Courier New" w:hAnsi="Courier New" w:cs="Courier New"/>
          </w:rPr>
          <w:t>schema:endDate</w:t>
        </w:r>
        <w:r w:rsidR="004152BD" w:rsidRPr="004B494E">
          <w:rPr>
            <w:rStyle w:val="Hyperlink"/>
          </w:rPr>
          <w:t>) angegeben sein.</w:t>
        </w:r>
        <w:r w:rsidR="004152BD">
          <w:rPr>
            <w:webHidden/>
          </w:rPr>
          <w:tab/>
        </w:r>
        <w:r w:rsidR="004152BD">
          <w:rPr>
            <w:webHidden/>
          </w:rPr>
          <w:fldChar w:fldCharType="begin"/>
        </w:r>
        <w:r w:rsidR="004152BD">
          <w:rPr>
            <w:webHidden/>
          </w:rPr>
          <w:instrText xml:space="preserve"> PAGEREF _Toc514070715 \h </w:instrText>
        </w:r>
        <w:r w:rsidR="004152BD">
          <w:rPr>
            <w:webHidden/>
          </w:rPr>
        </w:r>
        <w:r w:rsidR="004152BD">
          <w:rPr>
            <w:webHidden/>
          </w:rPr>
          <w:fldChar w:fldCharType="separate"/>
        </w:r>
        <w:r w:rsidR="002B21E4">
          <w:rPr>
            <w:webHidden/>
          </w:rPr>
          <w:t>27</w:t>
        </w:r>
        <w:r w:rsidR="004152BD">
          <w:rPr>
            <w:webHidden/>
          </w:rPr>
          <w:fldChar w:fldCharType="end"/>
        </w:r>
      </w:hyperlink>
    </w:p>
    <w:p w14:paraId="1583BAFF" w14:textId="0F5448CD" w:rsidR="00E12D43" w:rsidRPr="00E12D43" w:rsidRDefault="00E12D43" w:rsidP="00E12D43">
      <w:r>
        <w:fldChar w:fldCharType="end"/>
      </w:r>
    </w:p>
    <w:sectPr w:rsidR="00E12D43" w:rsidRPr="00E12D43" w:rsidSect="004A7F7F">
      <w:headerReference w:type="default" r:id="rId262"/>
      <w:headerReference w:type="first" r:id="rId263"/>
      <w:footerReference w:type="first" r:id="rId264"/>
      <w:pgSz w:w="11906" w:h="16838" w:code="9"/>
      <w:pgMar w:top="1794" w:right="1274" w:bottom="1843" w:left="1134"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66DAC" w14:textId="77777777" w:rsidR="00C359BD" w:rsidRDefault="00C359BD" w:rsidP="00895319">
      <w:r>
        <w:separator/>
      </w:r>
    </w:p>
    <w:p w14:paraId="0E5A3E92" w14:textId="77777777" w:rsidR="00C359BD" w:rsidRDefault="00C359BD" w:rsidP="00895319"/>
    <w:p w14:paraId="371F2DC6" w14:textId="77777777" w:rsidR="00C359BD" w:rsidRDefault="00C359BD" w:rsidP="00895319"/>
    <w:p w14:paraId="422BCA63" w14:textId="77777777" w:rsidR="00C359BD" w:rsidRDefault="00C359BD" w:rsidP="00895319"/>
    <w:p w14:paraId="2500206B" w14:textId="77777777" w:rsidR="00C359BD" w:rsidRDefault="00C359BD" w:rsidP="00895319"/>
    <w:p w14:paraId="10E8644B" w14:textId="77777777" w:rsidR="00C359BD" w:rsidRDefault="00C359BD" w:rsidP="00895319"/>
  </w:endnote>
  <w:endnote w:type="continuationSeparator" w:id="0">
    <w:p w14:paraId="75019C29" w14:textId="77777777" w:rsidR="00C359BD" w:rsidRDefault="00C359BD" w:rsidP="00895319">
      <w:r>
        <w:continuationSeparator/>
      </w:r>
    </w:p>
    <w:p w14:paraId="59D0C6D5" w14:textId="77777777" w:rsidR="00C359BD" w:rsidRDefault="00C359BD" w:rsidP="00895319"/>
    <w:p w14:paraId="3968AF9F" w14:textId="77777777" w:rsidR="00C359BD" w:rsidRDefault="00C359BD" w:rsidP="00895319"/>
    <w:p w14:paraId="0026433A" w14:textId="77777777" w:rsidR="00C359BD" w:rsidRDefault="00C359BD" w:rsidP="00895319"/>
    <w:p w14:paraId="56EDC117" w14:textId="77777777" w:rsidR="00C359BD" w:rsidRDefault="00C359BD" w:rsidP="00895319"/>
    <w:p w14:paraId="7A1571F6" w14:textId="77777777" w:rsidR="00C359BD" w:rsidRDefault="00C359BD" w:rsidP="00895319"/>
  </w:endnote>
  <w:endnote w:type="continuationNotice" w:id="1">
    <w:p w14:paraId="5DF25B95" w14:textId="77777777" w:rsidR="00C359BD" w:rsidRDefault="00C359B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goOfficeSans">
    <w:altName w:val="Franklin Gothic Medium Cond"/>
    <w:panose1 w:val="02000506040000020004"/>
    <w:charset w:val="00"/>
    <w:family w:val="auto"/>
    <w:pitch w:val="variable"/>
    <w:sig w:usb0="800000AF" w:usb1="4000004A" w:usb2="00000000" w:usb3="00000000" w:csb0="00000001"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B8D1" w14:textId="74955F63" w:rsidR="00060F95" w:rsidRPr="005471FF" w:rsidRDefault="00060F95" w:rsidP="005471FF">
    <w:pPr>
      <w:pStyle w:val="Fuzeile"/>
      <w:tabs>
        <w:tab w:val="clear" w:pos="4536"/>
        <w:tab w:val="clear" w:pos="9354"/>
        <w:tab w:val="left" w:pos="-1134"/>
        <w:tab w:val="left" w:pos="8647"/>
        <w:tab w:val="left" w:pos="9498"/>
        <w:tab w:val="right" w:pos="13608"/>
      </w:tabs>
      <w:ind w:right="-569"/>
      <w:jc w:val="left"/>
      <w:rPr>
        <w:color w:val="595959" w:themeColor="text1" w:themeTint="A6"/>
      </w:rPr>
    </w:pPr>
    <w:r>
      <w:rPr>
        <w:noProof/>
        <w:lang w:eastAsia="de-DE"/>
      </w:rPr>
      <w:drawing>
        <wp:anchor distT="0" distB="0" distL="114300" distR="114300" simplePos="0" relativeHeight="251662848" behindDoc="0" locked="0" layoutInCell="1" allowOverlap="1" wp14:anchorId="319E7737" wp14:editId="3627B4AB">
          <wp:simplePos x="0" y="0"/>
          <wp:positionH relativeFrom="column">
            <wp:posOffset>19036971</wp:posOffset>
          </wp:positionH>
          <wp:positionV relativeFrom="paragraph">
            <wp:posOffset>13084569</wp:posOffset>
          </wp:positionV>
          <wp:extent cx="1508760" cy="448310"/>
          <wp:effectExtent l="0" t="0" r="0" b="8890"/>
          <wp:wrapNone/>
          <wp:docPr id="232"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B21E4">
      <w:rPr>
        <w:noProof/>
      </w:rPr>
      <w:t>31</w:t>
    </w:r>
    <w:r w:rsidRPr="003334BE">
      <w:fldChar w:fldCharType="end"/>
    </w:r>
    <w:r w:rsidRPr="003334BE">
      <w:t>/</w:t>
    </w:r>
    <w:fldSimple w:instr=" NUMPAGES  \* Arabic  \* MERGEFORMAT ">
      <w:r w:rsidR="002B21E4">
        <w:rPr>
          <w:noProof/>
        </w:rPr>
        <w:t>42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EA52" w14:textId="5585C9CA" w:rsidR="00060F95" w:rsidRPr="001D0CF1" w:rsidRDefault="00060F95" w:rsidP="005471FF">
    <w:pPr>
      <w:pStyle w:val="Fuzeile"/>
      <w:tabs>
        <w:tab w:val="clear" w:pos="4536"/>
        <w:tab w:val="clear" w:pos="9354"/>
        <w:tab w:val="left" w:pos="-1134"/>
        <w:tab w:val="left" w:pos="8647"/>
        <w:tab w:val="left" w:pos="9498"/>
        <w:tab w:val="right" w:pos="13608"/>
      </w:tabs>
      <w:ind w:right="-569"/>
      <w:jc w:val="left"/>
      <w:rPr>
        <w:color w:val="595959" w:themeColor="text1" w:themeTint="A6"/>
      </w:rPr>
    </w:pPr>
    <w:r>
      <w:rPr>
        <w:noProof/>
        <w:lang w:eastAsia="de-DE"/>
      </w:rPr>
      <w:drawing>
        <wp:anchor distT="0" distB="0" distL="114300" distR="114300" simplePos="0" relativeHeight="251659776" behindDoc="0" locked="0" layoutInCell="1" allowOverlap="1" wp14:anchorId="5CBECBD3" wp14:editId="5155AEBF">
          <wp:simplePos x="0" y="0"/>
          <wp:positionH relativeFrom="column">
            <wp:posOffset>19036971</wp:posOffset>
          </wp:positionH>
          <wp:positionV relativeFrom="paragraph">
            <wp:posOffset>13084569</wp:posOffset>
          </wp:positionV>
          <wp:extent cx="1508760" cy="448310"/>
          <wp:effectExtent l="0" t="0" r="0" b="8890"/>
          <wp:wrapNone/>
          <wp:docPr id="23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p w14:paraId="651B209B" w14:textId="77777777" w:rsidR="00060F95" w:rsidRDefault="00060F95" w:rsidP="005471FF">
    <w:pPr>
      <w:pStyle w:val="Fuzeile"/>
    </w:pPr>
  </w:p>
  <w:p w14:paraId="1005324D" w14:textId="05B37BED" w:rsidR="00060F95" w:rsidRPr="005471FF" w:rsidRDefault="00060F95" w:rsidP="005471F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819DF" w14:textId="4196817F" w:rsidR="00060F95" w:rsidRPr="001D0CF1" w:rsidRDefault="00060F95" w:rsidP="005471FF">
    <w:pPr>
      <w:pStyle w:val="Fuzeile"/>
      <w:tabs>
        <w:tab w:val="clear" w:pos="4536"/>
        <w:tab w:val="clear" w:pos="9354"/>
        <w:tab w:val="left" w:pos="-1134"/>
        <w:tab w:val="left" w:pos="8647"/>
        <w:tab w:val="left" w:pos="9498"/>
        <w:tab w:val="right" w:pos="13608"/>
      </w:tabs>
      <w:ind w:right="-569"/>
      <w:jc w:val="left"/>
      <w:rPr>
        <w:color w:val="595959" w:themeColor="text1" w:themeTint="A6"/>
      </w:rPr>
    </w:pPr>
    <w:r>
      <w:rPr>
        <w:noProof/>
        <w:lang w:eastAsia="de-DE"/>
      </w:rPr>
      <w:drawing>
        <wp:anchor distT="0" distB="0" distL="114300" distR="114300" simplePos="0" relativeHeight="251657728" behindDoc="0" locked="0" layoutInCell="1" allowOverlap="1" wp14:anchorId="7F502062" wp14:editId="4E31630C">
          <wp:simplePos x="0" y="0"/>
          <wp:positionH relativeFrom="column">
            <wp:posOffset>19036971</wp:posOffset>
          </wp:positionH>
          <wp:positionV relativeFrom="paragraph">
            <wp:posOffset>13084569</wp:posOffset>
          </wp:positionV>
          <wp:extent cx="1508760" cy="448310"/>
          <wp:effectExtent l="0" t="0" r="0" b="8890"/>
          <wp:wrapNone/>
          <wp:docPr id="373"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B21E4">
      <w:rPr>
        <w:noProof/>
      </w:rPr>
      <w:t>2</w:t>
    </w:r>
    <w:r w:rsidRPr="003334BE">
      <w:fldChar w:fldCharType="end"/>
    </w:r>
    <w:r w:rsidRPr="003334BE">
      <w:t>/</w:t>
    </w:r>
    <w:fldSimple w:instr=" NUMPAGES  \* Arabic  \* MERGEFORMAT ">
      <w:r w:rsidR="002B21E4">
        <w:rPr>
          <w:noProof/>
        </w:rPr>
        <w:t>42</w:t>
      </w:r>
    </w:fldSimple>
    <w:r w:rsidRPr="001D0CF1">
      <w:rPr>
        <w:color w:val="595959" w:themeColor="text1" w:themeTint="A6"/>
      </w:rPr>
      <w:tab/>
    </w:r>
  </w:p>
  <w:p w14:paraId="2CA5694A" w14:textId="77777777" w:rsidR="00060F95" w:rsidRDefault="00060F95" w:rsidP="005471FF">
    <w:pPr>
      <w:pStyle w:val="Fuzeile"/>
    </w:pPr>
  </w:p>
  <w:p w14:paraId="60C4F74D" w14:textId="77777777" w:rsidR="00060F95" w:rsidRPr="005471FF" w:rsidRDefault="00060F95" w:rsidP="005471F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365F0" w14:textId="10F2D349" w:rsidR="00060F95" w:rsidRPr="00917A28" w:rsidRDefault="00060F95" w:rsidP="00917A28">
    <w:pPr>
      <w:pStyle w:val="Fuzeile"/>
      <w:tabs>
        <w:tab w:val="clear" w:pos="4536"/>
        <w:tab w:val="clear" w:pos="9354"/>
        <w:tab w:val="left" w:pos="-1134"/>
        <w:tab w:val="left" w:pos="8647"/>
        <w:tab w:val="right" w:pos="12333"/>
      </w:tabs>
      <w:ind w:right="142"/>
      <w:jc w:val="left"/>
      <w:rPr>
        <w:color w:val="595959" w:themeColor="text1" w:themeTint="A6"/>
      </w:rPr>
    </w:pPr>
    <w:r>
      <w:rPr>
        <w:noProof/>
        <w:lang w:eastAsia="de-DE"/>
      </w:rPr>
      <w:drawing>
        <wp:anchor distT="0" distB="0" distL="114300" distR="114300" simplePos="0" relativeHeight="251676160" behindDoc="0" locked="0" layoutInCell="1" allowOverlap="1" wp14:anchorId="2B070FD4" wp14:editId="48F6F262">
          <wp:simplePos x="0" y="0"/>
          <wp:positionH relativeFrom="column">
            <wp:posOffset>19036971</wp:posOffset>
          </wp:positionH>
          <wp:positionV relativeFrom="paragraph">
            <wp:posOffset>13084569</wp:posOffset>
          </wp:positionV>
          <wp:extent cx="1508760" cy="448310"/>
          <wp:effectExtent l="0" t="0" r="0" b="8890"/>
          <wp:wrapNone/>
          <wp:docPr id="378"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B21E4">
      <w:rPr>
        <w:noProof/>
      </w:rPr>
      <w:t>29</w:t>
    </w:r>
    <w:r w:rsidRPr="003334BE">
      <w:fldChar w:fldCharType="end"/>
    </w:r>
    <w:r w:rsidRPr="003334BE">
      <w:t>/</w:t>
    </w:r>
    <w:fldSimple w:instr=" NUMPAGES  \* Arabic  \* MERGEFORMAT ">
      <w:r w:rsidR="002B21E4">
        <w:rPr>
          <w:noProof/>
        </w:rPr>
        <w:t>42</w:t>
      </w:r>
    </w:fldSimple>
  </w:p>
  <w:p w14:paraId="0D7A61D0" w14:textId="77777777" w:rsidR="00060F95" w:rsidRPr="005471FF" w:rsidRDefault="00060F95" w:rsidP="005471FF">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1A7B9" w14:textId="6BB4E3F4" w:rsidR="00060F95" w:rsidRPr="00917A28" w:rsidRDefault="00060F95" w:rsidP="00917A28">
    <w:pPr>
      <w:pStyle w:val="Fuzeile"/>
      <w:tabs>
        <w:tab w:val="clear" w:pos="4536"/>
        <w:tab w:val="clear" w:pos="9354"/>
        <w:tab w:val="left" w:pos="-1134"/>
        <w:tab w:val="left" w:pos="8080"/>
        <w:tab w:val="right" w:pos="12333"/>
      </w:tabs>
      <w:ind w:right="142"/>
      <w:jc w:val="left"/>
      <w:rPr>
        <w:color w:val="595959" w:themeColor="text1" w:themeTint="A6"/>
      </w:rPr>
    </w:pPr>
    <w:r>
      <w:rPr>
        <w:noProof/>
        <w:lang w:eastAsia="de-DE"/>
      </w:rPr>
      <w:drawing>
        <wp:anchor distT="0" distB="0" distL="114300" distR="114300" simplePos="0" relativeHeight="251678208" behindDoc="0" locked="0" layoutInCell="1" allowOverlap="1" wp14:anchorId="07B1B115" wp14:editId="46E31938">
          <wp:simplePos x="0" y="0"/>
          <wp:positionH relativeFrom="column">
            <wp:posOffset>19036971</wp:posOffset>
          </wp:positionH>
          <wp:positionV relativeFrom="paragraph">
            <wp:posOffset>13084569</wp:posOffset>
          </wp:positionV>
          <wp:extent cx="1508760" cy="448310"/>
          <wp:effectExtent l="0" t="0" r="0" b="8890"/>
          <wp:wrapNone/>
          <wp:docPr id="336"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und SID Sachsen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B21E4">
      <w:rPr>
        <w:noProof/>
      </w:rPr>
      <w:t>32</w:t>
    </w:r>
    <w:r w:rsidRPr="003334BE">
      <w:fldChar w:fldCharType="end"/>
    </w:r>
    <w:r w:rsidRPr="003334BE">
      <w:t>/</w:t>
    </w:r>
    <w:fldSimple w:instr=" NUMPAGES  \* Arabic  \* MERGEFORMAT ">
      <w:r w:rsidR="002B21E4">
        <w:rPr>
          <w:noProof/>
        </w:rPr>
        <w:t>42</w:t>
      </w:r>
    </w:fldSimple>
  </w:p>
  <w:p w14:paraId="13DC5B92" w14:textId="77777777" w:rsidR="00060F95" w:rsidRPr="005471FF" w:rsidRDefault="00060F95" w:rsidP="005471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6CFBA" w14:textId="77777777" w:rsidR="00C359BD" w:rsidRDefault="00C359BD" w:rsidP="00895319">
      <w:r w:rsidRPr="00166042">
        <w:separator/>
      </w:r>
    </w:p>
  </w:footnote>
  <w:footnote w:type="continuationSeparator" w:id="0">
    <w:p w14:paraId="5A80F4EC" w14:textId="77777777" w:rsidR="00C359BD" w:rsidRDefault="00C359BD" w:rsidP="00895319">
      <w:r w:rsidRPr="00166042">
        <w:continuationSeparator/>
      </w:r>
    </w:p>
  </w:footnote>
  <w:footnote w:type="continuationNotice" w:id="1">
    <w:p w14:paraId="73820494" w14:textId="77777777" w:rsidR="00C359BD" w:rsidRDefault="00C359BD" w:rsidP="00895319"/>
    <w:p w14:paraId="5DF6A557" w14:textId="77777777" w:rsidR="00C359BD" w:rsidRDefault="00C359BD" w:rsidP="00895319"/>
  </w:footnote>
  <w:footnote w:id="2">
    <w:p w14:paraId="2776837B" w14:textId="05B4BC51" w:rsidR="00060F95" w:rsidRPr="000E2C68" w:rsidRDefault="00060F95" w:rsidP="00C75AA5">
      <w:pPr>
        <w:pStyle w:val="Funotentext"/>
      </w:pPr>
      <w:r>
        <w:rPr>
          <w:rStyle w:val="Funotenzeichen"/>
        </w:rPr>
        <w:footnoteRef/>
      </w:r>
      <w:r w:rsidRPr="000E2C68">
        <w:t xml:space="preserve"> </w:t>
      </w:r>
      <w:hyperlink r:id="rId1" w:history="1">
        <w:r w:rsidRPr="000E2C68">
          <w:rPr>
            <w:rStyle w:val="Hyperlink"/>
          </w:rPr>
          <w:t>https://www.govdata.de</w:t>
        </w:r>
      </w:hyperlink>
      <w:r w:rsidRPr="000E2C68">
        <w:t xml:space="preserve"> </w:t>
      </w:r>
      <w:r>
        <w:t xml:space="preserve"> </w:t>
      </w:r>
    </w:p>
  </w:footnote>
  <w:footnote w:id="3">
    <w:p w14:paraId="762977A2" w14:textId="464D1A9E" w:rsidR="00060F95" w:rsidRPr="001D5C9C" w:rsidRDefault="00060F95" w:rsidP="001777FE">
      <w:pPr>
        <w:pStyle w:val="Funotentext"/>
        <w:rPr>
          <w:lang w:val="en-US"/>
        </w:rPr>
      </w:pPr>
      <w:r>
        <w:rPr>
          <w:rStyle w:val="Funotenzeichen"/>
        </w:rPr>
        <w:footnoteRef/>
      </w:r>
      <w:r w:rsidRPr="000E2C68">
        <w:t xml:space="preserve"> </w:t>
      </w:r>
      <w:hyperlink r:id="rId2" w:history="1">
        <w:r w:rsidRPr="0061109D">
          <w:rPr>
            <w:rStyle w:val="CodebeispielZchn"/>
            <w:u w:val="single"/>
            <w:lang w:val="de-DE"/>
          </w:rPr>
          <w:t>https://joinup.ec.europa.eu/asset/dcat_application_profile/asset_release/dcat-ap-v11</w:t>
        </w:r>
      </w:hyperlink>
      <w:r w:rsidRPr="00070ABF">
        <w:t xml:space="preserve">. </w:t>
      </w:r>
      <w:r w:rsidRPr="00C75AA5">
        <w:t xml:space="preserve">DCAT-AP basiert selbst auf </w:t>
      </w:r>
      <w:r w:rsidRPr="001777FE">
        <w:t>DCAT (Data Catalog Vocabulary)</w:t>
      </w:r>
      <w:r>
        <w:t xml:space="preserve">, </w:t>
      </w:r>
      <w:r w:rsidRPr="00070ABF">
        <w:t>ein</w:t>
      </w:r>
      <w:r w:rsidRPr="00C75AA5">
        <w:t>em</w:t>
      </w:r>
      <w:r>
        <w:t xml:space="preserve"> </w:t>
      </w:r>
      <w:r w:rsidRPr="001777FE">
        <w:t>RDF-Vokabular (</w:t>
      </w:r>
      <w:hyperlink r:id="rId3" w:history="1">
        <w:r w:rsidRPr="000E2C68">
          <w:t>http://www.w3.org/RDF/</w:t>
        </w:r>
      </w:hyperlink>
      <w:r w:rsidRPr="00070ABF">
        <w:t xml:space="preserve">) </w:t>
      </w:r>
      <w:r w:rsidRPr="00C75AA5">
        <w:t>mit dem Ziel</w:t>
      </w:r>
      <w:r w:rsidRPr="001777FE">
        <w:t xml:space="preserve">, Interoperabilität zwischen Online-Datenkatalogen zu ermöglichen. </w:t>
      </w:r>
      <w:r w:rsidRPr="000E2C68">
        <w:rPr>
          <w:lang w:val="en-US"/>
        </w:rPr>
        <w:t xml:space="preserve">(W3C. Data Catalog Vocabulary (DCAT). W3C </w:t>
      </w:r>
      <w:r w:rsidRPr="006E7495">
        <w:rPr>
          <w:lang w:val="en-US"/>
        </w:rPr>
        <w:t xml:space="preserve">Recommendation 16 January 2014. </w:t>
      </w:r>
      <w:hyperlink r:id="rId4" w:history="1">
        <w:r w:rsidRPr="001D5C9C">
          <w:rPr>
            <w:lang w:val="en-US"/>
          </w:rPr>
          <w:t>http://www.w3.org/TR/2014/REC-vocab-dcat-20140116/</w:t>
        </w:r>
      </w:hyperlink>
      <w:r w:rsidRPr="001D5C9C">
        <w:rPr>
          <w:lang w:val="en-US"/>
        </w:rPr>
        <w:t>)</w:t>
      </w:r>
    </w:p>
  </w:footnote>
  <w:footnote w:id="4">
    <w:p w14:paraId="0E5B4C37" w14:textId="61B6AEEA" w:rsidR="00060F95" w:rsidRPr="001D5C9C" w:rsidRDefault="00060F95">
      <w:pPr>
        <w:pStyle w:val="Funotentext"/>
        <w:rPr>
          <w:lang w:val="en-US"/>
        </w:rPr>
      </w:pPr>
      <w:r>
        <w:rPr>
          <w:rStyle w:val="Funotenzeichen"/>
        </w:rPr>
        <w:footnoteRef/>
      </w:r>
      <w:r>
        <w:rPr>
          <w:rStyle w:val="Funotenzeichen"/>
        </w:rPr>
        <w:footnoteRef/>
      </w:r>
      <w:r w:rsidRPr="001D5C9C">
        <w:rPr>
          <w:lang w:val="en-US"/>
        </w:rPr>
        <w:t xml:space="preserve"> </w:t>
      </w:r>
      <w:hyperlink r:id="rId5" w:history="1">
        <w:r w:rsidRPr="001D5C9C">
          <w:rPr>
            <w:rStyle w:val="Hyperlink"/>
            <w:lang w:val="en-US"/>
          </w:rPr>
          <w:t>https://tools.ietf.org/html/bcp47</w:t>
        </w:r>
      </w:hyperlink>
    </w:p>
  </w:footnote>
  <w:footnote w:id="5">
    <w:p w14:paraId="69715835" w14:textId="193068F5" w:rsidR="00060F95" w:rsidRPr="001D5C9C" w:rsidRDefault="00060F95" w:rsidP="001777FE">
      <w:pPr>
        <w:pStyle w:val="Funotentext"/>
        <w:rPr>
          <w:lang w:val="en-US"/>
        </w:rPr>
      </w:pPr>
      <w:r>
        <w:rPr>
          <w:rStyle w:val="Funotenzeichen"/>
        </w:rPr>
        <w:footnoteRef/>
      </w:r>
      <w:r w:rsidRPr="001D5C9C">
        <w:rPr>
          <w:lang w:val="en-US"/>
        </w:rPr>
        <w:t xml:space="preserve"> </w:t>
      </w:r>
      <w:hyperlink r:id="rId6" w:history="1">
        <w:r w:rsidRPr="001D5C9C">
          <w:rPr>
            <w:rStyle w:val="Hyperlink"/>
            <w:lang w:val="en-US"/>
          </w:rPr>
          <w:t>https://joinup.ec.europa.eu/node/150348</w:t>
        </w:r>
      </w:hyperlink>
      <w:r w:rsidRPr="001D5C9C">
        <w:rPr>
          <w:lang w:val="en-US"/>
        </w:rPr>
        <w:t xml:space="preserve"> </w:t>
      </w:r>
    </w:p>
  </w:footnote>
  <w:footnote w:id="6">
    <w:p w14:paraId="48FEB05F" w14:textId="1669CD15" w:rsidR="00060F95" w:rsidRPr="00BB7031" w:rsidRDefault="00060F95">
      <w:pPr>
        <w:pStyle w:val="Funotentext"/>
        <w:rPr>
          <w:lang w:val="en-US"/>
        </w:rPr>
      </w:pPr>
      <w:r>
        <w:rPr>
          <w:rStyle w:val="Funotenzeichen"/>
        </w:rPr>
        <w:footnoteRef/>
      </w:r>
      <w:r w:rsidRPr="00BB7031">
        <w:rPr>
          <w:lang w:val="en-US"/>
        </w:rPr>
        <w:t xml:space="preserve"> </w:t>
      </w:r>
      <w:r>
        <w:rPr>
          <w:lang w:val="en-US"/>
        </w:rPr>
        <w:t xml:space="preserve">DCAT-AP Implementation Guideline: </w:t>
      </w:r>
      <w:hyperlink r:id="rId7" w:history="1">
        <w:r w:rsidRPr="003D33FA">
          <w:rPr>
            <w:rStyle w:val="Hyperlink"/>
            <w:lang w:val="en-US"/>
          </w:rPr>
          <w:t>https://joinup.ec.europa.eu/release/dcat-ap-how-use-identifiers-datasets-and-distributions</w:t>
        </w:r>
      </w:hyperlink>
      <w:r>
        <w:rPr>
          <w:lang w:val="en-US"/>
        </w:rPr>
        <w:t xml:space="preserve"> </w:t>
      </w:r>
    </w:p>
  </w:footnote>
  <w:footnote w:id="7">
    <w:p w14:paraId="38B9B155" w14:textId="55024C35" w:rsidR="00060F95" w:rsidRPr="0061109D" w:rsidRDefault="00060F95">
      <w:pPr>
        <w:pStyle w:val="Funotentext"/>
        <w:rPr>
          <w:lang w:val="en-US"/>
        </w:rPr>
      </w:pPr>
      <w:r>
        <w:rPr>
          <w:rStyle w:val="Funotenzeichen"/>
        </w:rPr>
        <w:footnoteRef/>
      </w:r>
      <w:r w:rsidRPr="0061109D">
        <w:rPr>
          <w:lang w:val="en-US"/>
        </w:rPr>
        <w:t xml:space="preserve"> </w:t>
      </w:r>
      <w:hyperlink r:id="rId8" w:history="1">
        <w:r w:rsidRPr="00ED5943">
          <w:rPr>
            <w:rStyle w:val="Hyperlink"/>
            <w:lang w:val="en-US"/>
          </w:rPr>
          <w:t>https://joinup.ec.europa.eu/release/dcat-ap-how-manage-duplicates</w:t>
        </w:r>
      </w:hyperlink>
    </w:p>
  </w:footnote>
  <w:footnote w:id="8">
    <w:p w14:paraId="1A51D6B0" w14:textId="7A71F604" w:rsidR="00060F95" w:rsidRPr="00ED5943" w:rsidRDefault="00060F95" w:rsidP="001777FE">
      <w:pPr>
        <w:pStyle w:val="Funotentext"/>
        <w:rPr>
          <w:lang w:val="en-US"/>
        </w:rPr>
      </w:pPr>
      <w:r>
        <w:rPr>
          <w:rStyle w:val="Funotenzeichen"/>
        </w:rPr>
        <w:footnoteRef/>
      </w:r>
      <w:r w:rsidRPr="00ED5943">
        <w:rPr>
          <w:lang w:val="en-US"/>
        </w:rPr>
        <w:t xml:space="preserve"> </w:t>
      </w:r>
      <w:hyperlink r:id="rId9" w:history="1">
        <w:r w:rsidRPr="00ED5943">
          <w:rPr>
            <w:rStyle w:val="Hyperlink"/>
            <w:lang w:val="en-US"/>
          </w:rPr>
          <w:t>https://joinup.ec.europa.eu/node/150346/</w:t>
        </w:r>
      </w:hyperlink>
      <w:r w:rsidRPr="00ED5943">
        <w:rPr>
          <w:lang w:val="en-US"/>
        </w:rPr>
        <w:t xml:space="preserve"> </w:t>
      </w:r>
    </w:p>
  </w:footnote>
  <w:footnote w:id="9">
    <w:p w14:paraId="34C1E13C" w14:textId="34B8D3B3" w:rsidR="00060F95" w:rsidRDefault="00060F95" w:rsidP="001777FE">
      <w:pPr>
        <w:pStyle w:val="Funotentext"/>
      </w:pPr>
      <w:r>
        <w:rPr>
          <w:rStyle w:val="Funotenzeichen"/>
        </w:rPr>
        <w:footnoteRef/>
      </w:r>
      <w:r>
        <w:t xml:space="preserve"> Siehe entsprechende Diskussionen zur Abschaffung von dcat:mediaType </w:t>
      </w:r>
      <w:hyperlink r:id="rId10" w:history="1">
        <w:r w:rsidRPr="00C543C6">
          <w:rPr>
            <w:rStyle w:val="Hyperlink"/>
          </w:rPr>
          <w:t>https://joinup.ec.europa.eu/asset/dcat_application_profile/issue/pr22-remove-dcatmediatype-and-only-use-dctformat</w:t>
        </w:r>
      </w:hyperlink>
      <w:r>
        <w:t xml:space="preserve"> </w:t>
      </w:r>
    </w:p>
  </w:footnote>
  <w:footnote w:id="10">
    <w:p w14:paraId="4340F3E0" w14:textId="7E1244CF" w:rsidR="00060F95" w:rsidRPr="00070ABF" w:rsidRDefault="00060F95" w:rsidP="001777FE">
      <w:pPr>
        <w:pStyle w:val="Funotentext"/>
      </w:pPr>
      <w:r>
        <w:rPr>
          <w:rStyle w:val="Funotenzeichen"/>
        </w:rPr>
        <w:footnoteRef/>
      </w:r>
      <w:r w:rsidRPr="00B34D85">
        <w:t xml:space="preserve"> </w:t>
      </w:r>
      <w:r w:rsidRPr="000E2C68">
        <w:t>https://tools.ietf.org/html/rfc6839#section-3.6 </w:t>
      </w:r>
    </w:p>
  </w:footnote>
  <w:footnote w:id="11">
    <w:p w14:paraId="6C5A89E1" w14:textId="19D396A8" w:rsidR="00060F95" w:rsidRDefault="00060F95" w:rsidP="001777FE">
      <w:pPr>
        <w:pStyle w:val="Funotentext"/>
      </w:pPr>
      <w:r>
        <w:rPr>
          <w:rStyle w:val="Funotenzeichen"/>
        </w:rPr>
        <w:footnoteRef/>
      </w:r>
      <w:r>
        <w:t xml:space="preserve"> </w:t>
      </w:r>
      <w:r w:rsidRPr="00070ABF">
        <w:t>https://joinup.ec.europa.eu/asset/dcat-ap_implementation_guidelines/asset_release/how-refer-media-types-within-zip-files</w:t>
      </w:r>
    </w:p>
  </w:footnote>
  <w:footnote w:id="12">
    <w:p w14:paraId="28AAB332" w14:textId="77777777" w:rsidR="00060F95" w:rsidRDefault="00060F95" w:rsidP="001777FE">
      <w:pPr>
        <w:pStyle w:val="Funotentext"/>
      </w:pPr>
      <w:r>
        <w:rPr>
          <w:rStyle w:val="Funotenzeichen"/>
        </w:rPr>
        <w:footnoteRef/>
      </w:r>
      <w:r>
        <w:t xml:space="preserve"> ADMS wurde als EU weites integrierendes Schema zur Abbildung der Datenstruktur der Portale OSOR (Open Source Software), SEMIC.EU (Semantic Interoperability Center) und ePractice (Best Practice Beschreibungen) entwickelt.</w:t>
      </w:r>
    </w:p>
  </w:footnote>
  <w:footnote w:id="13">
    <w:p w14:paraId="7E9D5132" w14:textId="0686F123" w:rsidR="00060F95" w:rsidRPr="00880DDF" w:rsidRDefault="00060F95" w:rsidP="00EF2578">
      <w:pPr>
        <w:rPr>
          <w:rStyle w:val="Hyperlink"/>
          <w:rFonts w:cs="Arial"/>
          <w:bCs/>
          <w:color w:val="auto"/>
          <w:u w:val="none"/>
        </w:rPr>
      </w:pPr>
      <w:r>
        <w:rPr>
          <w:rStyle w:val="Funotenzeichen"/>
        </w:rPr>
        <w:footnoteRef/>
      </w:r>
      <w:r>
        <w:t xml:space="preserve"> </w:t>
      </w:r>
      <w:hyperlink r:id="rId11" w:history="1">
        <w:r w:rsidRPr="00981D77">
          <w:rPr>
            <w:rStyle w:val="Hyperlink"/>
            <w:rFonts w:cs="Arial"/>
          </w:rPr>
          <w:t>http://dcat-ap.de/def/</w:t>
        </w:r>
        <w:r w:rsidRPr="00981D77">
          <w:rPr>
            <w:rStyle w:val="Hyperlink"/>
            <w:rFonts w:cs="Arial"/>
            <w:bCs/>
          </w:rPr>
          <w:t>datasetTypes/collection</w:t>
        </w:r>
      </w:hyperlink>
      <w:r w:rsidRPr="00FB4314">
        <w:rPr>
          <w:rFonts w:cs="Arial"/>
        </w:rPr>
        <w:t xml:space="preserve"> - </w:t>
      </w:r>
      <w:r>
        <w:rPr>
          <w:rStyle w:val="Hyperlink"/>
          <w:rFonts w:cs="Arial"/>
          <w:color w:val="auto"/>
          <w:u w:val="none"/>
        </w:rPr>
        <w:t xml:space="preserve">Zeitreihen und sonstige linear und nicht linear angeordnete Elemente einer Reihe als Kollektionen </w:t>
      </w:r>
      <w:r w:rsidRPr="000D7244">
        <w:rPr>
          <w:rStyle w:val="Hyperlink"/>
          <w:rFonts w:cs="Arial"/>
          <w:color w:val="auto"/>
          <w:u w:val="none"/>
        </w:rPr>
        <w:t>von Datenstrukturen</w:t>
      </w:r>
      <w:r>
        <w:rPr>
          <w:rStyle w:val="Hyperlink"/>
          <w:rFonts w:cs="Arial"/>
          <w:color w:val="auto"/>
          <w:u w:val="none"/>
        </w:rPr>
        <w:t>.</w:t>
      </w:r>
    </w:p>
    <w:p w14:paraId="467696E0" w14:textId="270FC747" w:rsidR="00060F95" w:rsidRDefault="00060F95">
      <w:pPr>
        <w:pStyle w:val="Funotentext"/>
      </w:pPr>
    </w:p>
  </w:footnote>
  <w:footnote w:id="14">
    <w:p w14:paraId="54C9A3A4" w14:textId="77777777" w:rsidR="00060F95" w:rsidRPr="0025607F" w:rsidRDefault="00060F95" w:rsidP="00BD7DE1">
      <w:pPr>
        <w:pStyle w:val="Funotentext"/>
      </w:pPr>
      <w:r>
        <w:rPr>
          <w:rStyle w:val="Funotenzeichen"/>
        </w:rPr>
        <w:footnoteRef/>
      </w:r>
      <w:r w:rsidRPr="0025607F">
        <w:t xml:space="preserve"> Aktuell wird das Vorgehen zum Bezug des Regionalschlüssels </w:t>
      </w:r>
      <w:r>
        <w:t xml:space="preserve">durch die GKSt GovData </w:t>
      </w:r>
      <w:r w:rsidRPr="0025607F">
        <w:t>mit DESTATIS abgestimmt</w:t>
      </w:r>
    </w:p>
  </w:footnote>
  <w:footnote w:id="15">
    <w:p w14:paraId="1E3239DE" w14:textId="730D350F" w:rsidR="00060F95" w:rsidRDefault="00060F95" w:rsidP="001F530B">
      <w:pPr>
        <w:pStyle w:val="Funotentext"/>
      </w:pPr>
      <w:r>
        <w:rPr>
          <w:rStyle w:val="Funotenzeichen"/>
        </w:rPr>
        <w:footnoteRef/>
      </w:r>
      <w:r>
        <w:t xml:space="preserve"> Für die Zukunft soll mit Destatis und BKG eine gemeinsame Lösung zur Bezeichnung der regionalen Gliederung nach Linked Data Prinzipien gesucht werden, ähnlich der englischen Lösung. Das ONS hat für England unter </w:t>
      </w:r>
      <w:hyperlink r:id="rId12" w:history="1">
        <w:r w:rsidRPr="00B24A5D">
          <w:rPr>
            <w:rStyle w:val="Hyperlink"/>
          </w:rPr>
          <w:t>http://statistics.data.gov.uk/area_collection?in_collection=http%3A%2F%2Fstatistics.data.gov.uk%2Fdef%2Fgeography%2Fcollection%2FS31</w:t>
        </w:r>
      </w:hyperlink>
      <w:r>
        <w:t xml:space="preserve"> einen Service mit URIs für einzelne Gemeinden (Local Administrative Units) geschaffen. z.B. für Abronhill Central and North </w:t>
      </w:r>
      <w:hyperlink r:id="rId13" w:history="1">
        <w:r w:rsidRPr="00B24A5D">
          <w:rPr>
            <w:rStyle w:val="Hyperlink"/>
          </w:rPr>
          <w:t>http://statistics.data.gov.uk/doc/statistical-geography/S31000796</w:t>
        </w:r>
      </w:hyperlink>
      <w:r>
        <w:t>. Dabei sollten für die Europäische Interoperabilität möglichst europaweit abgestimmte Schlüsselsysteme (zum Beispiel NUTS + LAU) zum Einsatz kommen. Die hier vorgeschlagenen URIs können auf eine solche Lösung gemappt und weitergeleitet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A12EA" w14:textId="589E462F" w:rsidR="00060F95" w:rsidRPr="00C41E6F" w:rsidRDefault="00060F95" w:rsidP="00E4683C">
    <w:pPr>
      <w:pStyle w:val="Kopfzeile"/>
      <w:ind w:left="2724" w:firstLine="454"/>
    </w:pPr>
    <w:r w:rsidRPr="00FB4FB7">
      <w:rPr>
        <w:noProof/>
        <w:lang w:eastAsia="de-DE"/>
      </w:rPr>
      <w:drawing>
        <wp:anchor distT="0" distB="0" distL="114300" distR="114300" simplePos="0" relativeHeight="251663872" behindDoc="0" locked="0" layoutInCell="1" allowOverlap="1" wp14:anchorId="43547A12" wp14:editId="28A95AE5">
          <wp:simplePos x="0" y="0"/>
          <wp:positionH relativeFrom="column">
            <wp:posOffset>-316865</wp:posOffset>
          </wp:positionH>
          <wp:positionV relativeFrom="paragraph">
            <wp:posOffset>-216535</wp:posOffset>
          </wp:positionV>
          <wp:extent cx="1747778" cy="454994"/>
          <wp:effectExtent l="0" t="0" r="5080" b="2540"/>
          <wp:wrapNone/>
          <wp:docPr id="229" name="Grafik 229"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71040" behindDoc="0" locked="0" layoutInCell="1" allowOverlap="1" wp14:anchorId="6EE86C98" wp14:editId="61981D54">
          <wp:simplePos x="0" y="0"/>
          <wp:positionH relativeFrom="column">
            <wp:posOffset>5168900</wp:posOffset>
          </wp:positionH>
          <wp:positionV relativeFrom="paragraph">
            <wp:posOffset>-203200</wp:posOffset>
          </wp:positionV>
          <wp:extent cx="1509376" cy="448574"/>
          <wp:effectExtent l="0" t="0" r="0" b="0"/>
          <wp:wrapNone/>
          <wp:docPr id="230"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rsidRPr="00FB4FB7">
      <w:rPr>
        <w:noProof/>
        <w:lang w:eastAsia="de-DE"/>
      </w:rPr>
      <w:drawing>
        <wp:anchor distT="0" distB="0" distL="114300" distR="114300" simplePos="0" relativeHeight="251651584" behindDoc="0" locked="0" layoutInCell="1" allowOverlap="1" wp14:anchorId="2D97E71C" wp14:editId="698EA7A1">
          <wp:simplePos x="0" y="0"/>
          <wp:positionH relativeFrom="column">
            <wp:posOffset>7408324</wp:posOffset>
          </wp:positionH>
          <wp:positionV relativeFrom="paragraph">
            <wp:posOffset>-266065</wp:posOffset>
          </wp:positionV>
          <wp:extent cx="1508760" cy="448310"/>
          <wp:effectExtent l="0" t="0" r="0" b="8890"/>
          <wp:wrapNone/>
          <wp:docPr id="23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DCAT-AP.de Konventionenhandbuch 1.0.1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029E3" w14:textId="646BE586" w:rsidR="00060F95" w:rsidRPr="00886EC2" w:rsidRDefault="00060F95" w:rsidP="00E4683C">
    <w:pPr>
      <w:pStyle w:val="Kopfzeile"/>
      <w:ind w:right="4818"/>
    </w:pPr>
    <w:r>
      <w:rPr>
        <w:noProof/>
        <w:lang w:eastAsia="de-DE"/>
      </w:rPr>
      <w:drawing>
        <wp:anchor distT="0" distB="0" distL="114300" distR="114300" simplePos="0" relativeHeight="251665920" behindDoc="0" locked="0" layoutInCell="1" allowOverlap="1" wp14:anchorId="2FEAE830" wp14:editId="1ADE0003">
          <wp:simplePos x="0" y="0"/>
          <wp:positionH relativeFrom="column">
            <wp:posOffset>5104839</wp:posOffset>
          </wp:positionH>
          <wp:positionV relativeFrom="paragraph">
            <wp:posOffset>-132360</wp:posOffset>
          </wp:positionV>
          <wp:extent cx="1509376" cy="448574"/>
          <wp:effectExtent l="0" t="0" r="0" b="0"/>
          <wp:wrapNone/>
          <wp:docPr id="233"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rsidRPr="00FB4FB7">
      <w:rPr>
        <w:noProof/>
        <w:lang w:eastAsia="de-DE"/>
      </w:rPr>
      <w:drawing>
        <wp:anchor distT="0" distB="0" distL="114300" distR="114300" simplePos="0" relativeHeight="251654656" behindDoc="0" locked="0" layoutInCell="1" allowOverlap="1" wp14:anchorId="5199866E" wp14:editId="63A09412">
          <wp:simplePos x="0" y="0"/>
          <wp:positionH relativeFrom="leftMargin">
            <wp:posOffset>338455</wp:posOffset>
          </wp:positionH>
          <wp:positionV relativeFrom="paragraph">
            <wp:posOffset>-74930</wp:posOffset>
          </wp:positionV>
          <wp:extent cx="1747778" cy="454994"/>
          <wp:effectExtent l="0" t="0" r="5080" b="2540"/>
          <wp:wrapNone/>
          <wp:docPr id="234" name="Grafik 234"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27497" w14:textId="706F0865" w:rsidR="00060F95" w:rsidRPr="00C41E6F" w:rsidRDefault="00060F95" w:rsidP="00E4683C">
    <w:pPr>
      <w:pStyle w:val="Kopfzeile"/>
      <w:ind w:left="2724" w:firstLine="454"/>
    </w:pPr>
    <w:r w:rsidRPr="00FB4FB7">
      <w:rPr>
        <w:noProof/>
        <w:lang w:eastAsia="de-DE"/>
      </w:rPr>
      <w:drawing>
        <wp:anchor distT="0" distB="0" distL="114300" distR="114300" simplePos="0" relativeHeight="251674112" behindDoc="0" locked="0" layoutInCell="1" allowOverlap="1" wp14:anchorId="607F8FA2" wp14:editId="18B61E55">
          <wp:simplePos x="0" y="0"/>
          <wp:positionH relativeFrom="column">
            <wp:posOffset>-316865</wp:posOffset>
          </wp:positionH>
          <wp:positionV relativeFrom="paragraph">
            <wp:posOffset>-216535</wp:posOffset>
          </wp:positionV>
          <wp:extent cx="1747778" cy="454994"/>
          <wp:effectExtent l="0" t="0" r="5080" b="2540"/>
          <wp:wrapNone/>
          <wp:docPr id="374" name="Grafik 374"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4FB7">
      <w:rPr>
        <w:noProof/>
        <w:lang w:eastAsia="de-DE"/>
      </w:rPr>
      <w:drawing>
        <wp:anchor distT="0" distB="0" distL="114300" distR="114300" simplePos="0" relativeHeight="251673088" behindDoc="0" locked="0" layoutInCell="1" allowOverlap="1" wp14:anchorId="6C5562D9" wp14:editId="6EA20E1D">
          <wp:simplePos x="0" y="0"/>
          <wp:positionH relativeFrom="column">
            <wp:posOffset>7408324</wp:posOffset>
          </wp:positionH>
          <wp:positionV relativeFrom="paragraph">
            <wp:posOffset>-266065</wp:posOffset>
          </wp:positionV>
          <wp:extent cx="1508760" cy="448310"/>
          <wp:effectExtent l="0" t="0" r="0" b="8890"/>
          <wp:wrapNone/>
          <wp:docPr id="37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DCAT-AP.de Konventionenhandbuch 1.0.1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4945E" w14:textId="0FD669DF" w:rsidR="00060F95" w:rsidRPr="00886EC2" w:rsidRDefault="00060F95" w:rsidP="00E4683C">
    <w:pPr>
      <w:pStyle w:val="Kopfzeile"/>
      <w:ind w:left="4086" w:right="282" w:firstLine="454"/>
    </w:pPr>
    <w:r w:rsidRPr="00FB4FB7">
      <w:rPr>
        <w:noProof/>
        <w:lang w:eastAsia="de-DE"/>
      </w:rPr>
      <w:drawing>
        <wp:anchor distT="0" distB="0" distL="114300" distR="114300" simplePos="0" relativeHeight="251667968" behindDoc="0" locked="0" layoutInCell="1" allowOverlap="1" wp14:anchorId="260001F2" wp14:editId="4F2CDF07">
          <wp:simplePos x="0" y="0"/>
          <wp:positionH relativeFrom="leftMargin">
            <wp:posOffset>224155</wp:posOffset>
          </wp:positionH>
          <wp:positionV relativeFrom="paragraph">
            <wp:posOffset>-367030</wp:posOffset>
          </wp:positionV>
          <wp:extent cx="1747778" cy="454994"/>
          <wp:effectExtent l="0" t="0" r="5080" b="2540"/>
          <wp:wrapNone/>
          <wp:docPr id="376" name="Grafik 376"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8992" behindDoc="0" locked="0" layoutInCell="1" allowOverlap="1" wp14:anchorId="623CCC30" wp14:editId="2FA84A02">
          <wp:simplePos x="0" y="0"/>
          <wp:positionH relativeFrom="column">
            <wp:posOffset>7724140</wp:posOffset>
          </wp:positionH>
          <wp:positionV relativeFrom="paragraph">
            <wp:posOffset>-360045</wp:posOffset>
          </wp:positionV>
          <wp:extent cx="1509376" cy="448574"/>
          <wp:effectExtent l="0" t="0" r="0" b="0"/>
          <wp:wrapNone/>
          <wp:docPr id="377"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9376" cy="448574"/>
                  </a:xfrm>
                  <a:prstGeom prst="rect">
                    <a:avLst/>
                  </a:prstGeom>
                  <a:noFill/>
                  <a:extLst/>
                </pic:spPr>
              </pic:pic>
            </a:graphicData>
          </a:graphic>
        </wp:anchor>
      </w:drawing>
    </w:r>
    <w:r>
      <w:t>DCAT-AP.de Konventionenhandbuch 1.0.1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BDE9" w14:textId="431758D4" w:rsidR="00060F95" w:rsidRPr="00C41E6F" w:rsidRDefault="00060F95" w:rsidP="007C0178">
    <w:pPr>
      <w:pStyle w:val="Kopfzeile"/>
      <w:tabs>
        <w:tab w:val="left" w:pos="3382"/>
      </w:tabs>
      <w:ind w:left="908" w:firstLine="1816"/>
    </w:pPr>
    <w:r w:rsidRPr="00FB4FB7">
      <w:rPr>
        <w:noProof/>
        <w:lang w:eastAsia="de-DE"/>
      </w:rPr>
      <w:drawing>
        <wp:anchor distT="0" distB="0" distL="114300" distR="114300" simplePos="0" relativeHeight="251656704" behindDoc="0" locked="0" layoutInCell="1" allowOverlap="1" wp14:anchorId="0146D575" wp14:editId="57B1B3C0">
          <wp:simplePos x="0" y="0"/>
          <wp:positionH relativeFrom="column">
            <wp:posOffset>-368300</wp:posOffset>
          </wp:positionH>
          <wp:positionV relativeFrom="paragraph">
            <wp:posOffset>-293370</wp:posOffset>
          </wp:positionV>
          <wp:extent cx="1747778" cy="454994"/>
          <wp:effectExtent l="0" t="0" r="5080" b="2540"/>
          <wp:wrapNone/>
          <wp:docPr id="332" name="Grafik 33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4FB7">
      <w:rPr>
        <w:noProof/>
        <w:lang w:eastAsia="de-DE"/>
      </w:rPr>
      <w:drawing>
        <wp:anchor distT="0" distB="0" distL="114300" distR="114300" simplePos="0" relativeHeight="251653632" behindDoc="0" locked="0" layoutInCell="1" allowOverlap="1" wp14:anchorId="11E68EF4" wp14:editId="5749B845">
          <wp:simplePos x="0" y="0"/>
          <wp:positionH relativeFrom="column">
            <wp:posOffset>5010150</wp:posOffset>
          </wp:positionH>
          <wp:positionV relativeFrom="paragraph">
            <wp:posOffset>-292100</wp:posOffset>
          </wp:positionV>
          <wp:extent cx="1508760" cy="448310"/>
          <wp:effectExtent l="0" t="0" r="0" b="8890"/>
          <wp:wrapNone/>
          <wp:docPr id="333"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DCAT-AP.de Konventionenhandbuch 1.0.1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96479" w14:textId="730B06D9" w:rsidR="00060F95" w:rsidRDefault="00060F95" w:rsidP="0022627A">
    <w:pPr>
      <w:pStyle w:val="Kopfzeile"/>
      <w:ind w:left="908" w:firstLine="454"/>
    </w:pPr>
    <w:r w:rsidRPr="00FB4FB7">
      <w:rPr>
        <w:noProof/>
        <w:lang w:eastAsia="de-DE"/>
      </w:rPr>
      <w:drawing>
        <wp:anchor distT="0" distB="0" distL="114300" distR="114300" simplePos="0" relativeHeight="251661824" behindDoc="0" locked="0" layoutInCell="1" allowOverlap="1" wp14:anchorId="44BE65E0" wp14:editId="422F2202">
          <wp:simplePos x="0" y="0"/>
          <wp:positionH relativeFrom="column">
            <wp:posOffset>-361950</wp:posOffset>
          </wp:positionH>
          <wp:positionV relativeFrom="paragraph">
            <wp:posOffset>-210185</wp:posOffset>
          </wp:positionV>
          <wp:extent cx="1747520" cy="454660"/>
          <wp:effectExtent l="0" t="0" r="5080" b="2540"/>
          <wp:wrapNone/>
          <wp:docPr id="334" name="Grafik 334"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52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4FB7">
      <w:rPr>
        <w:noProof/>
        <w:lang w:eastAsia="de-DE"/>
      </w:rPr>
      <w:drawing>
        <wp:anchor distT="0" distB="0" distL="114300" distR="114300" simplePos="0" relativeHeight="251658752" behindDoc="0" locked="0" layoutInCell="1" allowOverlap="1" wp14:anchorId="16856FAF" wp14:editId="253872A2">
          <wp:simplePos x="0" y="0"/>
          <wp:positionH relativeFrom="column">
            <wp:posOffset>4978843</wp:posOffset>
          </wp:positionH>
          <wp:positionV relativeFrom="paragraph">
            <wp:posOffset>-233916</wp:posOffset>
          </wp:positionV>
          <wp:extent cx="1508760" cy="448310"/>
          <wp:effectExtent l="0" t="0" r="0" b="8890"/>
          <wp:wrapNone/>
          <wp:docPr id="335"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7" descr="FS_00_O_RGB"/>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p w14:paraId="05AB6060" w14:textId="77777777" w:rsidR="00060F95" w:rsidRDefault="00060F95" w:rsidP="0022627A">
    <w:pPr>
      <w:pStyle w:val="Kopfzeile"/>
      <w:ind w:left="908" w:firstLine="454"/>
    </w:pPr>
  </w:p>
  <w:p w14:paraId="2DE59576" w14:textId="055AB018" w:rsidR="00060F95" w:rsidRPr="00886EC2" w:rsidRDefault="00060F95" w:rsidP="000E2C68">
    <w:pPr>
      <w:pStyle w:val="Kopfzeile"/>
      <w:tabs>
        <w:tab w:val="right" w:pos="7797"/>
      </w:tabs>
      <w:ind w:left="2835" w:right="993"/>
    </w:pPr>
    <w:r>
      <w:t>DCAT-AP.de Konventionenhandbuch 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C5B"/>
    <w:multiLevelType w:val="multilevel"/>
    <w:tmpl w:val="DC7E4D82"/>
    <w:styleLink w:val="Strichliste"/>
    <w:lvl w:ilvl="0">
      <w:start w:val="1"/>
      <w:numFmt w:val="bullet"/>
      <w:lvlText w:val="‒"/>
      <w:lvlJc w:val="left"/>
      <w:pPr>
        <w:ind w:left="454" w:hanging="284"/>
      </w:pPr>
      <w:rPr>
        <w:rFonts w:ascii="Arial" w:hAnsi="Arial" w:cs="Times New Roman"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1" w15:restartNumberingAfterBreak="0">
    <w:nsid w:val="11453FB7"/>
    <w:multiLevelType w:val="multilevel"/>
    <w:tmpl w:val="E486AAA4"/>
    <w:styleLink w:val="111111"/>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F4A11A7"/>
    <w:multiLevelType w:val="hybridMultilevel"/>
    <w:tmpl w:val="29D07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F5A59"/>
    <w:multiLevelType w:val="hybridMultilevel"/>
    <w:tmpl w:val="A3BE1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826DBF"/>
    <w:multiLevelType w:val="multilevel"/>
    <w:tmpl w:val="4184D1EE"/>
    <w:lvl w:ilvl="0">
      <w:start w:val="1"/>
      <w:numFmt w:val="bullet"/>
      <w:pStyle w:val="AufzhlungohneNummern"/>
      <w:lvlText w:val="‒"/>
      <w:lvlJc w:val="left"/>
      <w:pPr>
        <w:ind w:left="454" w:hanging="284"/>
      </w:pPr>
      <w:rPr>
        <w:rFonts w:ascii="Arial" w:hAnsi="Arial"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5" w15:restartNumberingAfterBreak="0">
    <w:nsid w:val="30CA0066"/>
    <w:multiLevelType w:val="multilevel"/>
    <w:tmpl w:val="EF8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E1522"/>
    <w:multiLevelType w:val="multilevel"/>
    <w:tmpl w:val="02DCF322"/>
    <w:lvl w:ilvl="0">
      <w:start w:val="1"/>
      <w:numFmt w:val="decimal"/>
      <w:pStyle w:val="NummerierteAufzhlung"/>
      <w:lvlText w:val="%1."/>
      <w:lvlJc w:val="left"/>
      <w:pPr>
        <w:ind w:left="454" w:hanging="284"/>
      </w:pPr>
      <w:rPr>
        <w:rFonts w:hint="default"/>
      </w:rPr>
    </w:lvl>
    <w:lvl w:ilvl="1">
      <w:start w:val="1"/>
      <w:numFmt w:val="lowerLetter"/>
      <w:lvlText w:val="%2)"/>
      <w:lvlJc w:val="left"/>
      <w:pPr>
        <w:ind w:left="908" w:hanging="284"/>
      </w:pPr>
      <w:rPr>
        <w:rFonts w:hint="default"/>
      </w:rPr>
    </w:lvl>
    <w:lvl w:ilvl="2">
      <w:start w:val="1"/>
      <w:numFmt w:val="lowerRoman"/>
      <w:lvlText w:val="%3."/>
      <w:lvlJc w:val="left"/>
      <w:pPr>
        <w:ind w:left="1362" w:hanging="284"/>
      </w:pPr>
      <w:rPr>
        <w:rFonts w:hint="default"/>
      </w:rPr>
    </w:lvl>
    <w:lvl w:ilvl="3">
      <w:start w:val="1"/>
      <w:numFmt w:val="decimalZero"/>
      <w:lvlText w:val="%4"/>
      <w:lvlJc w:val="left"/>
      <w:pPr>
        <w:ind w:left="1816" w:hanging="284"/>
      </w:pPr>
      <w:rPr>
        <w:rFonts w:hint="default"/>
      </w:rPr>
    </w:lvl>
    <w:lvl w:ilvl="4">
      <w:start w:val="1"/>
      <w:numFmt w:val="decimal"/>
      <w:lvlText w:val="%5."/>
      <w:lvlJc w:val="left"/>
      <w:pPr>
        <w:ind w:left="2270" w:hanging="284"/>
      </w:pPr>
      <w:rPr>
        <w:rFonts w:hint="default"/>
      </w:rPr>
    </w:lvl>
    <w:lvl w:ilvl="5">
      <w:start w:val="1"/>
      <w:numFmt w:val="decimal"/>
      <w:lvlText w:val="%6."/>
      <w:lvlJc w:val="left"/>
      <w:pPr>
        <w:ind w:left="2724" w:hanging="284"/>
      </w:pPr>
      <w:rPr>
        <w:rFonts w:hint="default"/>
      </w:rPr>
    </w:lvl>
    <w:lvl w:ilvl="6">
      <w:start w:val="1"/>
      <w:numFmt w:val="decimal"/>
      <w:lvlText w:val="%7."/>
      <w:lvlJc w:val="left"/>
      <w:pPr>
        <w:ind w:left="3178" w:hanging="284"/>
      </w:pPr>
      <w:rPr>
        <w:rFonts w:hint="default"/>
      </w:rPr>
    </w:lvl>
    <w:lvl w:ilvl="7">
      <w:start w:val="1"/>
      <w:numFmt w:val="decimal"/>
      <w:lvlText w:val="%8."/>
      <w:lvlJc w:val="left"/>
      <w:pPr>
        <w:ind w:left="3632" w:hanging="284"/>
      </w:pPr>
      <w:rPr>
        <w:rFonts w:hint="default"/>
      </w:rPr>
    </w:lvl>
    <w:lvl w:ilvl="8">
      <w:start w:val="1"/>
      <w:numFmt w:val="decimal"/>
      <w:lvlText w:val="%9."/>
      <w:lvlJc w:val="left"/>
      <w:pPr>
        <w:ind w:left="4086" w:hanging="284"/>
      </w:pPr>
      <w:rPr>
        <w:rFonts w:hint="default"/>
      </w:rPr>
    </w:lvl>
  </w:abstractNum>
  <w:abstractNum w:abstractNumId="7" w15:restartNumberingAfterBreak="0">
    <w:nsid w:val="38EA31BD"/>
    <w:multiLevelType w:val="multilevel"/>
    <w:tmpl w:val="887EC988"/>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ascii="Arial" w:hAnsi="Arial" w:cs="Arial"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8" w15:restartNumberingAfterBreak="0">
    <w:nsid w:val="3CDE61A6"/>
    <w:multiLevelType w:val="hybridMultilevel"/>
    <w:tmpl w:val="C70EF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541F43"/>
    <w:multiLevelType w:val="hybridMultilevel"/>
    <w:tmpl w:val="29D07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525924"/>
    <w:multiLevelType w:val="hybridMultilevel"/>
    <w:tmpl w:val="01882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882ACA"/>
    <w:multiLevelType w:val="hybridMultilevel"/>
    <w:tmpl w:val="C0C28D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BC71BD"/>
    <w:multiLevelType w:val="multilevel"/>
    <w:tmpl w:val="7A3EF98E"/>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lvlText w:val="%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3" w15:restartNumberingAfterBreak="0">
    <w:nsid w:val="55B54DEB"/>
    <w:multiLevelType w:val="hybridMultilevel"/>
    <w:tmpl w:val="ACEA316E"/>
    <w:lvl w:ilvl="0" w:tplc="F7426478">
      <w:start w:val="1"/>
      <w:numFmt w:val="lowerLetter"/>
      <w:lvlText w:val="%1)"/>
      <w:lvlJc w:val="left"/>
      <w:pPr>
        <w:ind w:left="720" w:hanging="360"/>
      </w:pPr>
      <w:rPr>
        <w:rFonts w:cstheme="minorBid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5C46E3"/>
    <w:multiLevelType w:val="hybridMultilevel"/>
    <w:tmpl w:val="722A2E96"/>
    <w:lvl w:ilvl="0" w:tplc="86B2BCF2">
      <w:start w:val="1"/>
      <w:numFmt w:val="bullet"/>
      <w:lvlText w:val=""/>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FC678A4"/>
    <w:multiLevelType w:val="multilevel"/>
    <w:tmpl w:val="F7B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9421A"/>
    <w:multiLevelType w:val="hybridMultilevel"/>
    <w:tmpl w:val="586235D8"/>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2E9542F"/>
    <w:multiLevelType w:val="multilevel"/>
    <w:tmpl w:val="12BE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de-D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C43BA"/>
    <w:multiLevelType w:val="hybridMultilevel"/>
    <w:tmpl w:val="93C8C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CC0C72"/>
    <w:multiLevelType w:val="multilevel"/>
    <w:tmpl w:val="A1F831E0"/>
    <w:lvl w:ilvl="0">
      <w:start w:val="1"/>
      <w:numFmt w:val="decimal"/>
      <w:pStyle w:val="Paragraphenliste"/>
      <w:lvlText w:val="§ %1"/>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haragraphenliste2Ebene"/>
      <w:lvlText w:val="%1.%2"/>
      <w:lvlJc w:val="left"/>
      <w:pPr>
        <w:ind w:left="851" w:hanging="851"/>
      </w:pPr>
      <w:rPr>
        <w:rFonts w:hint="default"/>
      </w:rPr>
    </w:lvl>
    <w:lvl w:ilvl="2">
      <w:start w:val="1"/>
      <w:numFmt w:val="lowerLetter"/>
      <w:pStyle w:val="Paragraphenliste3Ebene"/>
      <w:lvlText w:val="%3)"/>
      <w:lvlJc w:val="left"/>
      <w:pPr>
        <w:ind w:left="1701" w:hanging="850"/>
      </w:pPr>
      <w:rPr>
        <w:rFonts w:hint="default"/>
      </w:rPr>
    </w:lvl>
    <w:lvl w:ilvl="3">
      <w:start w:val="1"/>
      <w:numFmt w:val="decimal"/>
      <w:lvlText w:val="%4."/>
      <w:lvlJc w:val="left"/>
      <w:pPr>
        <w:ind w:left="2552"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0" w15:restartNumberingAfterBreak="0">
    <w:nsid w:val="6C315E63"/>
    <w:multiLevelType w:val="hybridMultilevel"/>
    <w:tmpl w:val="983250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CDB205B"/>
    <w:multiLevelType w:val="hybridMultilevel"/>
    <w:tmpl w:val="4BECF654"/>
    <w:lvl w:ilvl="0" w:tplc="99C6ED3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A30E26"/>
    <w:multiLevelType w:val="hybridMultilevel"/>
    <w:tmpl w:val="10EECCD0"/>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4"/>
  </w:num>
  <w:num w:numId="5">
    <w:abstractNumId w:val="19"/>
  </w:num>
  <w:num w:numId="6">
    <w:abstractNumId w:val="0"/>
  </w:num>
  <w:num w:numId="7">
    <w:abstractNumId w:val="18"/>
  </w:num>
  <w:num w:numId="8">
    <w:abstractNumId w:val="20"/>
  </w:num>
  <w:num w:numId="9">
    <w:abstractNumId w:val="17"/>
  </w:num>
  <w:num w:numId="10">
    <w:abstractNumId w:val="15"/>
  </w:num>
  <w:num w:numId="11">
    <w:abstractNumId w:val="12"/>
  </w:num>
  <w:num w:numId="12">
    <w:abstractNumId w:val="10"/>
  </w:num>
  <w:num w:numId="13">
    <w:abstractNumId w:val="21"/>
  </w:num>
  <w:num w:numId="14">
    <w:abstractNumId w:val="11"/>
  </w:num>
  <w:num w:numId="15">
    <w:abstractNumId w:val="9"/>
  </w:num>
  <w:num w:numId="16">
    <w:abstractNumId w:val="8"/>
  </w:num>
  <w:num w:numId="17">
    <w:abstractNumId w:val="3"/>
  </w:num>
  <w:num w:numId="18">
    <w:abstractNumId w:val="14"/>
  </w:num>
  <w:num w:numId="19">
    <w:abstractNumId w:val="16"/>
  </w:num>
  <w:num w:numId="20">
    <w:abstractNumId w:val="22"/>
  </w:num>
  <w:num w:numId="21">
    <w:abstractNumId w:val="13"/>
  </w:num>
  <w:num w:numId="22">
    <w:abstractNumId w:val="2"/>
  </w:num>
  <w:num w:numId="23">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activeWritingStyle w:appName="MSWord" w:lang="fr-FR" w:vendorID="64" w:dllVersion="131078" w:nlCheck="1" w:checkStyle="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3"/>
  <w:defaultTabStop w:val="454"/>
  <w:hyphenationZone w:val="425"/>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FF"/>
    <w:rsid w:val="0000264F"/>
    <w:rsid w:val="00007027"/>
    <w:rsid w:val="0001032D"/>
    <w:rsid w:val="00010980"/>
    <w:rsid w:val="00010B24"/>
    <w:rsid w:val="00011075"/>
    <w:rsid w:val="0001172A"/>
    <w:rsid w:val="00011C88"/>
    <w:rsid w:val="00013130"/>
    <w:rsid w:val="00014D93"/>
    <w:rsid w:val="000165C8"/>
    <w:rsid w:val="000169F8"/>
    <w:rsid w:val="000175E8"/>
    <w:rsid w:val="0001791C"/>
    <w:rsid w:val="00020D96"/>
    <w:rsid w:val="0002406F"/>
    <w:rsid w:val="0002656B"/>
    <w:rsid w:val="00026EEA"/>
    <w:rsid w:val="00027188"/>
    <w:rsid w:val="00027658"/>
    <w:rsid w:val="00027F69"/>
    <w:rsid w:val="00030738"/>
    <w:rsid w:val="00030F39"/>
    <w:rsid w:val="00033F8A"/>
    <w:rsid w:val="00036C0E"/>
    <w:rsid w:val="00037C86"/>
    <w:rsid w:val="00037D9E"/>
    <w:rsid w:val="00041B72"/>
    <w:rsid w:val="00041DFA"/>
    <w:rsid w:val="0004391D"/>
    <w:rsid w:val="00043D3C"/>
    <w:rsid w:val="0004656E"/>
    <w:rsid w:val="00046D44"/>
    <w:rsid w:val="000472C9"/>
    <w:rsid w:val="000473C1"/>
    <w:rsid w:val="0004788B"/>
    <w:rsid w:val="00047F5F"/>
    <w:rsid w:val="00053A0E"/>
    <w:rsid w:val="00054214"/>
    <w:rsid w:val="0006053A"/>
    <w:rsid w:val="00060F95"/>
    <w:rsid w:val="000627BD"/>
    <w:rsid w:val="00063F19"/>
    <w:rsid w:val="00064D1B"/>
    <w:rsid w:val="000663BB"/>
    <w:rsid w:val="00070ABF"/>
    <w:rsid w:val="00072415"/>
    <w:rsid w:val="00072B76"/>
    <w:rsid w:val="00073A31"/>
    <w:rsid w:val="000740B6"/>
    <w:rsid w:val="00075E3A"/>
    <w:rsid w:val="000761B7"/>
    <w:rsid w:val="00080376"/>
    <w:rsid w:val="00080BBA"/>
    <w:rsid w:val="00082B02"/>
    <w:rsid w:val="00083A54"/>
    <w:rsid w:val="00084EE5"/>
    <w:rsid w:val="00087504"/>
    <w:rsid w:val="00092F39"/>
    <w:rsid w:val="00093D9C"/>
    <w:rsid w:val="00093EDA"/>
    <w:rsid w:val="00095242"/>
    <w:rsid w:val="000964D6"/>
    <w:rsid w:val="00096939"/>
    <w:rsid w:val="00096BC9"/>
    <w:rsid w:val="000973FF"/>
    <w:rsid w:val="00097D1E"/>
    <w:rsid w:val="000A0562"/>
    <w:rsid w:val="000A3877"/>
    <w:rsid w:val="000A3BD3"/>
    <w:rsid w:val="000A42F2"/>
    <w:rsid w:val="000A4786"/>
    <w:rsid w:val="000A56A6"/>
    <w:rsid w:val="000A608A"/>
    <w:rsid w:val="000A64E9"/>
    <w:rsid w:val="000A6F99"/>
    <w:rsid w:val="000A732F"/>
    <w:rsid w:val="000A7CDB"/>
    <w:rsid w:val="000B03D7"/>
    <w:rsid w:val="000B2276"/>
    <w:rsid w:val="000B25AA"/>
    <w:rsid w:val="000B4CC8"/>
    <w:rsid w:val="000B4E24"/>
    <w:rsid w:val="000B535F"/>
    <w:rsid w:val="000C1313"/>
    <w:rsid w:val="000C27CC"/>
    <w:rsid w:val="000C3885"/>
    <w:rsid w:val="000C47A5"/>
    <w:rsid w:val="000C6292"/>
    <w:rsid w:val="000C7E94"/>
    <w:rsid w:val="000D0924"/>
    <w:rsid w:val="000D24C3"/>
    <w:rsid w:val="000D3013"/>
    <w:rsid w:val="000D30CE"/>
    <w:rsid w:val="000D31DD"/>
    <w:rsid w:val="000D3AC2"/>
    <w:rsid w:val="000D6AC6"/>
    <w:rsid w:val="000D7244"/>
    <w:rsid w:val="000E0782"/>
    <w:rsid w:val="000E2C68"/>
    <w:rsid w:val="000E4885"/>
    <w:rsid w:val="000E5FDA"/>
    <w:rsid w:val="000E63AF"/>
    <w:rsid w:val="000E657F"/>
    <w:rsid w:val="000E7855"/>
    <w:rsid w:val="000E7858"/>
    <w:rsid w:val="000F1A0D"/>
    <w:rsid w:val="000F1A1F"/>
    <w:rsid w:val="000F273D"/>
    <w:rsid w:val="000F30F6"/>
    <w:rsid w:val="000F35D0"/>
    <w:rsid w:val="000F403F"/>
    <w:rsid w:val="000F45CA"/>
    <w:rsid w:val="000F4E15"/>
    <w:rsid w:val="000F6FEA"/>
    <w:rsid w:val="00100F95"/>
    <w:rsid w:val="001019E6"/>
    <w:rsid w:val="00102795"/>
    <w:rsid w:val="00102C8E"/>
    <w:rsid w:val="00103092"/>
    <w:rsid w:val="00106B75"/>
    <w:rsid w:val="0010797F"/>
    <w:rsid w:val="00113935"/>
    <w:rsid w:val="001175C7"/>
    <w:rsid w:val="0011773A"/>
    <w:rsid w:val="00117C9E"/>
    <w:rsid w:val="0012007B"/>
    <w:rsid w:val="00120365"/>
    <w:rsid w:val="00120E4D"/>
    <w:rsid w:val="00120ECF"/>
    <w:rsid w:val="0012123C"/>
    <w:rsid w:val="00122051"/>
    <w:rsid w:val="001221FE"/>
    <w:rsid w:val="00123733"/>
    <w:rsid w:val="00125D98"/>
    <w:rsid w:val="0013186A"/>
    <w:rsid w:val="001325FE"/>
    <w:rsid w:val="00132990"/>
    <w:rsid w:val="00132B27"/>
    <w:rsid w:val="00132D4E"/>
    <w:rsid w:val="00132ED6"/>
    <w:rsid w:val="00133D4F"/>
    <w:rsid w:val="0013466E"/>
    <w:rsid w:val="00135E2F"/>
    <w:rsid w:val="001368FC"/>
    <w:rsid w:val="001376A5"/>
    <w:rsid w:val="00141565"/>
    <w:rsid w:val="001432CF"/>
    <w:rsid w:val="00152996"/>
    <w:rsid w:val="0015437B"/>
    <w:rsid w:val="001556B6"/>
    <w:rsid w:val="001568BB"/>
    <w:rsid w:val="00161883"/>
    <w:rsid w:val="00161A0C"/>
    <w:rsid w:val="001639E4"/>
    <w:rsid w:val="0016408A"/>
    <w:rsid w:val="00164A74"/>
    <w:rsid w:val="00166042"/>
    <w:rsid w:val="00171C8A"/>
    <w:rsid w:val="00172B9E"/>
    <w:rsid w:val="00175601"/>
    <w:rsid w:val="001757C9"/>
    <w:rsid w:val="00176323"/>
    <w:rsid w:val="001777FE"/>
    <w:rsid w:val="001805CB"/>
    <w:rsid w:val="00180852"/>
    <w:rsid w:val="0018300A"/>
    <w:rsid w:val="001845C4"/>
    <w:rsid w:val="00186464"/>
    <w:rsid w:val="0018724D"/>
    <w:rsid w:val="0019003F"/>
    <w:rsid w:val="00191310"/>
    <w:rsid w:val="00191819"/>
    <w:rsid w:val="001942F2"/>
    <w:rsid w:val="0019560E"/>
    <w:rsid w:val="00196119"/>
    <w:rsid w:val="001967C0"/>
    <w:rsid w:val="001A16F9"/>
    <w:rsid w:val="001A2C7C"/>
    <w:rsid w:val="001A2E42"/>
    <w:rsid w:val="001A4EDA"/>
    <w:rsid w:val="001A4F96"/>
    <w:rsid w:val="001A554E"/>
    <w:rsid w:val="001A686C"/>
    <w:rsid w:val="001A7A43"/>
    <w:rsid w:val="001B12F0"/>
    <w:rsid w:val="001B7CA0"/>
    <w:rsid w:val="001C3E69"/>
    <w:rsid w:val="001C3F3C"/>
    <w:rsid w:val="001C7D48"/>
    <w:rsid w:val="001C7DEA"/>
    <w:rsid w:val="001D1EAA"/>
    <w:rsid w:val="001D3F94"/>
    <w:rsid w:val="001D5C9C"/>
    <w:rsid w:val="001D60AD"/>
    <w:rsid w:val="001D7D82"/>
    <w:rsid w:val="001E3C2A"/>
    <w:rsid w:val="001E6250"/>
    <w:rsid w:val="001E649A"/>
    <w:rsid w:val="001E65BD"/>
    <w:rsid w:val="001F058B"/>
    <w:rsid w:val="001F11C4"/>
    <w:rsid w:val="001F1B5A"/>
    <w:rsid w:val="001F2991"/>
    <w:rsid w:val="001F2B15"/>
    <w:rsid w:val="001F2CBB"/>
    <w:rsid w:val="001F4FE3"/>
    <w:rsid w:val="001F530B"/>
    <w:rsid w:val="00203174"/>
    <w:rsid w:val="00204660"/>
    <w:rsid w:val="00205920"/>
    <w:rsid w:val="00206412"/>
    <w:rsid w:val="00206B1B"/>
    <w:rsid w:val="002103E9"/>
    <w:rsid w:val="002120ED"/>
    <w:rsid w:val="002126E8"/>
    <w:rsid w:val="00213608"/>
    <w:rsid w:val="00214C90"/>
    <w:rsid w:val="00216C0B"/>
    <w:rsid w:val="00216EEA"/>
    <w:rsid w:val="00217750"/>
    <w:rsid w:val="0022002A"/>
    <w:rsid w:val="0022142D"/>
    <w:rsid w:val="00224AF5"/>
    <w:rsid w:val="0022627A"/>
    <w:rsid w:val="0022701B"/>
    <w:rsid w:val="00227652"/>
    <w:rsid w:val="00230EDA"/>
    <w:rsid w:val="002340E2"/>
    <w:rsid w:val="002345AE"/>
    <w:rsid w:val="0023471D"/>
    <w:rsid w:val="00235735"/>
    <w:rsid w:val="002373CB"/>
    <w:rsid w:val="00240184"/>
    <w:rsid w:val="00240906"/>
    <w:rsid w:val="002429C6"/>
    <w:rsid w:val="00242AE1"/>
    <w:rsid w:val="00244937"/>
    <w:rsid w:val="00244A47"/>
    <w:rsid w:val="00246BB0"/>
    <w:rsid w:val="00247412"/>
    <w:rsid w:val="00247D55"/>
    <w:rsid w:val="00247EAC"/>
    <w:rsid w:val="002501E5"/>
    <w:rsid w:val="00250DE2"/>
    <w:rsid w:val="00252114"/>
    <w:rsid w:val="002533A3"/>
    <w:rsid w:val="00253BB0"/>
    <w:rsid w:val="00254127"/>
    <w:rsid w:val="00254687"/>
    <w:rsid w:val="002547C5"/>
    <w:rsid w:val="00255243"/>
    <w:rsid w:val="0025593D"/>
    <w:rsid w:val="0025607F"/>
    <w:rsid w:val="002564B8"/>
    <w:rsid w:val="002566A9"/>
    <w:rsid w:val="0025733B"/>
    <w:rsid w:val="00260615"/>
    <w:rsid w:val="00260F12"/>
    <w:rsid w:val="00261832"/>
    <w:rsid w:val="00263DFA"/>
    <w:rsid w:val="00265342"/>
    <w:rsid w:val="00267BAF"/>
    <w:rsid w:val="00267BE6"/>
    <w:rsid w:val="00270EA5"/>
    <w:rsid w:val="00271286"/>
    <w:rsid w:val="002738E2"/>
    <w:rsid w:val="00282345"/>
    <w:rsid w:val="002829D0"/>
    <w:rsid w:val="00284212"/>
    <w:rsid w:val="00285F8C"/>
    <w:rsid w:val="00286FE5"/>
    <w:rsid w:val="00290011"/>
    <w:rsid w:val="00290161"/>
    <w:rsid w:val="00292852"/>
    <w:rsid w:val="00292FD1"/>
    <w:rsid w:val="00295ABD"/>
    <w:rsid w:val="00295B05"/>
    <w:rsid w:val="00295D8C"/>
    <w:rsid w:val="00296BDF"/>
    <w:rsid w:val="00297A0D"/>
    <w:rsid w:val="002A342A"/>
    <w:rsid w:val="002A434D"/>
    <w:rsid w:val="002A5810"/>
    <w:rsid w:val="002A5C78"/>
    <w:rsid w:val="002A6C34"/>
    <w:rsid w:val="002B0191"/>
    <w:rsid w:val="002B0A90"/>
    <w:rsid w:val="002B21E4"/>
    <w:rsid w:val="002B2A70"/>
    <w:rsid w:val="002B552D"/>
    <w:rsid w:val="002C0215"/>
    <w:rsid w:val="002C210F"/>
    <w:rsid w:val="002C3AF2"/>
    <w:rsid w:val="002D08C4"/>
    <w:rsid w:val="002D0A87"/>
    <w:rsid w:val="002D1769"/>
    <w:rsid w:val="002D728A"/>
    <w:rsid w:val="002E09BC"/>
    <w:rsid w:val="002E121C"/>
    <w:rsid w:val="002E29B1"/>
    <w:rsid w:val="002E4DA4"/>
    <w:rsid w:val="002E58B4"/>
    <w:rsid w:val="002E67E4"/>
    <w:rsid w:val="002E6FF8"/>
    <w:rsid w:val="002E71BC"/>
    <w:rsid w:val="002F09D1"/>
    <w:rsid w:val="002F3DDD"/>
    <w:rsid w:val="002F4562"/>
    <w:rsid w:val="002F4851"/>
    <w:rsid w:val="002F4AD4"/>
    <w:rsid w:val="002F4ECF"/>
    <w:rsid w:val="002F5AB4"/>
    <w:rsid w:val="00300196"/>
    <w:rsid w:val="00301402"/>
    <w:rsid w:val="00302A69"/>
    <w:rsid w:val="00303F0C"/>
    <w:rsid w:val="00304457"/>
    <w:rsid w:val="00304E55"/>
    <w:rsid w:val="00307DAE"/>
    <w:rsid w:val="00311021"/>
    <w:rsid w:val="00311B37"/>
    <w:rsid w:val="00311F63"/>
    <w:rsid w:val="003137D3"/>
    <w:rsid w:val="00314477"/>
    <w:rsid w:val="0031475B"/>
    <w:rsid w:val="00314FAE"/>
    <w:rsid w:val="003210D4"/>
    <w:rsid w:val="003257CA"/>
    <w:rsid w:val="00326AE5"/>
    <w:rsid w:val="0032736F"/>
    <w:rsid w:val="003302C7"/>
    <w:rsid w:val="00330557"/>
    <w:rsid w:val="00331700"/>
    <w:rsid w:val="003334BE"/>
    <w:rsid w:val="0033560C"/>
    <w:rsid w:val="00335816"/>
    <w:rsid w:val="0034081C"/>
    <w:rsid w:val="00341299"/>
    <w:rsid w:val="0034131C"/>
    <w:rsid w:val="00341BB2"/>
    <w:rsid w:val="00341CAE"/>
    <w:rsid w:val="0034213D"/>
    <w:rsid w:val="00342E4E"/>
    <w:rsid w:val="003430CF"/>
    <w:rsid w:val="00344531"/>
    <w:rsid w:val="00344761"/>
    <w:rsid w:val="003455F6"/>
    <w:rsid w:val="00345AB4"/>
    <w:rsid w:val="003463DD"/>
    <w:rsid w:val="00347F58"/>
    <w:rsid w:val="0035077F"/>
    <w:rsid w:val="00351693"/>
    <w:rsid w:val="00352411"/>
    <w:rsid w:val="0035346B"/>
    <w:rsid w:val="00355736"/>
    <w:rsid w:val="00360A7A"/>
    <w:rsid w:val="00360BE8"/>
    <w:rsid w:val="003632CD"/>
    <w:rsid w:val="003644D7"/>
    <w:rsid w:val="003644DB"/>
    <w:rsid w:val="003671DA"/>
    <w:rsid w:val="00370129"/>
    <w:rsid w:val="00372DE3"/>
    <w:rsid w:val="00373987"/>
    <w:rsid w:val="003739E1"/>
    <w:rsid w:val="00376313"/>
    <w:rsid w:val="00376345"/>
    <w:rsid w:val="003779B5"/>
    <w:rsid w:val="00380B27"/>
    <w:rsid w:val="00381F93"/>
    <w:rsid w:val="003831BE"/>
    <w:rsid w:val="00385054"/>
    <w:rsid w:val="00385253"/>
    <w:rsid w:val="003867EC"/>
    <w:rsid w:val="00392866"/>
    <w:rsid w:val="00392F5B"/>
    <w:rsid w:val="00393FA5"/>
    <w:rsid w:val="00394D64"/>
    <w:rsid w:val="003958BD"/>
    <w:rsid w:val="00395C52"/>
    <w:rsid w:val="00396A99"/>
    <w:rsid w:val="003A1185"/>
    <w:rsid w:val="003A3762"/>
    <w:rsid w:val="003A4A1A"/>
    <w:rsid w:val="003A5A23"/>
    <w:rsid w:val="003A6F69"/>
    <w:rsid w:val="003B0238"/>
    <w:rsid w:val="003B0A14"/>
    <w:rsid w:val="003B4B88"/>
    <w:rsid w:val="003C02CF"/>
    <w:rsid w:val="003C2339"/>
    <w:rsid w:val="003C3063"/>
    <w:rsid w:val="003C3A5E"/>
    <w:rsid w:val="003C727E"/>
    <w:rsid w:val="003C7655"/>
    <w:rsid w:val="003C7DA5"/>
    <w:rsid w:val="003D1455"/>
    <w:rsid w:val="003D26C7"/>
    <w:rsid w:val="003D3622"/>
    <w:rsid w:val="003D636D"/>
    <w:rsid w:val="003D6D96"/>
    <w:rsid w:val="003D7AC8"/>
    <w:rsid w:val="003E39D2"/>
    <w:rsid w:val="003F05B9"/>
    <w:rsid w:val="003F0E1C"/>
    <w:rsid w:val="003F1340"/>
    <w:rsid w:val="003F1B72"/>
    <w:rsid w:val="003F2B11"/>
    <w:rsid w:val="003F308B"/>
    <w:rsid w:val="003F5D55"/>
    <w:rsid w:val="003F72B9"/>
    <w:rsid w:val="00400020"/>
    <w:rsid w:val="004006F8"/>
    <w:rsid w:val="00401891"/>
    <w:rsid w:val="00401F3D"/>
    <w:rsid w:val="00402C8D"/>
    <w:rsid w:val="004040BD"/>
    <w:rsid w:val="00404C9C"/>
    <w:rsid w:val="00404DB7"/>
    <w:rsid w:val="00404F5A"/>
    <w:rsid w:val="00405A62"/>
    <w:rsid w:val="00405C77"/>
    <w:rsid w:val="00406DCE"/>
    <w:rsid w:val="00407A8A"/>
    <w:rsid w:val="00412882"/>
    <w:rsid w:val="00412A4B"/>
    <w:rsid w:val="00414170"/>
    <w:rsid w:val="004141FC"/>
    <w:rsid w:val="004152BD"/>
    <w:rsid w:val="00416355"/>
    <w:rsid w:val="004218CB"/>
    <w:rsid w:val="00421B98"/>
    <w:rsid w:val="00421EBF"/>
    <w:rsid w:val="00423685"/>
    <w:rsid w:val="00423B3C"/>
    <w:rsid w:val="00426AA4"/>
    <w:rsid w:val="00427683"/>
    <w:rsid w:val="0043067F"/>
    <w:rsid w:val="00430C70"/>
    <w:rsid w:val="00431C6F"/>
    <w:rsid w:val="00433E52"/>
    <w:rsid w:val="00435A61"/>
    <w:rsid w:val="00436249"/>
    <w:rsid w:val="00436487"/>
    <w:rsid w:val="0043779A"/>
    <w:rsid w:val="00440244"/>
    <w:rsid w:val="00443883"/>
    <w:rsid w:val="00454230"/>
    <w:rsid w:val="00454293"/>
    <w:rsid w:val="00455C0E"/>
    <w:rsid w:val="00456C93"/>
    <w:rsid w:val="004572EF"/>
    <w:rsid w:val="00457DE5"/>
    <w:rsid w:val="004612E0"/>
    <w:rsid w:val="00462659"/>
    <w:rsid w:val="00463199"/>
    <w:rsid w:val="004642AB"/>
    <w:rsid w:val="00465DF5"/>
    <w:rsid w:val="00466320"/>
    <w:rsid w:val="0046658F"/>
    <w:rsid w:val="004700C3"/>
    <w:rsid w:val="004701B9"/>
    <w:rsid w:val="00470E44"/>
    <w:rsid w:val="00472F65"/>
    <w:rsid w:val="0047318D"/>
    <w:rsid w:val="00475EA7"/>
    <w:rsid w:val="00476CE0"/>
    <w:rsid w:val="00476F6E"/>
    <w:rsid w:val="0047747C"/>
    <w:rsid w:val="00477BB8"/>
    <w:rsid w:val="004829E8"/>
    <w:rsid w:val="0048693B"/>
    <w:rsid w:val="00486D09"/>
    <w:rsid w:val="00490006"/>
    <w:rsid w:val="004900BB"/>
    <w:rsid w:val="00490E49"/>
    <w:rsid w:val="00496991"/>
    <w:rsid w:val="00497322"/>
    <w:rsid w:val="004974D6"/>
    <w:rsid w:val="004A3425"/>
    <w:rsid w:val="004A75D9"/>
    <w:rsid w:val="004A7609"/>
    <w:rsid w:val="004A7F7F"/>
    <w:rsid w:val="004B07B1"/>
    <w:rsid w:val="004B0AA3"/>
    <w:rsid w:val="004B0E2A"/>
    <w:rsid w:val="004B1A17"/>
    <w:rsid w:val="004B2D13"/>
    <w:rsid w:val="004B317A"/>
    <w:rsid w:val="004B3CBE"/>
    <w:rsid w:val="004B55D0"/>
    <w:rsid w:val="004B60ED"/>
    <w:rsid w:val="004B790C"/>
    <w:rsid w:val="004C0F30"/>
    <w:rsid w:val="004C145D"/>
    <w:rsid w:val="004C1AEC"/>
    <w:rsid w:val="004C2E54"/>
    <w:rsid w:val="004C481F"/>
    <w:rsid w:val="004C4D21"/>
    <w:rsid w:val="004C502F"/>
    <w:rsid w:val="004C5723"/>
    <w:rsid w:val="004C5BAD"/>
    <w:rsid w:val="004D1021"/>
    <w:rsid w:val="004D1034"/>
    <w:rsid w:val="004D2186"/>
    <w:rsid w:val="004D3414"/>
    <w:rsid w:val="004D6AF3"/>
    <w:rsid w:val="004E3C05"/>
    <w:rsid w:val="004E5988"/>
    <w:rsid w:val="004F20C0"/>
    <w:rsid w:val="004F284A"/>
    <w:rsid w:val="004F387A"/>
    <w:rsid w:val="004F3B0A"/>
    <w:rsid w:val="004F6789"/>
    <w:rsid w:val="004F71A5"/>
    <w:rsid w:val="00500ACC"/>
    <w:rsid w:val="00500C3C"/>
    <w:rsid w:val="00501CD4"/>
    <w:rsid w:val="00502767"/>
    <w:rsid w:val="005030F8"/>
    <w:rsid w:val="00503466"/>
    <w:rsid w:val="00503961"/>
    <w:rsid w:val="00503B8A"/>
    <w:rsid w:val="00504F49"/>
    <w:rsid w:val="00505687"/>
    <w:rsid w:val="005065E1"/>
    <w:rsid w:val="005069C3"/>
    <w:rsid w:val="00506D8D"/>
    <w:rsid w:val="00511A94"/>
    <w:rsid w:val="00511FD3"/>
    <w:rsid w:val="00513E11"/>
    <w:rsid w:val="00516534"/>
    <w:rsid w:val="00517811"/>
    <w:rsid w:val="005218F7"/>
    <w:rsid w:val="005278B5"/>
    <w:rsid w:val="0053048E"/>
    <w:rsid w:val="005304DA"/>
    <w:rsid w:val="00530F00"/>
    <w:rsid w:val="005311A0"/>
    <w:rsid w:val="0053153F"/>
    <w:rsid w:val="00531BB8"/>
    <w:rsid w:val="00532837"/>
    <w:rsid w:val="00533CA3"/>
    <w:rsid w:val="00534A44"/>
    <w:rsid w:val="0053613E"/>
    <w:rsid w:val="00540129"/>
    <w:rsid w:val="005418F9"/>
    <w:rsid w:val="00542062"/>
    <w:rsid w:val="00542DCF"/>
    <w:rsid w:val="00543FC3"/>
    <w:rsid w:val="005471FF"/>
    <w:rsid w:val="00550080"/>
    <w:rsid w:val="00551295"/>
    <w:rsid w:val="005540E1"/>
    <w:rsid w:val="005579D3"/>
    <w:rsid w:val="00560186"/>
    <w:rsid w:val="0056387B"/>
    <w:rsid w:val="0056484B"/>
    <w:rsid w:val="00570547"/>
    <w:rsid w:val="00571A46"/>
    <w:rsid w:val="00571BA7"/>
    <w:rsid w:val="00573405"/>
    <w:rsid w:val="00573CAF"/>
    <w:rsid w:val="00576DA3"/>
    <w:rsid w:val="005770D7"/>
    <w:rsid w:val="00577446"/>
    <w:rsid w:val="00580504"/>
    <w:rsid w:val="00581FF6"/>
    <w:rsid w:val="00582E2D"/>
    <w:rsid w:val="00583957"/>
    <w:rsid w:val="005846B4"/>
    <w:rsid w:val="00585045"/>
    <w:rsid w:val="005857AD"/>
    <w:rsid w:val="0059190D"/>
    <w:rsid w:val="0059193D"/>
    <w:rsid w:val="00591DF2"/>
    <w:rsid w:val="00592486"/>
    <w:rsid w:val="005948B4"/>
    <w:rsid w:val="00595295"/>
    <w:rsid w:val="005A095E"/>
    <w:rsid w:val="005A0BD7"/>
    <w:rsid w:val="005A253A"/>
    <w:rsid w:val="005A3437"/>
    <w:rsid w:val="005A38E1"/>
    <w:rsid w:val="005A45A0"/>
    <w:rsid w:val="005A5A4E"/>
    <w:rsid w:val="005A6AB1"/>
    <w:rsid w:val="005A76C1"/>
    <w:rsid w:val="005B0364"/>
    <w:rsid w:val="005B0A68"/>
    <w:rsid w:val="005B3111"/>
    <w:rsid w:val="005B3EED"/>
    <w:rsid w:val="005B41BE"/>
    <w:rsid w:val="005B4E1F"/>
    <w:rsid w:val="005B5490"/>
    <w:rsid w:val="005B6285"/>
    <w:rsid w:val="005B67A3"/>
    <w:rsid w:val="005B7194"/>
    <w:rsid w:val="005B78D9"/>
    <w:rsid w:val="005B7900"/>
    <w:rsid w:val="005B7E95"/>
    <w:rsid w:val="005C0378"/>
    <w:rsid w:val="005C245A"/>
    <w:rsid w:val="005C2D90"/>
    <w:rsid w:val="005C2FFC"/>
    <w:rsid w:val="005C42BD"/>
    <w:rsid w:val="005C454A"/>
    <w:rsid w:val="005C4A90"/>
    <w:rsid w:val="005C5283"/>
    <w:rsid w:val="005C6680"/>
    <w:rsid w:val="005C744D"/>
    <w:rsid w:val="005C773C"/>
    <w:rsid w:val="005D0107"/>
    <w:rsid w:val="005D0B20"/>
    <w:rsid w:val="005D1814"/>
    <w:rsid w:val="005D1EB5"/>
    <w:rsid w:val="005D1FBA"/>
    <w:rsid w:val="005D7383"/>
    <w:rsid w:val="005E1BEE"/>
    <w:rsid w:val="005E1C67"/>
    <w:rsid w:val="005E2F8E"/>
    <w:rsid w:val="005E34E2"/>
    <w:rsid w:val="005E747B"/>
    <w:rsid w:val="005F1C6E"/>
    <w:rsid w:val="005F2411"/>
    <w:rsid w:val="005F4485"/>
    <w:rsid w:val="005F4989"/>
    <w:rsid w:val="005F5F55"/>
    <w:rsid w:val="005F61B1"/>
    <w:rsid w:val="005F67A9"/>
    <w:rsid w:val="005F723D"/>
    <w:rsid w:val="0060007B"/>
    <w:rsid w:val="006017D0"/>
    <w:rsid w:val="0060228C"/>
    <w:rsid w:val="00604548"/>
    <w:rsid w:val="00604C55"/>
    <w:rsid w:val="00607666"/>
    <w:rsid w:val="0060778C"/>
    <w:rsid w:val="00610278"/>
    <w:rsid w:val="00610811"/>
    <w:rsid w:val="0061109D"/>
    <w:rsid w:val="00614C00"/>
    <w:rsid w:val="00616698"/>
    <w:rsid w:val="00617712"/>
    <w:rsid w:val="0061771C"/>
    <w:rsid w:val="0062232C"/>
    <w:rsid w:val="00624989"/>
    <w:rsid w:val="00625B03"/>
    <w:rsid w:val="00625D14"/>
    <w:rsid w:val="006271F5"/>
    <w:rsid w:val="006276D4"/>
    <w:rsid w:val="00627D94"/>
    <w:rsid w:val="006300BC"/>
    <w:rsid w:val="006303BD"/>
    <w:rsid w:val="00636C56"/>
    <w:rsid w:val="00637AB1"/>
    <w:rsid w:val="00637D15"/>
    <w:rsid w:val="00640C6D"/>
    <w:rsid w:val="00640E34"/>
    <w:rsid w:val="0064289E"/>
    <w:rsid w:val="00645BC3"/>
    <w:rsid w:val="00647BD1"/>
    <w:rsid w:val="006507C6"/>
    <w:rsid w:val="0065105B"/>
    <w:rsid w:val="0065236B"/>
    <w:rsid w:val="00653497"/>
    <w:rsid w:val="00654985"/>
    <w:rsid w:val="00655CB8"/>
    <w:rsid w:val="00663086"/>
    <w:rsid w:val="00663D77"/>
    <w:rsid w:val="00664479"/>
    <w:rsid w:val="006648E7"/>
    <w:rsid w:val="00665091"/>
    <w:rsid w:val="00667691"/>
    <w:rsid w:val="00671F68"/>
    <w:rsid w:val="0067501A"/>
    <w:rsid w:val="00675F0B"/>
    <w:rsid w:val="00676215"/>
    <w:rsid w:val="00676900"/>
    <w:rsid w:val="0067750C"/>
    <w:rsid w:val="00680650"/>
    <w:rsid w:val="00680DD8"/>
    <w:rsid w:val="00680FB2"/>
    <w:rsid w:val="00682157"/>
    <w:rsid w:val="00684AE6"/>
    <w:rsid w:val="00684EF4"/>
    <w:rsid w:val="00685749"/>
    <w:rsid w:val="00685A6C"/>
    <w:rsid w:val="00685E4D"/>
    <w:rsid w:val="00687060"/>
    <w:rsid w:val="00693D84"/>
    <w:rsid w:val="00694175"/>
    <w:rsid w:val="006A0216"/>
    <w:rsid w:val="006A03B5"/>
    <w:rsid w:val="006A10F2"/>
    <w:rsid w:val="006A12C6"/>
    <w:rsid w:val="006A18EC"/>
    <w:rsid w:val="006A3D25"/>
    <w:rsid w:val="006A738E"/>
    <w:rsid w:val="006A7C64"/>
    <w:rsid w:val="006B155B"/>
    <w:rsid w:val="006B22A3"/>
    <w:rsid w:val="006B2D3A"/>
    <w:rsid w:val="006B2FC4"/>
    <w:rsid w:val="006B63F3"/>
    <w:rsid w:val="006C12E8"/>
    <w:rsid w:val="006C43BC"/>
    <w:rsid w:val="006C45D7"/>
    <w:rsid w:val="006C52FF"/>
    <w:rsid w:val="006C761E"/>
    <w:rsid w:val="006D29C9"/>
    <w:rsid w:val="006D3FA5"/>
    <w:rsid w:val="006D56D1"/>
    <w:rsid w:val="006D65A7"/>
    <w:rsid w:val="006D6CA2"/>
    <w:rsid w:val="006D7470"/>
    <w:rsid w:val="006E048C"/>
    <w:rsid w:val="006E0BA0"/>
    <w:rsid w:val="006E15F8"/>
    <w:rsid w:val="006E1B38"/>
    <w:rsid w:val="006E45A1"/>
    <w:rsid w:val="006E5CDE"/>
    <w:rsid w:val="006E7495"/>
    <w:rsid w:val="006F0CE2"/>
    <w:rsid w:val="006F0E0A"/>
    <w:rsid w:val="006F3346"/>
    <w:rsid w:val="006F3AC0"/>
    <w:rsid w:val="006F3DD5"/>
    <w:rsid w:val="006F4324"/>
    <w:rsid w:val="006F55C2"/>
    <w:rsid w:val="006F6725"/>
    <w:rsid w:val="006F7E9F"/>
    <w:rsid w:val="007007A3"/>
    <w:rsid w:val="00700972"/>
    <w:rsid w:val="00700F02"/>
    <w:rsid w:val="007055A2"/>
    <w:rsid w:val="00706381"/>
    <w:rsid w:val="007065DB"/>
    <w:rsid w:val="007077D1"/>
    <w:rsid w:val="00710D2F"/>
    <w:rsid w:val="00711B60"/>
    <w:rsid w:val="00711E76"/>
    <w:rsid w:val="0071275D"/>
    <w:rsid w:val="007141E7"/>
    <w:rsid w:val="00714529"/>
    <w:rsid w:val="00714D9B"/>
    <w:rsid w:val="00716BAB"/>
    <w:rsid w:val="007170AB"/>
    <w:rsid w:val="00721D3C"/>
    <w:rsid w:val="00721DCA"/>
    <w:rsid w:val="00722B2D"/>
    <w:rsid w:val="00722FA3"/>
    <w:rsid w:val="00723214"/>
    <w:rsid w:val="007246C2"/>
    <w:rsid w:val="00724F2C"/>
    <w:rsid w:val="007271C6"/>
    <w:rsid w:val="0073166B"/>
    <w:rsid w:val="007318F4"/>
    <w:rsid w:val="00731F4E"/>
    <w:rsid w:val="0073314E"/>
    <w:rsid w:val="0073323F"/>
    <w:rsid w:val="00735BF7"/>
    <w:rsid w:val="00735E43"/>
    <w:rsid w:val="00736681"/>
    <w:rsid w:val="00736C22"/>
    <w:rsid w:val="00737636"/>
    <w:rsid w:val="00740580"/>
    <w:rsid w:val="007408DF"/>
    <w:rsid w:val="007442C2"/>
    <w:rsid w:val="0074530C"/>
    <w:rsid w:val="00745777"/>
    <w:rsid w:val="007459F6"/>
    <w:rsid w:val="00746A5E"/>
    <w:rsid w:val="00746ADB"/>
    <w:rsid w:val="00747525"/>
    <w:rsid w:val="00747EBA"/>
    <w:rsid w:val="00747FFD"/>
    <w:rsid w:val="0075117C"/>
    <w:rsid w:val="00756505"/>
    <w:rsid w:val="007571F1"/>
    <w:rsid w:val="00757944"/>
    <w:rsid w:val="0076446B"/>
    <w:rsid w:val="007702A1"/>
    <w:rsid w:val="007711F4"/>
    <w:rsid w:val="00774238"/>
    <w:rsid w:val="00776C98"/>
    <w:rsid w:val="007800C7"/>
    <w:rsid w:val="00780AD9"/>
    <w:rsid w:val="0078133D"/>
    <w:rsid w:val="00781648"/>
    <w:rsid w:val="00781A5A"/>
    <w:rsid w:val="00781EFE"/>
    <w:rsid w:val="007903DE"/>
    <w:rsid w:val="0079534F"/>
    <w:rsid w:val="00797924"/>
    <w:rsid w:val="007A2380"/>
    <w:rsid w:val="007A3A22"/>
    <w:rsid w:val="007A546F"/>
    <w:rsid w:val="007A5619"/>
    <w:rsid w:val="007A6840"/>
    <w:rsid w:val="007A6F2F"/>
    <w:rsid w:val="007A739F"/>
    <w:rsid w:val="007A73F5"/>
    <w:rsid w:val="007A7D61"/>
    <w:rsid w:val="007B002A"/>
    <w:rsid w:val="007B10FE"/>
    <w:rsid w:val="007B1688"/>
    <w:rsid w:val="007B311F"/>
    <w:rsid w:val="007B6DBC"/>
    <w:rsid w:val="007B7EB1"/>
    <w:rsid w:val="007C0178"/>
    <w:rsid w:val="007C031A"/>
    <w:rsid w:val="007C0A55"/>
    <w:rsid w:val="007C1D86"/>
    <w:rsid w:val="007C2C9A"/>
    <w:rsid w:val="007C2D31"/>
    <w:rsid w:val="007C330D"/>
    <w:rsid w:val="007C3F00"/>
    <w:rsid w:val="007C5971"/>
    <w:rsid w:val="007C6C29"/>
    <w:rsid w:val="007C6F62"/>
    <w:rsid w:val="007C7F2B"/>
    <w:rsid w:val="007D0A2C"/>
    <w:rsid w:val="007D3998"/>
    <w:rsid w:val="007D3A1C"/>
    <w:rsid w:val="007D624F"/>
    <w:rsid w:val="007D71E5"/>
    <w:rsid w:val="007E1BE1"/>
    <w:rsid w:val="007E1F5B"/>
    <w:rsid w:val="007E65FE"/>
    <w:rsid w:val="007E7870"/>
    <w:rsid w:val="007F08E5"/>
    <w:rsid w:val="007F40C9"/>
    <w:rsid w:val="007F59C5"/>
    <w:rsid w:val="007F5B8B"/>
    <w:rsid w:val="00801391"/>
    <w:rsid w:val="00802F25"/>
    <w:rsid w:val="00804565"/>
    <w:rsid w:val="0080512D"/>
    <w:rsid w:val="00806495"/>
    <w:rsid w:val="008113C3"/>
    <w:rsid w:val="008139E6"/>
    <w:rsid w:val="0081430B"/>
    <w:rsid w:val="00814CB7"/>
    <w:rsid w:val="0082195C"/>
    <w:rsid w:val="00821C38"/>
    <w:rsid w:val="008237F7"/>
    <w:rsid w:val="00823A20"/>
    <w:rsid w:val="008246AB"/>
    <w:rsid w:val="00825917"/>
    <w:rsid w:val="00825B16"/>
    <w:rsid w:val="00830267"/>
    <w:rsid w:val="008331B6"/>
    <w:rsid w:val="008354B0"/>
    <w:rsid w:val="008407F7"/>
    <w:rsid w:val="00841008"/>
    <w:rsid w:val="00843397"/>
    <w:rsid w:val="00843469"/>
    <w:rsid w:val="00845559"/>
    <w:rsid w:val="00845596"/>
    <w:rsid w:val="00846522"/>
    <w:rsid w:val="008479EC"/>
    <w:rsid w:val="00850D82"/>
    <w:rsid w:val="00851BC5"/>
    <w:rsid w:val="00851D2B"/>
    <w:rsid w:val="008535FE"/>
    <w:rsid w:val="008550DE"/>
    <w:rsid w:val="00855859"/>
    <w:rsid w:val="00856A14"/>
    <w:rsid w:val="0086088C"/>
    <w:rsid w:val="00861229"/>
    <w:rsid w:val="00862440"/>
    <w:rsid w:val="0086268A"/>
    <w:rsid w:val="008631F5"/>
    <w:rsid w:val="00863D64"/>
    <w:rsid w:val="00863F0F"/>
    <w:rsid w:val="00865D12"/>
    <w:rsid w:val="00866F16"/>
    <w:rsid w:val="0087018D"/>
    <w:rsid w:val="00871C8D"/>
    <w:rsid w:val="00873373"/>
    <w:rsid w:val="008737A2"/>
    <w:rsid w:val="00874864"/>
    <w:rsid w:val="0087593D"/>
    <w:rsid w:val="00880349"/>
    <w:rsid w:val="00880D5A"/>
    <w:rsid w:val="00880DDF"/>
    <w:rsid w:val="00881ED4"/>
    <w:rsid w:val="00882AEF"/>
    <w:rsid w:val="00882D70"/>
    <w:rsid w:val="00883955"/>
    <w:rsid w:val="00883A2B"/>
    <w:rsid w:val="00883D3C"/>
    <w:rsid w:val="00884998"/>
    <w:rsid w:val="0088569C"/>
    <w:rsid w:val="00886EC2"/>
    <w:rsid w:val="008878DA"/>
    <w:rsid w:val="00893089"/>
    <w:rsid w:val="0089368C"/>
    <w:rsid w:val="00895319"/>
    <w:rsid w:val="008A0DB5"/>
    <w:rsid w:val="008A376D"/>
    <w:rsid w:val="008A4191"/>
    <w:rsid w:val="008A7978"/>
    <w:rsid w:val="008B045F"/>
    <w:rsid w:val="008B2645"/>
    <w:rsid w:val="008B368D"/>
    <w:rsid w:val="008B6817"/>
    <w:rsid w:val="008B7429"/>
    <w:rsid w:val="008B7A67"/>
    <w:rsid w:val="008C1D0B"/>
    <w:rsid w:val="008C52C3"/>
    <w:rsid w:val="008C773A"/>
    <w:rsid w:val="008D01BB"/>
    <w:rsid w:val="008D0994"/>
    <w:rsid w:val="008D16A8"/>
    <w:rsid w:val="008D51CC"/>
    <w:rsid w:val="008D6258"/>
    <w:rsid w:val="008D71E8"/>
    <w:rsid w:val="008E1F1D"/>
    <w:rsid w:val="008E2174"/>
    <w:rsid w:val="008E6C69"/>
    <w:rsid w:val="008F082B"/>
    <w:rsid w:val="008F2F31"/>
    <w:rsid w:val="008F493D"/>
    <w:rsid w:val="008F542D"/>
    <w:rsid w:val="008F58E0"/>
    <w:rsid w:val="008F7FDB"/>
    <w:rsid w:val="00900CB6"/>
    <w:rsid w:val="00901B36"/>
    <w:rsid w:val="00901CB1"/>
    <w:rsid w:val="00901EE8"/>
    <w:rsid w:val="0090295A"/>
    <w:rsid w:val="009043A5"/>
    <w:rsid w:val="009049B7"/>
    <w:rsid w:val="00904C70"/>
    <w:rsid w:val="00905158"/>
    <w:rsid w:val="00905B53"/>
    <w:rsid w:val="00907C77"/>
    <w:rsid w:val="009125F1"/>
    <w:rsid w:val="009128AB"/>
    <w:rsid w:val="00914FFE"/>
    <w:rsid w:val="00915E8A"/>
    <w:rsid w:val="00916F73"/>
    <w:rsid w:val="00917A28"/>
    <w:rsid w:val="00917DB3"/>
    <w:rsid w:val="00917F63"/>
    <w:rsid w:val="0092121E"/>
    <w:rsid w:val="00921265"/>
    <w:rsid w:val="00921A1D"/>
    <w:rsid w:val="009245EE"/>
    <w:rsid w:val="00924D15"/>
    <w:rsid w:val="00926BDC"/>
    <w:rsid w:val="00927655"/>
    <w:rsid w:val="009277BF"/>
    <w:rsid w:val="0093066C"/>
    <w:rsid w:val="009306E6"/>
    <w:rsid w:val="009322C4"/>
    <w:rsid w:val="00933124"/>
    <w:rsid w:val="00933D29"/>
    <w:rsid w:val="00933E97"/>
    <w:rsid w:val="00935ABE"/>
    <w:rsid w:val="00940032"/>
    <w:rsid w:val="00940257"/>
    <w:rsid w:val="009425B1"/>
    <w:rsid w:val="0094266D"/>
    <w:rsid w:val="00943F9B"/>
    <w:rsid w:val="009441CB"/>
    <w:rsid w:val="009460EE"/>
    <w:rsid w:val="00947FF9"/>
    <w:rsid w:val="009504E3"/>
    <w:rsid w:val="00950C4B"/>
    <w:rsid w:val="00951927"/>
    <w:rsid w:val="009558C2"/>
    <w:rsid w:val="00955F93"/>
    <w:rsid w:val="009567FA"/>
    <w:rsid w:val="00957481"/>
    <w:rsid w:val="0095797F"/>
    <w:rsid w:val="009603BD"/>
    <w:rsid w:val="00960BE4"/>
    <w:rsid w:val="00960E09"/>
    <w:rsid w:val="009610A8"/>
    <w:rsid w:val="00962E74"/>
    <w:rsid w:val="0096335A"/>
    <w:rsid w:val="00967175"/>
    <w:rsid w:val="00970867"/>
    <w:rsid w:val="009708C2"/>
    <w:rsid w:val="009726E3"/>
    <w:rsid w:val="00972AE9"/>
    <w:rsid w:val="00973CB1"/>
    <w:rsid w:val="009747C5"/>
    <w:rsid w:val="00976D69"/>
    <w:rsid w:val="009775EB"/>
    <w:rsid w:val="00984780"/>
    <w:rsid w:val="00984ACB"/>
    <w:rsid w:val="009856DF"/>
    <w:rsid w:val="00986E55"/>
    <w:rsid w:val="009873F5"/>
    <w:rsid w:val="009925DD"/>
    <w:rsid w:val="009943E6"/>
    <w:rsid w:val="00994419"/>
    <w:rsid w:val="00994CF2"/>
    <w:rsid w:val="00995295"/>
    <w:rsid w:val="00995556"/>
    <w:rsid w:val="00997407"/>
    <w:rsid w:val="00997D21"/>
    <w:rsid w:val="009A1D4E"/>
    <w:rsid w:val="009A2A52"/>
    <w:rsid w:val="009A3C17"/>
    <w:rsid w:val="009A3E63"/>
    <w:rsid w:val="009A4DB9"/>
    <w:rsid w:val="009A69B1"/>
    <w:rsid w:val="009A6B65"/>
    <w:rsid w:val="009B041C"/>
    <w:rsid w:val="009B2EE2"/>
    <w:rsid w:val="009B3BFE"/>
    <w:rsid w:val="009B4A0A"/>
    <w:rsid w:val="009B5AA1"/>
    <w:rsid w:val="009B6B2F"/>
    <w:rsid w:val="009B6E7D"/>
    <w:rsid w:val="009C1AE6"/>
    <w:rsid w:val="009C3A86"/>
    <w:rsid w:val="009C79B8"/>
    <w:rsid w:val="009C7C21"/>
    <w:rsid w:val="009D024D"/>
    <w:rsid w:val="009D1A63"/>
    <w:rsid w:val="009D52AD"/>
    <w:rsid w:val="009E05A7"/>
    <w:rsid w:val="009E0DC7"/>
    <w:rsid w:val="009E1380"/>
    <w:rsid w:val="009E1784"/>
    <w:rsid w:val="009E1E39"/>
    <w:rsid w:val="009E45BF"/>
    <w:rsid w:val="009E4D8D"/>
    <w:rsid w:val="009F3897"/>
    <w:rsid w:val="00A00944"/>
    <w:rsid w:val="00A00E79"/>
    <w:rsid w:val="00A02548"/>
    <w:rsid w:val="00A03056"/>
    <w:rsid w:val="00A05F68"/>
    <w:rsid w:val="00A0724D"/>
    <w:rsid w:val="00A07D2E"/>
    <w:rsid w:val="00A14996"/>
    <w:rsid w:val="00A15398"/>
    <w:rsid w:val="00A171E8"/>
    <w:rsid w:val="00A22379"/>
    <w:rsid w:val="00A27105"/>
    <w:rsid w:val="00A31765"/>
    <w:rsid w:val="00A33044"/>
    <w:rsid w:val="00A33260"/>
    <w:rsid w:val="00A336EF"/>
    <w:rsid w:val="00A33E00"/>
    <w:rsid w:val="00A360B2"/>
    <w:rsid w:val="00A41884"/>
    <w:rsid w:val="00A42C2D"/>
    <w:rsid w:val="00A43204"/>
    <w:rsid w:val="00A46770"/>
    <w:rsid w:val="00A47032"/>
    <w:rsid w:val="00A52241"/>
    <w:rsid w:val="00A52271"/>
    <w:rsid w:val="00A54367"/>
    <w:rsid w:val="00A54675"/>
    <w:rsid w:val="00A55BDD"/>
    <w:rsid w:val="00A56CBE"/>
    <w:rsid w:val="00A601A3"/>
    <w:rsid w:val="00A60597"/>
    <w:rsid w:val="00A63142"/>
    <w:rsid w:val="00A63A3A"/>
    <w:rsid w:val="00A63E37"/>
    <w:rsid w:val="00A649AD"/>
    <w:rsid w:val="00A65FB9"/>
    <w:rsid w:val="00A67012"/>
    <w:rsid w:val="00A708DF"/>
    <w:rsid w:val="00A70E2F"/>
    <w:rsid w:val="00A71CD0"/>
    <w:rsid w:val="00A72780"/>
    <w:rsid w:val="00A72DBF"/>
    <w:rsid w:val="00A764FF"/>
    <w:rsid w:val="00A77F7E"/>
    <w:rsid w:val="00A80168"/>
    <w:rsid w:val="00A81398"/>
    <w:rsid w:val="00A82606"/>
    <w:rsid w:val="00A82CC3"/>
    <w:rsid w:val="00A84671"/>
    <w:rsid w:val="00A848F0"/>
    <w:rsid w:val="00A853FF"/>
    <w:rsid w:val="00A8560B"/>
    <w:rsid w:val="00A85841"/>
    <w:rsid w:val="00A873CA"/>
    <w:rsid w:val="00A90511"/>
    <w:rsid w:val="00A908BB"/>
    <w:rsid w:val="00A91E19"/>
    <w:rsid w:val="00A953CB"/>
    <w:rsid w:val="00A96217"/>
    <w:rsid w:val="00A97673"/>
    <w:rsid w:val="00AA0347"/>
    <w:rsid w:val="00AA06E2"/>
    <w:rsid w:val="00AA1844"/>
    <w:rsid w:val="00AA1907"/>
    <w:rsid w:val="00AA19A4"/>
    <w:rsid w:val="00AA2B7A"/>
    <w:rsid w:val="00AA4115"/>
    <w:rsid w:val="00AA43F1"/>
    <w:rsid w:val="00AA5816"/>
    <w:rsid w:val="00AA64F3"/>
    <w:rsid w:val="00AA6A56"/>
    <w:rsid w:val="00AB2A5F"/>
    <w:rsid w:val="00AB4729"/>
    <w:rsid w:val="00AB4A28"/>
    <w:rsid w:val="00AB53BE"/>
    <w:rsid w:val="00AB577C"/>
    <w:rsid w:val="00AB6D0D"/>
    <w:rsid w:val="00AB7E37"/>
    <w:rsid w:val="00AC1297"/>
    <w:rsid w:val="00AC13E9"/>
    <w:rsid w:val="00AC45AF"/>
    <w:rsid w:val="00AC5DC9"/>
    <w:rsid w:val="00AD260B"/>
    <w:rsid w:val="00AD2B9D"/>
    <w:rsid w:val="00AD343B"/>
    <w:rsid w:val="00AD45D2"/>
    <w:rsid w:val="00AD5A52"/>
    <w:rsid w:val="00AD5E66"/>
    <w:rsid w:val="00AD6678"/>
    <w:rsid w:val="00AD6D34"/>
    <w:rsid w:val="00AE0335"/>
    <w:rsid w:val="00AE153F"/>
    <w:rsid w:val="00AE1852"/>
    <w:rsid w:val="00AE4607"/>
    <w:rsid w:val="00AE6A05"/>
    <w:rsid w:val="00AE7522"/>
    <w:rsid w:val="00AE7A07"/>
    <w:rsid w:val="00AF1EB8"/>
    <w:rsid w:val="00AF33E3"/>
    <w:rsid w:val="00AF717A"/>
    <w:rsid w:val="00B0011A"/>
    <w:rsid w:val="00B03210"/>
    <w:rsid w:val="00B033E2"/>
    <w:rsid w:val="00B0353E"/>
    <w:rsid w:val="00B04B60"/>
    <w:rsid w:val="00B10BCD"/>
    <w:rsid w:val="00B11566"/>
    <w:rsid w:val="00B126EB"/>
    <w:rsid w:val="00B12FE8"/>
    <w:rsid w:val="00B13A1C"/>
    <w:rsid w:val="00B143B6"/>
    <w:rsid w:val="00B14E7B"/>
    <w:rsid w:val="00B15045"/>
    <w:rsid w:val="00B16977"/>
    <w:rsid w:val="00B169D0"/>
    <w:rsid w:val="00B16E2B"/>
    <w:rsid w:val="00B203CE"/>
    <w:rsid w:val="00B21B9B"/>
    <w:rsid w:val="00B23FEC"/>
    <w:rsid w:val="00B259E8"/>
    <w:rsid w:val="00B27C06"/>
    <w:rsid w:val="00B34298"/>
    <w:rsid w:val="00B34D85"/>
    <w:rsid w:val="00B36029"/>
    <w:rsid w:val="00B36370"/>
    <w:rsid w:val="00B377CE"/>
    <w:rsid w:val="00B40F9E"/>
    <w:rsid w:val="00B41061"/>
    <w:rsid w:val="00B41D53"/>
    <w:rsid w:val="00B42D3F"/>
    <w:rsid w:val="00B43F11"/>
    <w:rsid w:val="00B45259"/>
    <w:rsid w:val="00B45595"/>
    <w:rsid w:val="00B45872"/>
    <w:rsid w:val="00B47B0B"/>
    <w:rsid w:val="00B47B23"/>
    <w:rsid w:val="00B500DE"/>
    <w:rsid w:val="00B52615"/>
    <w:rsid w:val="00B53D88"/>
    <w:rsid w:val="00B54555"/>
    <w:rsid w:val="00B54BFC"/>
    <w:rsid w:val="00B55292"/>
    <w:rsid w:val="00B56BCC"/>
    <w:rsid w:val="00B56FA2"/>
    <w:rsid w:val="00B57661"/>
    <w:rsid w:val="00B60BF4"/>
    <w:rsid w:val="00B63018"/>
    <w:rsid w:val="00B63026"/>
    <w:rsid w:val="00B6335C"/>
    <w:rsid w:val="00B70516"/>
    <w:rsid w:val="00B70915"/>
    <w:rsid w:val="00B709A3"/>
    <w:rsid w:val="00B7126F"/>
    <w:rsid w:val="00B72781"/>
    <w:rsid w:val="00B727EE"/>
    <w:rsid w:val="00B72814"/>
    <w:rsid w:val="00B73870"/>
    <w:rsid w:val="00B73CD5"/>
    <w:rsid w:val="00B74018"/>
    <w:rsid w:val="00B747F0"/>
    <w:rsid w:val="00B74B11"/>
    <w:rsid w:val="00B824A7"/>
    <w:rsid w:val="00B82B58"/>
    <w:rsid w:val="00B83167"/>
    <w:rsid w:val="00B83F70"/>
    <w:rsid w:val="00B84D9D"/>
    <w:rsid w:val="00B873C7"/>
    <w:rsid w:val="00B87D3F"/>
    <w:rsid w:val="00B90083"/>
    <w:rsid w:val="00B90E4A"/>
    <w:rsid w:val="00B92869"/>
    <w:rsid w:val="00B931B9"/>
    <w:rsid w:val="00B9655A"/>
    <w:rsid w:val="00B96E84"/>
    <w:rsid w:val="00B96EE1"/>
    <w:rsid w:val="00BA198C"/>
    <w:rsid w:val="00BA1AB2"/>
    <w:rsid w:val="00BA1EB9"/>
    <w:rsid w:val="00BA3296"/>
    <w:rsid w:val="00BA54C2"/>
    <w:rsid w:val="00BA58FA"/>
    <w:rsid w:val="00BA5CA0"/>
    <w:rsid w:val="00BA5EB6"/>
    <w:rsid w:val="00BA6703"/>
    <w:rsid w:val="00BB0A99"/>
    <w:rsid w:val="00BB193B"/>
    <w:rsid w:val="00BB2155"/>
    <w:rsid w:val="00BB3C5C"/>
    <w:rsid w:val="00BB5548"/>
    <w:rsid w:val="00BB55E7"/>
    <w:rsid w:val="00BB7031"/>
    <w:rsid w:val="00BC17AB"/>
    <w:rsid w:val="00BC17AC"/>
    <w:rsid w:val="00BC22A7"/>
    <w:rsid w:val="00BC2ABF"/>
    <w:rsid w:val="00BC3048"/>
    <w:rsid w:val="00BC347C"/>
    <w:rsid w:val="00BC48C3"/>
    <w:rsid w:val="00BD03F1"/>
    <w:rsid w:val="00BD0E66"/>
    <w:rsid w:val="00BD1106"/>
    <w:rsid w:val="00BD304F"/>
    <w:rsid w:val="00BD46A4"/>
    <w:rsid w:val="00BD5AF0"/>
    <w:rsid w:val="00BD7DE1"/>
    <w:rsid w:val="00BE097E"/>
    <w:rsid w:val="00BE0B4E"/>
    <w:rsid w:val="00BE29C4"/>
    <w:rsid w:val="00BE35B4"/>
    <w:rsid w:val="00BE6DEA"/>
    <w:rsid w:val="00BF0881"/>
    <w:rsid w:val="00BF712B"/>
    <w:rsid w:val="00C00DB3"/>
    <w:rsid w:val="00C014F2"/>
    <w:rsid w:val="00C01D45"/>
    <w:rsid w:val="00C03BCF"/>
    <w:rsid w:val="00C045F5"/>
    <w:rsid w:val="00C052D7"/>
    <w:rsid w:val="00C05789"/>
    <w:rsid w:val="00C065E8"/>
    <w:rsid w:val="00C06920"/>
    <w:rsid w:val="00C06CC9"/>
    <w:rsid w:val="00C07929"/>
    <w:rsid w:val="00C07C27"/>
    <w:rsid w:val="00C136E5"/>
    <w:rsid w:val="00C1480F"/>
    <w:rsid w:val="00C15DAF"/>
    <w:rsid w:val="00C170E8"/>
    <w:rsid w:val="00C24E2D"/>
    <w:rsid w:val="00C25DC2"/>
    <w:rsid w:val="00C26711"/>
    <w:rsid w:val="00C27209"/>
    <w:rsid w:val="00C27458"/>
    <w:rsid w:val="00C27C39"/>
    <w:rsid w:val="00C27D28"/>
    <w:rsid w:val="00C3014C"/>
    <w:rsid w:val="00C3244B"/>
    <w:rsid w:val="00C34043"/>
    <w:rsid w:val="00C347A3"/>
    <w:rsid w:val="00C349E9"/>
    <w:rsid w:val="00C359BD"/>
    <w:rsid w:val="00C35A35"/>
    <w:rsid w:val="00C3623E"/>
    <w:rsid w:val="00C36BEA"/>
    <w:rsid w:val="00C36C96"/>
    <w:rsid w:val="00C37004"/>
    <w:rsid w:val="00C41BE5"/>
    <w:rsid w:val="00C41E6F"/>
    <w:rsid w:val="00C46013"/>
    <w:rsid w:val="00C50F66"/>
    <w:rsid w:val="00C514E1"/>
    <w:rsid w:val="00C5167F"/>
    <w:rsid w:val="00C5336D"/>
    <w:rsid w:val="00C54750"/>
    <w:rsid w:val="00C54B9A"/>
    <w:rsid w:val="00C55E9B"/>
    <w:rsid w:val="00C56AE6"/>
    <w:rsid w:val="00C604F6"/>
    <w:rsid w:val="00C61C97"/>
    <w:rsid w:val="00C627E5"/>
    <w:rsid w:val="00C65A1C"/>
    <w:rsid w:val="00C65D55"/>
    <w:rsid w:val="00C6636B"/>
    <w:rsid w:val="00C70A0A"/>
    <w:rsid w:val="00C70F5D"/>
    <w:rsid w:val="00C713C8"/>
    <w:rsid w:val="00C7211F"/>
    <w:rsid w:val="00C75049"/>
    <w:rsid w:val="00C755F5"/>
    <w:rsid w:val="00C75AA5"/>
    <w:rsid w:val="00C7631B"/>
    <w:rsid w:val="00C81954"/>
    <w:rsid w:val="00C82A64"/>
    <w:rsid w:val="00C832E6"/>
    <w:rsid w:val="00C83358"/>
    <w:rsid w:val="00C861C6"/>
    <w:rsid w:val="00C87BD0"/>
    <w:rsid w:val="00C91495"/>
    <w:rsid w:val="00C92730"/>
    <w:rsid w:val="00C95945"/>
    <w:rsid w:val="00CA114A"/>
    <w:rsid w:val="00CA5205"/>
    <w:rsid w:val="00CA5BFF"/>
    <w:rsid w:val="00CA6D4B"/>
    <w:rsid w:val="00CA713B"/>
    <w:rsid w:val="00CA758C"/>
    <w:rsid w:val="00CB039F"/>
    <w:rsid w:val="00CB25B9"/>
    <w:rsid w:val="00CB4EF4"/>
    <w:rsid w:val="00CB62B3"/>
    <w:rsid w:val="00CB72E0"/>
    <w:rsid w:val="00CC02C6"/>
    <w:rsid w:val="00CC1CF6"/>
    <w:rsid w:val="00CC31E6"/>
    <w:rsid w:val="00CC737A"/>
    <w:rsid w:val="00CD1A8E"/>
    <w:rsid w:val="00CD2BE2"/>
    <w:rsid w:val="00CD3E7C"/>
    <w:rsid w:val="00CE01D0"/>
    <w:rsid w:val="00CE0346"/>
    <w:rsid w:val="00CE0B71"/>
    <w:rsid w:val="00CE122D"/>
    <w:rsid w:val="00CE2569"/>
    <w:rsid w:val="00CE5F12"/>
    <w:rsid w:val="00CE6144"/>
    <w:rsid w:val="00CE690C"/>
    <w:rsid w:val="00CE7D93"/>
    <w:rsid w:val="00CF023C"/>
    <w:rsid w:val="00CF0A3F"/>
    <w:rsid w:val="00CF2C6B"/>
    <w:rsid w:val="00CF2DBF"/>
    <w:rsid w:val="00CF3135"/>
    <w:rsid w:val="00CF315A"/>
    <w:rsid w:val="00CF74F7"/>
    <w:rsid w:val="00D036AC"/>
    <w:rsid w:val="00D07A51"/>
    <w:rsid w:val="00D10D46"/>
    <w:rsid w:val="00D11ACA"/>
    <w:rsid w:val="00D11EE5"/>
    <w:rsid w:val="00D122E1"/>
    <w:rsid w:val="00D142E5"/>
    <w:rsid w:val="00D15502"/>
    <w:rsid w:val="00D166CF"/>
    <w:rsid w:val="00D166EB"/>
    <w:rsid w:val="00D22A6E"/>
    <w:rsid w:val="00D234FE"/>
    <w:rsid w:val="00D23512"/>
    <w:rsid w:val="00D23942"/>
    <w:rsid w:val="00D23992"/>
    <w:rsid w:val="00D24632"/>
    <w:rsid w:val="00D31E7F"/>
    <w:rsid w:val="00D32240"/>
    <w:rsid w:val="00D3270F"/>
    <w:rsid w:val="00D337B3"/>
    <w:rsid w:val="00D33839"/>
    <w:rsid w:val="00D34120"/>
    <w:rsid w:val="00D34400"/>
    <w:rsid w:val="00D347D3"/>
    <w:rsid w:val="00D34A88"/>
    <w:rsid w:val="00D36B59"/>
    <w:rsid w:val="00D37297"/>
    <w:rsid w:val="00D376AF"/>
    <w:rsid w:val="00D413C8"/>
    <w:rsid w:val="00D41A19"/>
    <w:rsid w:val="00D43AC7"/>
    <w:rsid w:val="00D44AAB"/>
    <w:rsid w:val="00D46551"/>
    <w:rsid w:val="00D469ED"/>
    <w:rsid w:val="00D46F19"/>
    <w:rsid w:val="00D50A1A"/>
    <w:rsid w:val="00D50C73"/>
    <w:rsid w:val="00D5184C"/>
    <w:rsid w:val="00D51C05"/>
    <w:rsid w:val="00D526A0"/>
    <w:rsid w:val="00D60060"/>
    <w:rsid w:val="00D60644"/>
    <w:rsid w:val="00D623A9"/>
    <w:rsid w:val="00D62CA2"/>
    <w:rsid w:val="00D63D5B"/>
    <w:rsid w:val="00D64271"/>
    <w:rsid w:val="00D65559"/>
    <w:rsid w:val="00D66279"/>
    <w:rsid w:val="00D7221D"/>
    <w:rsid w:val="00D72CE0"/>
    <w:rsid w:val="00D73D05"/>
    <w:rsid w:val="00D74141"/>
    <w:rsid w:val="00D742D7"/>
    <w:rsid w:val="00D7638B"/>
    <w:rsid w:val="00D77562"/>
    <w:rsid w:val="00D80A28"/>
    <w:rsid w:val="00D8303A"/>
    <w:rsid w:val="00D85386"/>
    <w:rsid w:val="00D853F5"/>
    <w:rsid w:val="00D86454"/>
    <w:rsid w:val="00D86579"/>
    <w:rsid w:val="00D93341"/>
    <w:rsid w:val="00D96A8D"/>
    <w:rsid w:val="00D97A2D"/>
    <w:rsid w:val="00D97D6F"/>
    <w:rsid w:val="00DA09B9"/>
    <w:rsid w:val="00DA1611"/>
    <w:rsid w:val="00DA1AEF"/>
    <w:rsid w:val="00DA27EE"/>
    <w:rsid w:val="00DA2E19"/>
    <w:rsid w:val="00DA4DBB"/>
    <w:rsid w:val="00DA543F"/>
    <w:rsid w:val="00DA7124"/>
    <w:rsid w:val="00DB0520"/>
    <w:rsid w:val="00DB0F8F"/>
    <w:rsid w:val="00DB1C5D"/>
    <w:rsid w:val="00DB38B4"/>
    <w:rsid w:val="00DB4BFD"/>
    <w:rsid w:val="00DB538B"/>
    <w:rsid w:val="00DB68DD"/>
    <w:rsid w:val="00DB6F39"/>
    <w:rsid w:val="00DB70BE"/>
    <w:rsid w:val="00DB78C2"/>
    <w:rsid w:val="00DB7D11"/>
    <w:rsid w:val="00DC0817"/>
    <w:rsid w:val="00DC11B2"/>
    <w:rsid w:val="00DC142C"/>
    <w:rsid w:val="00DC2808"/>
    <w:rsid w:val="00DC2A4B"/>
    <w:rsid w:val="00DC3ED9"/>
    <w:rsid w:val="00DC5D2A"/>
    <w:rsid w:val="00DC79BA"/>
    <w:rsid w:val="00DD25F9"/>
    <w:rsid w:val="00DD310B"/>
    <w:rsid w:val="00DD4C62"/>
    <w:rsid w:val="00DD6916"/>
    <w:rsid w:val="00DD6E6B"/>
    <w:rsid w:val="00DD75E5"/>
    <w:rsid w:val="00DE0FDA"/>
    <w:rsid w:val="00DE22C5"/>
    <w:rsid w:val="00DE38A3"/>
    <w:rsid w:val="00DE40BC"/>
    <w:rsid w:val="00DE507D"/>
    <w:rsid w:val="00DE6B80"/>
    <w:rsid w:val="00DF0442"/>
    <w:rsid w:val="00DF04D8"/>
    <w:rsid w:val="00DF0B22"/>
    <w:rsid w:val="00DF0FDB"/>
    <w:rsid w:val="00DF43A3"/>
    <w:rsid w:val="00DF4A7A"/>
    <w:rsid w:val="00DF5377"/>
    <w:rsid w:val="00DF55E4"/>
    <w:rsid w:val="00E002B6"/>
    <w:rsid w:val="00E00A04"/>
    <w:rsid w:val="00E037B5"/>
    <w:rsid w:val="00E05B06"/>
    <w:rsid w:val="00E073C9"/>
    <w:rsid w:val="00E07673"/>
    <w:rsid w:val="00E1288A"/>
    <w:rsid w:val="00E12D43"/>
    <w:rsid w:val="00E13561"/>
    <w:rsid w:val="00E13849"/>
    <w:rsid w:val="00E1422D"/>
    <w:rsid w:val="00E150BF"/>
    <w:rsid w:val="00E156F6"/>
    <w:rsid w:val="00E16143"/>
    <w:rsid w:val="00E1760B"/>
    <w:rsid w:val="00E17E5A"/>
    <w:rsid w:val="00E200C2"/>
    <w:rsid w:val="00E22EE8"/>
    <w:rsid w:val="00E23220"/>
    <w:rsid w:val="00E25DC1"/>
    <w:rsid w:val="00E26724"/>
    <w:rsid w:val="00E26F05"/>
    <w:rsid w:val="00E31589"/>
    <w:rsid w:val="00E31D13"/>
    <w:rsid w:val="00E327F9"/>
    <w:rsid w:val="00E33923"/>
    <w:rsid w:val="00E33B79"/>
    <w:rsid w:val="00E3503F"/>
    <w:rsid w:val="00E37AFE"/>
    <w:rsid w:val="00E4457B"/>
    <w:rsid w:val="00E452A1"/>
    <w:rsid w:val="00E452CA"/>
    <w:rsid w:val="00E4683C"/>
    <w:rsid w:val="00E47A49"/>
    <w:rsid w:val="00E51124"/>
    <w:rsid w:val="00E5498E"/>
    <w:rsid w:val="00E54D5C"/>
    <w:rsid w:val="00E55B26"/>
    <w:rsid w:val="00E560B4"/>
    <w:rsid w:val="00E569EB"/>
    <w:rsid w:val="00E56F25"/>
    <w:rsid w:val="00E602FD"/>
    <w:rsid w:val="00E610C9"/>
    <w:rsid w:val="00E614C6"/>
    <w:rsid w:val="00E61B9B"/>
    <w:rsid w:val="00E61CB9"/>
    <w:rsid w:val="00E6430D"/>
    <w:rsid w:val="00E6585F"/>
    <w:rsid w:val="00E664ED"/>
    <w:rsid w:val="00E66B3E"/>
    <w:rsid w:val="00E670AA"/>
    <w:rsid w:val="00E70447"/>
    <w:rsid w:val="00E707AF"/>
    <w:rsid w:val="00E753F3"/>
    <w:rsid w:val="00E7599C"/>
    <w:rsid w:val="00E775B6"/>
    <w:rsid w:val="00E778AF"/>
    <w:rsid w:val="00E77BD5"/>
    <w:rsid w:val="00E82B50"/>
    <w:rsid w:val="00E86BBF"/>
    <w:rsid w:val="00E87180"/>
    <w:rsid w:val="00E872E1"/>
    <w:rsid w:val="00E87EDA"/>
    <w:rsid w:val="00E909D7"/>
    <w:rsid w:val="00E91C23"/>
    <w:rsid w:val="00E91D40"/>
    <w:rsid w:val="00E94BB0"/>
    <w:rsid w:val="00E94BBA"/>
    <w:rsid w:val="00E9533D"/>
    <w:rsid w:val="00E976A7"/>
    <w:rsid w:val="00EA04CC"/>
    <w:rsid w:val="00EA1858"/>
    <w:rsid w:val="00EA2761"/>
    <w:rsid w:val="00EA2FD8"/>
    <w:rsid w:val="00EA4215"/>
    <w:rsid w:val="00EB40E7"/>
    <w:rsid w:val="00EB410F"/>
    <w:rsid w:val="00EB4653"/>
    <w:rsid w:val="00EB605F"/>
    <w:rsid w:val="00EB7CCC"/>
    <w:rsid w:val="00EC0A98"/>
    <w:rsid w:val="00EC2758"/>
    <w:rsid w:val="00EC33EA"/>
    <w:rsid w:val="00EC3E88"/>
    <w:rsid w:val="00EC4DEF"/>
    <w:rsid w:val="00EC576B"/>
    <w:rsid w:val="00EC5F96"/>
    <w:rsid w:val="00EC7595"/>
    <w:rsid w:val="00EC7D90"/>
    <w:rsid w:val="00ED11FF"/>
    <w:rsid w:val="00ED1FCC"/>
    <w:rsid w:val="00ED23E3"/>
    <w:rsid w:val="00ED5943"/>
    <w:rsid w:val="00ED7610"/>
    <w:rsid w:val="00EE0D83"/>
    <w:rsid w:val="00EE2F63"/>
    <w:rsid w:val="00EE4160"/>
    <w:rsid w:val="00EE4331"/>
    <w:rsid w:val="00EE468E"/>
    <w:rsid w:val="00EE6701"/>
    <w:rsid w:val="00EF2578"/>
    <w:rsid w:val="00EF3D16"/>
    <w:rsid w:val="00EF3DC6"/>
    <w:rsid w:val="00EF49D0"/>
    <w:rsid w:val="00EF6015"/>
    <w:rsid w:val="00EF6409"/>
    <w:rsid w:val="00EF71F9"/>
    <w:rsid w:val="00EF7415"/>
    <w:rsid w:val="00EF7ADC"/>
    <w:rsid w:val="00F00EF1"/>
    <w:rsid w:val="00F03D13"/>
    <w:rsid w:val="00F0440C"/>
    <w:rsid w:val="00F10AB8"/>
    <w:rsid w:val="00F12F00"/>
    <w:rsid w:val="00F13D35"/>
    <w:rsid w:val="00F13F0E"/>
    <w:rsid w:val="00F140FB"/>
    <w:rsid w:val="00F15E18"/>
    <w:rsid w:val="00F166E9"/>
    <w:rsid w:val="00F16FA3"/>
    <w:rsid w:val="00F1718C"/>
    <w:rsid w:val="00F20045"/>
    <w:rsid w:val="00F2136B"/>
    <w:rsid w:val="00F21D7D"/>
    <w:rsid w:val="00F33167"/>
    <w:rsid w:val="00F334FF"/>
    <w:rsid w:val="00F34636"/>
    <w:rsid w:val="00F346E9"/>
    <w:rsid w:val="00F347A9"/>
    <w:rsid w:val="00F36A24"/>
    <w:rsid w:val="00F37C14"/>
    <w:rsid w:val="00F42DDC"/>
    <w:rsid w:val="00F4426C"/>
    <w:rsid w:val="00F44696"/>
    <w:rsid w:val="00F449FB"/>
    <w:rsid w:val="00F45D77"/>
    <w:rsid w:val="00F46149"/>
    <w:rsid w:val="00F47A55"/>
    <w:rsid w:val="00F503B5"/>
    <w:rsid w:val="00F50705"/>
    <w:rsid w:val="00F50BFE"/>
    <w:rsid w:val="00F512A8"/>
    <w:rsid w:val="00F5139E"/>
    <w:rsid w:val="00F51C02"/>
    <w:rsid w:val="00F5287E"/>
    <w:rsid w:val="00F53091"/>
    <w:rsid w:val="00F5378A"/>
    <w:rsid w:val="00F5388F"/>
    <w:rsid w:val="00F538B8"/>
    <w:rsid w:val="00F56067"/>
    <w:rsid w:val="00F5731B"/>
    <w:rsid w:val="00F62099"/>
    <w:rsid w:val="00F62949"/>
    <w:rsid w:val="00F65122"/>
    <w:rsid w:val="00F718AB"/>
    <w:rsid w:val="00F72D13"/>
    <w:rsid w:val="00F73783"/>
    <w:rsid w:val="00F747C3"/>
    <w:rsid w:val="00F75A1D"/>
    <w:rsid w:val="00F77567"/>
    <w:rsid w:val="00F8162E"/>
    <w:rsid w:val="00F836B2"/>
    <w:rsid w:val="00F84E69"/>
    <w:rsid w:val="00F85297"/>
    <w:rsid w:val="00F85BAD"/>
    <w:rsid w:val="00F906C1"/>
    <w:rsid w:val="00F932FF"/>
    <w:rsid w:val="00F960C5"/>
    <w:rsid w:val="00F96B13"/>
    <w:rsid w:val="00FA04D3"/>
    <w:rsid w:val="00FA057C"/>
    <w:rsid w:val="00FA1B81"/>
    <w:rsid w:val="00FA2120"/>
    <w:rsid w:val="00FA253D"/>
    <w:rsid w:val="00FA3D66"/>
    <w:rsid w:val="00FA51C4"/>
    <w:rsid w:val="00FA5428"/>
    <w:rsid w:val="00FA565F"/>
    <w:rsid w:val="00FA6734"/>
    <w:rsid w:val="00FA6A79"/>
    <w:rsid w:val="00FA70AD"/>
    <w:rsid w:val="00FB34B6"/>
    <w:rsid w:val="00FB406F"/>
    <w:rsid w:val="00FB4314"/>
    <w:rsid w:val="00FB4FB7"/>
    <w:rsid w:val="00FB64A7"/>
    <w:rsid w:val="00FB6D1A"/>
    <w:rsid w:val="00FC0FEE"/>
    <w:rsid w:val="00FC12C1"/>
    <w:rsid w:val="00FC2FD4"/>
    <w:rsid w:val="00FC3252"/>
    <w:rsid w:val="00FC3B1A"/>
    <w:rsid w:val="00FC4488"/>
    <w:rsid w:val="00FC4D81"/>
    <w:rsid w:val="00FC5993"/>
    <w:rsid w:val="00FC6D10"/>
    <w:rsid w:val="00FC7815"/>
    <w:rsid w:val="00FC7DFE"/>
    <w:rsid w:val="00FD1944"/>
    <w:rsid w:val="00FD1F12"/>
    <w:rsid w:val="00FD335D"/>
    <w:rsid w:val="00FD3861"/>
    <w:rsid w:val="00FE177D"/>
    <w:rsid w:val="00FE1A3A"/>
    <w:rsid w:val="00FE39BA"/>
    <w:rsid w:val="00FE3E36"/>
    <w:rsid w:val="00FE454A"/>
    <w:rsid w:val="00FE4B8A"/>
    <w:rsid w:val="00FE6195"/>
    <w:rsid w:val="00FE7D35"/>
    <w:rsid w:val="00FF1169"/>
    <w:rsid w:val="00FF143E"/>
    <w:rsid w:val="00FF239C"/>
    <w:rsid w:val="00FF38EC"/>
    <w:rsid w:val="00FF6D67"/>
    <w:rsid w:val="00FF7EC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16F9"/>
  <w15:docId w15:val="{41B90192-5AA3-4DB8-ABBC-F73CA79E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6A79"/>
    <w:rPr>
      <w:rFonts w:ascii="Arial" w:hAnsi="Arial"/>
    </w:rPr>
  </w:style>
  <w:style w:type="paragraph" w:styleId="berschrift1">
    <w:name w:val="heading 1"/>
    <w:basedOn w:val="Standard"/>
    <w:next w:val="Standard"/>
    <w:link w:val="berschrift1Zchn"/>
    <w:uiPriority w:val="2"/>
    <w:qFormat/>
    <w:rsid w:val="00905158"/>
    <w:pPr>
      <w:keepNext/>
      <w:keepLines/>
      <w:pageBreakBefore/>
      <w:numPr>
        <w:numId w:val="2"/>
      </w:numPr>
      <w:outlineLvl w:val="0"/>
    </w:pPr>
    <w:rPr>
      <w:rFonts w:eastAsiaTheme="majorEastAsia" w:cs="Arial"/>
      <w:b/>
      <w:bCs/>
      <w:color w:val="000000" w:themeColor="text1"/>
      <w:sz w:val="36"/>
      <w:szCs w:val="28"/>
    </w:rPr>
  </w:style>
  <w:style w:type="paragraph" w:styleId="berschrift2">
    <w:name w:val="heading 2"/>
    <w:basedOn w:val="Standard"/>
    <w:next w:val="Standard"/>
    <w:link w:val="berschrift2Zchn"/>
    <w:uiPriority w:val="2"/>
    <w:unhideWhenUsed/>
    <w:qFormat/>
    <w:rsid w:val="00905158"/>
    <w:pPr>
      <w:keepNext/>
      <w:keepLines/>
      <w:numPr>
        <w:ilvl w:val="1"/>
        <w:numId w:val="2"/>
      </w:numPr>
      <w:spacing w:before="360"/>
      <w:outlineLvl w:val="1"/>
    </w:pPr>
    <w:rPr>
      <w:rFonts w:eastAsiaTheme="majorEastAsia" w:cs="Arial"/>
      <w:b/>
      <w:bCs/>
      <w:sz w:val="28"/>
      <w:szCs w:val="26"/>
    </w:rPr>
  </w:style>
  <w:style w:type="paragraph" w:styleId="berschrift3">
    <w:name w:val="heading 3"/>
    <w:basedOn w:val="Standard"/>
    <w:next w:val="Standard"/>
    <w:link w:val="berschrift3Zchn"/>
    <w:uiPriority w:val="2"/>
    <w:unhideWhenUsed/>
    <w:qFormat/>
    <w:rsid w:val="00905158"/>
    <w:pPr>
      <w:keepNext/>
      <w:keepLines/>
      <w:numPr>
        <w:ilvl w:val="2"/>
        <w:numId w:val="2"/>
      </w:numPr>
      <w:spacing w:before="360"/>
      <w:outlineLvl w:val="2"/>
    </w:pPr>
    <w:rPr>
      <w:rFonts w:eastAsiaTheme="majorEastAsia" w:cs="Arial"/>
      <w:b/>
      <w:bCs/>
      <w:color w:val="000000" w:themeColor="text1"/>
      <w:sz w:val="24"/>
    </w:rPr>
  </w:style>
  <w:style w:type="paragraph" w:styleId="berschrift4">
    <w:name w:val="heading 4"/>
    <w:basedOn w:val="Standard"/>
    <w:next w:val="Standard"/>
    <w:link w:val="berschrift4Zchn"/>
    <w:uiPriority w:val="9"/>
    <w:unhideWhenUsed/>
    <w:rsid w:val="003F1B72"/>
    <w:pPr>
      <w:keepNext/>
      <w:keepLines/>
      <w:numPr>
        <w:ilvl w:val="3"/>
        <w:numId w:val="2"/>
      </w:numPr>
      <w:spacing w:before="240"/>
      <w:outlineLvl w:val="3"/>
    </w:pPr>
    <w:rPr>
      <w:rFonts w:asciiTheme="majorHAnsi" w:eastAsiaTheme="majorEastAsia" w:hAnsiTheme="majorHAnsi" w:cstheme="majorBidi"/>
      <w:b/>
      <w:iCs/>
      <w:color w:val="000000" w:themeColor="text1"/>
    </w:rPr>
  </w:style>
  <w:style w:type="paragraph" w:styleId="berschrift5">
    <w:name w:val="heading 5"/>
    <w:basedOn w:val="Standard"/>
    <w:next w:val="Standard"/>
    <w:link w:val="berschrift5Zchn"/>
    <w:uiPriority w:val="9"/>
    <w:unhideWhenUsed/>
    <w:qFormat/>
    <w:rsid w:val="002A434D"/>
    <w:pPr>
      <w:keepNext/>
      <w:keepLines/>
      <w:numPr>
        <w:ilvl w:val="4"/>
        <w:numId w:val="2"/>
      </w:numPr>
      <w:spacing w:before="240" w:after="0"/>
      <w:outlineLvl w:val="4"/>
    </w:pPr>
    <w:rPr>
      <w:rFonts w:asciiTheme="majorHAnsi" w:eastAsiaTheme="majorEastAsia" w:hAnsiTheme="majorHAnsi" w:cstheme="majorBidi"/>
      <w:b/>
      <w:color w:val="666666" w:themeColor="text2"/>
    </w:rPr>
  </w:style>
  <w:style w:type="paragraph" w:styleId="berschrift6">
    <w:name w:val="heading 6"/>
    <w:basedOn w:val="Standard"/>
    <w:next w:val="Standard"/>
    <w:link w:val="berschrift6Zchn"/>
    <w:uiPriority w:val="9"/>
    <w:semiHidden/>
    <w:unhideWhenUsed/>
    <w:qFormat/>
    <w:rsid w:val="00392866"/>
    <w:pPr>
      <w:keepNext/>
      <w:keepLines/>
      <w:numPr>
        <w:ilvl w:val="5"/>
        <w:numId w:val="2"/>
      </w:numPr>
      <w:spacing w:before="40" w:after="0"/>
      <w:outlineLvl w:val="5"/>
    </w:pPr>
    <w:rPr>
      <w:rFonts w:asciiTheme="majorHAnsi" w:eastAsiaTheme="majorEastAsia" w:hAnsiTheme="majorHAnsi" w:cstheme="majorBidi"/>
      <w:color w:val="722C05" w:themeColor="accent1" w:themeShade="7F"/>
    </w:rPr>
  </w:style>
  <w:style w:type="paragraph" w:styleId="berschrift7">
    <w:name w:val="heading 7"/>
    <w:basedOn w:val="Standard"/>
    <w:next w:val="Standard"/>
    <w:link w:val="berschrift7Zchn"/>
    <w:uiPriority w:val="9"/>
    <w:semiHidden/>
    <w:unhideWhenUsed/>
    <w:qFormat/>
    <w:rsid w:val="00392866"/>
    <w:pPr>
      <w:keepNext/>
      <w:keepLines/>
      <w:numPr>
        <w:ilvl w:val="6"/>
        <w:numId w:val="2"/>
      </w:numPr>
      <w:spacing w:before="40" w:after="0"/>
      <w:outlineLvl w:val="6"/>
    </w:pPr>
    <w:rPr>
      <w:rFonts w:asciiTheme="majorHAnsi" w:eastAsiaTheme="majorEastAsia" w:hAnsiTheme="majorHAnsi" w:cstheme="majorBidi"/>
      <w:i/>
      <w:iCs/>
      <w:color w:val="722C05" w:themeColor="accent1" w:themeShade="7F"/>
    </w:rPr>
  </w:style>
  <w:style w:type="paragraph" w:styleId="berschrift8">
    <w:name w:val="heading 8"/>
    <w:basedOn w:val="Standard"/>
    <w:next w:val="Standard"/>
    <w:link w:val="berschrift8Zchn"/>
    <w:uiPriority w:val="9"/>
    <w:semiHidden/>
    <w:unhideWhenUsed/>
    <w:qFormat/>
    <w:rsid w:val="0039286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9286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A77F7E"/>
    <w:rPr>
      <w:rFonts w:asciiTheme="minorHAnsi" w:hAnsiTheme="minorHAnsi"/>
      <w:color w:val="C00000"/>
    </w:rPr>
  </w:style>
  <w:style w:type="paragraph" w:styleId="Fuzeile">
    <w:name w:val="footer"/>
    <w:basedOn w:val="Standard"/>
    <w:link w:val="FuzeileZchn"/>
    <w:uiPriority w:val="99"/>
    <w:unhideWhenUsed/>
    <w:rsid w:val="003F1340"/>
    <w:pPr>
      <w:tabs>
        <w:tab w:val="center" w:pos="4536"/>
        <w:tab w:val="right" w:pos="9354"/>
      </w:tabs>
      <w:spacing w:before="0" w:after="0"/>
      <w:jc w:val="right"/>
    </w:pPr>
  </w:style>
  <w:style w:type="character" w:customStyle="1" w:styleId="FuzeileZchn">
    <w:name w:val="Fußzeile Zchn"/>
    <w:basedOn w:val="Absatz-Standardschriftart"/>
    <w:link w:val="Fuzeile"/>
    <w:uiPriority w:val="99"/>
    <w:rsid w:val="003F1340"/>
  </w:style>
  <w:style w:type="paragraph" w:customStyle="1" w:styleId="berschrift1ohneNummerierung">
    <w:name w:val="Überschrift 1 ohne Nummerierung"/>
    <w:basedOn w:val="berschrift1"/>
    <w:uiPriority w:val="7"/>
    <w:qFormat/>
    <w:rsid w:val="007A6840"/>
    <w:pPr>
      <w:numPr>
        <w:numId w:val="0"/>
      </w:numPr>
      <w:ind w:left="1134" w:hanging="1134"/>
    </w:pPr>
  </w:style>
  <w:style w:type="paragraph" w:customStyle="1" w:styleId="Betreff">
    <w:name w:val="Betreff"/>
    <w:basedOn w:val="Standard"/>
    <w:next w:val="Standard"/>
    <w:uiPriority w:val="19"/>
    <w:qFormat/>
    <w:rsid w:val="00EB605F"/>
    <w:pPr>
      <w:spacing w:after="560"/>
    </w:pPr>
    <w:rPr>
      <w:b/>
    </w:rPr>
  </w:style>
  <w:style w:type="paragraph" w:customStyle="1" w:styleId="ZentriertmitAbstand">
    <w:name w:val="Zentriert mit Abstand"/>
    <w:basedOn w:val="Standard"/>
    <w:next w:val="Standard"/>
    <w:uiPriority w:val="7"/>
    <w:qFormat/>
    <w:rsid w:val="003D636D"/>
    <w:pPr>
      <w:spacing w:before="240" w:after="240"/>
      <w:jc w:val="center"/>
    </w:pPr>
  </w:style>
  <w:style w:type="paragraph" w:styleId="Sprechblasentext">
    <w:name w:val="Balloon Text"/>
    <w:basedOn w:val="Standard"/>
    <w:link w:val="SprechblasentextZchn"/>
    <w:uiPriority w:val="99"/>
    <w:semiHidden/>
    <w:unhideWhenUsed/>
    <w:rsid w:val="002429C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9C6"/>
    <w:rPr>
      <w:rFonts w:ascii="Tahoma" w:hAnsi="Tahoma" w:cs="Tahoma"/>
      <w:sz w:val="16"/>
      <w:szCs w:val="16"/>
    </w:rPr>
  </w:style>
  <w:style w:type="character" w:customStyle="1" w:styleId="berschrift1Zchn">
    <w:name w:val="Überschrift 1 Zchn"/>
    <w:basedOn w:val="Absatz-Standardschriftart"/>
    <w:link w:val="berschrift1"/>
    <w:uiPriority w:val="2"/>
    <w:rsid w:val="00905158"/>
    <w:rPr>
      <w:rFonts w:ascii="Arial" w:eastAsiaTheme="majorEastAsia" w:hAnsi="Arial" w:cs="Arial"/>
      <w:b/>
      <w:bCs/>
      <w:color w:val="000000" w:themeColor="text1"/>
      <w:sz w:val="36"/>
      <w:szCs w:val="28"/>
    </w:rPr>
  </w:style>
  <w:style w:type="character" w:customStyle="1" w:styleId="berschrift2Zchn">
    <w:name w:val="Überschrift 2 Zchn"/>
    <w:basedOn w:val="Absatz-Standardschriftart"/>
    <w:link w:val="berschrift2"/>
    <w:uiPriority w:val="2"/>
    <w:rsid w:val="00905158"/>
    <w:rPr>
      <w:rFonts w:ascii="Arial" w:eastAsiaTheme="majorEastAsia" w:hAnsi="Arial" w:cs="Arial"/>
      <w:b/>
      <w:bCs/>
      <w:sz w:val="28"/>
      <w:szCs w:val="26"/>
    </w:rPr>
  </w:style>
  <w:style w:type="character" w:customStyle="1" w:styleId="berschrift3Zchn">
    <w:name w:val="Überschrift 3 Zchn"/>
    <w:basedOn w:val="Absatz-Standardschriftart"/>
    <w:link w:val="berschrift3"/>
    <w:uiPriority w:val="2"/>
    <w:rsid w:val="00905158"/>
    <w:rPr>
      <w:rFonts w:ascii="Arial" w:eastAsiaTheme="majorEastAsia" w:hAnsi="Arial" w:cs="Arial"/>
      <w:b/>
      <w:bCs/>
      <w:color w:val="000000" w:themeColor="text1"/>
      <w:sz w:val="24"/>
    </w:rPr>
  </w:style>
  <w:style w:type="paragraph" w:styleId="NurText">
    <w:name w:val="Plain Text"/>
    <w:basedOn w:val="Standard"/>
    <w:link w:val="NurTextZchn"/>
    <w:uiPriority w:val="99"/>
    <w:semiHidden/>
    <w:unhideWhenUsed/>
    <w:rsid w:val="000E7855"/>
    <w:rPr>
      <w:rFonts w:ascii="Consolas" w:hAnsi="Consolas"/>
      <w:sz w:val="21"/>
      <w:szCs w:val="21"/>
    </w:rPr>
  </w:style>
  <w:style w:type="character" w:customStyle="1" w:styleId="NurTextZchn">
    <w:name w:val="Nur Text Zchn"/>
    <w:basedOn w:val="Absatz-Standardschriftart"/>
    <w:link w:val="NurText"/>
    <w:uiPriority w:val="99"/>
    <w:semiHidden/>
    <w:rsid w:val="000E7855"/>
    <w:rPr>
      <w:rFonts w:ascii="Consolas" w:hAnsi="Consolas"/>
      <w:sz w:val="21"/>
      <w:szCs w:val="21"/>
    </w:rPr>
  </w:style>
  <w:style w:type="paragraph" w:styleId="Textkrper">
    <w:name w:val="Body Text"/>
    <w:basedOn w:val="Standard"/>
    <w:link w:val="TextkrperZchn"/>
    <w:uiPriority w:val="99"/>
    <w:semiHidden/>
    <w:unhideWhenUsed/>
    <w:rsid w:val="000E7855"/>
  </w:style>
  <w:style w:type="character" w:customStyle="1" w:styleId="TextkrperZchn">
    <w:name w:val="Textkörper Zchn"/>
    <w:basedOn w:val="Absatz-Standardschriftart"/>
    <w:link w:val="Textkrper"/>
    <w:uiPriority w:val="99"/>
    <w:semiHidden/>
    <w:rsid w:val="000E7855"/>
    <w:rPr>
      <w:sz w:val="18"/>
    </w:rPr>
  </w:style>
  <w:style w:type="paragraph" w:styleId="Titel">
    <w:name w:val="Title"/>
    <w:basedOn w:val="Standard"/>
    <w:next w:val="Standard"/>
    <w:link w:val="TitelZchn"/>
    <w:uiPriority w:val="10"/>
    <w:qFormat/>
    <w:rsid w:val="00F73783"/>
    <w:pPr>
      <w:spacing w:before="1200" w:after="480"/>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73783"/>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AF717A"/>
    <w:pPr>
      <w:numPr>
        <w:ilvl w:val="1"/>
      </w:numPr>
      <w:spacing w:before="480" w:after="0"/>
    </w:pPr>
    <w:rPr>
      <w:rFonts w:eastAsiaTheme="minorEastAsia"/>
      <w:color w:val="000000" w:themeColor="text1"/>
      <w:sz w:val="32"/>
    </w:rPr>
  </w:style>
  <w:style w:type="character" w:customStyle="1" w:styleId="UntertitelZchn">
    <w:name w:val="Untertitel Zchn"/>
    <w:basedOn w:val="Absatz-Standardschriftart"/>
    <w:link w:val="Untertitel"/>
    <w:uiPriority w:val="11"/>
    <w:rsid w:val="00AF717A"/>
    <w:rPr>
      <w:rFonts w:eastAsiaTheme="minorEastAsia"/>
      <w:color w:val="000000" w:themeColor="text1"/>
      <w:sz w:val="32"/>
    </w:rPr>
  </w:style>
  <w:style w:type="character" w:customStyle="1" w:styleId="berschrift6Zchn">
    <w:name w:val="Überschrift 6 Zchn"/>
    <w:basedOn w:val="Absatz-Standardschriftart"/>
    <w:link w:val="berschrift6"/>
    <w:uiPriority w:val="9"/>
    <w:semiHidden/>
    <w:rsid w:val="00392866"/>
    <w:rPr>
      <w:rFonts w:asciiTheme="majorHAnsi" w:eastAsiaTheme="majorEastAsia" w:hAnsiTheme="majorHAnsi" w:cstheme="majorBidi"/>
      <w:color w:val="722C05" w:themeColor="accent1" w:themeShade="7F"/>
    </w:rPr>
  </w:style>
  <w:style w:type="paragraph" w:customStyle="1" w:styleId="Website">
    <w:name w:val="Website"/>
    <w:basedOn w:val="Standard"/>
    <w:uiPriority w:val="7"/>
    <w:qFormat/>
    <w:rsid w:val="00295D8C"/>
    <w:rPr>
      <w:b/>
      <w:color w:val="E65A0A" w:themeColor="accent1"/>
    </w:rPr>
  </w:style>
  <w:style w:type="paragraph" w:customStyle="1" w:styleId="berschriftEinleitung">
    <w:name w:val="Überschrift Einleitung"/>
    <w:basedOn w:val="Standard"/>
    <w:next w:val="Standard"/>
    <w:uiPriority w:val="7"/>
    <w:qFormat/>
    <w:rsid w:val="004829E8"/>
    <w:pPr>
      <w:keepNext/>
      <w:keepLines/>
      <w:pageBreakBefore/>
      <w:spacing w:before="240" w:after="240"/>
    </w:pPr>
    <w:rPr>
      <w:rFonts w:asciiTheme="majorHAnsi" w:hAnsiTheme="majorHAnsi"/>
      <w:color w:val="000000" w:themeColor="text1"/>
      <w:sz w:val="28"/>
    </w:rPr>
  </w:style>
  <w:style w:type="paragraph" w:styleId="Listenabsatz">
    <w:name w:val="List Paragraph"/>
    <w:basedOn w:val="Standard"/>
    <w:uiPriority w:val="34"/>
    <w:qFormat/>
    <w:rsid w:val="003F1340"/>
    <w:pPr>
      <w:ind w:left="170"/>
    </w:pPr>
  </w:style>
  <w:style w:type="paragraph" w:customStyle="1" w:styleId="AufzhlungohneNummern">
    <w:name w:val="Aufzählung ohne Nummern"/>
    <w:basedOn w:val="Listenabsatz"/>
    <w:uiPriority w:val="3"/>
    <w:qFormat/>
    <w:rsid w:val="00250DE2"/>
    <w:pPr>
      <w:numPr>
        <w:numId w:val="4"/>
      </w:numPr>
    </w:pPr>
  </w:style>
  <w:style w:type="table" w:styleId="Tabellenraster">
    <w:name w:val="Table Grid"/>
    <w:basedOn w:val="NormaleTabelle"/>
    <w:uiPriority w:val="59"/>
    <w:rsid w:val="00C07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133D4F"/>
    <w:pPr>
      <w:tabs>
        <w:tab w:val="right" w:leader="dot" w:pos="9813"/>
      </w:tabs>
      <w:ind w:left="454" w:right="567" w:hanging="454"/>
    </w:pPr>
    <w:rPr>
      <w:b/>
      <w:noProof/>
    </w:rPr>
  </w:style>
  <w:style w:type="character" w:styleId="Hyperlink">
    <w:name w:val="Hyperlink"/>
    <w:uiPriority w:val="99"/>
    <w:unhideWhenUsed/>
    <w:rsid w:val="00B63018"/>
    <w:rPr>
      <w:color w:val="E65A0A" w:themeColor="accent1"/>
      <w:u w:val="single"/>
    </w:rPr>
  </w:style>
  <w:style w:type="paragraph" w:styleId="Verzeichnis2">
    <w:name w:val="toc 2"/>
    <w:basedOn w:val="Standard"/>
    <w:next w:val="Standard"/>
    <w:autoRedefine/>
    <w:uiPriority w:val="39"/>
    <w:unhideWhenUsed/>
    <w:rsid w:val="00133D4F"/>
    <w:pPr>
      <w:tabs>
        <w:tab w:val="left" w:pos="1021"/>
        <w:tab w:val="right" w:leader="dot" w:pos="9813"/>
      </w:tabs>
      <w:spacing w:after="100"/>
      <w:ind w:left="1021" w:right="567" w:hanging="567"/>
    </w:pPr>
    <w:rPr>
      <w:noProof/>
    </w:rPr>
  </w:style>
  <w:style w:type="numbering" w:styleId="111111">
    <w:name w:val="Outline List 2"/>
    <w:basedOn w:val="KeineListe"/>
    <w:semiHidden/>
    <w:rsid w:val="00F77567"/>
    <w:pPr>
      <w:numPr>
        <w:numId w:val="1"/>
      </w:numPr>
    </w:pPr>
  </w:style>
  <w:style w:type="paragraph" w:styleId="Funotentext">
    <w:name w:val="footnote text"/>
    <w:basedOn w:val="Standard"/>
    <w:link w:val="FunotentextZchn"/>
    <w:unhideWhenUsed/>
    <w:rsid w:val="00070ABF"/>
    <w:pPr>
      <w:spacing w:before="0" w:after="0"/>
    </w:pPr>
    <w:rPr>
      <w:sz w:val="18"/>
      <w:szCs w:val="18"/>
    </w:rPr>
  </w:style>
  <w:style w:type="character" w:styleId="Funotenzeichen">
    <w:name w:val="footnote reference"/>
    <w:basedOn w:val="Absatz-Standardschriftart"/>
    <w:unhideWhenUsed/>
    <w:rsid w:val="009747C5"/>
    <w:rPr>
      <w:vertAlign w:val="superscript"/>
    </w:rPr>
  </w:style>
  <w:style w:type="character" w:customStyle="1" w:styleId="FunotentextZchn">
    <w:name w:val="Fußnotentext Zchn"/>
    <w:basedOn w:val="Absatz-Standardschriftart"/>
    <w:link w:val="Funotentext"/>
    <w:rsid w:val="00070ABF"/>
    <w:rPr>
      <w:rFonts w:ascii="Arial" w:hAnsi="Arial"/>
      <w:sz w:val="18"/>
      <w:szCs w:val="18"/>
    </w:rPr>
  </w:style>
  <w:style w:type="character" w:customStyle="1" w:styleId="berschrift5Zchn">
    <w:name w:val="Überschrift 5 Zchn"/>
    <w:basedOn w:val="Absatz-Standardschriftart"/>
    <w:link w:val="berschrift5"/>
    <w:uiPriority w:val="9"/>
    <w:rsid w:val="002A434D"/>
    <w:rPr>
      <w:rFonts w:asciiTheme="majorHAnsi" w:eastAsiaTheme="majorEastAsia" w:hAnsiTheme="majorHAnsi" w:cstheme="majorBidi"/>
      <w:b/>
      <w:color w:val="666666" w:themeColor="text2"/>
    </w:rPr>
  </w:style>
  <w:style w:type="character" w:customStyle="1" w:styleId="berschrift7Zchn">
    <w:name w:val="Überschrift 7 Zchn"/>
    <w:basedOn w:val="Absatz-Standardschriftart"/>
    <w:link w:val="berschrift7"/>
    <w:uiPriority w:val="9"/>
    <w:semiHidden/>
    <w:rsid w:val="00392866"/>
    <w:rPr>
      <w:rFonts w:asciiTheme="majorHAnsi" w:eastAsiaTheme="majorEastAsia" w:hAnsiTheme="majorHAnsi" w:cstheme="majorBidi"/>
      <w:i/>
      <w:iCs/>
      <w:color w:val="722C05" w:themeColor="accent1" w:themeShade="7F"/>
    </w:rPr>
  </w:style>
  <w:style w:type="character" w:customStyle="1" w:styleId="berschrift8Zchn">
    <w:name w:val="Überschrift 8 Zchn"/>
    <w:basedOn w:val="Absatz-Standardschriftart"/>
    <w:link w:val="berschrift8"/>
    <w:uiPriority w:val="9"/>
    <w:semiHidden/>
    <w:rsid w:val="00392866"/>
    <w:rPr>
      <w:rFonts w:asciiTheme="majorHAnsi" w:eastAsiaTheme="majorEastAsia" w:hAnsiTheme="majorHAnsi" w:cstheme="majorBidi"/>
      <w:color w:val="272727" w:themeColor="text1" w:themeTint="D8"/>
      <w:sz w:val="21"/>
      <w:szCs w:val="21"/>
    </w:rPr>
  </w:style>
  <w:style w:type="character" w:customStyle="1" w:styleId="berschrift4Zchn">
    <w:name w:val="Überschrift 4 Zchn"/>
    <w:basedOn w:val="Absatz-Standardschriftart"/>
    <w:link w:val="berschrift4"/>
    <w:uiPriority w:val="9"/>
    <w:rsid w:val="003F1B72"/>
    <w:rPr>
      <w:rFonts w:asciiTheme="majorHAnsi" w:eastAsiaTheme="majorEastAsia" w:hAnsiTheme="majorHAnsi" w:cstheme="majorBidi"/>
      <w:b/>
      <w:iCs/>
      <w:color w:val="000000" w:themeColor="text1"/>
    </w:rPr>
  </w:style>
  <w:style w:type="character" w:customStyle="1" w:styleId="berschrift9Zchn">
    <w:name w:val="Überschrift 9 Zchn"/>
    <w:basedOn w:val="Absatz-Standardschriftart"/>
    <w:link w:val="berschrift9"/>
    <w:uiPriority w:val="9"/>
    <w:semiHidden/>
    <w:rsid w:val="00392866"/>
    <w:rPr>
      <w:rFonts w:asciiTheme="majorHAnsi" w:eastAsiaTheme="majorEastAsia" w:hAnsiTheme="majorHAnsi" w:cstheme="majorBidi"/>
      <w:i/>
      <w:iCs/>
      <w:color w:val="272727" w:themeColor="text1" w:themeTint="D8"/>
      <w:sz w:val="21"/>
      <w:szCs w:val="21"/>
    </w:rPr>
  </w:style>
  <w:style w:type="paragraph" w:customStyle="1" w:styleId="Quellenverzeichnis">
    <w:name w:val="Quellenverzeichnis"/>
    <w:basedOn w:val="Standard"/>
    <w:uiPriority w:val="7"/>
    <w:rsid w:val="004700C3"/>
    <w:pPr>
      <w:ind w:left="284" w:hanging="284"/>
    </w:pPr>
  </w:style>
  <w:style w:type="paragraph" w:customStyle="1" w:styleId="Paragraphenliste3Ebene">
    <w:name w:val="Paragraphenliste 3. Ebene"/>
    <w:basedOn w:val="Pharagraphenliste2Ebene"/>
    <w:uiPriority w:val="7"/>
    <w:qFormat/>
    <w:rsid w:val="00295D8C"/>
    <w:pPr>
      <w:numPr>
        <w:ilvl w:val="2"/>
      </w:numPr>
    </w:pPr>
  </w:style>
  <w:style w:type="character" w:styleId="Hervorhebung">
    <w:name w:val="Emphasis"/>
    <w:basedOn w:val="Absatz-Standardschriftart"/>
    <w:uiPriority w:val="20"/>
    <w:qFormat/>
    <w:rsid w:val="00C861C6"/>
    <w:rPr>
      <w:b/>
      <w:i w:val="0"/>
      <w:iCs/>
    </w:rPr>
  </w:style>
  <w:style w:type="table" w:customStyle="1" w:styleId="Standardtabelle">
    <w:name w:val="Standardtabelle"/>
    <w:basedOn w:val="NormaleTabelle"/>
    <w:uiPriority w:val="41"/>
    <w:rsid w:val="00352411"/>
    <w:tblPr>
      <w:tblStyleRowBandSize w:val="1"/>
      <w:tblStyleColBandSize w:val="1"/>
      <w:tblInd w:w="108" w:type="dxa"/>
      <w:tbl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insideH w:val="single" w:sz="4" w:space="0" w:color="C1C1C1" w:themeColor="text2" w:themeTint="66"/>
        <w:insideV w:val="single" w:sz="4" w:space="0" w:color="C1C1C1" w:themeColor="text2" w:themeTint="66"/>
      </w:tblBorders>
    </w:tblPr>
    <w:tblStylePr w:type="firstRow">
      <w:pPr>
        <w:keepNext/>
        <w:keepLines/>
        <w:wordWrap/>
      </w:pPr>
      <w:rPr>
        <w:b/>
        <w:bCs/>
      </w:rPr>
      <w:tblPr/>
      <w:tcPr>
        <w:shd w:val="clear" w:color="auto" w:fill="E0E0E0" w:themeFill="text2" w:themeFillTint="33"/>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133D4F"/>
    <w:pPr>
      <w:tabs>
        <w:tab w:val="left" w:pos="1701"/>
        <w:tab w:val="right" w:leader="dot" w:pos="9813"/>
      </w:tabs>
      <w:spacing w:before="60" w:after="100"/>
      <w:ind w:left="1701" w:right="567" w:hanging="680"/>
    </w:pPr>
    <w:rPr>
      <w:noProof/>
    </w:rPr>
  </w:style>
  <w:style w:type="paragraph" w:customStyle="1" w:styleId="Tabellenberschrift">
    <w:name w:val="Tabellenüberschrift"/>
    <w:basedOn w:val="Standard"/>
    <w:next w:val="Standard"/>
    <w:uiPriority w:val="5"/>
    <w:qFormat/>
    <w:rsid w:val="00F334FF"/>
    <w:pPr>
      <w:keepNext/>
      <w:keepLines/>
      <w:spacing w:before="360"/>
      <w:ind w:left="1134" w:hanging="1134"/>
    </w:pPr>
    <w:rPr>
      <w:b/>
      <w:color w:val="000000" w:themeColor="text1"/>
      <w:sz w:val="18"/>
    </w:rPr>
  </w:style>
  <w:style w:type="paragraph" w:customStyle="1" w:styleId="Bildelement">
    <w:name w:val="Bildelement"/>
    <w:basedOn w:val="Standard"/>
    <w:next w:val="Tabellenberschrift"/>
    <w:uiPriority w:val="5"/>
    <w:qFormat/>
    <w:rsid w:val="008878DA"/>
  </w:style>
  <w:style w:type="paragraph" w:styleId="StandardWeb">
    <w:name w:val="Normal (Web)"/>
    <w:basedOn w:val="Standard"/>
    <w:uiPriority w:val="99"/>
    <w:unhideWhenUsed/>
    <w:rsid w:val="001845C4"/>
    <w:rPr>
      <w:rFonts w:ascii="Times New Roman" w:hAnsi="Times New Roman" w:cs="Times New Roman"/>
      <w:sz w:val="24"/>
      <w:szCs w:val="24"/>
    </w:rPr>
  </w:style>
  <w:style w:type="paragraph" w:styleId="Verzeichnis4">
    <w:name w:val="toc 4"/>
    <w:basedOn w:val="Standard"/>
    <w:next w:val="Standard"/>
    <w:autoRedefine/>
    <w:uiPriority w:val="39"/>
    <w:unhideWhenUsed/>
    <w:rsid w:val="00235735"/>
    <w:pPr>
      <w:spacing w:after="100"/>
      <w:ind w:left="2381" w:hanging="680"/>
    </w:pPr>
  </w:style>
  <w:style w:type="paragraph" w:customStyle="1" w:styleId="Flietext">
    <w:name w:val="Fließtext"/>
    <w:basedOn w:val="Standard"/>
    <w:uiPriority w:val="7"/>
    <w:qFormat/>
    <w:rsid w:val="00C65A1C"/>
    <w:pPr>
      <w:jc w:val="both"/>
    </w:pPr>
  </w:style>
  <w:style w:type="paragraph" w:styleId="Abbildungsverzeichnis">
    <w:name w:val="table of figures"/>
    <w:basedOn w:val="Standard"/>
    <w:next w:val="Textkrper"/>
    <w:uiPriority w:val="99"/>
    <w:rsid w:val="00133D4F"/>
    <w:pPr>
      <w:tabs>
        <w:tab w:val="right" w:leader="dot" w:pos="9813"/>
      </w:tabs>
      <w:spacing w:after="0" w:line="280" w:lineRule="atLeast"/>
      <w:ind w:left="1404" w:right="567" w:hanging="1404"/>
    </w:pPr>
    <w:rPr>
      <w:rFonts w:eastAsia="Times New Roman" w:cstheme="minorHAnsi"/>
      <w:noProof/>
      <w:szCs w:val="24"/>
      <w:lang w:eastAsia="de-DE"/>
    </w:rPr>
  </w:style>
  <w:style w:type="character" w:styleId="Kommentarzeichen">
    <w:name w:val="annotation reference"/>
    <w:basedOn w:val="Absatz-Standardschriftart"/>
    <w:uiPriority w:val="99"/>
    <w:semiHidden/>
    <w:unhideWhenUsed/>
    <w:rsid w:val="009D1A63"/>
    <w:rPr>
      <w:sz w:val="16"/>
      <w:szCs w:val="16"/>
    </w:rPr>
  </w:style>
  <w:style w:type="paragraph" w:styleId="Kommentartext">
    <w:name w:val="annotation text"/>
    <w:basedOn w:val="Standard"/>
    <w:link w:val="KommentartextZchn"/>
    <w:uiPriority w:val="99"/>
    <w:unhideWhenUsed/>
    <w:rsid w:val="009D1A63"/>
  </w:style>
  <w:style w:type="character" w:customStyle="1" w:styleId="KommentartextZchn">
    <w:name w:val="Kommentartext Zchn"/>
    <w:basedOn w:val="Absatz-Standardschriftart"/>
    <w:link w:val="Kommentartext"/>
    <w:uiPriority w:val="99"/>
    <w:rsid w:val="009D1A63"/>
    <w:rPr>
      <w:sz w:val="20"/>
      <w:szCs w:val="20"/>
    </w:rPr>
  </w:style>
  <w:style w:type="paragraph" w:styleId="Kommentarthema">
    <w:name w:val="annotation subject"/>
    <w:basedOn w:val="Kommentartext"/>
    <w:next w:val="Kommentartext"/>
    <w:link w:val="KommentarthemaZchn"/>
    <w:uiPriority w:val="99"/>
    <w:semiHidden/>
    <w:unhideWhenUsed/>
    <w:rsid w:val="009D1A63"/>
    <w:rPr>
      <w:b/>
      <w:bCs/>
    </w:rPr>
  </w:style>
  <w:style w:type="character" w:customStyle="1" w:styleId="KommentarthemaZchn">
    <w:name w:val="Kommentarthema Zchn"/>
    <w:basedOn w:val="KommentartextZchn"/>
    <w:link w:val="Kommentarthema"/>
    <w:uiPriority w:val="99"/>
    <w:semiHidden/>
    <w:rsid w:val="009D1A63"/>
    <w:rPr>
      <w:b/>
      <w:bCs/>
      <w:sz w:val="20"/>
      <w:szCs w:val="20"/>
    </w:rPr>
  </w:style>
  <w:style w:type="character" w:styleId="BesuchterHyperlink">
    <w:name w:val="FollowedHyperlink"/>
    <w:basedOn w:val="Absatz-Standardschriftart"/>
    <w:uiPriority w:val="99"/>
    <w:rsid w:val="008479EC"/>
    <w:rPr>
      <w:color w:val="F88D52" w:themeColor="accent2"/>
      <w:u w:val="single"/>
    </w:rPr>
  </w:style>
  <w:style w:type="paragraph" w:customStyle="1" w:styleId="NummerierteAufzhlung">
    <w:name w:val="Nummerierte Aufzählung"/>
    <w:basedOn w:val="Standard"/>
    <w:uiPriority w:val="3"/>
    <w:qFormat/>
    <w:rsid w:val="00A649AD"/>
    <w:pPr>
      <w:numPr>
        <w:numId w:val="3"/>
      </w:numPr>
    </w:pPr>
  </w:style>
  <w:style w:type="paragraph" w:styleId="Kopfzeile">
    <w:name w:val="header"/>
    <w:basedOn w:val="Standard"/>
    <w:link w:val="KopfzeileZchn"/>
    <w:uiPriority w:val="99"/>
    <w:unhideWhenUsed/>
    <w:rsid w:val="003F1340"/>
    <w:pPr>
      <w:spacing w:before="0" w:after="0"/>
      <w:ind w:right="2550"/>
    </w:pPr>
  </w:style>
  <w:style w:type="character" w:customStyle="1" w:styleId="KopfzeileZchn">
    <w:name w:val="Kopfzeile Zchn"/>
    <w:basedOn w:val="Absatz-Standardschriftart"/>
    <w:link w:val="Kopfzeile"/>
    <w:uiPriority w:val="99"/>
    <w:rsid w:val="003F1340"/>
  </w:style>
  <w:style w:type="paragraph" w:customStyle="1" w:styleId="Zwischenberschrift">
    <w:name w:val="Zwischenüberschrift"/>
    <w:basedOn w:val="Standard"/>
    <w:next w:val="Standard"/>
    <w:uiPriority w:val="5"/>
    <w:qFormat/>
    <w:rsid w:val="00774238"/>
    <w:pPr>
      <w:keepNext/>
      <w:keepLines/>
      <w:spacing w:before="480"/>
    </w:pPr>
    <w:rPr>
      <w:b/>
    </w:rPr>
  </w:style>
  <w:style w:type="paragraph" w:customStyle="1" w:styleId="Firmenname">
    <w:name w:val="Firmenname"/>
    <w:basedOn w:val="Standard"/>
    <w:uiPriority w:val="7"/>
    <w:qFormat/>
    <w:rsid w:val="004829E8"/>
    <w:pPr>
      <w:spacing w:before="480"/>
    </w:pPr>
    <w:rPr>
      <w:b/>
      <w:sz w:val="28"/>
    </w:rPr>
  </w:style>
  <w:style w:type="paragraph" w:customStyle="1" w:styleId="berschriftEinleitungohneUmbruch">
    <w:name w:val="Überschrift Einleitung ohne Umbruch"/>
    <w:basedOn w:val="berschriftEinleitung"/>
    <w:uiPriority w:val="7"/>
    <w:qFormat/>
    <w:rsid w:val="004829E8"/>
    <w:pPr>
      <w:pageBreakBefore w:val="0"/>
    </w:pPr>
  </w:style>
  <w:style w:type="paragraph" w:styleId="Beschriftung">
    <w:name w:val="caption"/>
    <w:aliases w:val="Bildunterschrift"/>
    <w:basedOn w:val="Standard"/>
    <w:next w:val="Standard"/>
    <w:uiPriority w:val="4"/>
    <w:unhideWhenUsed/>
    <w:qFormat/>
    <w:rsid w:val="00C75AA5"/>
    <w:rPr>
      <w:noProof/>
      <w:sz w:val="18"/>
      <w:szCs w:val="18"/>
    </w:rPr>
  </w:style>
  <w:style w:type="paragraph" w:customStyle="1" w:styleId="Hngend6cm">
    <w:name w:val="Hängend 6cm"/>
    <w:basedOn w:val="Standard"/>
    <w:uiPriority w:val="7"/>
    <w:rsid w:val="00E55B26"/>
    <w:pPr>
      <w:ind w:left="3402" w:hanging="3402"/>
    </w:pPr>
    <w:rPr>
      <w:rFonts w:eastAsia="Times New Roman" w:cs="Times New Roman"/>
    </w:rPr>
  </w:style>
  <w:style w:type="paragraph" w:customStyle="1" w:styleId="Hngend2cm">
    <w:name w:val="Hängend 2cm"/>
    <w:basedOn w:val="Standard"/>
    <w:uiPriority w:val="7"/>
    <w:qFormat/>
    <w:rsid w:val="00E55B26"/>
    <w:pPr>
      <w:ind w:left="1134" w:hanging="1134"/>
    </w:pPr>
  </w:style>
  <w:style w:type="table" w:customStyle="1" w:styleId="Positionierungstabelle">
    <w:name w:val="Positionierungstabelle"/>
    <w:basedOn w:val="NormaleTabelle"/>
    <w:uiPriority w:val="99"/>
    <w:rsid w:val="00905B53"/>
    <w:pPr>
      <w:spacing w:before="0" w:after="0" w:line="240" w:lineRule="auto"/>
    </w:pPr>
    <w:tblPr>
      <w:tblCellMar>
        <w:left w:w="0" w:type="dxa"/>
        <w:right w:w="28" w:type="dxa"/>
      </w:tblCellMar>
    </w:tblPr>
  </w:style>
  <w:style w:type="paragraph" w:customStyle="1" w:styleId="Paragraphenliste">
    <w:name w:val="Paragraphenliste"/>
    <w:basedOn w:val="Standard"/>
    <w:uiPriority w:val="7"/>
    <w:qFormat/>
    <w:rsid w:val="000663BB"/>
    <w:pPr>
      <w:keepNext/>
      <w:keepLines/>
      <w:numPr>
        <w:numId w:val="5"/>
      </w:numPr>
      <w:spacing w:before="360"/>
    </w:pPr>
    <w:rPr>
      <w:b/>
      <w:bCs/>
    </w:rPr>
  </w:style>
  <w:style w:type="paragraph" w:customStyle="1" w:styleId="Pharagraphenliste2Ebene">
    <w:name w:val="Pharagraphenliste 2. Ebene"/>
    <w:basedOn w:val="Paragraphenliste"/>
    <w:next w:val="Paragraphenliste3Ebene"/>
    <w:uiPriority w:val="7"/>
    <w:qFormat/>
    <w:rsid w:val="000663BB"/>
    <w:pPr>
      <w:keepNext w:val="0"/>
      <w:keepLines w:val="0"/>
      <w:numPr>
        <w:ilvl w:val="1"/>
      </w:numPr>
      <w:spacing w:before="120"/>
    </w:pPr>
    <w:rPr>
      <w:b w:val="0"/>
    </w:rPr>
  </w:style>
  <w:style w:type="paragraph" w:customStyle="1" w:styleId="Minzeile">
    <w:name w:val="Minzeile"/>
    <w:basedOn w:val="Standard"/>
    <w:next w:val="berschrift1"/>
    <w:uiPriority w:val="7"/>
    <w:rsid w:val="00855859"/>
    <w:pPr>
      <w:spacing w:before="0" w:after="0"/>
    </w:pPr>
    <w:rPr>
      <w:sz w:val="2"/>
      <w:szCs w:val="2"/>
    </w:rPr>
  </w:style>
  <w:style w:type="numbering" w:customStyle="1" w:styleId="Strichliste">
    <w:name w:val="Strichliste"/>
    <w:uiPriority w:val="99"/>
    <w:rsid w:val="003F1340"/>
    <w:pPr>
      <w:numPr>
        <w:numId w:val="6"/>
      </w:numPr>
    </w:pPr>
  </w:style>
  <w:style w:type="character" w:styleId="Fett">
    <w:name w:val="Strong"/>
    <w:basedOn w:val="Absatz-Standardschriftart"/>
    <w:uiPriority w:val="22"/>
    <w:qFormat/>
    <w:rsid w:val="00EC2758"/>
    <w:rPr>
      <w:b/>
      <w:bCs/>
    </w:rPr>
  </w:style>
  <w:style w:type="table" w:customStyle="1" w:styleId="Gitternetztabelle4Akzent11">
    <w:name w:val="Gitternetztabelle 4 – Akzent 11"/>
    <w:basedOn w:val="NormaleTabelle"/>
    <w:uiPriority w:val="49"/>
    <w:rsid w:val="00255243"/>
    <w:pPr>
      <w:spacing w:after="0" w:line="240" w:lineRule="auto"/>
    </w:p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insideV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insideV w:val="nil"/>
        </w:tcBorders>
        <w:shd w:val="clear" w:color="auto" w:fill="E65A0A" w:themeFill="accent1"/>
      </w:tcPr>
    </w:tblStylePr>
    <w:tblStylePr w:type="lastRow">
      <w:rPr>
        <w:b/>
        <w:bCs/>
      </w:rPr>
      <w:tblPr/>
      <w:tcPr>
        <w:tcBorders>
          <w:top w:val="double" w:sz="4" w:space="0" w:color="E65A0A" w:themeColor="accent1"/>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paragraph" w:customStyle="1" w:styleId="Konvention">
    <w:name w:val="Konvention"/>
    <w:basedOn w:val="Standard"/>
    <w:link w:val="KonventionZchn"/>
    <w:qFormat/>
    <w:rsid w:val="000F45CA"/>
    <w:pPr>
      <w:shd w:val="clear" w:color="auto" w:fill="EEECE1" w:themeFill="background2"/>
      <w:tabs>
        <w:tab w:val="left" w:pos="993"/>
      </w:tabs>
      <w:ind w:left="993" w:hanging="851"/>
    </w:pPr>
    <w:rPr>
      <w:i/>
    </w:rPr>
  </w:style>
  <w:style w:type="character" w:customStyle="1" w:styleId="KonventionZchn">
    <w:name w:val="Konvention Zchn"/>
    <w:basedOn w:val="Absatz-Standardschriftart"/>
    <w:link w:val="Konvention"/>
    <w:rsid w:val="000F45CA"/>
    <w:rPr>
      <w:rFonts w:ascii="Arial" w:hAnsi="Arial"/>
      <w:i/>
      <w:shd w:val="clear" w:color="auto" w:fill="EEECE1" w:themeFill="background2"/>
    </w:rPr>
  </w:style>
  <w:style w:type="character" w:customStyle="1" w:styleId="apple-converted-space">
    <w:name w:val="apple-converted-space"/>
    <w:basedOn w:val="Absatz-Standardschriftart"/>
    <w:rsid w:val="006A3D25"/>
  </w:style>
  <w:style w:type="paragraph" w:styleId="z-Formularbeginn">
    <w:name w:val="HTML Top of Form"/>
    <w:basedOn w:val="Standard"/>
    <w:next w:val="Standard"/>
    <w:link w:val="z-FormularbeginnZchn"/>
    <w:hidden/>
    <w:uiPriority w:val="99"/>
    <w:semiHidden/>
    <w:unhideWhenUsed/>
    <w:rsid w:val="004C145D"/>
    <w:pPr>
      <w:pBdr>
        <w:bottom w:val="single" w:sz="6" w:space="1" w:color="auto"/>
      </w:pBdr>
      <w:spacing w:before="0"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4C145D"/>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4C145D"/>
    <w:pPr>
      <w:pBdr>
        <w:top w:val="single" w:sz="6" w:space="1" w:color="auto"/>
      </w:pBdr>
      <w:spacing w:before="0"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4C145D"/>
    <w:rPr>
      <w:rFonts w:ascii="Arial" w:eastAsia="Times New Roman" w:hAnsi="Arial" w:cs="Arial"/>
      <w:vanish/>
      <w:sz w:val="16"/>
      <w:szCs w:val="16"/>
      <w:lang w:eastAsia="de-DE"/>
    </w:rPr>
  </w:style>
  <w:style w:type="paragraph" w:customStyle="1" w:styleId="Codebeispiel">
    <w:name w:val="Codebeispiel"/>
    <w:basedOn w:val="berschrift5"/>
    <w:link w:val="CodebeispielZchn"/>
    <w:qFormat/>
    <w:rsid w:val="000D7244"/>
    <w:pPr>
      <w:numPr>
        <w:ilvl w:val="0"/>
        <w:numId w:val="0"/>
      </w:numPr>
      <w:shd w:val="clear" w:color="auto" w:fill="FFFFFF"/>
      <w:spacing w:before="0"/>
    </w:pPr>
    <w:rPr>
      <w:rFonts w:ascii="Arial" w:hAnsi="Arial"/>
      <w:b w:val="0"/>
      <w:bCs/>
      <w:color w:val="E65A0A" w:themeColor="accent1"/>
      <w:szCs w:val="22"/>
      <w:bdr w:val="none" w:sz="0" w:space="0" w:color="auto" w:frame="1"/>
      <w:shd w:val="clear" w:color="auto" w:fill="FFFFFF"/>
      <w:lang w:val="en-GB"/>
    </w:rPr>
  </w:style>
  <w:style w:type="character" w:customStyle="1" w:styleId="CodebeispielZchn">
    <w:name w:val="Codebeispiel Zchn"/>
    <w:basedOn w:val="berschrift5Zchn"/>
    <w:link w:val="Codebeispiel"/>
    <w:rsid w:val="000D7244"/>
    <w:rPr>
      <w:rFonts w:ascii="Arial" w:eastAsiaTheme="majorEastAsia" w:hAnsi="Arial" w:cstheme="majorBidi"/>
      <w:b w:val="0"/>
      <w:bCs/>
      <w:color w:val="E65A0A" w:themeColor="accent1"/>
      <w:szCs w:val="22"/>
      <w:bdr w:val="none" w:sz="0" w:space="0" w:color="auto" w:frame="1"/>
      <w:shd w:val="clear" w:color="auto" w:fill="FFFFFF"/>
      <w:lang w:val="en-GB"/>
    </w:rPr>
  </w:style>
  <w:style w:type="table" w:customStyle="1" w:styleId="Gitternetztabelle4Akzent111">
    <w:name w:val="Gitternetztabelle 4 – Akzent 111"/>
    <w:basedOn w:val="NormaleTabelle"/>
    <w:uiPriority w:val="49"/>
    <w:rsid w:val="00D33839"/>
    <w:pPr>
      <w:spacing w:after="0" w:line="240" w:lineRule="auto"/>
    </w:p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insideV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insideV w:val="nil"/>
        </w:tcBorders>
        <w:shd w:val="clear" w:color="auto" w:fill="E65A0A" w:themeFill="accent1"/>
      </w:tcPr>
    </w:tblStylePr>
    <w:tblStylePr w:type="lastRow">
      <w:rPr>
        <w:b/>
        <w:bCs/>
      </w:rPr>
      <w:tblPr/>
      <w:tcPr>
        <w:tcBorders>
          <w:top w:val="double" w:sz="4" w:space="0" w:color="E65A0A" w:themeColor="accent1"/>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paragraph" w:styleId="berarbeitung">
    <w:name w:val="Revision"/>
    <w:hidden/>
    <w:uiPriority w:val="99"/>
    <w:semiHidden/>
    <w:rsid w:val="00D33839"/>
    <w:pPr>
      <w:spacing w:before="0" w:after="0" w:line="240" w:lineRule="auto"/>
    </w:pPr>
    <w:rPr>
      <w:rFonts w:ascii="Arial" w:hAnsi="Arial"/>
    </w:rPr>
  </w:style>
  <w:style w:type="paragraph" w:customStyle="1" w:styleId="Default">
    <w:name w:val="Default"/>
    <w:rsid w:val="00571A46"/>
    <w:pPr>
      <w:autoSpaceDE w:val="0"/>
      <w:autoSpaceDN w:val="0"/>
      <w:adjustRightInd w:val="0"/>
      <w:spacing w:before="0" w:after="0" w:line="240" w:lineRule="auto"/>
    </w:pPr>
    <w:rPr>
      <w:rFonts w:ascii="Calibri" w:hAnsi="Calibri" w:cs="Calibri"/>
      <w:color w:val="000000"/>
      <w:sz w:val="24"/>
      <w:szCs w:val="24"/>
    </w:rPr>
  </w:style>
  <w:style w:type="character" w:customStyle="1" w:styleId="st">
    <w:name w:val="st"/>
    <w:basedOn w:val="Absatz-Standardschriftart"/>
    <w:rsid w:val="008B368D"/>
  </w:style>
  <w:style w:type="character" w:customStyle="1" w:styleId="emphasized">
    <w:name w:val="emphasized"/>
    <w:basedOn w:val="Absatz-Standardschriftart"/>
    <w:rsid w:val="008B368D"/>
  </w:style>
  <w:style w:type="paragraph" w:customStyle="1" w:styleId="dcatapdeaddin">
    <w:name w:val="dcatapde_addin"/>
    <w:basedOn w:val="Standard"/>
    <w:link w:val="dcatapdeaddinZchn"/>
    <w:qFormat/>
    <w:rsid w:val="00FA6A79"/>
    <w:pPr>
      <w:spacing w:before="0" w:after="0" w:line="240" w:lineRule="auto"/>
    </w:pPr>
    <w:rPr>
      <w:rFonts w:eastAsia="Times New Roman" w:cs="Arial"/>
      <w:color w:val="FFC000"/>
      <w:szCs w:val="18"/>
      <w:lang w:eastAsia="de-DE"/>
    </w:rPr>
  </w:style>
  <w:style w:type="character" w:customStyle="1" w:styleId="dcatapdeaddinZchn">
    <w:name w:val="dcatapde_addin Zchn"/>
    <w:basedOn w:val="Absatz-Standardschriftart"/>
    <w:link w:val="dcatapdeaddin"/>
    <w:rsid w:val="00FA6A79"/>
    <w:rPr>
      <w:rFonts w:ascii="Arial" w:eastAsia="Times New Roman" w:hAnsi="Arial" w:cs="Arial"/>
      <w:color w:val="FFC000"/>
      <w:szCs w:val="18"/>
      <w:lang w:eastAsia="de-DE"/>
    </w:rPr>
  </w:style>
  <w:style w:type="character" w:styleId="HTMLCode">
    <w:name w:val="HTML Code"/>
    <w:basedOn w:val="Absatz-Standardschriftart"/>
    <w:uiPriority w:val="99"/>
    <w:semiHidden/>
    <w:unhideWhenUsed/>
    <w:rsid w:val="0056018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6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560186"/>
    <w:rPr>
      <w:rFonts w:ascii="Courier New" w:eastAsia="Times New Roman" w:hAnsi="Courier New" w:cs="Courier New"/>
      <w:lang w:eastAsia="de-DE"/>
    </w:rPr>
  </w:style>
  <w:style w:type="character" w:customStyle="1" w:styleId="pl-ent">
    <w:name w:val="pl-ent"/>
    <w:basedOn w:val="Absatz-Standardschriftart"/>
    <w:rsid w:val="00C81954"/>
  </w:style>
  <w:style w:type="character" w:customStyle="1" w:styleId="pl-e">
    <w:name w:val="pl-e"/>
    <w:basedOn w:val="Absatz-Standardschriftart"/>
    <w:rsid w:val="00C81954"/>
  </w:style>
  <w:style w:type="character" w:customStyle="1" w:styleId="pl-s">
    <w:name w:val="pl-s"/>
    <w:basedOn w:val="Absatz-Standardschriftart"/>
    <w:rsid w:val="00C81954"/>
  </w:style>
  <w:style w:type="character" w:customStyle="1" w:styleId="pl-pds">
    <w:name w:val="pl-pds"/>
    <w:basedOn w:val="Absatz-Standardschriftart"/>
    <w:rsid w:val="00C81954"/>
  </w:style>
  <w:style w:type="table" w:customStyle="1" w:styleId="TabellemithellemGitternetz1">
    <w:name w:val="Tabelle mit hellem Gitternetz1"/>
    <w:basedOn w:val="NormaleTabelle"/>
    <w:uiPriority w:val="40"/>
    <w:rsid w:val="00607666"/>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076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teral">
    <w:name w:val="literal"/>
    <w:basedOn w:val="Absatz-Standardschriftart"/>
    <w:rsid w:val="00F13D35"/>
  </w:style>
  <w:style w:type="character" w:customStyle="1" w:styleId="RDF-Vokabular">
    <w:name w:val="RDF-Vokabular"/>
    <w:basedOn w:val="Absatz-Standardschriftart"/>
    <w:uiPriority w:val="1"/>
    <w:qFormat/>
    <w:rsid w:val="00E31589"/>
    <w:rPr>
      <w:rFonts w:ascii="Courier New" w:hAnsi="Courier New" w:cs="Courier New"/>
      <w:color w:val="000000"/>
      <w:lang w:eastAsia="de-DE"/>
    </w:rPr>
  </w:style>
  <w:style w:type="character" w:customStyle="1" w:styleId="cc-license-title">
    <w:name w:val="cc-license-title"/>
    <w:basedOn w:val="Absatz-Standardschriftart"/>
    <w:rsid w:val="00823A20"/>
  </w:style>
  <w:style w:type="paragraph" w:customStyle="1" w:styleId="Quelltexxte">
    <w:name w:val="Quelltexxte"/>
    <w:basedOn w:val="Standard"/>
    <w:link w:val="QuelltexxteZchn"/>
    <w:qFormat/>
    <w:rsid w:val="00DF04D8"/>
    <w:rPr>
      <w:lang w:val="fr-FR" w:eastAsia="de-DE"/>
    </w:rPr>
  </w:style>
  <w:style w:type="character" w:customStyle="1" w:styleId="QuelltexxteZchn">
    <w:name w:val="Quelltexxte Zchn"/>
    <w:basedOn w:val="Absatz-Standardschriftart"/>
    <w:link w:val="Quelltexxte"/>
    <w:rsid w:val="00DF04D8"/>
    <w:rPr>
      <w:rFonts w:ascii="Arial" w:hAnsi="Arial"/>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822">
      <w:bodyDiv w:val="1"/>
      <w:marLeft w:val="0"/>
      <w:marRight w:val="0"/>
      <w:marTop w:val="0"/>
      <w:marBottom w:val="0"/>
      <w:divBdr>
        <w:top w:val="none" w:sz="0" w:space="0" w:color="auto"/>
        <w:left w:val="none" w:sz="0" w:space="0" w:color="auto"/>
        <w:bottom w:val="none" w:sz="0" w:space="0" w:color="auto"/>
        <w:right w:val="none" w:sz="0" w:space="0" w:color="auto"/>
      </w:divBdr>
    </w:div>
    <w:div w:id="10884617">
      <w:bodyDiv w:val="1"/>
      <w:marLeft w:val="0"/>
      <w:marRight w:val="0"/>
      <w:marTop w:val="0"/>
      <w:marBottom w:val="0"/>
      <w:divBdr>
        <w:top w:val="none" w:sz="0" w:space="0" w:color="auto"/>
        <w:left w:val="none" w:sz="0" w:space="0" w:color="auto"/>
        <w:bottom w:val="none" w:sz="0" w:space="0" w:color="auto"/>
        <w:right w:val="none" w:sz="0" w:space="0" w:color="auto"/>
      </w:divBdr>
    </w:div>
    <w:div w:id="16664441">
      <w:bodyDiv w:val="1"/>
      <w:marLeft w:val="0"/>
      <w:marRight w:val="0"/>
      <w:marTop w:val="0"/>
      <w:marBottom w:val="0"/>
      <w:divBdr>
        <w:top w:val="none" w:sz="0" w:space="0" w:color="auto"/>
        <w:left w:val="none" w:sz="0" w:space="0" w:color="auto"/>
        <w:bottom w:val="none" w:sz="0" w:space="0" w:color="auto"/>
        <w:right w:val="none" w:sz="0" w:space="0" w:color="auto"/>
      </w:divBdr>
    </w:div>
    <w:div w:id="72624305">
      <w:bodyDiv w:val="1"/>
      <w:marLeft w:val="0"/>
      <w:marRight w:val="0"/>
      <w:marTop w:val="0"/>
      <w:marBottom w:val="0"/>
      <w:divBdr>
        <w:top w:val="none" w:sz="0" w:space="0" w:color="auto"/>
        <w:left w:val="none" w:sz="0" w:space="0" w:color="auto"/>
        <w:bottom w:val="none" w:sz="0" w:space="0" w:color="auto"/>
        <w:right w:val="none" w:sz="0" w:space="0" w:color="auto"/>
      </w:divBdr>
    </w:div>
    <w:div w:id="85688203">
      <w:bodyDiv w:val="1"/>
      <w:marLeft w:val="0"/>
      <w:marRight w:val="0"/>
      <w:marTop w:val="0"/>
      <w:marBottom w:val="0"/>
      <w:divBdr>
        <w:top w:val="none" w:sz="0" w:space="0" w:color="auto"/>
        <w:left w:val="none" w:sz="0" w:space="0" w:color="auto"/>
        <w:bottom w:val="none" w:sz="0" w:space="0" w:color="auto"/>
        <w:right w:val="none" w:sz="0" w:space="0" w:color="auto"/>
      </w:divBdr>
    </w:div>
    <w:div w:id="142158018">
      <w:bodyDiv w:val="1"/>
      <w:marLeft w:val="0"/>
      <w:marRight w:val="0"/>
      <w:marTop w:val="0"/>
      <w:marBottom w:val="0"/>
      <w:divBdr>
        <w:top w:val="none" w:sz="0" w:space="0" w:color="auto"/>
        <w:left w:val="none" w:sz="0" w:space="0" w:color="auto"/>
        <w:bottom w:val="none" w:sz="0" w:space="0" w:color="auto"/>
        <w:right w:val="none" w:sz="0" w:space="0" w:color="auto"/>
      </w:divBdr>
    </w:div>
    <w:div w:id="156847576">
      <w:bodyDiv w:val="1"/>
      <w:marLeft w:val="0"/>
      <w:marRight w:val="0"/>
      <w:marTop w:val="0"/>
      <w:marBottom w:val="0"/>
      <w:divBdr>
        <w:top w:val="none" w:sz="0" w:space="0" w:color="auto"/>
        <w:left w:val="none" w:sz="0" w:space="0" w:color="auto"/>
        <w:bottom w:val="none" w:sz="0" w:space="0" w:color="auto"/>
        <w:right w:val="none" w:sz="0" w:space="0" w:color="auto"/>
      </w:divBdr>
    </w:div>
    <w:div w:id="184903259">
      <w:bodyDiv w:val="1"/>
      <w:marLeft w:val="0"/>
      <w:marRight w:val="0"/>
      <w:marTop w:val="0"/>
      <w:marBottom w:val="0"/>
      <w:divBdr>
        <w:top w:val="none" w:sz="0" w:space="0" w:color="auto"/>
        <w:left w:val="none" w:sz="0" w:space="0" w:color="auto"/>
        <w:bottom w:val="none" w:sz="0" w:space="0" w:color="auto"/>
        <w:right w:val="none" w:sz="0" w:space="0" w:color="auto"/>
      </w:divBdr>
    </w:div>
    <w:div w:id="196965881">
      <w:bodyDiv w:val="1"/>
      <w:marLeft w:val="0"/>
      <w:marRight w:val="0"/>
      <w:marTop w:val="0"/>
      <w:marBottom w:val="0"/>
      <w:divBdr>
        <w:top w:val="none" w:sz="0" w:space="0" w:color="auto"/>
        <w:left w:val="none" w:sz="0" w:space="0" w:color="auto"/>
        <w:bottom w:val="none" w:sz="0" w:space="0" w:color="auto"/>
        <w:right w:val="none" w:sz="0" w:space="0" w:color="auto"/>
      </w:divBdr>
    </w:div>
    <w:div w:id="231238663">
      <w:bodyDiv w:val="1"/>
      <w:marLeft w:val="0"/>
      <w:marRight w:val="0"/>
      <w:marTop w:val="0"/>
      <w:marBottom w:val="0"/>
      <w:divBdr>
        <w:top w:val="none" w:sz="0" w:space="0" w:color="auto"/>
        <w:left w:val="none" w:sz="0" w:space="0" w:color="auto"/>
        <w:bottom w:val="none" w:sz="0" w:space="0" w:color="auto"/>
        <w:right w:val="none" w:sz="0" w:space="0" w:color="auto"/>
      </w:divBdr>
    </w:div>
    <w:div w:id="246572618">
      <w:bodyDiv w:val="1"/>
      <w:marLeft w:val="0"/>
      <w:marRight w:val="0"/>
      <w:marTop w:val="0"/>
      <w:marBottom w:val="0"/>
      <w:divBdr>
        <w:top w:val="none" w:sz="0" w:space="0" w:color="auto"/>
        <w:left w:val="none" w:sz="0" w:space="0" w:color="auto"/>
        <w:bottom w:val="none" w:sz="0" w:space="0" w:color="auto"/>
        <w:right w:val="none" w:sz="0" w:space="0" w:color="auto"/>
      </w:divBdr>
    </w:div>
    <w:div w:id="269507587">
      <w:bodyDiv w:val="1"/>
      <w:marLeft w:val="0"/>
      <w:marRight w:val="0"/>
      <w:marTop w:val="0"/>
      <w:marBottom w:val="0"/>
      <w:divBdr>
        <w:top w:val="none" w:sz="0" w:space="0" w:color="auto"/>
        <w:left w:val="none" w:sz="0" w:space="0" w:color="auto"/>
        <w:bottom w:val="none" w:sz="0" w:space="0" w:color="auto"/>
        <w:right w:val="none" w:sz="0" w:space="0" w:color="auto"/>
      </w:divBdr>
    </w:div>
    <w:div w:id="294414303">
      <w:bodyDiv w:val="1"/>
      <w:marLeft w:val="0"/>
      <w:marRight w:val="0"/>
      <w:marTop w:val="0"/>
      <w:marBottom w:val="0"/>
      <w:divBdr>
        <w:top w:val="none" w:sz="0" w:space="0" w:color="auto"/>
        <w:left w:val="none" w:sz="0" w:space="0" w:color="auto"/>
        <w:bottom w:val="none" w:sz="0" w:space="0" w:color="auto"/>
        <w:right w:val="none" w:sz="0" w:space="0" w:color="auto"/>
      </w:divBdr>
    </w:div>
    <w:div w:id="308441512">
      <w:bodyDiv w:val="1"/>
      <w:marLeft w:val="0"/>
      <w:marRight w:val="0"/>
      <w:marTop w:val="0"/>
      <w:marBottom w:val="0"/>
      <w:divBdr>
        <w:top w:val="none" w:sz="0" w:space="0" w:color="auto"/>
        <w:left w:val="none" w:sz="0" w:space="0" w:color="auto"/>
        <w:bottom w:val="none" w:sz="0" w:space="0" w:color="auto"/>
        <w:right w:val="none" w:sz="0" w:space="0" w:color="auto"/>
      </w:divBdr>
    </w:div>
    <w:div w:id="339356372">
      <w:bodyDiv w:val="1"/>
      <w:marLeft w:val="0"/>
      <w:marRight w:val="0"/>
      <w:marTop w:val="0"/>
      <w:marBottom w:val="0"/>
      <w:divBdr>
        <w:top w:val="none" w:sz="0" w:space="0" w:color="auto"/>
        <w:left w:val="none" w:sz="0" w:space="0" w:color="auto"/>
        <w:bottom w:val="none" w:sz="0" w:space="0" w:color="auto"/>
        <w:right w:val="none" w:sz="0" w:space="0" w:color="auto"/>
      </w:divBdr>
      <w:divsChild>
        <w:div w:id="936255904">
          <w:marLeft w:val="0"/>
          <w:marRight w:val="0"/>
          <w:marTop w:val="0"/>
          <w:marBottom w:val="0"/>
          <w:divBdr>
            <w:top w:val="none" w:sz="0" w:space="0" w:color="auto"/>
            <w:left w:val="none" w:sz="0" w:space="0" w:color="auto"/>
            <w:bottom w:val="none" w:sz="0" w:space="0" w:color="auto"/>
            <w:right w:val="none" w:sz="0" w:space="0" w:color="auto"/>
          </w:divBdr>
          <w:divsChild>
            <w:div w:id="1709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315">
      <w:bodyDiv w:val="1"/>
      <w:marLeft w:val="0"/>
      <w:marRight w:val="0"/>
      <w:marTop w:val="0"/>
      <w:marBottom w:val="0"/>
      <w:divBdr>
        <w:top w:val="none" w:sz="0" w:space="0" w:color="auto"/>
        <w:left w:val="none" w:sz="0" w:space="0" w:color="auto"/>
        <w:bottom w:val="none" w:sz="0" w:space="0" w:color="auto"/>
        <w:right w:val="none" w:sz="0" w:space="0" w:color="auto"/>
      </w:divBdr>
    </w:div>
    <w:div w:id="359863414">
      <w:bodyDiv w:val="1"/>
      <w:marLeft w:val="0"/>
      <w:marRight w:val="0"/>
      <w:marTop w:val="0"/>
      <w:marBottom w:val="0"/>
      <w:divBdr>
        <w:top w:val="none" w:sz="0" w:space="0" w:color="auto"/>
        <w:left w:val="none" w:sz="0" w:space="0" w:color="auto"/>
        <w:bottom w:val="none" w:sz="0" w:space="0" w:color="auto"/>
        <w:right w:val="none" w:sz="0" w:space="0" w:color="auto"/>
      </w:divBdr>
      <w:divsChild>
        <w:div w:id="102190306">
          <w:marLeft w:val="0"/>
          <w:marRight w:val="0"/>
          <w:marTop w:val="0"/>
          <w:marBottom w:val="0"/>
          <w:divBdr>
            <w:top w:val="none" w:sz="0" w:space="0" w:color="auto"/>
            <w:left w:val="none" w:sz="0" w:space="0" w:color="auto"/>
            <w:bottom w:val="none" w:sz="0" w:space="0" w:color="auto"/>
            <w:right w:val="none" w:sz="0" w:space="0" w:color="auto"/>
          </w:divBdr>
          <w:divsChild>
            <w:div w:id="13279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721">
      <w:bodyDiv w:val="1"/>
      <w:marLeft w:val="0"/>
      <w:marRight w:val="0"/>
      <w:marTop w:val="0"/>
      <w:marBottom w:val="0"/>
      <w:divBdr>
        <w:top w:val="none" w:sz="0" w:space="0" w:color="auto"/>
        <w:left w:val="none" w:sz="0" w:space="0" w:color="auto"/>
        <w:bottom w:val="none" w:sz="0" w:space="0" w:color="auto"/>
        <w:right w:val="none" w:sz="0" w:space="0" w:color="auto"/>
      </w:divBdr>
    </w:div>
    <w:div w:id="431709787">
      <w:bodyDiv w:val="1"/>
      <w:marLeft w:val="0"/>
      <w:marRight w:val="0"/>
      <w:marTop w:val="0"/>
      <w:marBottom w:val="0"/>
      <w:divBdr>
        <w:top w:val="none" w:sz="0" w:space="0" w:color="auto"/>
        <w:left w:val="none" w:sz="0" w:space="0" w:color="auto"/>
        <w:bottom w:val="none" w:sz="0" w:space="0" w:color="auto"/>
        <w:right w:val="none" w:sz="0" w:space="0" w:color="auto"/>
      </w:divBdr>
      <w:divsChild>
        <w:div w:id="1023088489">
          <w:marLeft w:val="0"/>
          <w:marRight w:val="0"/>
          <w:marTop w:val="0"/>
          <w:marBottom w:val="0"/>
          <w:divBdr>
            <w:top w:val="none" w:sz="0" w:space="0" w:color="auto"/>
            <w:left w:val="none" w:sz="0" w:space="0" w:color="auto"/>
            <w:bottom w:val="none" w:sz="0" w:space="0" w:color="auto"/>
            <w:right w:val="none" w:sz="0" w:space="0" w:color="auto"/>
          </w:divBdr>
          <w:divsChild>
            <w:div w:id="10239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948">
      <w:bodyDiv w:val="1"/>
      <w:marLeft w:val="0"/>
      <w:marRight w:val="0"/>
      <w:marTop w:val="0"/>
      <w:marBottom w:val="0"/>
      <w:divBdr>
        <w:top w:val="none" w:sz="0" w:space="0" w:color="auto"/>
        <w:left w:val="none" w:sz="0" w:space="0" w:color="auto"/>
        <w:bottom w:val="none" w:sz="0" w:space="0" w:color="auto"/>
        <w:right w:val="none" w:sz="0" w:space="0" w:color="auto"/>
      </w:divBdr>
    </w:div>
    <w:div w:id="466976221">
      <w:bodyDiv w:val="1"/>
      <w:marLeft w:val="0"/>
      <w:marRight w:val="0"/>
      <w:marTop w:val="0"/>
      <w:marBottom w:val="0"/>
      <w:divBdr>
        <w:top w:val="none" w:sz="0" w:space="0" w:color="auto"/>
        <w:left w:val="none" w:sz="0" w:space="0" w:color="auto"/>
        <w:bottom w:val="none" w:sz="0" w:space="0" w:color="auto"/>
        <w:right w:val="none" w:sz="0" w:space="0" w:color="auto"/>
      </w:divBdr>
    </w:div>
    <w:div w:id="469520907">
      <w:bodyDiv w:val="1"/>
      <w:marLeft w:val="0"/>
      <w:marRight w:val="0"/>
      <w:marTop w:val="0"/>
      <w:marBottom w:val="0"/>
      <w:divBdr>
        <w:top w:val="none" w:sz="0" w:space="0" w:color="auto"/>
        <w:left w:val="none" w:sz="0" w:space="0" w:color="auto"/>
        <w:bottom w:val="none" w:sz="0" w:space="0" w:color="auto"/>
        <w:right w:val="none" w:sz="0" w:space="0" w:color="auto"/>
      </w:divBdr>
    </w:div>
    <w:div w:id="507140243">
      <w:bodyDiv w:val="1"/>
      <w:marLeft w:val="0"/>
      <w:marRight w:val="0"/>
      <w:marTop w:val="0"/>
      <w:marBottom w:val="0"/>
      <w:divBdr>
        <w:top w:val="none" w:sz="0" w:space="0" w:color="auto"/>
        <w:left w:val="none" w:sz="0" w:space="0" w:color="auto"/>
        <w:bottom w:val="none" w:sz="0" w:space="0" w:color="auto"/>
        <w:right w:val="none" w:sz="0" w:space="0" w:color="auto"/>
      </w:divBdr>
    </w:div>
    <w:div w:id="539323221">
      <w:bodyDiv w:val="1"/>
      <w:marLeft w:val="0"/>
      <w:marRight w:val="0"/>
      <w:marTop w:val="0"/>
      <w:marBottom w:val="0"/>
      <w:divBdr>
        <w:top w:val="none" w:sz="0" w:space="0" w:color="auto"/>
        <w:left w:val="none" w:sz="0" w:space="0" w:color="auto"/>
        <w:bottom w:val="none" w:sz="0" w:space="0" w:color="auto"/>
        <w:right w:val="none" w:sz="0" w:space="0" w:color="auto"/>
      </w:divBdr>
      <w:divsChild>
        <w:div w:id="49547294">
          <w:marLeft w:val="0"/>
          <w:marRight w:val="0"/>
          <w:marTop w:val="0"/>
          <w:marBottom w:val="0"/>
          <w:divBdr>
            <w:top w:val="none" w:sz="0" w:space="0" w:color="auto"/>
            <w:left w:val="none" w:sz="0" w:space="0" w:color="auto"/>
            <w:bottom w:val="none" w:sz="0" w:space="0" w:color="auto"/>
            <w:right w:val="none" w:sz="0" w:space="0" w:color="auto"/>
          </w:divBdr>
        </w:div>
        <w:div w:id="1767341899">
          <w:marLeft w:val="0"/>
          <w:marRight w:val="0"/>
          <w:marTop w:val="0"/>
          <w:marBottom w:val="0"/>
          <w:divBdr>
            <w:top w:val="none" w:sz="0" w:space="0" w:color="auto"/>
            <w:left w:val="none" w:sz="0" w:space="0" w:color="auto"/>
            <w:bottom w:val="none" w:sz="0" w:space="0" w:color="auto"/>
            <w:right w:val="none" w:sz="0" w:space="0" w:color="auto"/>
          </w:divBdr>
        </w:div>
        <w:div w:id="2107117239">
          <w:marLeft w:val="0"/>
          <w:marRight w:val="0"/>
          <w:marTop w:val="0"/>
          <w:marBottom w:val="0"/>
          <w:divBdr>
            <w:top w:val="none" w:sz="0" w:space="0" w:color="auto"/>
            <w:left w:val="none" w:sz="0" w:space="0" w:color="auto"/>
            <w:bottom w:val="none" w:sz="0" w:space="0" w:color="auto"/>
            <w:right w:val="none" w:sz="0" w:space="0" w:color="auto"/>
          </w:divBdr>
        </w:div>
      </w:divsChild>
    </w:div>
    <w:div w:id="618880435">
      <w:bodyDiv w:val="1"/>
      <w:marLeft w:val="0"/>
      <w:marRight w:val="0"/>
      <w:marTop w:val="0"/>
      <w:marBottom w:val="0"/>
      <w:divBdr>
        <w:top w:val="none" w:sz="0" w:space="0" w:color="auto"/>
        <w:left w:val="none" w:sz="0" w:space="0" w:color="auto"/>
        <w:bottom w:val="none" w:sz="0" w:space="0" w:color="auto"/>
        <w:right w:val="none" w:sz="0" w:space="0" w:color="auto"/>
      </w:divBdr>
    </w:div>
    <w:div w:id="626618951">
      <w:bodyDiv w:val="1"/>
      <w:marLeft w:val="0"/>
      <w:marRight w:val="0"/>
      <w:marTop w:val="0"/>
      <w:marBottom w:val="0"/>
      <w:divBdr>
        <w:top w:val="none" w:sz="0" w:space="0" w:color="auto"/>
        <w:left w:val="none" w:sz="0" w:space="0" w:color="auto"/>
        <w:bottom w:val="none" w:sz="0" w:space="0" w:color="auto"/>
        <w:right w:val="none" w:sz="0" w:space="0" w:color="auto"/>
      </w:divBdr>
    </w:div>
    <w:div w:id="665209459">
      <w:bodyDiv w:val="1"/>
      <w:marLeft w:val="0"/>
      <w:marRight w:val="0"/>
      <w:marTop w:val="0"/>
      <w:marBottom w:val="0"/>
      <w:divBdr>
        <w:top w:val="none" w:sz="0" w:space="0" w:color="auto"/>
        <w:left w:val="none" w:sz="0" w:space="0" w:color="auto"/>
        <w:bottom w:val="none" w:sz="0" w:space="0" w:color="auto"/>
        <w:right w:val="none" w:sz="0" w:space="0" w:color="auto"/>
      </w:divBdr>
    </w:div>
    <w:div w:id="669336293">
      <w:bodyDiv w:val="1"/>
      <w:marLeft w:val="0"/>
      <w:marRight w:val="0"/>
      <w:marTop w:val="0"/>
      <w:marBottom w:val="0"/>
      <w:divBdr>
        <w:top w:val="none" w:sz="0" w:space="0" w:color="auto"/>
        <w:left w:val="none" w:sz="0" w:space="0" w:color="auto"/>
        <w:bottom w:val="none" w:sz="0" w:space="0" w:color="auto"/>
        <w:right w:val="none" w:sz="0" w:space="0" w:color="auto"/>
      </w:divBdr>
    </w:div>
    <w:div w:id="728764752">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760874642">
      <w:bodyDiv w:val="1"/>
      <w:marLeft w:val="0"/>
      <w:marRight w:val="0"/>
      <w:marTop w:val="0"/>
      <w:marBottom w:val="0"/>
      <w:divBdr>
        <w:top w:val="none" w:sz="0" w:space="0" w:color="auto"/>
        <w:left w:val="none" w:sz="0" w:space="0" w:color="auto"/>
        <w:bottom w:val="none" w:sz="0" w:space="0" w:color="auto"/>
        <w:right w:val="none" w:sz="0" w:space="0" w:color="auto"/>
      </w:divBdr>
    </w:div>
    <w:div w:id="821386410">
      <w:bodyDiv w:val="1"/>
      <w:marLeft w:val="0"/>
      <w:marRight w:val="0"/>
      <w:marTop w:val="0"/>
      <w:marBottom w:val="0"/>
      <w:divBdr>
        <w:top w:val="none" w:sz="0" w:space="0" w:color="auto"/>
        <w:left w:val="none" w:sz="0" w:space="0" w:color="auto"/>
        <w:bottom w:val="none" w:sz="0" w:space="0" w:color="auto"/>
        <w:right w:val="none" w:sz="0" w:space="0" w:color="auto"/>
      </w:divBdr>
    </w:div>
    <w:div w:id="853497579">
      <w:bodyDiv w:val="1"/>
      <w:marLeft w:val="0"/>
      <w:marRight w:val="0"/>
      <w:marTop w:val="0"/>
      <w:marBottom w:val="0"/>
      <w:divBdr>
        <w:top w:val="none" w:sz="0" w:space="0" w:color="auto"/>
        <w:left w:val="none" w:sz="0" w:space="0" w:color="auto"/>
        <w:bottom w:val="none" w:sz="0" w:space="0" w:color="auto"/>
        <w:right w:val="none" w:sz="0" w:space="0" w:color="auto"/>
      </w:divBdr>
    </w:div>
    <w:div w:id="866991158">
      <w:bodyDiv w:val="1"/>
      <w:marLeft w:val="0"/>
      <w:marRight w:val="0"/>
      <w:marTop w:val="0"/>
      <w:marBottom w:val="0"/>
      <w:divBdr>
        <w:top w:val="none" w:sz="0" w:space="0" w:color="auto"/>
        <w:left w:val="none" w:sz="0" w:space="0" w:color="auto"/>
        <w:bottom w:val="none" w:sz="0" w:space="0" w:color="auto"/>
        <w:right w:val="none" w:sz="0" w:space="0" w:color="auto"/>
      </w:divBdr>
    </w:div>
    <w:div w:id="871918428">
      <w:bodyDiv w:val="1"/>
      <w:marLeft w:val="0"/>
      <w:marRight w:val="0"/>
      <w:marTop w:val="0"/>
      <w:marBottom w:val="0"/>
      <w:divBdr>
        <w:top w:val="none" w:sz="0" w:space="0" w:color="auto"/>
        <w:left w:val="none" w:sz="0" w:space="0" w:color="auto"/>
        <w:bottom w:val="none" w:sz="0" w:space="0" w:color="auto"/>
        <w:right w:val="none" w:sz="0" w:space="0" w:color="auto"/>
      </w:divBdr>
      <w:divsChild>
        <w:div w:id="469053555">
          <w:marLeft w:val="0"/>
          <w:marRight w:val="0"/>
          <w:marTop w:val="0"/>
          <w:marBottom w:val="0"/>
          <w:divBdr>
            <w:top w:val="none" w:sz="0" w:space="0" w:color="CCCCCC"/>
            <w:left w:val="none" w:sz="0" w:space="0" w:color="CCCCCC"/>
            <w:bottom w:val="none" w:sz="0" w:space="0" w:color="CCCCCC"/>
            <w:right w:val="none" w:sz="0" w:space="0" w:color="CCCCCC"/>
          </w:divBdr>
          <w:divsChild>
            <w:div w:id="1098062380">
              <w:marLeft w:val="0"/>
              <w:marRight w:val="0"/>
              <w:marTop w:val="0"/>
              <w:marBottom w:val="75"/>
              <w:divBdr>
                <w:top w:val="none" w:sz="0" w:space="0" w:color="auto"/>
                <w:left w:val="none" w:sz="0" w:space="0" w:color="auto"/>
                <w:bottom w:val="none" w:sz="0" w:space="0" w:color="auto"/>
                <w:right w:val="none" w:sz="0" w:space="0" w:color="auto"/>
              </w:divBdr>
              <w:divsChild>
                <w:div w:id="982386897">
                  <w:marLeft w:val="0"/>
                  <w:marRight w:val="0"/>
                  <w:marTop w:val="0"/>
                  <w:marBottom w:val="0"/>
                  <w:divBdr>
                    <w:top w:val="single" w:sz="6" w:space="8" w:color="B9B9B9"/>
                    <w:left w:val="none" w:sz="0" w:space="0" w:color="auto"/>
                    <w:bottom w:val="none" w:sz="0" w:space="0" w:color="auto"/>
                    <w:right w:val="none" w:sz="0" w:space="0" w:color="auto"/>
                  </w:divBdr>
                  <w:divsChild>
                    <w:div w:id="1915125016">
                      <w:marLeft w:val="0"/>
                      <w:marRight w:val="3375"/>
                      <w:marTop w:val="0"/>
                      <w:marBottom w:val="0"/>
                      <w:divBdr>
                        <w:top w:val="none" w:sz="0" w:space="0" w:color="auto"/>
                        <w:left w:val="none" w:sz="0" w:space="0" w:color="auto"/>
                        <w:bottom w:val="none" w:sz="0" w:space="0" w:color="auto"/>
                        <w:right w:val="none" w:sz="0" w:space="0" w:color="auto"/>
                      </w:divBdr>
                      <w:divsChild>
                        <w:div w:id="413165121">
                          <w:marLeft w:val="0"/>
                          <w:marRight w:val="0"/>
                          <w:marTop w:val="0"/>
                          <w:marBottom w:val="0"/>
                          <w:divBdr>
                            <w:top w:val="none" w:sz="0" w:space="0" w:color="auto"/>
                            <w:left w:val="none" w:sz="0" w:space="0" w:color="auto"/>
                            <w:bottom w:val="none" w:sz="0" w:space="0" w:color="auto"/>
                            <w:right w:val="none" w:sz="0" w:space="0" w:color="auto"/>
                          </w:divBdr>
                          <w:divsChild>
                            <w:div w:id="1886133808">
                              <w:marLeft w:val="0"/>
                              <w:marRight w:val="0"/>
                              <w:marTop w:val="0"/>
                              <w:marBottom w:val="0"/>
                              <w:divBdr>
                                <w:top w:val="none" w:sz="0" w:space="0" w:color="auto"/>
                                <w:left w:val="none" w:sz="0" w:space="0" w:color="auto"/>
                                <w:bottom w:val="none" w:sz="0" w:space="0" w:color="auto"/>
                                <w:right w:val="none" w:sz="0" w:space="0" w:color="auto"/>
                              </w:divBdr>
                              <w:divsChild>
                                <w:div w:id="893546703">
                                  <w:marLeft w:val="0"/>
                                  <w:marRight w:val="0"/>
                                  <w:marTop w:val="0"/>
                                  <w:marBottom w:val="0"/>
                                  <w:divBdr>
                                    <w:top w:val="none" w:sz="0" w:space="0" w:color="auto"/>
                                    <w:left w:val="none" w:sz="0" w:space="0" w:color="auto"/>
                                    <w:bottom w:val="none" w:sz="0" w:space="0" w:color="auto"/>
                                    <w:right w:val="none" w:sz="0" w:space="0" w:color="auto"/>
                                  </w:divBdr>
                                  <w:divsChild>
                                    <w:div w:id="1502308924">
                                      <w:marLeft w:val="180"/>
                                      <w:marRight w:val="0"/>
                                      <w:marTop w:val="0"/>
                                      <w:marBottom w:val="0"/>
                                      <w:divBdr>
                                        <w:top w:val="none" w:sz="0" w:space="0" w:color="auto"/>
                                        <w:left w:val="none" w:sz="0" w:space="0" w:color="auto"/>
                                        <w:bottom w:val="none" w:sz="0" w:space="0" w:color="auto"/>
                                        <w:right w:val="none" w:sz="0" w:space="0" w:color="auto"/>
                                      </w:divBdr>
                                      <w:divsChild>
                                        <w:div w:id="1735817313">
                                          <w:marLeft w:val="0"/>
                                          <w:marRight w:val="0"/>
                                          <w:marTop w:val="0"/>
                                          <w:marBottom w:val="0"/>
                                          <w:divBdr>
                                            <w:top w:val="none" w:sz="0" w:space="0" w:color="auto"/>
                                            <w:left w:val="none" w:sz="0" w:space="0" w:color="auto"/>
                                            <w:bottom w:val="none" w:sz="0" w:space="0" w:color="auto"/>
                                            <w:right w:val="none" w:sz="0" w:space="0" w:color="auto"/>
                                          </w:divBdr>
                                          <w:divsChild>
                                            <w:div w:id="1934167927">
                                              <w:marLeft w:val="0"/>
                                              <w:marRight w:val="0"/>
                                              <w:marTop w:val="0"/>
                                              <w:marBottom w:val="0"/>
                                              <w:divBdr>
                                                <w:top w:val="none" w:sz="0" w:space="0" w:color="auto"/>
                                                <w:left w:val="none" w:sz="0" w:space="0" w:color="auto"/>
                                                <w:bottom w:val="none" w:sz="0" w:space="0" w:color="auto"/>
                                                <w:right w:val="none" w:sz="0" w:space="0" w:color="auto"/>
                                              </w:divBdr>
                                              <w:divsChild>
                                                <w:div w:id="415975155">
                                                  <w:marLeft w:val="0"/>
                                                  <w:marRight w:val="0"/>
                                                  <w:marTop w:val="0"/>
                                                  <w:marBottom w:val="0"/>
                                                  <w:divBdr>
                                                    <w:top w:val="none" w:sz="0" w:space="0" w:color="auto"/>
                                                    <w:left w:val="none" w:sz="0" w:space="0" w:color="auto"/>
                                                    <w:bottom w:val="none" w:sz="0" w:space="0" w:color="auto"/>
                                                    <w:right w:val="none" w:sz="0" w:space="0" w:color="auto"/>
                                                  </w:divBdr>
                                                  <w:divsChild>
                                                    <w:div w:id="2077891350">
                                                      <w:marLeft w:val="0"/>
                                                      <w:marRight w:val="0"/>
                                                      <w:marTop w:val="0"/>
                                                      <w:marBottom w:val="0"/>
                                                      <w:divBdr>
                                                        <w:top w:val="none" w:sz="0" w:space="0" w:color="auto"/>
                                                        <w:left w:val="none" w:sz="0" w:space="0" w:color="auto"/>
                                                        <w:bottom w:val="none" w:sz="0" w:space="0" w:color="auto"/>
                                                        <w:right w:val="none" w:sz="0" w:space="0" w:color="auto"/>
                                                      </w:divBdr>
                                                      <w:divsChild>
                                                        <w:div w:id="474178620">
                                                          <w:marLeft w:val="0"/>
                                                          <w:marRight w:val="0"/>
                                                          <w:marTop w:val="0"/>
                                                          <w:marBottom w:val="0"/>
                                                          <w:divBdr>
                                                            <w:top w:val="none" w:sz="0" w:space="0" w:color="auto"/>
                                                            <w:left w:val="none" w:sz="0" w:space="0" w:color="auto"/>
                                                            <w:bottom w:val="none" w:sz="0" w:space="0" w:color="auto"/>
                                                            <w:right w:val="none" w:sz="0" w:space="0" w:color="auto"/>
                                                          </w:divBdr>
                                                          <w:divsChild>
                                                            <w:div w:id="231158804">
                                                              <w:marLeft w:val="600"/>
                                                              <w:marRight w:val="0"/>
                                                              <w:marTop w:val="0"/>
                                                              <w:marBottom w:val="0"/>
                                                              <w:divBdr>
                                                                <w:top w:val="none" w:sz="0" w:space="0" w:color="auto"/>
                                                                <w:left w:val="none" w:sz="0" w:space="0" w:color="auto"/>
                                                                <w:bottom w:val="none" w:sz="0" w:space="0" w:color="auto"/>
                                                                <w:right w:val="none" w:sz="0" w:space="0" w:color="auto"/>
                                                              </w:divBdr>
                                                            </w:div>
                                                            <w:div w:id="647973452">
                                                              <w:marLeft w:val="0"/>
                                                              <w:marRight w:val="0"/>
                                                              <w:marTop w:val="0"/>
                                                              <w:marBottom w:val="0"/>
                                                              <w:divBdr>
                                                                <w:top w:val="none" w:sz="0" w:space="0" w:color="auto"/>
                                                                <w:left w:val="none" w:sz="0" w:space="0" w:color="auto"/>
                                                                <w:bottom w:val="none" w:sz="0" w:space="0" w:color="auto"/>
                                                                <w:right w:val="none" w:sz="0" w:space="0" w:color="auto"/>
                                                              </w:divBdr>
                                                            </w:div>
                                                            <w:div w:id="828667953">
                                                              <w:marLeft w:val="600"/>
                                                              <w:marRight w:val="0"/>
                                                              <w:marTop w:val="0"/>
                                                              <w:marBottom w:val="0"/>
                                                              <w:divBdr>
                                                                <w:top w:val="none" w:sz="0" w:space="0" w:color="auto"/>
                                                                <w:left w:val="none" w:sz="0" w:space="0" w:color="auto"/>
                                                                <w:bottom w:val="none" w:sz="0" w:space="0" w:color="auto"/>
                                                                <w:right w:val="none" w:sz="0" w:space="0" w:color="auto"/>
                                                              </w:divBdr>
                                                            </w:div>
                                                            <w:div w:id="934172346">
                                                              <w:marLeft w:val="0"/>
                                                              <w:marRight w:val="0"/>
                                                              <w:marTop w:val="0"/>
                                                              <w:marBottom w:val="0"/>
                                                              <w:divBdr>
                                                                <w:top w:val="none" w:sz="0" w:space="0" w:color="auto"/>
                                                                <w:left w:val="none" w:sz="0" w:space="0" w:color="auto"/>
                                                                <w:bottom w:val="none" w:sz="0" w:space="0" w:color="auto"/>
                                                                <w:right w:val="none" w:sz="0" w:space="0" w:color="auto"/>
                                                              </w:divBdr>
                                                            </w:div>
                                                            <w:div w:id="1396313367">
                                                              <w:marLeft w:val="0"/>
                                                              <w:marRight w:val="0"/>
                                                              <w:marTop w:val="0"/>
                                                              <w:marBottom w:val="0"/>
                                                              <w:divBdr>
                                                                <w:top w:val="none" w:sz="0" w:space="0" w:color="auto"/>
                                                                <w:left w:val="none" w:sz="0" w:space="0" w:color="auto"/>
                                                                <w:bottom w:val="none" w:sz="0" w:space="0" w:color="auto"/>
                                                                <w:right w:val="none" w:sz="0" w:space="0" w:color="auto"/>
                                                              </w:divBdr>
                                                            </w:div>
                                                            <w:div w:id="1599093076">
                                                              <w:marLeft w:val="0"/>
                                                              <w:marRight w:val="0"/>
                                                              <w:marTop w:val="0"/>
                                                              <w:marBottom w:val="0"/>
                                                              <w:divBdr>
                                                                <w:top w:val="none" w:sz="0" w:space="0" w:color="auto"/>
                                                                <w:left w:val="none" w:sz="0" w:space="0" w:color="auto"/>
                                                                <w:bottom w:val="none" w:sz="0" w:space="0" w:color="auto"/>
                                                                <w:right w:val="none" w:sz="0" w:space="0" w:color="auto"/>
                                                              </w:divBdr>
                                                            </w:div>
                                                            <w:div w:id="178114774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3472382">
      <w:bodyDiv w:val="1"/>
      <w:marLeft w:val="0"/>
      <w:marRight w:val="0"/>
      <w:marTop w:val="0"/>
      <w:marBottom w:val="0"/>
      <w:divBdr>
        <w:top w:val="none" w:sz="0" w:space="0" w:color="auto"/>
        <w:left w:val="none" w:sz="0" w:space="0" w:color="auto"/>
        <w:bottom w:val="none" w:sz="0" w:space="0" w:color="auto"/>
        <w:right w:val="none" w:sz="0" w:space="0" w:color="auto"/>
      </w:divBdr>
    </w:div>
    <w:div w:id="918246468">
      <w:bodyDiv w:val="1"/>
      <w:marLeft w:val="0"/>
      <w:marRight w:val="0"/>
      <w:marTop w:val="0"/>
      <w:marBottom w:val="0"/>
      <w:divBdr>
        <w:top w:val="none" w:sz="0" w:space="0" w:color="auto"/>
        <w:left w:val="none" w:sz="0" w:space="0" w:color="auto"/>
        <w:bottom w:val="none" w:sz="0" w:space="0" w:color="auto"/>
        <w:right w:val="none" w:sz="0" w:space="0" w:color="auto"/>
      </w:divBdr>
    </w:div>
    <w:div w:id="924606509">
      <w:bodyDiv w:val="1"/>
      <w:marLeft w:val="0"/>
      <w:marRight w:val="0"/>
      <w:marTop w:val="0"/>
      <w:marBottom w:val="0"/>
      <w:divBdr>
        <w:top w:val="none" w:sz="0" w:space="0" w:color="auto"/>
        <w:left w:val="none" w:sz="0" w:space="0" w:color="auto"/>
        <w:bottom w:val="none" w:sz="0" w:space="0" w:color="auto"/>
        <w:right w:val="none" w:sz="0" w:space="0" w:color="auto"/>
      </w:divBdr>
    </w:div>
    <w:div w:id="931931552">
      <w:bodyDiv w:val="1"/>
      <w:marLeft w:val="0"/>
      <w:marRight w:val="0"/>
      <w:marTop w:val="0"/>
      <w:marBottom w:val="0"/>
      <w:divBdr>
        <w:top w:val="none" w:sz="0" w:space="0" w:color="auto"/>
        <w:left w:val="none" w:sz="0" w:space="0" w:color="auto"/>
        <w:bottom w:val="none" w:sz="0" w:space="0" w:color="auto"/>
        <w:right w:val="none" w:sz="0" w:space="0" w:color="auto"/>
      </w:divBdr>
    </w:div>
    <w:div w:id="960918301">
      <w:bodyDiv w:val="1"/>
      <w:marLeft w:val="0"/>
      <w:marRight w:val="0"/>
      <w:marTop w:val="0"/>
      <w:marBottom w:val="0"/>
      <w:divBdr>
        <w:top w:val="none" w:sz="0" w:space="0" w:color="auto"/>
        <w:left w:val="none" w:sz="0" w:space="0" w:color="auto"/>
        <w:bottom w:val="none" w:sz="0" w:space="0" w:color="auto"/>
        <w:right w:val="none" w:sz="0" w:space="0" w:color="auto"/>
      </w:divBdr>
    </w:div>
    <w:div w:id="974525377">
      <w:bodyDiv w:val="1"/>
      <w:marLeft w:val="0"/>
      <w:marRight w:val="0"/>
      <w:marTop w:val="0"/>
      <w:marBottom w:val="0"/>
      <w:divBdr>
        <w:top w:val="none" w:sz="0" w:space="0" w:color="auto"/>
        <w:left w:val="none" w:sz="0" w:space="0" w:color="auto"/>
        <w:bottom w:val="none" w:sz="0" w:space="0" w:color="auto"/>
        <w:right w:val="none" w:sz="0" w:space="0" w:color="auto"/>
      </w:divBdr>
    </w:div>
    <w:div w:id="983899088">
      <w:bodyDiv w:val="1"/>
      <w:marLeft w:val="0"/>
      <w:marRight w:val="0"/>
      <w:marTop w:val="0"/>
      <w:marBottom w:val="0"/>
      <w:divBdr>
        <w:top w:val="none" w:sz="0" w:space="0" w:color="auto"/>
        <w:left w:val="none" w:sz="0" w:space="0" w:color="auto"/>
        <w:bottom w:val="none" w:sz="0" w:space="0" w:color="auto"/>
        <w:right w:val="none" w:sz="0" w:space="0" w:color="auto"/>
      </w:divBdr>
    </w:div>
    <w:div w:id="997617116">
      <w:bodyDiv w:val="1"/>
      <w:marLeft w:val="0"/>
      <w:marRight w:val="0"/>
      <w:marTop w:val="0"/>
      <w:marBottom w:val="0"/>
      <w:divBdr>
        <w:top w:val="none" w:sz="0" w:space="0" w:color="auto"/>
        <w:left w:val="none" w:sz="0" w:space="0" w:color="auto"/>
        <w:bottom w:val="none" w:sz="0" w:space="0" w:color="auto"/>
        <w:right w:val="none" w:sz="0" w:space="0" w:color="auto"/>
      </w:divBdr>
    </w:div>
    <w:div w:id="1001543594">
      <w:bodyDiv w:val="1"/>
      <w:marLeft w:val="0"/>
      <w:marRight w:val="0"/>
      <w:marTop w:val="0"/>
      <w:marBottom w:val="0"/>
      <w:divBdr>
        <w:top w:val="none" w:sz="0" w:space="0" w:color="auto"/>
        <w:left w:val="none" w:sz="0" w:space="0" w:color="auto"/>
        <w:bottom w:val="none" w:sz="0" w:space="0" w:color="auto"/>
        <w:right w:val="none" w:sz="0" w:space="0" w:color="auto"/>
      </w:divBdr>
    </w:div>
    <w:div w:id="1018392268">
      <w:bodyDiv w:val="1"/>
      <w:marLeft w:val="0"/>
      <w:marRight w:val="0"/>
      <w:marTop w:val="0"/>
      <w:marBottom w:val="0"/>
      <w:divBdr>
        <w:top w:val="none" w:sz="0" w:space="0" w:color="auto"/>
        <w:left w:val="none" w:sz="0" w:space="0" w:color="auto"/>
        <w:bottom w:val="none" w:sz="0" w:space="0" w:color="auto"/>
        <w:right w:val="none" w:sz="0" w:space="0" w:color="auto"/>
      </w:divBdr>
    </w:div>
    <w:div w:id="1030229527">
      <w:bodyDiv w:val="1"/>
      <w:marLeft w:val="0"/>
      <w:marRight w:val="0"/>
      <w:marTop w:val="0"/>
      <w:marBottom w:val="0"/>
      <w:divBdr>
        <w:top w:val="none" w:sz="0" w:space="0" w:color="auto"/>
        <w:left w:val="none" w:sz="0" w:space="0" w:color="auto"/>
        <w:bottom w:val="none" w:sz="0" w:space="0" w:color="auto"/>
        <w:right w:val="none" w:sz="0" w:space="0" w:color="auto"/>
      </w:divBdr>
    </w:div>
    <w:div w:id="1043016627">
      <w:bodyDiv w:val="1"/>
      <w:marLeft w:val="0"/>
      <w:marRight w:val="0"/>
      <w:marTop w:val="0"/>
      <w:marBottom w:val="0"/>
      <w:divBdr>
        <w:top w:val="none" w:sz="0" w:space="0" w:color="auto"/>
        <w:left w:val="none" w:sz="0" w:space="0" w:color="auto"/>
        <w:bottom w:val="none" w:sz="0" w:space="0" w:color="auto"/>
        <w:right w:val="none" w:sz="0" w:space="0" w:color="auto"/>
      </w:divBdr>
    </w:div>
    <w:div w:id="1067417239">
      <w:bodyDiv w:val="1"/>
      <w:marLeft w:val="0"/>
      <w:marRight w:val="0"/>
      <w:marTop w:val="0"/>
      <w:marBottom w:val="0"/>
      <w:divBdr>
        <w:top w:val="none" w:sz="0" w:space="0" w:color="auto"/>
        <w:left w:val="none" w:sz="0" w:space="0" w:color="auto"/>
        <w:bottom w:val="none" w:sz="0" w:space="0" w:color="auto"/>
        <w:right w:val="none" w:sz="0" w:space="0" w:color="auto"/>
      </w:divBdr>
    </w:div>
    <w:div w:id="1084765193">
      <w:bodyDiv w:val="1"/>
      <w:marLeft w:val="0"/>
      <w:marRight w:val="0"/>
      <w:marTop w:val="0"/>
      <w:marBottom w:val="0"/>
      <w:divBdr>
        <w:top w:val="none" w:sz="0" w:space="0" w:color="auto"/>
        <w:left w:val="none" w:sz="0" w:space="0" w:color="auto"/>
        <w:bottom w:val="none" w:sz="0" w:space="0" w:color="auto"/>
        <w:right w:val="none" w:sz="0" w:space="0" w:color="auto"/>
      </w:divBdr>
    </w:div>
    <w:div w:id="1145394948">
      <w:bodyDiv w:val="1"/>
      <w:marLeft w:val="0"/>
      <w:marRight w:val="0"/>
      <w:marTop w:val="0"/>
      <w:marBottom w:val="0"/>
      <w:divBdr>
        <w:top w:val="none" w:sz="0" w:space="0" w:color="auto"/>
        <w:left w:val="none" w:sz="0" w:space="0" w:color="auto"/>
        <w:bottom w:val="none" w:sz="0" w:space="0" w:color="auto"/>
        <w:right w:val="none" w:sz="0" w:space="0" w:color="auto"/>
      </w:divBdr>
    </w:div>
    <w:div w:id="1182357440">
      <w:bodyDiv w:val="1"/>
      <w:marLeft w:val="0"/>
      <w:marRight w:val="0"/>
      <w:marTop w:val="0"/>
      <w:marBottom w:val="0"/>
      <w:divBdr>
        <w:top w:val="none" w:sz="0" w:space="0" w:color="auto"/>
        <w:left w:val="none" w:sz="0" w:space="0" w:color="auto"/>
        <w:bottom w:val="none" w:sz="0" w:space="0" w:color="auto"/>
        <w:right w:val="none" w:sz="0" w:space="0" w:color="auto"/>
      </w:divBdr>
    </w:div>
    <w:div w:id="1193885922">
      <w:bodyDiv w:val="1"/>
      <w:marLeft w:val="0"/>
      <w:marRight w:val="0"/>
      <w:marTop w:val="0"/>
      <w:marBottom w:val="0"/>
      <w:divBdr>
        <w:top w:val="none" w:sz="0" w:space="0" w:color="auto"/>
        <w:left w:val="none" w:sz="0" w:space="0" w:color="auto"/>
        <w:bottom w:val="none" w:sz="0" w:space="0" w:color="auto"/>
        <w:right w:val="none" w:sz="0" w:space="0" w:color="auto"/>
      </w:divBdr>
      <w:divsChild>
        <w:div w:id="914363318">
          <w:marLeft w:val="0"/>
          <w:marRight w:val="0"/>
          <w:marTop w:val="0"/>
          <w:marBottom w:val="0"/>
          <w:divBdr>
            <w:top w:val="none" w:sz="0" w:space="0" w:color="auto"/>
            <w:left w:val="none" w:sz="0" w:space="0" w:color="auto"/>
            <w:bottom w:val="none" w:sz="0" w:space="0" w:color="auto"/>
            <w:right w:val="none" w:sz="0" w:space="0" w:color="auto"/>
          </w:divBdr>
          <w:divsChild>
            <w:div w:id="21427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749">
      <w:bodyDiv w:val="1"/>
      <w:marLeft w:val="0"/>
      <w:marRight w:val="0"/>
      <w:marTop w:val="0"/>
      <w:marBottom w:val="0"/>
      <w:divBdr>
        <w:top w:val="none" w:sz="0" w:space="0" w:color="auto"/>
        <w:left w:val="none" w:sz="0" w:space="0" w:color="auto"/>
        <w:bottom w:val="none" w:sz="0" w:space="0" w:color="auto"/>
        <w:right w:val="none" w:sz="0" w:space="0" w:color="auto"/>
      </w:divBdr>
      <w:divsChild>
        <w:div w:id="841775388">
          <w:marLeft w:val="0"/>
          <w:marRight w:val="0"/>
          <w:marTop w:val="0"/>
          <w:marBottom w:val="0"/>
          <w:divBdr>
            <w:top w:val="none" w:sz="0" w:space="0" w:color="CCCCCC"/>
            <w:left w:val="none" w:sz="0" w:space="0" w:color="CCCCCC"/>
            <w:bottom w:val="none" w:sz="0" w:space="0" w:color="CCCCCC"/>
            <w:right w:val="none" w:sz="0" w:space="0" w:color="CCCCCC"/>
          </w:divBdr>
          <w:divsChild>
            <w:div w:id="1172991118">
              <w:marLeft w:val="0"/>
              <w:marRight w:val="0"/>
              <w:marTop w:val="0"/>
              <w:marBottom w:val="75"/>
              <w:divBdr>
                <w:top w:val="none" w:sz="0" w:space="0" w:color="auto"/>
                <w:left w:val="none" w:sz="0" w:space="0" w:color="auto"/>
                <w:bottom w:val="none" w:sz="0" w:space="0" w:color="auto"/>
                <w:right w:val="none" w:sz="0" w:space="0" w:color="auto"/>
              </w:divBdr>
              <w:divsChild>
                <w:div w:id="1981686708">
                  <w:marLeft w:val="0"/>
                  <w:marRight w:val="0"/>
                  <w:marTop w:val="0"/>
                  <w:marBottom w:val="0"/>
                  <w:divBdr>
                    <w:top w:val="single" w:sz="6" w:space="8" w:color="B9B9B9"/>
                    <w:left w:val="none" w:sz="0" w:space="0" w:color="auto"/>
                    <w:bottom w:val="none" w:sz="0" w:space="0" w:color="auto"/>
                    <w:right w:val="none" w:sz="0" w:space="0" w:color="auto"/>
                  </w:divBdr>
                  <w:divsChild>
                    <w:div w:id="51849859">
                      <w:marLeft w:val="0"/>
                      <w:marRight w:val="3375"/>
                      <w:marTop w:val="0"/>
                      <w:marBottom w:val="0"/>
                      <w:divBdr>
                        <w:top w:val="none" w:sz="0" w:space="0" w:color="auto"/>
                        <w:left w:val="none" w:sz="0" w:space="0" w:color="auto"/>
                        <w:bottom w:val="none" w:sz="0" w:space="0" w:color="auto"/>
                        <w:right w:val="none" w:sz="0" w:space="0" w:color="auto"/>
                      </w:divBdr>
                      <w:divsChild>
                        <w:div w:id="1756827335">
                          <w:marLeft w:val="0"/>
                          <w:marRight w:val="0"/>
                          <w:marTop w:val="0"/>
                          <w:marBottom w:val="0"/>
                          <w:divBdr>
                            <w:top w:val="none" w:sz="0" w:space="0" w:color="auto"/>
                            <w:left w:val="none" w:sz="0" w:space="0" w:color="auto"/>
                            <w:bottom w:val="none" w:sz="0" w:space="0" w:color="auto"/>
                            <w:right w:val="none" w:sz="0" w:space="0" w:color="auto"/>
                          </w:divBdr>
                          <w:divsChild>
                            <w:div w:id="1964462659">
                              <w:marLeft w:val="0"/>
                              <w:marRight w:val="0"/>
                              <w:marTop w:val="0"/>
                              <w:marBottom w:val="0"/>
                              <w:divBdr>
                                <w:top w:val="none" w:sz="0" w:space="0" w:color="auto"/>
                                <w:left w:val="none" w:sz="0" w:space="0" w:color="auto"/>
                                <w:bottom w:val="none" w:sz="0" w:space="0" w:color="auto"/>
                                <w:right w:val="none" w:sz="0" w:space="0" w:color="auto"/>
                              </w:divBdr>
                              <w:divsChild>
                                <w:div w:id="479617317">
                                  <w:marLeft w:val="0"/>
                                  <w:marRight w:val="0"/>
                                  <w:marTop w:val="0"/>
                                  <w:marBottom w:val="0"/>
                                  <w:divBdr>
                                    <w:top w:val="none" w:sz="0" w:space="0" w:color="auto"/>
                                    <w:left w:val="none" w:sz="0" w:space="0" w:color="auto"/>
                                    <w:bottom w:val="none" w:sz="0" w:space="0" w:color="auto"/>
                                    <w:right w:val="none" w:sz="0" w:space="0" w:color="auto"/>
                                  </w:divBdr>
                                  <w:divsChild>
                                    <w:div w:id="1618759730">
                                      <w:marLeft w:val="180"/>
                                      <w:marRight w:val="0"/>
                                      <w:marTop w:val="0"/>
                                      <w:marBottom w:val="0"/>
                                      <w:divBdr>
                                        <w:top w:val="none" w:sz="0" w:space="0" w:color="auto"/>
                                        <w:left w:val="none" w:sz="0" w:space="0" w:color="auto"/>
                                        <w:bottom w:val="none" w:sz="0" w:space="0" w:color="auto"/>
                                        <w:right w:val="none" w:sz="0" w:space="0" w:color="auto"/>
                                      </w:divBdr>
                                      <w:divsChild>
                                        <w:div w:id="117769956">
                                          <w:marLeft w:val="0"/>
                                          <w:marRight w:val="0"/>
                                          <w:marTop w:val="0"/>
                                          <w:marBottom w:val="0"/>
                                          <w:divBdr>
                                            <w:top w:val="none" w:sz="0" w:space="0" w:color="auto"/>
                                            <w:left w:val="none" w:sz="0" w:space="0" w:color="auto"/>
                                            <w:bottom w:val="none" w:sz="0" w:space="0" w:color="auto"/>
                                            <w:right w:val="none" w:sz="0" w:space="0" w:color="auto"/>
                                          </w:divBdr>
                                          <w:divsChild>
                                            <w:div w:id="834304435">
                                              <w:marLeft w:val="0"/>
                                              <w:marRight w:val="0"/>
                                              <w:marTop w:val="225"/>
                                              <w:marBottom w:val="0"/>
                                              <w:divBdr>
                                                <w:top w:val="none" w:sz="0" w:space="0" w:color="auto"/>
                                                <w:left w:val="none" w:sz="0" w:space="0" w:color="auto"/>
                                                <w:bottom w:val="none" w:sz="0" w:space="0" w:color="auto"/>
                                                <w:right w:val="none" w:sz="0" w:space="0" w:color="auto"/>
                                              </w:divBdr>
                                              <w:divsChild>
                                                <w:div w:id="213273153">
                                                  <w:marLeft w:val="0"/>
                                                  <w:marRight w:val="0"/>
                                                  <w:marTop w:val="0"/>
                                                  <w:marBottom w:val="0"/>
                                                  <w:divBdr>
                                                    <w:top w:val="none" w:sz="0" w:space="0" w:color="auto"/>
                                                    <w:left w:val="none" w:sz="0" w:space="0" w:color="auto"/>
                                                    <w:bottom w:val="none" w:sz="0" w:space="0" w:color="auto"/>
                                                    <w:right w:val="none" w:sz="0" w:space="0" w:color="auto"/>
                                                  </w:divBdr>
                                                  <w:divsChild>
                                                    <w:div w:id="1596280604">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8878446">
      <w:bodyDiv w:val="1"/>
      <w:marLeft w:val="0"/>
      <w:marRight w:val="0"/>
      <w:marTop w:val="0"/>
      <w:marBottom w:val="0"/>
      <w:divBdr>
        <w:top w:val="none" w:sz="0" w:space="0" w:color="auto"/>
        <w:left w:val="none" w:sz="0" w:space="0" w:color="auto"/>
        <w:bottom w:val="none" w:sz="0" w:space="0" w:color="auto"/>
        <w:right w:val="none" w:sz="0" w:space="0" w:color="auto"/>
      </w:divBdr>
    </w:div>
    <w:div w:id="1272473047">
      <w:bodyDiv w:val="1"/>
      <w:marLeft w:val="0"/>
      <w:marRight w:val="0"/>
      <w:marTop w:val="0"/>
      <w:marBottom w:val="0"/>
      <w:divBdr>
        <w:top w:val="none" w:sz="0" w:space="0" w:color="auto"/>
        <w:left w:val="none" w:sz="0" w:space="0" w:color="auto"/>
        <w:bottom w:val="none" w:sz="0" w:space="0" w:color="auto"/>
        <w:right w:val="none" w:sz="0" w:space="0" w:color="auto"/>
      </w:divBdr>
    </w:div>
    <w:div w:id="1275869558">
      <w:bodyDiv w:val="1"/>
      <w:marLeft w:val="0"/>
      <w:marRight w:val="0"/>
      <w:marTop w:val="0"/>
      <w:marBottom w:val="0"/>
      <w:divBdr>
        <w:top w:val="none" w:sz="0" w:space="0" w:color="auto"/>
        <w:left w:val="none" w:sz="0" w:space="0" w:color="auto"/>
        <w:bottom w:val="none" w:sz="0" w:space="0" w:color="auto"/>
        <w:right w:val="none" w:sz="0" w:space="0" w:color="auto"/>
      </w:divBdr>
    </w:div>
    <w:div w:id="1276133793">
      <w:bodyDiv w:val="1"/>
      <w:marLeft w:val="0"/>
      <w:marRight w:val="0"/>
      <w:marTop w:val="0"/>
      <w:marBottom w:val="0"/>
      <w:divBdr>
        <w:top w:val="none" w:sz="0" w:space="0" w:color="auto"/>
        <w:left w:val="none" w:sz="0" w:space="0" w:color="auto"/>
        <w:bottom w:val="none" w:sz="0" w:space="0" w:color="auto"/>
        <w:right w:val="none" w:sz="0" w:space="0" w:color="auto"/>
      </w:divBdr>
    </w:div>
    <w:div w:id="1341587965">
      <w:bodyDiv w:val="1"/>
      <w:marLeft w:val="0"/>
      <w:marRight w:val="0"/>
      <w:marTop w:val="0"/>
      <w:marBottom w:val="0"/>
      <w:divBdr>
        <w:top w:val="none" w:sz="0" w:space="0" w:color="auto"/>
        <w:left w:val="none" w:sz="0" w:space="0" w:color="auto"/>
        <w:bottom w:val="none" w:sz="0" w:space="0" w:color="auto"/>
        <w:right w:val="none" w:sz="0" w:space="0" w:color="auto"/>
      </w:divBdr>
    </w:div>
    <w:div w:id="1355422148">
      <w:bodyDiv w:val="1"/>
      <w:marLeft w:val="0"/>
      <w:marRight w:val="0"/>
      <w:marTop w:val="0"/>
      <w:marBottom w:val="0"/>
      <w:divBdr>
        <w:top w:val="none" w:sz="0" w:space="0" w:color="auto"/>
        <w:left w:val="none" w:sz="0" w:space="0" w:color="auto"/>
        <w:bottom w:val="none" w:sz="0" w:space="0" w:color="auto"/>
        <w:right w:val="none" w:sz="0" w:space="0" w:color="auto"/>
      </w:divBdr>
    </w:div>
    <w:div w:id="1373576056">
      <w:bodyDiv w:val="1"/>
      <w:marLeft w:val="0"/>
      <w:marRight w:val="0"/>
      <w:marTop w:val="0"/>
      <w:marBottom w:val="0"/>
      <w:divBdr>
        <w:top w:val="none" w:sz="0" w:space="0" w:color="auto"/>
        <w:left w:val="none" w:sz="0" w:space="0" w:color="auto"/>
        <w:bottom w:val="none" w:sz="0" w:space="0" w:color="auto"/>
        <w:right w:val="none" w:sz="0" w:space="0" w:color="auto"/>
      </w:divBdr>
      <w:divsChild>
        <w:div w:id="1768189176">
          <w:marLeft w:val="0"/>
          <w:marRight w:val="0"/>
          <w:marTop w:val="0"/>
          <w:marBottom w:val="0"/>
          <w:divBdr>
            <w:top w:val="none" w:sz="0" w:space="0" w:color="auto"/>
            <w:left w:val="none" w:sz="0" w:space="0" w:color="auto"/>
            <w:bottom w:val="none" w:sz="0" w:space="0" w:color="auto"/>
            <w:right w:val="none" w:sz="0" w:space="0" w:color="auto"/>
          </w:divBdr>
        </w:div>
      </w:divsChild>
    </w:div>
    <w:div w:id="1426999085">
      <w:bodyDiv w:val="1"/>
      <w:marLeft w:val="0"/>
      <w:marRight w:val="0"/>
      <w:marTop w:val="0"/>
      <w:marBottom w:val="0"/>
      <w:divBdr>
        <w:top w:val="none" w:sz="0" w:space="0" w:color="auto"/>
        <w:left w:val="none" w:sz="0" w:space="0" w:color="auto"/>
        <w:bottom w:val="none" w:sz="0" w:space="0" w:color="auto"/>
        <w:right w:val="none" w:sz="0" w:space="0" w:color="auto"/>
      </w:divBdr>
    </w:div>
    <w:div w:id="1538855718">
      <w:bodyDiv w:val="1"/>
      <w:marLeft w:val="0"/>
      <w:marRight w:val="0"/>
      <w:marTop w:val="0"/>
      <w:marBottom w:val="0"/>
      <w:divBdr>
        <w:top w:val="none" w:sz="0" w:space="0" w:color="auto"/>
        <w:left w:val="none" w:sz="0" w:space="0" w:color="auto"/>
        <w:bottom w:val="none" w:sz="0" w:space="0" w:color="auto"/>
        <w:right w:val="none" w:sz="0" w:space="0" w:color="auto"/>
      </w:divBdr>
    </w:div>
    <w:div w:id="1552375433">
      <w:bodyDiv w:val="1"/>
      <w:marLeft w:val="0"/>
      <w:marRight w:val="0"/>
      <w:marTop w:val="0"/>
      <w:marBottom w:val="0"/>
      <w:divBdr>
        <w:top w:val="none" w:sz="0" w:space="0" w:color="auto"/>
        <w:left w:val="none" w:sz="0" w:space="0" w:color="auto"/>
        <w:bottom w:val="none" w:sz="0" w:space="0" w:color="auto"/>
        <w:right w:val="none" w:sz="0" w:space="0" w:color="auto"/>
      </w:divBdr>
    </w:div>
    <w:div w:id="1625504582">
      <w:bodyDiv w:val="1"/>
      <w:marLeft w:val="0"/>
      <w:marRight w:val="0"/>
      <w:marTop w:val="0"/>
      <w:marBottom w:val="0"/>
      <w:divBdr>
        <w:top w:val="none" w:sz="0" w:space="0" w:color="auto"/>
        <w:left w:val="none" w:sz="0" w:space="0" w:color="auto"/>
        <w:bottom w:val="none" w:sz="0" w:space="0" w:color="auto"/>
        <w:right w:val="none" w:sz="0" w:space="0" w:color="auto"/>
      </w:divBdr>
    </w:div>
    <w:div w:id="1646471581">
      <w:bodyDiv w:val="1"/>
      <w:marLeft w:val="0"/>
      <w:marRight w:val="0"/>
      <w:marTop w:val="0"/>
      <w:marBottom w:val="0"/>
      <w:divBdr>
        <w:top w:val="none" w:sz="0" w:space="0" w:color="auto"/>
        <w:left w:val="none" w:sz="0" w:space="0" w:color="auto"/>
        <w:bottom w:val="none" w:sz="0" w:space="0" w:color="auto"/>
        <w:right w:val="none" w:sz="0" w:space="0" w:color="auto"/>
      </w:divBdr>
    </w:div>
    <w:div w:id="1649817941">
      <w:bodyDiv w:val="1"/>
      <w:marLeft w:val="0"/>
      <w:marRight w:val="0"/>
      <w:marTop w:val="0"/>
      <w:marBottom w:val="0"/>
      <w:divBdr>
        <w:top w:val="none" w:sz="0" w:space="0" w:color="auto"/>
        <w:left w:val="none" w:sz="0" w:space="0" w:color="auto"/>
        <w:bottom w:val="none" w:sz="0" w:space="0" w:color="auto"/>
        <w:right w:val="none" w:sz="0" w:space="0" w:color="auto"/>
      </w:divBdr>
    </w:div>
    <w:div w:id="1656912272">
      <w:bodyDiv w:val="1"/>
      <w:marLeft w:val="0"/>
      <w:marRight w:val="0"/>
      <w:marTop w:val="0"/>
      <w:marBottom w:val="0"/>
      <w:divBdr>
        <w:top w:val="none" w:sz="0" w:space="0" w:color="auto"/>
        <w:left w:val="none" w:sz="0" w:space="0" w:color="auto"/>
        <w:bottom w:val="none" w:sz="0" w:space="0" w:color="auto"/>
        <w:right w:val="none" w:sz="0" w:space="0" w:color="auto"/>
      </w:divBdr>
    </w:div>
    <w:div w:id="1700159513">
      <w:bodyDiv w:val="1"/>
      <w:marLeft w:val="0"/>
      <w:marRight w:val="0"/>
      <w:marTop w:val="0"/>
      <w:marBottom w:val="0"/>
      <w:divBdr>
        <w:top w:val="none" w:sz="0" w:space="0" w:color="auto"/>
        <w:left w:val="none" w:sz="0" w:space="0" w:color="auto"/>
        <w:bottom w:val="none" w:sz="0" w:space="0" w:color="auto"/>
        <w:right w:val="none" w:sz="0" w:space="0" w:color="auto"/>
      </w:divBdr>
      <w:divsChild>
        <w:div w:id="6714298">
          <w:marLeft w:val="0"/>
          <w:marRight w:val="0"/>
          <w:marTop w:val="0"/>
          <w:marBottom w:val="0"/>
          <w:divBdr>
            <w:top w:val="none" w:sz="0" w:space="0" w:color="auto"/>
            <w:left w:val="none" w:sz="0" w:space="0" w:color="auto"/>
            <w:bottom w:val="none" w:sz="0" w:space="0" w:color="auto"/>
            <w:right w:val="none" w:sz="0" w:space="0" w:color="auto"/>
          </w:divBdr>
        </w:div>
        <w:div w:id="28072160">
          <w:marLeft w:val="0"/>
          <w:marRight w:val="0"/>
          <w:marTop w:val="0"/>
          <w:marBottom w:val="0"/>
          <w:divBdr>
            <w:top w:val="none" w:sz="0" w:space="0" w:color="auto"/>
            <w:left w:val="none" w:sz="0" w:space="0" w:color="auto"/>
            <w:bottom w:val="none" w:sz="0" w:space="0" w:color="auto"/>
            <w:right w:val="none" w:sz="0" w:space="0" w:color="auto"/>
          </w:divBdr>
        </w:div>
        <w:div w:id="94597298">
          <w:marLeft w:val="0"/>
          <w:marRight w:val="0"/>
          <w:marTop w:val="0"/>
          <w:marBottom w:val="0"/>
          <w:divBdr>
            <w:top w:val="none" w:sz="0" w:space="0" w:color="auto"/>
            <w:left w:val="none" w:sz="0" w:space="0" w:color="auto"/>
            <w:bottom w:val="none" w:sz="0" w:space="0" w:color="auto"/>
            <w:right w:val="none" w:sz="0" w:space="0" w:color="auto"/>
          </w:divBdr>
        </w:div>
        <w:div w:id="208106844">
          <w:marLeft w:val="0"/>
          <w:marRight w:val="0"/>
          <w:marTop w:val="0"/>
          <w:marBottom w:val="0"/>
          <w:divBdr>
            <w:top w:val="none" w:sz="0" w:space="0" w:color="auto"/>
            <w:left w:val="none" w:sz="0" w:space="0" w:color="auto"/>
            <w:bottom w:val="none" w:sz="0" w:space="0" w:color="auto"/>
            <w:right w:val="none" w:sz="0" w:space="0" w:color="auto"/>
          </w:divBdr>
        </w:div>
        <w:div w:id="214463460">
          <w:marLeft w:val="0"/>
          <w:marRight w:val="0"/>
          <w:marTop w:val="0"/>
          <w:marBottom w:val="0"/>
          <w:divBdr>
            <w:top w:val="none" w:sz="0" w:space="0" w:color="auto"/>
            <w:left w:val="none" w:sz="0" w:space="0" w:color="auto"/>
            <w:bottom w:val="none" w:sz="0" w:space="0" w:color="auto"/>
            <w:right w:val="none" w:sz="0" w:space="0" w:color="auto"/>
          </w:divBdr>
        </w:div>
        <w:div w:id="221260038">
          <w:marLeft w:val="0"/>
          <w:marRight w:val="0"/>
          <w:marTop w:val="0"/>
          <w:marBottom w:val="0"/>
          <w:divBdr>
            <w:top w:val="none" w:sz="0" w:space="0" w:color="auto"/>
            <w:left w:val="none" w:sz="0" w:space="0" w:color="auto"/>
            <w:bottom w:val="none" w:sz="0" w:space="0" w:color="auto"/>
            <w:right w:val="none" w:sz="0" w:space="0" w:color="auto"/>
          </w:divBdr>
        </w:div>
        <w:div w:id="235631209">
          <w:marLeft w:val="0"/>
          <w:marRight w:val="0"/>
          <w:marTop w:val="0"/>
          <w:marBottom w:val="0"/>
          <w:divBdr>
            <w:top w:val="none" w:sz="0" w:space="0" w:color="auto"/>
            <w:left w:val="none" w:sz="0" w:space="0" w:color="auto"/>
            <w:bottom w:val="none" w:sz="0" w:space="0" w:color="auto"/>
            <w:right w:val="none" w:sz="0" w:space="0" w:color="auto"/>
          </w:divBdr>
        </w:div>
        <w:div w:id="239294395">
          <w:marLeft w:val="0"/>
          <w:marRight w:val="0"/>
          <w:marTop w:val="0"/>
          <w:marBottom w:val="0"/>
          <w:divBdr>
            <w:top w:val="none" w:sz="0" w:space="0" w:color="auto"/>
            <w:left w:val="none" w:sz="0" w:space="0" w:color="auto"/>
            <w:bottom w:val="none" w:sz="0" w:space="0" w:color="auto"/>
            <w:right w:val="none" w:sz="0" w:space="0" w:color="auto"/>
          </w:divBdr>
        </w:div>
        <w:div w:id="320931533">
          <w:marLeft w:val="0"/>
          <w:marRight w:val="0"/>
          <w:marTop w:val="0"/>
          <w:marBottom w:val="0"/>
          <w:divBdr>
            <w:top w:val="none" w:sz="0" w:space="0" w:color="auto"/>
            <w:left w:val="none" w:sz="0" w:space="0" w:color="auto"/>
            <w:bottom w:val="none" w:sz="0" w:space="0" w:color="auto"/>
            <w:right w:val="none" w:sz="0" w:space="0" w:color="auto"/>
          </w:divBdr>
        </w:div>
        <w:div w:id="387387232">
          <w:marLeft w:val="0"/>
          <w:marRight w:val="0"/>
          <w:marTop w:val="0"/>
          <w:marBottom w:val="0"/>
          <w:divBdr>
            <w:top w:val="none" w:sz="0" w:space="0" w:color="auto"/>
            <w:left w:val="none" w:sz="0" w:space="0" w:color="auto"/>
            <w:bottom w:val="none" w:sz="0" w:space="0" w:color="auto"/>
            <w:right w:val="none" w:sz="0" w:space="0" w:color="auto"/>
          </w:divBdr>
        </w:div>
        <w:div w:id="490607894">
          <w:marLeft w:val="0"/>
          <w:marRight w:val="0"/>
          <w:marTop w:val="0"/>
          <w:marBottom w:val="0"/>
          <w:divBdr>
            <w:top w:val="none" w:sz="0" w:space="0" w:color="auto"/>
            <w:left w:val="none" w:sz="0" w:space="0" w:color="auto"/>
            <w:bottom w:val="none" w:sz="0" w:space="0" w:color="auto"/>
            <w:right w:val="none" w:sz="0" w:space="0" w:color="auto"/>
          </w:divBdr>
        </w:div>
        <w:div w:id="596989646">
          <w:marLeft w:val="0"/>
          <w:marRight w:val="0"/>
          <w:marTop w:val="0"/>
          <w:marBottom w:val="0"/>
          <w:divBdr>
            <w:top w:val="none" w:sz="0" w:space="0" w:color="auto"/>
            <w:left w:val="none" w:sz="0" w:space="0" w:color="auto"/>
            <w:bottom w:val="none" w:sz="0" w:space="0" w:color="auto"/>
            <w:right w:val="none" w:sz="0" w:space="0" w:color="auto"/>
          </w:divBdr>
        </w:div>
        <w:div w:id="627971011">
          <w:marLeft w:val="0"/>
          <w:marRight w:val="0"/>
          <w:marTop w:val="0"/>
          <w:marBottom w:val="0"/>
          <w:divBdr>
            <w:top w:val="none" w:sz="0" w:space="0" w:color="auto"/>
            <w:left w:val="none" w:sz="0" w:space="0" w:color="auto"/>
            <w:bottom w:val="none" w:sz="0" w:space="0" w:color="auto"/>
            <w:right w:val="none" w:sz="0" w:space="0" w:color="auto"/>
          </w:divBdr>
        </w:div>
        <w:div w:id="682131276">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736704107">
          <w:marLeft w:val="0"/>
          <w:marRight w:val="0"/>
          <w:marTop w:val="0"/>
          <w:marBottom w:val="0"/>
          <w:divBdr>
            <w:top w:val="none" w:sz="0" w:space="0" w:color="auto"/>
            <w:left w:val="none" w:sz="0" w:space="0" w:color="auto"/>
            <w:bottom w:val="none" w:sz="0" w:space="0" w:color="auto"/>
            <w:right w:val="none" w:sz="0" w:space="0" w:color="auto"/>
          </w:divBdr>
        </w:div>
        <w:div w:id="810370330">
          <w:marLeft w:val="0"/>
          <w:marRight w:val="0"/>
          <w:marTop w:val="0"/>
          <w:marBottom w:val="0"/>
          <w:divBdr>
            <w:top w:val="none" w:sz="0" w:space="0" w:color="auto"/>
            <w:left w:val="none" w:sz="0" w:space="0" w:color="auto"/>
            <w:bottom w:val="none" w:sz="0" w:space="0" w:color="auto"/>
            <w:right w:val="none" w:sz="0" w:space="0" w:color="auto"/>
          </w:divBdr>
        </w:div>
        <w:div w:id="824317454">
          <w:marLeft w:val="0"/>
          <w:marRight w:val="0"/>
          <w:marTop w:val="0"/>
          <w:marBottom w:val="0"/>
          <w:divBdr>
            <w:top w:val="none" w:sz="0" w:space="0" w:color="auto"/>
            <w:left w:val="none" w:sz="0" w:space="0" w:color="auto"/>
            <w:bottom w:val="none" w:sz="0" w:space="0" w:color="auto"/>
            <w:right w:val="none" w:sz="0" w:space="0" w:color="auto"/>
          </w:divBdr>
        </w:div>
        <w:div w:id="884174815">
          <w:marLeft w:val="0"/>
          <w:marRight w:val="0"/>
          <w:marTop w:val="0"/>
          <w:marBottom w:val="0"/>
          <w:divBdr>
            <w:top w:val="none" w:sz="0" w:space="0" w:color="auto"/>
            <w:left w:val="none" w:sz="0" w:space="0" w:color="auto"/>
            <w:bottom w:val="none" w:sz="0" w:space="0" w:color="auto"/>
            <w:right w:val="none" w:sz="0" w:space="0" w:color="auto"/>
          </w:divBdr>
        </w:div>
        <w:div w:id="887180646">
          <w:marLeft w:val="0"/>
          <w:marRight w:val="0"/>
          <w:marTop w:val="0"/>
          <w:marBottom w:val="0"/>
          <w:divBdr>
            <w:top w:val="none" w:sz="0" w:space="0" w:color="auto"/>
            <w:left w:val="none" w:sz="0" w:space="0" w:color="auto"/>
            <w:bottom w:val="none" w:sz="0" w:space="0" w:color="auto"/>
            <w:right w:val="none" w:sz="0" w:space="0" w:color="auto"/>
          </w:divBdr>
        </w:div>
        <w:div w:id="917400422">
          <w:marLeft w:val="0"/>
          <w:marRight w:val="0"/>
          <w:marTop w:val="0"/>
          <w:marBottom w:val="0"/>
          <w:divBdr>
            <w:top w:val="none" w:sz="0" w:space="0" w:color="auto"/>
            <w:left w:val="none" w:sz="0" w:space="0" w:color="auto"/>
            <w:bottom w:val="none" w:sz="0" w:space="0" w:color="auto"/>
            <w:right w:val="none" w:sz="0" w:space="0" w:color="auto"/>
          </w:divBdr>
        </w:div>
        <w:div w:id="920212024">
          <w:marLeft w:val="0"/>
          <w:marRight w:val="0"/>
          <w:marTop w:val="0"/>
          <w:marBottom w:val="0"/>
          <w:divBdr>
            <w:top w:val="none" w:sz="0" w:space="0" w:color="auto"/>
            <w:left w:val="none" w:sz="0" w:space="0" w:color="auto"/>
            <w:bottom w:val="none" w:sz="0" w:space="0" w:color="auto"/>
            <w:right w:val="none" w:sz="0" w:space="0" w:color="auto"/>
          </w:divBdr>
        </w:div>
        <w:div w:id="1004362239">
          <w:marLeft w:val="0"/>
          <w:marRight w:val="0"/>
          <w:marTop w:val="0"/>
          <w:marBottom w:val="0"/>
          <w:divBdr>
            <w:top w:val="none" w:sz="0" w:space="0" w:color="auto"/>
            <w:left w:val="none" w:sz="0" w:space="0" w:color="auto"/>
            <w:bottom w:val="none" w:sz="0" w:space="0" w:color="auto"/>
            <w:right w:val="none" w:sz="0" w:space="0" w:color="auto"/>
          </w:divBdr>
        </w:div>
        <w:div w:id="1039008071">
          <w:marLeft w:val="0"/>
          <w:marRight w:val="0"/>
          <w:marTop w:val="0"/>
          <w:marBottom w:val="0"/>
          <w:divBdr>
            <w:top w:val="none" w:sz="0" w:space="0" w:color="auto"/>
            <w:left w:val="none" w:sz="0" w:space="0" w:color="auto"/>
            <w:bottom w:val="none" w:sz="0" w:space="0" w:color="auto"/>
            <w:right w:val="none" w:sz="0" w:space="0" w:color="auto"/>
          </w:divBdr>
        </w:div>
        <w:div w:id="1098137033">
          <w:marLeft w:val="0"/>
          <w:marRight w:val="0"/>
          <w:marTop w:val="0"/>
          <w:marBottom w:val="0"/>
          <w:divBdr>
            <w:top w:val="none" w:sz="0" w:space="0" w:color="auto"/>
            <w:left w:val="none" w:sz="0" w:space="0" w:color="auto"/>
            <w:bottom w:val="none" w:sz="0" w:space="0" w:color="auto"/>
            <w:right w:val="none" w:sz="0" w:space="0" w:color="auto"/>
          </w:divBdr>
        </w:div>
        <w:div w:id="1137988822">
          <w:marLeft w:val="0"/>
          <w:marRight w:val="0"/>
          <w:marTop w:val="0"/>
          <w:marBottom w:val="0"/>
          <w:divBdr>
            <w:top w:val="none" w:sz="0" w:space="0" w:color="auto"/>
            <w:left w:val="none" w:sz="0" w:space="0" w:color="auto"/>
            <w:bottom w:val="none" w:sz="0" w:space="0" w:color="auto"/>
            <w:right w:val="none" w:sz="0" w:space="0" w:color="auto"/>
          </w:divBdr>
        </w:div>
        <w:div w:id="1207720105">
          <w:marLeft w:val="0"/>
          <w:marRight w:val="0"/>
          <w:marTop w:val="0"/>
          <w:marBottom w:val="0"/>
          <w:divBdr>
            <w:top w:val="none" w:sz="0" w:space="0" w:color="auto"/>
            <w:left w:val="none" w:sz="0" w:space="0" w:color="auto"/>
            <w:bottom w:val="none" w:sz="0" w:space="0" w:color="auto"/>
            <w:right w:val="none" w:sz="0" w:space="0" w:color="auto"/>
          </w:divBdr>
        </w:div>
        <w:div w:id="1250769962">
          <w:marLeft w:val="0"/>
          <w:marRight w:val="0"/>
          <w:marTop w:val="0"/>
          <w:marBottom w:val="0"/>
          <w:divBdr>
            <w:top w:val="none" w:sz="0" w:space="0" w:color="auto"/>
            <w:left w:val="none" w:sz="0" w:space="0" w:color="auto"/>
            <w:bottom w:val="none" w:sz="0" w:space="0" w:color="auto"/>
            <w:right w:val="none" w:sz="0" w:space="0" w:color="auto"/>
          </w:divBdr>
        </w:div>
        <w:div w:id="1283419468">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333920206">
          <w:marLeft w:val="0"/>
          <w:marRight w:val="0"/>
          <w:marTop w:val="0"/>
          <w:marBottom w:val="0"/>
          <w:divBdr>
            <w:top w:val="none" w:sz="0" w:space="0" w:color="auto"/>
            <w:left w:val="none" w:sz="0" w:space="0" w:color="auto"/>
            <w:bottom w:val="none" w:sz="0" w:space="0" w:color="auto"/>
            <w:right w:val="none" w:sz="0" w:space="0" w:color="auto"/>
          </w:divBdr>
        </w:div>
        <w:div w:id="1352947463">
          <w:marLeft w:val="0"/>
          <w:marRight w:val="0"/>
          <w:marTop w:val="0"/>
          <w:marBottom w:val="0"/>
          <w:divBdr>
            <w:top w:val="none" w:sz="0" w:space="0" w:color="auto"/>
            <w:left w:val="none" w:sz="0" w:space="0" w:color="auto"/>
            <w:bottom w:val="none" w:sz="0" w:space="0" w:color="auto"/>
            <w:right w:val="none" w:sz="0" w:space="0" w:color="auto"/>
          </w:divBdr>
        </w:div>
        <w:div w:id="1377125149">
          <w:marLeft w:val="0"/>
          <w:marRight w:val="0"/>
          <w:marTop w:val="0"/>
          <w:marBottom w:val="0"/>
          <w:divBdr>
            <w:top w:val="none" w:sz="0" w:space="0" w:color="auto"/>
            <w:left w:val="none" w:sz="0" w:space="0" w:color="auto"/>
            <w:bottom w:val="none" w:sz="0" w:space="0" w:color="auto"/>
            <w:right w:val="none" w:sz="0" w:space="0" w:color="auto"/>
          </w:divBdr>
        </w:div>
        <w:div w:id="1406492062">
          <w:marLeft w:val="0"/>
          <w:marRight w:val="0"/>
          <w:marTop w:val="0"/>
          <w:marBottom w:val="0"/>
          <w:divBdr>
            <w:top w:val="none" w:sz="0" w:space="0" w:color="auto"/>
            <w:left w:val="none" w:sz="0" w:space="0" w:color="auto"/>
            <w:bottom w:val="none" w:sz="0" w:space="0" w:color="auto"/>
            <w:right w:val="none" w:sz="0" w:space="0" w:color="auto"/>
          </w:divBdr>
        </w:div>
        <w:div w:id="1449083530">
          <w:marLeft w:val="0"/>
          <w:marRight w:val="0"/>
          <w:marTop w:val="0"/>
          <w:marBottom w:val="0"/>
          <w:divBdr>
            <w:top w:val="none" w:sz="0" w:space="0" w:color="auto"/>
            <w:left w:val="none" w:sz="0" w:space="0" w:color="auto"/>
            <w:bottom w:val="none" w:sz="0" w:space="0" w:color="auto"/>
            <w:right w:val="none" w:sz="0" w:space="0" w:color="auto"/>
          </w:divBdr>
        </w:div>
        <w:div w:id="1451583291">
          <w:marLeft w:val="0"/>
          <w:marRight w:val="0"/>
          <w:marTop w:val="0"/>
          <w:marBottom w:val="0"/>
          <w:divBdr>
            <w:top w:val="none" w:sz="0" w:space="0" w:color="auto"/>
            <w:left w:val="none" w:sz="0" w:space="0" w:color="auto"/>
            <w:bottom w:val="none" w:sz="0" w:space="0" w:color="auto"/>
            <w:right w:val="none" w:sz="0" w:space="0" w:color="auto"/>
          </w:divBdr>
        </w:div>
        <w:div w:id="1469980015">
          <w:marLeft w:val="0"/>
          <w:marRight w:val="0"/>
          <w:marTop w:val="0"/>
          <w:marBottom w:val="0"/>
          <w:divBdr>
            <w:top w:val="none" w:sz="0" w:space="0" w:color="auto"/>
            <w:left w:val="none" w:sz="0" w:space="0" w:color="auto"/>
            <w:bottom w:val="none" w:sz="0" w:space="0" w:color="auto"/>
            <w:right w:val="none" w:sz="0" w:space="0" w:color="auto"/>
          </w:divBdr>
        </w:div>
        <w:div w:id="1501658890">
          <w:marLeft w:val="0"/>
          <w:marRight w:val="0"/>
          <w:marTop w:val="0"/>
          <w:marBottom w:val="0"/>
          <w:divBdr>
            <w:top w:val="none" w:sz="0" w:space="0" w:color="auto"/>
            <w:left w:val="none" w:sz="0" w:space="0" w:color="auto"/>
            <w:bottom w:val="none" w:sz="0" w:space="0" w:color="auto"/>
            <w:right w:val="none" w:sz="0" w:space="0" w:color="auto"/>
          </w:divBdr>
        </w:div>
        <w:div w:id="1522014588">
          <w:marLeft w:val="0"/>
          <w:marRight w:val="0"/>
          <w:marTop w:val="0"/>
          <w:marBottom w:val="0"/>
          <w:divBdr>
            <w:top w:val="none" w:sz="0" w:space="0" w:color="auto"/>
            <w:left w:val="none" w:sz="0" w:space="0" w:color="auto"/>
            <w:bottom w:val="none" w:sz="0" w:space="0" w:color="auto"/>
            <w:right w:val="none" w:sz="0" w:space="0" w:color="auto"/>
          </w:divBdr>
        </w:div>
        <w:div w:id="1579703432">
          <w:marLeft w:val="0"/>
          <w:marRight w:val="0"/>
          <w:marTop w:val="0"/>
          <w:marBottom w:val="0"/>
          <w:divBdr>
            <w:top w:val="none" w:sz="0" w:space="0" w:color="auto"/>
            <w:left w:val="none" w:sz="0" w:space="0" w:color="auto"/>
            <w:bottom w:val="none" w:sz="0" w:space="0" w:color="auto"/>
            <w:right w:val="none" w:sz="0" w:space="0" w:color="auto"/>
          </w:divBdr>
        </w:div>
        <w:div w:id="1583487347">
          <w:marLeft w:val="0"/>
          <w:marRight w:val="0"/>
          <w:marTop w:val="0"/>
          <w:marBottom w:val="0"/>
          <w:divBdr>
            <w:top w:val="none" w:sz="0" w:space="0" w:color="auto"/>
            <w:left w:val="none" w:sz="0" w:space="0" w:color="auto"/>
            <w:bottom w:val="none" w:sz="0" w:space="0" w:color="auto"/>
            <w:right w:val="none" w:sz="0" w:space="0" w:color="auto"/>
          </w:divBdr>
        </w:div>
        <w:div w:id="1683360204">
          <w:marLeft w:val="0"/>
          <w:marRight w:val="0"/>
          <w:marTop w:val="0"/>
          <w:marBottom w:val="0"/>
          <w:divBdr>
            <w:top w:val="none" w:sz="0" w:space="0" w:color="auto"/>
            <w:left w:val="none" w:sz="0" w:space="0" w:color="auto"/>
            <w:bottom w:val="none" w:sz="0" w:space="0" w:color="auto"/>
            <w:right w:val="none" w:sz="0" w:space="0" w:color="auto"/>
          </w:divBdr>
        </w:div>
        <w:div w:id="1745688701">
          <w:marLeft w:val="0"/>
          <w:marRight w:val="0"/>
          <w:marTop w:val="0"/>
          <w:marBottom w:val="0"/>
          <w:divBdr>
            <w:top w:val="none" w:sz="0" w:space="0" w:color="auto"/>
            <w:left w:val="none" w:sz="0" w:space="0" w:color="auto"/>
            <w:bottom w:val="none" w:sz="0" w:space="0" w:color="auto"/>
            <w:right w:val="none" w:sz="0" w:space="0" w:color="auto"/>
          </w:divBdr>
        </w:div>
        <w:div w:id="1780100719">
          <w:marLeft w:val="0"/>
          <w:marRight w:val="0"/>
          <w:marTop w:val="0"/>
          <w:marBottom w:val="0"/>
          <w:divBdr>
            <w:top w:val="none" w:sz="0" w:space="0" w:color="auto"/>
            <w:left w:val="none" w:sz="0" w:space="0" w:color="auto"/>
            <w:bottom w:val="none" w:sz="0" w:space="0" w:color="auto"/>
            <w:right w:val="none" w:sz="0" w:space="0" w:color="auto"/>
          </w:divBdr>
        </w:div>
        <w:div w:id="1791320323">
          <w:marLeft w:val="0"/>
          <w:marRight w:val="0"/>
          <w:marTop w:val="0"/>
          <w:marBottom w:val="0"/>
          <w:divBdr>
            <w:top w:val="none" w:sz="0" w:space="0" w:color="auto"/>
            <w:left w:val="none" w:sz="0" w:space="0" w:color="auto"/>
            <w:bottom w:val="none" w:sz="0" w:space="0" w:color="auto"/>
            <w:right w:val="none" w:sz="0" w:space="0" w:color="auto"/>
          </w:divBdr>
        </w:div>
        <w:div w:id="1804762476">
          <w:marLeft w:val="0"/>
          <w:marRight w:val="0"/>
          <w:marTop w:val="0"/>
          <w:marBottom w:val="0"/>
          <w:divBdr>
            <w:top w:val="none" w:sz="0" w:space="0" w:color="auto"/>
            <w:left w:val="none" w:sz="0" w:space="0" w:color="auto"/>
            <w:bottom w:val="none" w:sz="0" w:space="0" w:color="auto"/>
            <w:right w:val="none" w:sz="0" w:space="0" w:color="auto"/>
          </w:divBdr>
        </w:div>
        <w:div w:id="1871914721">
          <w:marLeft w:val="0"/>
          <w:marRight w:val="0"/>
          <w:marTop w:val="0"/>
          <w:marBottom w:val="0"/>
          <w:divBdr>
            <w:top w:val="none" w:sz="0" w:space="0" w:color="auto"/>
            <w:left w:val="none" w:sz="0" w:space="0" w:color="auto"/>
            <w:bottom w:val="none" w:sz="0" w:space="0" w:color="auto"/>
            <w:right w:val="none" w:sz="0" w:space="0" w:color="auto"/>
          </w:divBdr>
        </w:div>
        <w:div w:id="1959751475">
          <w:marLeft w:val="0"/>
          <w:marRight w:val="0"/>
          <w:marTop w:val="0"/>
          <w:marBottom w:val="0"/>
          <w:divBdr>
            <w:top w:val="none" w:sz="0" w:space="0" w:color="auto"/>
            <w:left w:val="none" w:sz="0" w:space="0" w:color="auto"/>
            <w:bottom w:val="none" w:sz="0" w:space="0" w:color="auto"/>
            <w:right w:val="none" w:sz="0" w:space="0" w:color="auto"/>
          </w:divBdr>
        </w:div>
      </w:divsChild>
    </w:div>
    <w:div w:id="1718821770">
      <w:bodyDiv w:val="1"/>
      <w:marLeft w:val="0"/>
      <w:marRight w:val="0"/>
      <w:marTop w:val="0"/>
      <w:marBottom w:val="0"/>
      <w:divBdr>
        <w:top w:val="none" w:sz="0" w:space="0" w:color="auto"/>
        <w:left w:val="none" w:sz="0" w:space="0" w:color="auto"/>
        <w:bottom w:val="none" w:sz="0" w:space="0" w:color="auto"/>
        <w:right w:val="none" w:sz="0" w:space="0" w:color="auto"/>
      </w:divBdr>
    </w:div>
    <w:div w:id="1727878166">
      <w:bodyDiv w:val="1"/>
      <w:marLeft w:val="0"/>
      <w:marRight w:val="0"/>
      <w:marTop w:val="0"/>
      <w:marBottom w:val="0"/>
      <w:divBdr>
        <w:top w:val="none" w:sz="0" w:space="0" w:color="auto"/>
        <w:left w:val="none" w:sz="0" w:space="0" w:color="auto"/>
        <w:bottom w:val="none" w:sz="0" w:space="0" w:color="auto"/>
        <w:right w:val="none" w:sz="0" w:space="0" w:color="auto"/>
      </w:divBdr>
      <w:divsChild>
        <w:div w:id="1521116316">
          <w:marLeft w:val="0"/>
          <w:marRight w:val="0"/>
          <w:marTop w:val="0"/>
          <w:marBottom w:val="0"/>
          <w:divBdr>
            <w:top w:val="none" w:sz="0" w:space="0" w:color="auto"/>
            <w:left w:val="none" w:sz="0" w:space="0" w:color="auto"/>
            <w:bottom w:val="none" w:sz="0" w:space="0" w:color="auto"/>
            <w:right w:val="none" w:sz="0" w:space="0" w:color="auto"/>
          </w:divBdr>
          <w:divsChild>
            <w:div w:id="1570337759">
              <w:marLeft w:val="0"/>
              <w:marRight w:val="0"/>
              <w:marTop w:val="0"/>
              <w:marBottom w:val="0"/>
              <w:divBdr>
                <w:top w:val="none" w:sz="0" w:space="0" w:color="auto"/>
                <w:left w:val="none" w:sz="0" w:space="0" w:color="auto"/>
                <w:bottom w:val="none" w:sz="0" w:space="0" w:color="auto"/>
                <w:right w:val="none" w:sz="0" w:space="0" w:color="auto"/>
              </w:divBdr>
              <w:divsChild>
                <w:div w:id="1798641488">
                  <w:marLeft w:val="0"/>
                  <w:marRight w:val="0"/>
                  <w:marTop w:val="0"/>
                  <w:marBottom w:val="0"/>
                  <w:divBdr>
                    <w:top w:val="none" w:sz="0" w:space="0" w:color="auto"/>
                    <w:left w:val="none" w:sz="0" w:space="0" w:color="auto"/>
                    <w:bottom w:val="none" w:sz="0" w:space="0" w:color="auto"/>
                    <w:right w:val="none" w:sz="0" w:space="0" w:color="auto"/>
                  </w:divBdr>
                  <w:divsChild>
                    <w:div w:id="1188253701">
                      <w:marLeft w:val="0"/>
                      <w:marRight w:val="0"/>
                      <w:marTop w:val="0"/>
                      <w:marBottom w:val="150"/>
                      <w:divBdr>
                        <w:top w:val="none" w:sz="0" w:space="0" w:color="auto"/>
                        <w:left w:val="none" w:sz="0" w:space="0" w:color="auto"/>
                        <w:bottom w:val="dashed" w:sz="6" w:space="6" w:color="C0C0C0"/>
                        <w:right w:val="none" w:sz="0" w:space="0" w:color="auto"/>
                      </w:divBdr>
                      <w:divsChild>
                        <w:div w:id="166676027">
                          <w:marLeft w:val="0"/>
                          <w:marRight w:val="0"/>
                          <w:marTop w:val="0"/>
                          <w:marBottom w:val="0"/>
                          <w:divBdr>
                            <w:top w:val="none" w:sz="0" w:space="0" w:color="auto"/>
                            <w:left w:val="none" w:sz="0" w:space="0" w:color="auto"/>
                            <w:bottom w:val="none" w:sz="0" w:space="0" w:color="auto"/>
                            <w:right w:val="none" w:sz="0" w:space="0" w:color="auto"/>
                          </w:divBdr>
                        </w:div>
                        <w:div w:id="890119560">
                          <w:marLeft w:val="0"/>
                          <w:marRight w:val="0"/>
                          <w:marTop w:val="0"/>
                          <w:marBottom w:val="0"/>
                          <w:divBdr>
                            <w:top w:val="none" w:sz="0" w:space="0" w:color="auto"/>
                            <w:left w:val="none" w:sz="0" w:space="0" w:color="auto"/>
                            <w:bottom w:val="none" w:sz="0" w:space="0" w:color="auto"/>
                            <w:right w:val="none" w:sz="0" w:space="0" w:color="auto"/>
                          </w:divBdr>
                          <w:divsChild>
                            <w:div w:id="1446460568">
                              <w:marLeft w:val="0"/>
                              <w:marRight w:val="0"/>
                              <w:marTop w:val="0"/>
                              <w:marBottom w:val="0"/>
                              <w:divBdr>
                                <w:top w:val="none" w:sz="0" w:space="0" w:color="auto"/>
                                <w:left w:val="none" w:sz="0" w:space="0" w:color="auto"/>
                                <w:bottom w:val="none" w:sz="0" w:space="0" w:color="auto"/>
                                <w:right w:val="none" w:sz="0" w:space="0" w:color="auto"/>
                              </w:divBdr>
                              <w:divsChild>
                                <w:div w:id="1977760971">
                                  <w:marLeft w:val="0"/>
                                  <w:marRight w:val="0"/>
                                  <w:marTop w:val="0"/>
                                  <w:marBottom w:val="0"/>
                                  <w:divBdr>
                                    <w:top w:val="none" w:sz="0" w:space="0" w:color="auto"/>
                                    <w:left w:val="none" w:sz="0" w:space="0" w:color="auto"/>
                                    <w:bottom w:val="none" w:sz="0" w:space="0" w:color="auto"/>
                                    <w:right w:val="none" w:sz="0" w:space="0" w:color="auto"/>
                                  </w:divBdr>
                                  <w:divsChild>
                                    <w:div w:id="1327591445">
                                      <w:marLeft w:val="0"/>
                                      <w:marRight w:val="0"/>
                                      <w:marTop w:val="0"/>
                                      <w:marBottom w:val="0"/>
                                      <w:divBdr>
                                        <w:top w:val="none" w:sz="0" w:space="0" w:color="auto"/>
                                        <w:left w:val="none" w:sz="0" w:space="0" w:color="auto"/>
                                        <w:bottom w:val="none" w:sz="0" w:space="0" w:color="auto"/>
                                        <w:right w:val="none" w:sz="0" w:space="0" w:color="auto"/>
                                      </w:divBdr>
                                      <w:divsChild>
                                        <w:div w:id="292103259">
                                          <w:marLeft w:val="0"/>
                                          <w:marRight w:val="0"/>
                                          <w:marTop w:val="0"/>
                                          <w:marBottom w:val="0"/>
                                          <w:divBdr>
                                            <w:top w:val="none" w:sz="0" w:space="0" w:color="auto"/>
                                            <w:left w:val="none" w:sz="0" w:space="0" w:color="auto"/>
                                            <w:bottom w:val="none" w:sz="0" w:space="0" w:color="auto"/>
                                            <w:right w:val="none" w:sz="0" w:space="0" w:color="auto"/>
                                          </w:divBdr>
                                          <w:divsChild>
                                            <w:div w:id="1992057900">
                                              <w:marLeft w:val="0"/>
                                              <w:marRight w:val="0"/>
                                              <w:marTop w:val="0"/>
                                              <w:marBottom w:val="0"/>
                                              <w:divBdr>
                                                <w:top w:val="none" w:sz="0" w:space="0" w:color="auto"/>
                                                <w:left w:val="none" w:sz="0" w:space="0" w:color="auto"/>
                                                <w:bottom w:val="none" w:sz="0" w:space="0" w:color="auto"/>
                                                <w:right w:val="none" w:sz="0" w:space="0" w:color="auto"/>
                                              </w:divBdr>
                                              <w:divsChild>
                                                <w:div w:id="671303686">
                                                  <w:marLeft w:val="0"/>
                                                  <w:marRight w:val="0"/>
                                                  <w:marTop w:val="0"/>
                                                  <w:marBottom w:val="0"/>
                                                  <w:divBdr>
                                                    <w:top w:val="none" w:sz="0" w:space="0" w:color="auto"/>
                                                    <w:left w:val="none" w:sz="0" w:space="0" w:color="auto"/>
                                                    <w:bottom w:val="none" w:sz="0" w:space="0" w:color="auto"/>
                                                    <w:right w:val="none" w:sz="0" w:space="0" w:color="auto"/>
                                                  </w:divBdr>
                                                </w:div>
                                                <w:div w:id="941915594">
                                                  <w:marLeft w:val="0"/>
                                                  <w:marRight w:val="0"/>
                                                  <w:marTop w:val="0"/>
                                                  <w:marBottom w:val="0"/>
                                                  <w:divBdr>
                                                    <w:top w:val="none" w:sz="0" w:space="0" w:color="auto"/>
                                                    <w:left w:val="none" w:sz="0" w:space="0" w:color="auto"/>
                                                    <w:bottom w:val="none" w:sz="0" w:space="0" w:color="auto"/>
                                                    <w:right w:val="none" w:sz="0" w:space="0" w:color="auto"/>
                                                  </w:divBdr>
                                                </w:div>
                                                <w:div w:id="1119879607">
                                                  <w:marLeft w:val="0"/>
                                                  <w:marRight w:val="0"/>
                                                  <w:marTop w:val="0"/>
                                                  <w:marBottom w:val="0"/>
                                                  <w:divBdr>
                                                    <w:top w:val="none" w:sz="0" w:space="0" w:color="auto"/>
                                                    <w:left w:val="none" w:sz="0" w:space="0" w:color="auto"/>
                                                    <w:bottom w:val="none" w:sz="0" w:space="0" w:color="auto"/>
                                                    <w:right w:val="none" w:sz="0" w:space="0" w:color="auto"/>
                                                  </w:divBdr>
                                                </w:div>
                                                <w:div w:id="1150827037">
                                                  <w:marLeft w:val="0"/>
                                                  <w:marRight w:val="0"/>
                                                  <w:marTop w:val="0"/>
                                                  <w:marBottom w:val="0"/>
                                                  <w:divBdr>
                                                    <w:top w:val="none" w:sz="0" w:space="0" w:color="auto"/>
                                                    <w:left w:val="none" w:sz="0" w:space="0" w:color="auto"/>
                                                    <w:bottom w:val="none" w:sz="0" w:space="0" w:color="auto"/>
                                                    <w:right w:val="none" w:sz="0" w:space="0" w:color="auto"/>
                                                  </w:divBdr>
                                                </w:div>
                                                <w:div w:id="1344895336">
                                                  <w:marLeft w:val="0"/>
                                                  <w:marRight w:val="0"/>
                                                  <w:marTop w:val="0"/>
                                                  <w:marBottom w:val="0"/>
                                                  <w:divBdr>
                                                    <w:top w:val="none" w:sz="0" w:space="0" w:color="auto"/>
                                                    <w:left w:val="none" w:sz="0" w:space="0" w:color="auto"/>
                                                    <w:bottom w:val="none" w:sz="0" w:space="0" w:color="auto"/>
                                                    <w:right w:val="none" w:sz="0" w:space="0" w:color="auto"/>
                                                  </w:divBdr>
                                                </w:div>
                                                <w:div w:id="15018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69681">
                          <w:marLeft w:val="0"/>
                          <w:marRight w:val="0"/>
                          <w:marTop w:val="0"/>
                          <w:marBottom w:val="0"/>
                          <w:divBdr>
                            <w:top w:val="none" w:sz="0" w:space="0" w:color="auto"/>
                            <w:left w:val="none" w:sz="0" w:space="0" w:color="auto"/>
                            <w:bottom w:val="none" w:sz="0" w:space="0" w:color="auto"/>
                            <w:right w:val="none" w:sz="0" w:space="0" w:color="auto"/>
                          </w:divBdr>
                        </w:div>
                        <w:div w:id="1599361538">
                          <w:marLeft w:val="0"/>
                          <w:marRight w:val="0"/>
                          <w:marTop w:val="0"/>
                          <w:marBottom w:val="0"/>
                          <w:divBdr>
                            <w:top w:val="none" w:sz="0" w:space="0" w:color="auto"/>
                            <w:left w:val="none" w:sz="0" w:space="0" w:color="auto"/>
                            <w:bottom w:val="none" w:sz="0" w:space="0" w:color="auto"/>
                            <w:right w:val="none" w:sz="0" w:space="0" w:color="auto"/>
                          </w:divBdr>
                        </w:div>
                      </w:divsChild>
                    </w:div>
                    <w:div w:id="1712268110">
                      <w:marLeft w:val="0"/>
                      <w:marRight w:val="0"/>
                      <w:marTop w:val="0"/>
                      <w:marBottom w:val="150"/>
                      <w:divBdr>
                        <w:top w:val="none" w:sz="0" w:space="0" w:color="auto"/>
                        <w:left w:val="none" w:sz="0" w:space="0" w:color="auto"/>
                        <w:bottom w:val="none" w:sz="0" w:space="0" w:color="auto"/>
                        <w:right w:val="none" w:sz="0" w:space="0" w:color="auto"/>
                      </w:divBdr>
                      <w:divsChild>
                        <w:div w:id="9274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042650">
      <w:bodyDiv w:val="1"/>
      <w:marLeft w:val="0"/>
      <w:marRight w:val="0"/>
      <w:marTop w:val="0"/>
      <w:marBottom w:val="0"/>
      <w:divBdr>
        <w:top w:val="none" w:sz="0" w:space="0" w:color="auto"/>
        <w:left w:val="none" w:sz="0" w:space="0" w:color="auto"/>
        <w:bottom w:val="none" w:sz="0" w:space="0" w:color="auto"/>
        <w:right w:val="none" w:sz="0" w:space="0" w:color="auto"/>
      </w:divBdr>
    </w:div>
    <w:div w:id="1760786719">
      <w:bodyDiv w:val="1"/>
      <w:marLeft w:val="0"/>
      <w:marRight w:val="0"/>
      <w:marTop w:val="0"/>
      <w:marBottom w:val="0"/>
      <w:divBdr>
        <w:top w:val="none" w:sz="0" w:space="0" w:color="auto"/>
        <w:left w:val="none" w:sz="0" w:space="0" w:color="auto"/>
        <w:bottom w:val="none" w:sz="0" w:space="0" w:color="auto"/>
        <w:right w:val="none" w:sz="0" w:space="0" w:color="auto"/>
      </w:divBdr>
    </w:div>
    <w:div w:id="1771967220">
      <w:bodyDiv w:val="1"/>
      <w:marLeft w:val="0"/>
      <w:marRight w:val="0"/>
      <w:marTop w:val="0"/>
      <w:marBottom w:val="0"/>
      <w:divBdr>
        <w:top w:val="none" w:sz="0" w:space="0" w:color="auto"/>
        <w:left w:val="none" w:sz="0" w:space="0" w:color="auto"/>
        <w:bottom w:val="none" w:sz="0" w:space="0" w:color="auto"/>
        <w:right w:val="none" w:sz="0" w:space="0" w:color="auto"/>
      </w:divBdr>
      <w:divsChild>
        <w:div w:id="153182973">
          <w:marLeft w:val="0"/>
          <w:marRight w:val="0"/>
          <w:marTop w:val="0"/>
          <w:marBottom w:val="0"/>
          <w:divBdr>
            <w:top w:val="none" w:sz="0" w:space="0" w:color="auto"/>
            <w:left w:val="none" w:sz="0" w:space="0" w:color="auto"/>
            <w:bottom w:val="none" w:sz="0" w:space="0" w:color="auto"/>
            <w:right w:val="none" w:sz="0" w:space="0" w:color="auto"/>
          </w:divBdr>
          <w:divsChild>
            <w:div w:id="532422574">
              <w:marLeft w:val="600"/>
              <w:marRight w:val="0"/>
              <w:marTop w:val="0"/>
              <w:marBottom w:val="0"/>
              <w:divBdr>
                <w:top w:val="none" w:sz="0" w:space="0" w:color="auto"/>
                <w:left w:val="none" w:sz="0" w:space="0" w:color="auto"/>
                <w:bottom w:val="none" w:sz="0" w:space="0" w:color="auto"/>
                <w:right w:val="none" w:sz="0" w:space="0" w:color="auto"/>
              </w:divBdr>
            </w:div>
            <w:div w:id="811482286">
              <w:marLeft w:val="0"/>
              <w:marRight w:val="0"/>
              <w:marTop w:val="0"/>
              <w:marBottom w:val="0"/>
              <w:divBdr>
                <w:top w:val="none" w:sz="0" w:space="0" w:color="auto"/>
                <w:left w:val="none" w:sz="0" w:space="0" w:color="auto"/>
                <w:bottom w:val="none" w:sz="0" w:space="0" w:color="auto"/>
                <w:right w:val="none" w:sz="0" w:space="0" w:color="auto"/>
              </w:divBdr>
            </w:div>
            <w:div w:id="1321427529">
              <w:marLeft w:val="600"/>
              <w:marRight w:val="0"/>
              <w:marTop w:val="0"/>
              <w:marBottom w:val="0"/>
              <w:divBdr>
                <w:top w:val="none" w:sz="0" w:space="0" w:color="auto"/>
                <w:left w:val="none" w:sz="0" w:space="0" w:color="auto"/>
                <w:bottom w:val="none" w:sz="0" w:space="0" w:color="auto"/>
                <w:right w:val="none" w:sz="0" w:space="0" w:color="auto"/>
              </w:divBdr>
            </w:div>
            <w:div w:id="1373968096">
              <w:marLeft w:val="600"/>
              <w:marRight w:val="0"/>
              <w:marTop w:val="0"/>
              <w:marBottom w:val="0"/>
              <w:divBdr>
                <w:top w:val="none" w:sz="0" w:space="0" w:color="auto"/>
                <w:left w:val="none" w:sz="0" w:space="0" w:color="auto"/>
                <w:bottom w:val="none" w:sz="0" w:space="0" w:color="auto"/>
                <w:right w:val="none" w:sz="0" w:space="0" w:color="auto"/>
              </w:divBdr>
            </w:div>
            <w:div w:id="1443375806">
              <w:marLeft w:val="1200"/>
              <w:marRight w:val="0"/>
              <w:marTop w:val="0"/>
              <w:marBottom w:val="0"/>
              <w:divBdr>
                <w:top w:val="none" w:sz="0" w:space="0" w:color="auto"/>
                <w:left w:val="none" w:sz="0" w:space="0" w:color="auto"/>
                <w:bottom w:val="none" w:sz="0" w:space="0" w:color="auto"/>
                <w:right w:val="none" w:sz="0" w:space="0" w:color="auto"/>
              </w:divBdr>
            </w:div>
            <w:div w:id="1616017459">
              <w:marLeft w:val="600"/>
              <w:marRight w:val="0"/>
              <w:marTop w:val="0"/>
              <w:marBottom w:val="0"/>
              <w:divBdr>
                <w:top w:val="none" w:sz="0" w:space="0" w:color="auto"/>
                <w:left w:val="none" w:sz="0" w:space="0" w:color="auto"/>
                <w:bottom w:val="none" w:sz="0" w:space="0" w:color="auto"/>
                <w:right w:val="none" w:sz="0" w:space="0" w:color="auto"/>
              </w:divBdr>
            </w:div>
            <w:div w:id="1878467045">
              <w:marLeft w:val="600"/>
              <w:marRight w:val="0"/>
              <w:marTop w:val="0"/>
              <w:marBottom w:val="0"/>
              <w:divBdr>
                <w:top w:val="none" w:sz="0" w:space="0" w:color="auto"/>
                <w:left w:val="none" w:sz="0" w:space="0" w:color="auto"/>
                <w:bottom w:val="none" w:sz="0" w:space="0" w:color="auto"/>
                <w:right w:val="none" w:sz="0" w:space="0" w:color="auto"/>
              </w:divBdr>
            </w:div>
          </w:divsChild>
        </w:div>
        <w:div w:id="241917127">
          <w:marLeft w:val="600"/>
          <w:marRight w:val="0"/>
          <w:marTop w:val="0"/>
          <w:marBottom w:val="0"/>
          <w:divBdr>
            <w:top w:val="none" w:sz="0" w:space="0" w:color="auto"/>
            <w:left w:val="none" w:sz="0" w:space="0" w:color="auto"/>
            <w:bottom w:val="none" w:sz="0" w:space="0" w:color="auto"/>
            <w:right w:val="none" w:sz="0" w:space="0" w:color="auto"/>
          </w:divBdr>
        </w:div>
        <w:div w:id="924992529">
          <w:marLeft w:val="0"/>
          <w:marRight w:val="0"/>
          <w:marTop w:val="0"/>
          <w:marBottom w:val="0"/>
          <w:divBdr>
            <w:top w:val="none" w:sz="0" w:space="0" w:color="auto"/>
            <w:left w:val="none" w:sz="0" w:space="0" w:color="auto"/>
            <w:bottom w:val="none" w:sz="0" w:space="0" w:color="auto"/>
            <w:right w:val="none" w:sz="0" w:space="0" w:color="auto"/>
          </w:divBdr>
        </w:div>
        <w:div w:id="1059671376">
          <w:marLeft w:val="0"/>
          <w:marRight w:val="0"/>
          <w:marTop w:val="0"/>
          <w:marBottom w:val="0"/>
          <w:divBdr>
            <w:top w:val="none" w:sz="0" w:space="0" w:color="auto"/>
            <w:left w:val="none" w:sz="0" w:space="0" w:color="auto"/>
            <w:bottom w:val="none" w:sz="0" w:space="0" w:color="auto"/>
            <w:right w:val="none" w:sz="0" w:space="0" w:color="auto"/>
          </w:divBdr>
          <w:divsChild>
            <w:div w:id="102962005">
              <w:marLeft w:val="1200"/>
              <w:marRight w:val="0"/>
              <w:marTop w:val="0"/>
              <w:marBottom w:val="0"/>
              <w:divBdr>
                <w:top w:val="none" w:sz="0" w:space="0" w:color="auto"/>
                <w:left w:val="none" w:sz="0" w:space="0" w:color="auto"/>
                <w:bottom w:val="none" w:sz="0" w:space="0" w:color="auto"/>
                <w:right w:val="none" w:sz="0" w:space="0" w:color="auto"/>
              </w:divBdr>
            </w:div>
            <w:div w:id="143589746">
              <w:marLeft w:val="600"/>
              <w:marRight w:val="0"/>
              <w:marTop w:val="0"/>
              <w:marBottom w:val="0"/>
              <w:divBdr>
                <w:top w:val="none" w:sz="0" w:space="0" w:color="auto"/>
                <w:left w:val="none" w:sz="0" w:space="0" w:color="auto"/>
                <w:bottom w:val="none" w:sz="0" w:space="0" w:color="auto"/>
                <w:right w:val="none" w:sz="0" w:space="0" w:color="auto"/>
              </w:divBdr>
            </w:div>
            <w:div w:id="145441163">
              <w:marLeft w:val="600"/>
              <w:marRight w:val="0"/>
              <w:marTop w:val="0"/>
              <w:marBottom w:val="0"/>
              <w:divBdr>
                <w:top w:val="none" w:sz="0" w:space="0" w:color="auto"/>
                <w:left w:val="none" w:sz="0" w:space="0" w:color="auto"/>
                <w:bottom w:val="none" w:sz="0" w:space="0" w:color="auto"/>
                <w:right w:val="none" w:sz="0" w:space="0" w:color="auto"/>
              </w:divBdr>
            </w:div>
            <w:div w:id="218975772">
              <w:marLeft w:val="600"/>
              <w:marRight w:val="0"/>
              <w:marTop w:val="0"/>
              <w:marBottom w:val="0"/>
              <w:divBdr>
                <w:top w:val="none" w:sz="0" w:space="0" w:color="auto"/>
                <w:left w:val="none" w:sz="0" w:space="0" w:color="auto"/>
                <w:bottom w:val="none" w:sz="0" w:space="0" w:color="auto"/>
                <w:right w:val="none" w:sz="0" w:space="0" w:color="auto"/>
              </w:divBdr>
            </w:div>
            <w:div w:id="224410448">
              <w:marLeft w:val="600"/>
              <w:marRight w:val="0"/>
              <w:marTop w:val="0"/>
              <w:marBottom w:val="0"/>
              <w:divBdr>
                <w:top w:val="none" w:sz="0" w:space="0" w:color="auto"/>
                <w:left w:val="none" w:sz="0" w:space="0" w:color="auto"/>
                <w:bottom w:val="none" w:sz="0" w:space="0" w:color="auto"/>
                <w:right w:val="none" w:sz="0" w:space="0" w:color="auto"/>
              </w:divBdr>
            </w:div>
            <w:div w:id="502942168">
              <w:marLeft w:val="600"/>
              <w:marRight w:val="0"/>
              <w:marTop w:val="0"/>
              <w:marBottom w:val="0"/>
              <w:divBdr>
                <w:top w:val="none" w:sz="0" w:space="0" w:color="auto"/>
                <w:left w:val="none" w:sz="0" w:space="0" w:color="auto"/>
                <w:bottom w:val="none" w:sz="0" w:space="0" w:color="auto"/>
                <w:right w:val="none" w:sz="0" w:space="0" w:color="auto"/>
              </w:divBdr>
            </w:div>
            <w:div w:id="831599289">
              <w:marLeft w:val="600"/>
              <w:marRight w:val="0"/>
              <w:marTop w:val="0"/>
              <w:marBottom w:val="0"/>
              <w:divBdr>
                <w:top w:val="none" w:sz="0" w:space="0" w:color="auto"/>
                <w:left w:val="none" w:sz="0" w:space="0" w:color="auto"/>
                <w:bottom w:val="none" w:sz="0" w:space="0" w:color="auto"/>
                <w:right w:val="none" w:sz="0" w:space="0" w:color="auto"/>
              </w:divBdr>
            </w:div>
            <w:div w:id="1301761240">
              <w:marLeft w:val="0"/>
              <w:marRight w:val="0"/>
              <w:marTop w:val="0"/>
              <w:marBottom w:val="0"/>
              <w:divBdr>
                <w:top w:val="none" w:sz="0" w:space="0" w:color="auto"/>
                <w:left w:val="none" w:sz="0" w:space="0" w:color="auto"/>
                <w:bottom w:val="none" w:sz="0" w:space="0" w:color="auto"/>
                <w:right w:val="none" w:sz="0" w:space="0" w:color="auto"/>
              </w:divBdr>
            </w:div>
            <w:div w:id="1811359836">
              <w:marLeft w:val="600"/>
              <w:marRight w:val="0"/>
              <w:marTop w:val="0"/>
              <w:marBottom w:val="0"/>
              <w:divBdr>
                <w:top w:val="none" w:sz="0" w:space="0" w:color="auto"/>
                <w:left w:val="none" w:sz="0" w:space="0" w:color="auto"/>
                <w:bottom w:val="none" w:sz="0" w:space="0" w:color="auto"/>
                <w:right w:val="none" w:sz="0" w:space="0" w:color="auto"/>
              </w:divBdr>
            </w:div>
            <w:div w:id="2002150761">
              <w:marLeft w:val="1200"/>
              <w:marRight w:val="0"/>
              <w:marTop w:val="0"/>
              <w:marBottom w:val="0"/>
              <w:divBdr>
                <w:top w:val="none" w:sz="0" w:space="0" w:color="auto"/>
                <w:left w:val="none" w:sz="0" w:space="0" w:color="auto"/>
                <w:bottom w:val="none" w:sz="0" w:space="0" w:color="auto"/>
                <w:right w:val="none" w:sz="0" w:space="0" w:color="auto"/>
              </w:divBdr>
            </w:div>
            <w:div w:id="2103139379">
              <w:marLeft w:val="0"/>
              <w:marRight w:val="0"/>
              <w:marTop w:val="0"/>
              <w:marBottom w:val="0"/>
              <w:divBdr>
                <w:top w:val="none" w:sz="0" w:space="0" w:color="auto"/>
                <w:left w:val="none" w:sz="0" w:space="0" w:color="auto"/>
                <w:bottom w:val="none" w:sz="0" w:space="0" w:color="auto"/>
                <w:right w:val="none" w:sz="0" w:space="0" w:color="auto"/>
              </w:divBdr>
            </w:div>
          </w:divsChild>
        </w:div>
        <w:div w:id="1162627412">
          <w:marLeft w:val="0"/>
          <w:marRight w:val="0"/>
          <w:marTop w:val="0"/>
          <w:marBottom w:val="0"/>
          <w:divBdr>
            <w:top w:val="none" w:sz="0" w:space="0" w:color="auto"/>
            <w:left w:val="none" w:sz="0" w:space="0" w:color="auto"/>
            <w:bottom w:val="none" w:sz="0" w:space="0" w:color="auto"/>
            <w:right w:val="none" w:sz="0" w:space="0" w:color="auto"/>
          </w:divBdr>
        </w:div>
        <w:div w:id="1244337517">
          <w:marLeft w:val="600"/>
          <w:marRight w:val="0"/>
          <w:marTop w:val="0"/>
          <w:marBottom w:val="0"/>
          <w:divBdr>
            <w:top w:val="none" w:sz="0" w:space="0" w:color="auto"/>
            <w:left w:val="none" w:sz="0" w:space="0" w:color="auto"/>
            <w:bottom w:val="none" w:sz="0" w:space="0" w:color="auto"/>
            <w:right w:val="none" w:sz="0" w:space="0" w:color="auto"/>
          </w:divBdr>
        </w:div>
        <w:div w:id="1381635672">
          <w:marLeft w:val="600"/>
          <w:marRight w:val="0"/>
          <w:marTop w:val="0"/>
          <w:marBottom w:val="0"/>
          <w:divBdr>
            <w:top w:val="none" w:sz="0" w:space="0" w:color="auto"/>
            <w:left w:val="none" w:sz="0" w:space="0" w:color="auto"/>
            <w:bottom w:val="none" w:sz="0" w:space="0" w:color="auto"/>
            <w:right w:val="none" w:sz="0" w:space="0" w:color="auto"/>
          </w:divBdr>
        </w:div>
        <w:div w:id="1942495060">
          <w:marLeft w:val="0"/>
          <w:marRight w:val="0"/>
          <w:marTop w:val="0"/>
          <w:marBottom w:val="0"/>
          <w:divBdr>
            <w:top w:val="none" w:sz="0" w:space="0" w:color="auto"/>
            <w:left w:val="none" w:sz="0" w:space="0" w:color="auto"/>
            <w:bottom w:val="none" w:sz="0" w:space="0" w:color="auto"/>
            <w:right w:val="none" w:sz="0" w:space="0" w:color="auto"/>
          </w:divBdr>
        </w:div>
      </w:divsChild>
    </w:div>
    <w:div w:id="1785227988">
      <w:bodyDiv w:val="1"/>
      <w:marLeft w:val="0"/>
      <w:marRight w:val="0"/>
      <w:marTop w:val="0"/>
      <w:marBottom w:val="0"/>
      <w:divBdr>
        <w:top w:val="none" w:sz="0" w:space="0" w:color="auto"/>
        <w:left w:val="none" w:sz="0" w:space="0" w:color="auto"/>
        <w:bottom w:val="none" w:sz="0" w:space="0" w:color="auto"/>
        <w:right w:val="none" w:sz="0" w:space="0" w:color="auto"/>
      </w:divBdr>
    </w:div>
    <w:div w:id="1846239478">
      <w:bodyDiv w:val="1"/>
      <w:marLeft w:val="0"/>
      <w:marRight w:val="0"/>
      <w:marTop w:val="0"/>
      <w:marBottom w:val="0"/>
      <w:divBdr>
        <w:top w:val="none" w:sz="0" w:space="0" w:color="auto"/>
        <w:left w:val="none" w:sz="0" w:space="0" w:color="auto"/>
        <w:bottom w:val="none" w:sz="0" w:space="0" w:color="auto"/>
        <w:right w:val="none" w:sz="0" w:space="0" w:color="auto"/>
      </w:divBdr>
    </w:div>
    <w:div w:id="1922641436">
      <w:bodyDiv w:val="1"/>
      <w:marLeft w:val="0"/>
      <w:marRight w:val="0"/>
      <w:marTop w:val="0"/>
      <w:marBottom w:val="0"/>
      <w:divBdr>
        <w:top w:val="none" w:sz="0" w:space="0" w:color="auto"/>
        <w:left w:val="none" w:sz="0" w:space="0" w:color="auto"/>
        <w:bottom w:val="none" w:sz="0" w:space="0" w:color="auto"/>
        <w:right w:val="none" w:sz="0" w:space="0" w:color="auto"/>
      </w:divBdr>
    </w:div>
    <w:div w:id="1968732276">
      <w:bodyDiv w:val="1"/>
      <w:marLeft w:val="0"/>
      <w:marRight w:val="0"/>
      <w:marTop w:val="0"/>
      <w:marBottom w:val="0"/>
      <w:divBdr>
        <w:top w:val="none" w:sz="0" w:space="0" w:color="auto"/>
        <w:left w:val="none" w:sz="0" w:space="0" w:color="auto"/>
        <w:bottom w:val="none" w:sz="0" w:space="0" w:color="auto"/>
        <w:right w:val="none" w:sz="0" w:space="0" w:color="auto"/>
      </w:divBdr>
    </w:div>
    <w:div w:id="1983726841">
      <w:bodyDiv w:val="1"/>
      <w:marLeft w:val="0"/>
      <w:marRight w:val="0"/>
      <w:marTop w:val="0"/>
      <w:marBottom w:val="0"/>
      <w:divBdr>
        <w:top w:val="none" w:sz="0" w:space="0" w:color="auto"/>
        <w:left w:val="none" w:sz="0" w:space="0" w:color="auto"/>
        <w:bottom w:val="none" w:sz="0" w:space="0" w:color="auto"/>
        <w:right w:val="none" w:sz="0" w:space="0" w:color="auto"/>
      </w:divBdr>
    </w:div>
    <w:div w:id="2019846054">
      <w:bodyDiv w:val="1"/>
      <w:marLeft w:val="0"/>
      <w:marRight w:val="0"/>
      <w:marTop w:val="0"/>
      <w:marBottom w:val="0"/>
      <w:divBdr>
        <w:top w:val="none" w:sz="0" w:space="0" w:color="auto"/>
        <w:left w:val="none" w:sz="0" w:space="0" w:color="auto"/>
        <w:bottom w:val="none" w:sz="0" w:space="0" w:color="auto"/>
        <w:right w:val="none" w:sz="0" w:space="0" w:color="auto"/>
      </w:divBdr>
    </w:div>
    <w:div w:id="2027902967">
      <w:bodyDiv w:val="1"/>
      <w:marLeft w:val="0"/>
      <w:marRight w:val="0"/>
      <w:marTop w:val="0"/>
      <w:marBottom w:val="0"/>
      <w:divBdr>
        <w:top w:val="none" w:sz="0" w:space="0" w:color="auto"/>
        <w:left w:val="none" w:sz="0" w:space="0" w:color="auto"/>
        <w:bottom w:val="none" w:sz="0" w:space="0" w:color="auto"/>
        <w:right w:val="none" w:sz="0" w:space="0" w:color="auto"/>
      </w:divBdr>
    </w:div>
    <w:div w:id="2087877813">
      <w:bodyDiv w:val="1"/>
      <w:marLeft w:val="0"/>
      <w:marRight w:val="0"/>
      <w:marTop w:val="0"/>
      <w:marBottom w:val="0"/>
      <w:divBdr>
        <w:top w:val="none" w:sz="0" w:space="0" w:color="auto"/>
        <w:left w:val="none" w:sz="0" w:space="0" w:color="auto"/>
        <w:bottom w:val="none" w:sz="0" w:space="0" w:color="auto"/>
        <w:right w:val="none" w:sz="0" w:space="0" w:color="auto"/>
      </w:divBdr>
    </w:div>
    <w:div w:id="21396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cat-ap.de/def/licenses/cc-by-nd/3.0" TargetMode="External"/><Relationship Id="rId21" Type="http://schemas.openxmlformats.org/officeDocument/2006/relationships/hyperlink" Target="http://schema.org/" TargetMode="External"/><Relationship Id="rId42" Type="http://schemas.openxmlformats.org/officeDocument/2006/relationships/image" Target="media/image8.png"/><Relationship Id="rId63" Type="http://schemas.openxmlformats.org/officeDocument/2006/relationships/hyperlink" Target="http://publications.europa.eu/resource/authority/data-theme/ENVI" TargetMode="External"/><Relationship Id="rId84" Type="http://schemas.openxmlformats.org/officeDocument/2006/relationships/hyperlink" Target="http://purl.org/adms/publishertype/NationalAuthority" TargetMode="External"/><Relationship Id="rId138" Type="http://schemas.openxmlformats.org/officeDocument/2006/relationships/hyperlink" Target="http://www.geodatenzentrum.de/docpdf/geonutzv.pdf" TargetMode="External"/><Relationship Id="rId159" Type="http://schemas.openxmlformats.org/officeDocument/2006/relationships/hyperlink" Target="http://dcat-ap.de/def/licenses/other-opensource" TargetMode="External"/><Relationship Id="rId170" Type="http://schemas.openxmlformats.org/officeDocument/2006/relationships/hyperlink" Target="http://dcat-ap.de/def/contributors/bundesarchiv" TargetMode="External"/><Relationship Id="rId191" Type="http://schemas.openxmlformats.org/officeDocument/2006/relationships/hyperlink" Target="http://dcat-ap.de/def/contributors//generalzolldirektion" TargetMode="External"/><Relationship Id="rId205" Type="http://schemas.openxmlformats.org/officeDocument/2006/relationships/hyperlink" Target="http://dcat-ap.de/def/politicalGeocoding/Level/federal" TargetMode="External"/><Relationship Id="rId226" Type="http://schemas.openxmlformats.org/officeDocument/2006/relationships/hyperlink" Target="http://www.geonames.org/2944387/bremen.html" TargetMode="External"/><Relationship Id="rId247" Type="http://schemas.openxmlformats.org/officeDocument/2006/relationships/hyperlink" Target="http://dcat-ap.de/def/politicalGeocodingURI/states" TargetMode="External"/><Relationship Id="rId107" Type="http://schemas.openxmlformats.org/officeDocument/2006/relationships/hyperlink" Target="http://dcat-ap.de/def/licenses/cc-by-de/3.0" TargetMode="External"/><Relationship Id="rId11" Type="http://schemas.openxmlformats.org/officeDocument/2006/relationships/header" Target="header1.xml"/><Relationship Id="rId32" Type="http://schemas.openxmlformats.org/officeDocument/2006/relationships/hyperlink" Target="http://www.geonames.org/6695072" TargetMode="External"/><Relationship Id="rId53" Type="http://schemas.openxmlformats.org/officeDocument/2006/relationships/hyperlink" Target="http://purl.org/adms/status/UnderDevelopment" TargetMode="External"/><Relationship Id="rId74" Type="http://schemas.openxmlformats.org/officeDocument/2006/relationships/hyperlink" Target="http://dcat-ap.de/def/licenses/1.0/" TargetMode="External"/><Relationship Id="rId128" Type="http://schemas.openxmlformats.org/officeDocument/2006/relationships/hyperlink" Target="http://www.opendefinition.org/licenses/cc-zero" TargetMode="External"/><Relationship Id="rId149" Type="http://schemas.openxmlformats.org/officeDocument/2006/relationships/hyperlink" Target="http://dcat-ap.de/def/licenses/odby/" TargetMode="External"/><Relationship Id="rId5" Type="http://schemas.openxmlformats.org/officeDocument/2006/relationships/numbering" Target="numbering.xml"/><Relationship Id="rId95" Type="http://schemas.openxmlformats.org/officeDocument/2006/relationships/hyperlink" Target="http://inspire.ec.europa.eu/metadata-codelist/ResponsiblePartyRole/originator" TargetMode="External"/><Relationship Id="rId160" Type="http://schemas.openxmlformats.org/officeDocument/2006/relationships/header" Target="header3.xml"/><Relationship Id="rId181" Type="http://schemas.openxmlformats.org/officeDocument/2006/relationships/hyperlink" Target="http://dcat-ap.de/def/contributors/bundesverwaltungsamt" TargetMode="External"/><Relationship Id="rId216" Type="http://schemas.openxmlformats.org/officeDocument/2006/relationships/hyperlink" Target="http://dcat-ap.de/def/politicalGeocoding/districtKey/08128" TargetMode="External"/><Relationship Id="rId237" Type="http://schemas.openxmlformats.org/officeDocument/2006/relationships/hyperlink" Target="http://dcat-ap.de/def/politicalGeocoding/stateKey/07" TargetMode="External"/><Relationship Id="rId258" Type="http://schemas.openxmlformats.org/officeDocument/2006/relationships/hyperlink" Target="http://dcat-ap.de/def/hashAlgorithms/sha/224" TargetMode="External"/><Relationship Id="rId22" Type="http://schemas.openxmlformats.org/officeDocument/2006/relationships/hyperlink" Target="http://schema.org/GeoCoordinates" TargetMode="External"/><Relationship Id="rId43" Type="http://schemas.openxmlformats.org/officeDocument/2006/relationships/hyperlink" Target="http://dcat-ap.de/def/politicalGeocoding/level/federal" TargetMode="External"/><Relationship Id="rId64" Type="http://schemas.openxmlformats.org/officeDocument/2006/relationships/hyperlink" Target="http://publications.europa.eu/resource/authority/data-theme/HEAL" TargetMode="External"/><Relationship Id="rId118" Type="http://schemas.openxmlformats.org/officeDocument/2006/relationships/hyperlink" Target="http://creativecommons.org/licenses/by-nd/3.0/" TargetMode="External"/><Relationship Id="rId139" Type="http://schemas.openxmlformats.org/officeDocument/2006/relationships/hyperlink" Target="http://dcat-ap.de/def/licenses/geoNutz/20131001" TargetMode="External"/><Relationship Id="rId85" Type="http://schemas.openxmlformats.org/officeDocument/2006/relationships/hyperlink" Target="http://purl.org/adms/publishertype/NonGovernmentalOrganisation" TargetMode="External"/><Relationship Id="rId150" Type="http://schemas.openxmlformats.org/officeDocument/2006/relationships/hyperlink" Target="http://www.opendefinition.org/licenses/odc-by" TargetMode="External"/><Relationship Id="rId171" Type="http://schemas.openxmlformats.org/officeDocument/2006/relationships/hyperlink" Target="http://dcat-ap.de/def/contributors/bundesausgleichsamt" TargetMode="External"/><Relationship Id="rId192" Type="http://schemas.openxmlformats.org/officeDocument/2006/relationships/hyperlink" Target="http://dcat-ap.de/def/contributors/genesisDestatis" TargetMode="External"/><Relationship Id="rId206" Type="http://schemas.openxmlformats.org/officeDocument/2006/relationships/hyperlink" Target="http://dcat-ap.de/def/politicalGeocoding/Level/state" TargetMode="External"/><Relationship Id="rId227" Type="http://schemas.openxmlformats.org/officeDocument/2006/relationships/hyperlink" Target="http://dcat-ap.de/def/politicalGeocodingURI/states" TargetMode="External"/><Relationship Id="rId248" Type="http://schemas.openxmlformats.org/officeDocument/2006/relationships/hyperlink" Target="http://www.geonames.org/2822542/thuringia.html" TargetMode="External"/><Relationship Id="rId12" Type="http://schemas.openxmlformats.org/officeDocument/2006/relationships/footer" Target="footer1.xml"/><Relationship Id="rId33" Type="http://schemas.openxmlformats.org/officeDocument/2006/relationships/hyperlink" Target="http://www.geonames.org/2950157" TargetMode="External"/><Relationship Id="rId108" Type="http://schemas.openxmlformats.org/officeDocument/2006/relationships/hyperlink" Target="https://creativecommons.org/licenses/by/3.0/de/" TargetMode="External"/><Relationship Id="rId129" Type="http://schemas.openxmlformats.org/officeDocument/2006/relationships/hyperlink" Target="http://dcat-ap.de/def/licenses/dl-by-de/1.0" TargetMode="External"/><Relationship Id="rId54" Type="http://schemas.openxmlformats.org/officeDocument/2006/relationships/hyperlink" Target="http://purl.org/adms/status/Completed" TargetMode="External"/><Relationship Id="rId75" Type="http://schemas.openxmlformats.org/officeDocument/2006/relationships/hyperlink" Target="mailto:lizenzen@dcat-ap.de" TargetMode="External"/><Relationship Id="rId96" Type="http://schemas.openxmlformats.org/officeDocument/2006/relationships/hyperlink" Target="http://inspire.ec.europa.eu/metadata-codelist/ResponsiblePartyRole/custodian" TargetMode="External"/><Relationship Id="rId140" Type="http://schemas.openxmlformats.org/officeDocument/2006/relationships/hyperlink" Target="http://www.stadtentwicklung.berlin.de/geoinformation/download/nutzIII.pdf" TargetMode="External"/><Relationship Id="rId161" Type="http://schemas.openxmlformats.org/officeDocument/2006/relationships/header" Target="header4.xml"/><Relationship Id="rId182" Type="http://schemas.openxmlformats.org/officeDocument/2006/relationships/hyperlink" Target="http://dcat-ap.de/def/contributors/bundeszentralamtFuerSteuern" TargetMode="External"/><Relationship Id="rId217" Type="http://schemas.openxmlformats.org/officeDocument/2006/relationships/hyperlink" Target="http://dcat-ap.de/def/politicalGeocoding/stateKey/08" TargetMode="External"/><Relationship Id="rId6" Type="http://schemas.openxmlformats.org/officeDocument/2006/relationships/styles" Target="styles.xml"/><Relationship Id="rId238" Type="http://schemas.openxmlformats.org/officeDocument/2006/relationships/hyperlink" Target="http://www.geonames.org/2847618/rheinland-pfalz.html" TargetMode="External"/><Relationship Id="rId259" Type="http://schemas.openxmlformats.org/officeDocument/2006/relationships/hyperlink" Target="http://dcat-ap.de/def/hashAlgorithms/sha/384" TargetMode="External"/><Relationship Id="rId23" Type="http://schemas.openxmlformats.org/officeDocument/2006/relationships/hyperlink" Target="http://schema.org/GeoShape" TargetMode="External"/><Relationship Id="rId28" Type="http://schemas.openxmlformats.org/officeDocument/2006/relationships/hyperlink" Target="http://www.opengis.net/ont/sf" TargetMode="External"/><Relationship Id="rId49" Type="http://schemas.openxmlformats.org/officeDocument/2006/relationships/hyperlink" Target="mailto:info@dcat-ap.de" TargetMode="External"/><Relationship Id="rId114" Type="http://schemas.openxmlformats.org/officeDocument/2006/relationships/hyperlink" Target="http://creativecommons.org/licenses/by-nc/4.0/" TargetMode="External"/><Relationship Id="rId119" Type="http://schemas.openxmlformats.org/officeDocument/2006/relationships/hyperlink" Target="http://dcat-ap.de/def/licenses/cc-by-nd/4.0" TargetMode="External"/><Relationship Id="rId44" Type="http://schemas.openxmlformats.org/officeDocument/2006/relationships/hyperlink" Target="http://www.dcat-ap.de/def/politicalGeocoding/stateKey/20100401" TargetMode="External"/><Relationship Id="rId60" Type="http://schemas.openxmlformats.org/officeDocument/2006/relationships/hyperlink" Target="http://publications.europa.eu/resource/authority/data-theme/ECON" TargetMode="External"/><Relationship Id="rId65" Type="http://schemas.openxmlformats.org/officeDocument/2006/relationships/hyperlink" Target="http://publications.europa.eu/resource/authority/data-theme/INTR" TargetMode="External"/><Relationship Id="rId81" Type="http://schemas.openxmlformats.org/officeDocument/2006/relationships/hyperlink" Target="http://purl.org/adms/publishertype/Company" TargetMode="External"/><Relationship Id="rId86" Type="http://schemas.openxmlformats.org/officeDocument/2006/relationships/hyperlink" Target="http://purl.org/adms/publishertype/NonProfitOrganisation" TargetMode="External"/><Relationship Id="rId130" Type="http://schemas.openxmlformats.org/officeDocument/2006/relationships/hyperlink" Target="https://www.govdata.de/dl-de/by-1-0" TargetMode="External"/><Relationship Id="rId135" Type="http://schemas.openxmlformats.org/officeDocument/2006/relationships/hyperlink" Target="http://dcat-ap.de/def/licenses/dl-zero-de/2.0" TargetMode="External"/><Relationship Id="rId151" Type="http://schemas.openxmlformats.org/officeDocument/2006/relationships/hyperlink" Target="http://dcat-ap.de/def/licenses/odcpddl/" TargetMode="External"/><Relationship Id="rId156" Type="http://schemas.openxmlformats.org/officeDocument/2006/relationships/hyperlink" Target="http://dcat-ap.de/def/licenses/other-commercial" TargetMode="External"/><Relationship Id="rId177" Type="http://schemas.openxmlformats.org/officeDocument/2006/relationships/hyperlink" Target="http://dcat-ap.de/def/contributors/bundesministeriumFuerWirtschaftUndEnergie" TargetMode="External"/><Relationship Id="rId198" Type="http://schemas.openxmlformats.org/officeDocument/2006/relationships/hyperlink" Target="http://dcat-ap.de/def/contributors/openNRW" TargetMode="External"/><Relationship Id="rId172" Type="http://schemas.openxmlformats.org/officeDocument/2006/relationships/hyperlink" Target="http://dcat-ap.de/def/contributors/bundesministeriumDerFinanzen" TargetMode="External"/><Relationship Id="rId193" Type="http://schemas.openxmlformats.org/officeDocument/2006/relationships/hyperlink" Target="http://dcat-ap.de/def/contributors/govdata" TargetMode="External"/><Relationship Id="rId202" Type="http://schemas.openxmlformats.org/officeDocument/2006/relationships/hyperlink" Target="http://dcat-ap.de/def/datasetTypes/collection" TargetMode="External"/><Relationship Id="rId207" Type="http://schemas.openxmlformats.org/officeDocument/2006/relationships/hyperlink" Target="http://dcat-ap.de/def/politicalGeocoding/Level/administrativeDistrict" TargetMode="External"/><Relationship Id="rId223" Type="http://schemas.openxmlformats.org/officeDocument/2006/relationships/hyperlink" Target="http://dcat-ap.de/def/politicalGeocoding/stateKey/12" TargetMode="External"/><Relationship Id="rId228" Type="http://schemas.openxmlformats.org/officeDocument/2006/relationships/hyperlink" Target="http://www.geonames.org/2911297/free-and-hanseatic-city-of-hamburg.html" TargetMode="External"/><Relationship Id="rId244" Type="http://schemas.openxmlformats.org/officeDocument/2006/relationships/hyperlink" Target="http://www.geonames.org/2842565/saxony-anhalt.html" TargetMode="External"/><Relationship Id="rId249" Type="http://schemas.openxmlformats.org/officeDocument/2006/relationships/hyperlink" Target="http://www.dcat-ap.de/def/politicalGeocoding/Level/1_0" TargetMode="External"/><Relationship Id="rId13" Type="http://schemas.openxmlformats.org/officeDocument/2006/relationships/header" Target="header2.xml"/><Relationship Id="rId18" Type="http://schemas.openxmlformats.org/officeDocument/2006/relationships/image" Target="media/image4.png"/><Relationship Id="rId39" Type="http://schemas.openxmlformats.org/officeDocument/2006/relationships/hyperlink" Target="http://dcat-ap.de/def/politicalGeocoding/stateKey/02" TargetMode="External"/><Relationship Id="rId109" Type="http://schemas.openxmlformats.org/officeDocument/2006/relationships/hyperlink" Target="http://dcat-ap.de/def/licenses/cc-by-nc/" TargetMode="External"/><Relationship Id="rId260" Type="http://schemas.openxmlformats.org/officeDocument/2006/relationships/hyperlink" Target="http://dcat-ap.de/def/hashAlgorithms/sha/512" TargetMode="External"/><Relationship Id="rId265" Type="http://schemas.openxmlformats.org/officeDocument/2006/relationships/fontTable" Target="fontTable.xml"/><Relationship Id="rId34" Type="http://schemas.openxmlformats.org/officeDocument/2006/relationships/image" Target="media/image6.png"/><Relationship Id="rId50" Type="http://schemas.openxmlformats.org/officeDocument/2006/relationships/hyperlink" Target="http://dcat-ap.de/def/datasetTypes/collection" TargetMode="External"/><Relationship Id="rId55" Type="http://schemas.openxmlformats.org/officeDocument/2006/relationships/hyperlink" Target="http://purl.org/adms/status/Deprecated" TargetMode="External"/><Relationship Id="rId76" Type="http://schemas.openxmlformats.org/officeDocument/2006/relationships/hyperlink" Target="http://dcat-ap.de/def/plannedAvailability" TargetMode="External"/><Relationship Id="rId97" Type="http://schemas.openxmlformats.org/officeDocument/2006/relationships/hyperlink" Target="http://inspire.ec.europa.eu/metadata-codelist/ResponsiblePartyRole/custodian" TargetMode="External"/><Relationship Id="rId104" Type="http://schemas.openxmlformats.org/officeDocument/2006/relationships/hyperlink" Target="http://www.opendefinition.org/licenses/cc-by" TargetMode="External"/><Relationship Id="rId120" Type="http://schemas.openxmlformats.org/officeDocument/2006/relationships/hyperlink" Target="https://creativecommons.org/licenses/by-nd/4.0/" TargetMode="External"/><Relationship Id="rId125" Type="http://schemas.openxmlformats.org/officeDocument/2006/relationships/hyperlink" Target="http://dcat-ap.de/def/licenses/ccpdm/1.0" TargetMode="External"/><Relationship Id="rId141" Type="http://schemas.openxmlformats.org/officeDocument/2006/relationships/hyperlink" Target="http://dcat-ap.de/def/licenses/gfdl" TargetMode="External"/><Relationship Id="rId146" Type="http://schemas.openxmlformats.org/officeDocument/2006/relationships/hyperlink" Target="http://www.mozilla.org/MPL" TargetMode="External"/><Relationship Id="rId167" Type="http://schemas.openxmlformats.org/officeDocument/2006/relationships/hyperlink" Target="http://dcat-ap.de/def/contributors/bundesamtFuerWirtschaftUndAusfuhrkontrolle" TargetMode="External"/><Relationship Id="rId188" Type="http://schemas.openxmlformats.org/officeDocument/2006/relationships/hyperlink" Target="http://dcat-ap.de/def/contributors/freistaatSachsen" TargetMode="External"/><Relationship Id="rId7" Type="http://schemas.openxmlformats.org/officeDocument/2006/relationships/settings" Target="settings.xml"/><Relationship Id="rId71" Type="http://schemas.openxmlformats.org/officeDocument/2006/relationships/hyperlink" Target="http://publications.europa.eu/resource/authority/data-theme/TRAN" TargetMode="External"/><Relationship Id="rId92" Type="http://schemas.openxmlformats.org/officeDocument/2006/relationships/hyperlink" Target="http://inspire.ec.europa.eu/metadata-codelist/ResponsiblePartyRole/author" TargetMode="External"/><Relationship Id="rId162" Type="http://schemas.openxmlformats.org/officeDocument/2006/relationships/footer" Target="footer4.xml"/><Relationship Id="rId183" Type="http://schemas.openxmlformats.org/officeDocument/2006/relationships/hyperlink" Target="http://dcat-ap.de/def/contributors/destatis" TargetMode="External"/><Relationship Id="rId213" Type="http://schemas.openxmlformats.org/officeDocument/2006/relationships/hyperlink" Target="http://www.dcat-ap.de/def/politicalGeocoding/districtKey/" TargetMode="External"/><Relationship Id="rId218" Type="http://schemas.openxmlformats.org/officeDocument/2006/relationships/hyperlink" Target="http://www.geonames.org/2953481/baden-wuerttemberg-region.html" TargetMode="External"/><Relationship Id="rId234" Type="http://schemas.openxmlformats.org/officeDocument/2006/relationships/hyperlink" Target="http://www.geonames.org/2862926/lower-saxony.html" TargetMode="External"/><Relationship Id="rId239" Type="http://schemas.openxmlformats.org/officeDocument/2006/relationships/hyperlink" Target="http://dcat-ap.de/def/politicalGeocodingURI/states" TargetMode="External"/><Relationship Id="rId2" Type="http://schemas.openxmlformats.org/officeDocument/2006/relationships/customXml" Target="../customXml/item2.xml"/><Relationship Id="rId29" Type="http://schemas.openxmlformats.org/officeDocument/2006/relationships/hyperlink" Target="geo:51.477811,-0.001475;u=0;crs=wgs84" TargetMode="External"/><Relationship Id="rId250" Type="http://schemas.openxmlformats.org/officeDocument/2006/relationships/hyperlink" Target="http://dcat-ap.de/def/plannedAvailability/temporary" TargetMode="External"/><Relationship Id="rId255" Type="http://schemas.openxmlformats.org/officeDocument/2006/relationships/hyperlink" Target="http://dcat-ap.de/def/hashAlgorithms/md/2" TargetMode="External"/><Relationship Id="rId24" Type="http://schemas.openxmlformats.org/officeDocument/2006/relationships/hyperlink" Target="http://www.w3.org/2003/01/geo/wgs84_pos" TargetMode="External"/><Relationship Id="rId40" Type="http://schemas.openxmlformats.org/officeDocument/2006/relationships/hyperlink" Target="http://dcat-ap.de/def/politicalGeocoding/districtKey/" TargetMode="External"/><Relationship Id="rId45" Type="http://schemas.openxmlformats.org/officeDocument/2006/relationships/hyperlink" Target="http://www.geonames.org/2950157" TargetMode="External"/><Relationship Id="rId66" Type="http://schemas.openxmlformats.org/officeDocument/2006/relationships/hyperlink" Target="http://publications.europa.eu/resource/authority/data-theme/JUST" TargetMode="External"/><Relationship Id="rId87" Type="http://schemas.openxmlformats.org/officeDocument/2006/relationships/hyperlink" Target="http://purl.org/adms/publishertype/PrivateIndividual(s)" TargetMode="External"/><Relationship Id="rId110" Type="http://schemas.openxmlformats.org/officeDocument/2006/relationships/hyperlink" Target="http://creativecommons.org/licenses/by-nc/" TargetMode="External"/><Relationship Id="rId115" Type="http://schemas.openxmlformats.org/officeDocument/2006/relationships/hyperlink" Target="http://dcat-ap.de/def/licenses/cc-by-nd/" TargetMode="External"/><Relationship Id="rId131" Type="http://schemas.openxmlformats.org/officeDocument/2006/relationships/hyperlink" Target="http://dcat-ap.de/def/licenses/dl-by-de/2.0" TargetMode="External"/><Relationship Id="rId136" Type="http://schemas.openxmlformats.org/officeDocument/2006/relationships/hyperlink" Target="https://www.govdata.de/dl-de/zero-2-0" TargetMode="External"/><Relationship Id="rId157" Type="http://schemas.openxmlformats.org/officeDocument/2006/relationships/hyperlink" Target="http://dcat-ap.de/def/licenses/other-freeware" TargetMode="External"/><Relationship Id="rId178" Type="http://schemas.openxmlformats.org/officeDocument/2006/relationships/hyperlink" Target="http://dcat-ap.de/def/contributors/bundesministeriumFuerWirtschaftlicheZusammenarbeitUndEntwicklung" TargetMode="External"/><Relationship Id="rId61" Type="http://schemas.openxmlformats.org/officeDocument/2006/relationships/hyperlink" Target="http://publications.europa.eu/resource/authority/data-theme/EDUC" TargetMode="External"/><Relationship Id="rId82" Type="http://schemas.openxmlformats.org/officeDocument/2006/relationships/hyperlink" Target="http://purl.org/adms/publishertype/IndustryConsortium" TargetMode="External"/><Relationship Id="rId152" Type="http://schemas.openxmlformats.org/officeDocument/2006/relationships/hyperlink" Target="http://www.opendefinition.org/licenses/odc-pddl" TargetMode="External"/><Relationship Id="rId173" Type="http://schemas.openxmlformats.org/officeDocument/2006/relationships/hyperlink" Target="http://dcat-ap.de/def/contributors/bundesministeriumDerVerteidigung" TargetMode="External"/><Relationship Id="rId194" Type="http://schemas.openxmlformats.org/officeDocument/2006/relationships/hyperlink" Target="http://dcat-ap.de/def/contributors/landBrandenburg" TargetMode="External"/><Relationship Id="rId199" Type="http://schemas.openxmlformats.org/officeDocument/2006/relationships/hyperlink" Target="http://dcat-ap.de/def/contributors/regionalstatistik" TargetMode="External"/><Relationship Id="rId203" Type="http://schemas.openxmlformats.org/officeDocument/2006/relationships/hyperlink" Target="http://dcat-ap.de/def/politicalGeocoding/Level/international" TargetMode="External"/><Relationship Id="rId208" Type="http://schemas.openxmlformats.org/officeDocument/2006/relationships/hyperlink" Target="http://dcat-ap.de/def/politicalGeocoding/Level/municipality" TargetMode="External"/><Relationship Id="rId229" Type="http://schemas.openxmlformats.org/officeDocument/2006/relationships/hyperlink" Target="http://dcat-ap.de/def/politicalGeocodingURI/states" TargetMode="External"/><Relationship Id="rId19" Type="http://schemas.openxmlformats.org/officeDocument/2006/relationships/hyperlink" Target="http://www.opengeospatial.org/standards/geosparql" TargetMode="External"/><Relationship Id="rId224" Type="http://schemas.openxmlformats.org/officeDocument/2006/relationships/hyperlink" Target="http://www.geonames.org/2945356/brandenburg.html" TargetMode="External"/><Relationship Id="rId240" Type="http://schemas.openxmlformats.org/officeDocument/2006/relationships/hyperlink" Target="http://www.geonames.org/2842635/saarland.html" TargetMode="External"/><Relationship Id="rId245" Type="http://schemas.openxmlformats.org/officeDocument/2006/relationships/hyperlink" Target="http://dcat-ap.de/def/politicalGeocodingURI/states" TargetMode="External"/><Relationship Id="rId261" Type="http://schemas.openxmlformats.org/officeDocument/2006/relationships/hyperlink" Target="http://dcat-ap.de/def/hashAlgorithms/sha/1" TargetMode="External"/><Relationship Id="rId266" Type="http://schemas.openxmlformats.org/officeDocument/2006/relationships/theme" Target="theme/theme1.xml"/><Relationship Id="rId14" Type="http://schemas.openxmlformats.org/officeDocument/2006/relationships/footer" Target="footer2.xml"/><Relationship Id="rId30" Type="http://schemas.openxmlformats.org/officeDocument/2006/relationships/hyperlink" Target="http://geohash.org/gcpuzgnzvxkp" TargetMode="External"/><Relationship Id="rId35" Type="http://schemas.openxmlformats.org/officeDocument/2006/relationships/image" Target="media/image7.png"/><Relationship Id="rId56" Type="http://schemas.openxmlformats.org/officeDocument/2006/relationships/hyperlink" Target="http://purl.org/adms/status/Withdrawn" TargetMode="External"/><Relationship Id="rId77" Type="http://schemas.openxmlformats.org/officeDocument/2006/relationships/image" Target="media/image10.png"/><Relationship Id="rId100" Type="http://schemas.openxmlformats.org/officeDocument/2006/relationships/hyperlink" Target="http://www.apache.org/licenses" TargetMode="External"/><Relationship Id="rId105" Type="http://schemas.openxmlformats.org/officeDocument/2006/relationships/hyperlink" Target="http://dcat-ap.de/def/licenses/cc-by/4.0" TargetMode="External"/><Relationship Id="rId126" Type="http://schemas.openxmlformats.org/officeDocument/2006/relationships/hyperlink" Target="http://creativecommons.org/publicdomain/mark/1.0/" TargetMode="External"/><Relationship Id="rId147" Type="http://schemas.openxmlformats.org/officeDocument/2006/relationships/hyperlink" Target="http://dcat-ap.de/def/licenses/odbl/" TargetMode="External"/><Relationship Id="rId168" Type="http://schemas.openxmlformats.org/officeDocument/2006/relationships/hyperlink" Target="http://dcat-ap.de/def/contributors/bundesanstaltFuerArbeitsschutzUndArbeitsmedizin" TargetMode="External"/><Relationship Id="rId8" Type="http://schemas.openxmlformats.org/officeDocument/2006/relationships/webSettings" Target="webSettings.xml"/><Relationship Id="rId51" Type="http://schemas.openxmlformats.org/officeDocument/2006/relationships/hyperlink" Target="http://dcat-ap.de/def/datasetTypes/collection" TargetMode="External"/><Relationship Id="rId72" Type="http://schemas.openxmlformats.org/officeDocument/2006/relationships/hyperlink" Target="http://publications.europa.eu/resource/authority/data-theme/TECH" TargetMode="External"/><Relationship Id="rId93" Type="http://schemas.openxmlformats.org/officeDocument/2006/relationships/hyperlink" Target="http://inspire.ec.europa.eu/metadata-codelist/ResponsiblePartyRole/processor" TargetMode="External"/><Relationship Id="rId98" Type="http://schemas.openxmlformats.org/officeDocument/2006/relationships/footer" Target="footer3.xml"/><Relationship Id="rId121" Type="http://schemas.openxmlformats.org/officeDocument/2006/relationships/hyperlink" Target="http://dcat-ap.de/def/licenses/cc-by-sa/" TargetMode="External"/><Relationship Id="rId142" Type="http://schemas.openxmlformats.org/officeDocument/2006/relationships/hyperlink" Target="http://www.opendefinition.org/licenses/gfdl" TargetMode="External"/><Relationship Id="rId163" Type="http://schemas.openxmlformats.org/officeDocument/2006/relationships/hyperlink" Target="http://dcat-ap.de/def/contributors/berlinOpenData" TargetMode="External"/><Relationship Id="rId184" Type="http://schemas.openxmlformats.org/officeDocument/2006/relationships/hyperlink" Target="http://dcat-ap.de/def/contributors/deutscheNationalbibliothek" TargetMode="External"/><Relationship Id="rId189" Type="http://schemas.openxmlformats.org/officeDocument/2006/relationships/hyperlink" Target="http://dcat-ap.de/def/contributors/friedrichLoefflerInstitut" TargetMode="External"/><Relationship Id="rId219" Type="http://schemas.openxmlformats.org/officeDocument/2006/relationships/hyperlink" Target="http://dcat-ap.de/def/politicalGeocodingURI/states" TargetMode="External"/><Relationship Id="rId3" Type="http://schemas.openxmlformats.org/officeDocument/2006/relationships/customXml" Target="../customXml/item3.xml"/><Relationship Id="rId214" Type="http://schemas.openxmlformats.org/officeDocument/2006/relationships/image" Target="media/image12.png"/><Relationship Id="rId230" Type="http://schemas.openxmlformats.org/officeDocument/2006/relationships/hyperlink" Target="http://www.geonames.org/2905330/hessen.html" TargetMode="External"/><Relationship Id="rId235" Type="http://schemas.openxmlformats.org/officeDocument/2006/relationships/hyperlink" Target="http://dcat-ap.de/def/politicalGeocodingURI/states" TargetMode="External"/><Relationship Id="rId251" Type="http://schemas.openxmlformats.org/officeDocument/2006/relationships/hyperlink" Target="http://dcat-ap.de/def/plannedAvailability/experimental" TargetMode="External"/><Relationship Id="rId256" Type="http://schemas.openxmlformats.org/officeDocument/2006/relationships/hyperlink" Target="http://dcat-ap.de/def/hashAlgorithms/md/5" TargetMode="External"/><Relationship Id="rId25" Type="http://schemas.openxmlformats.org/officeDocument/2006/relationships/hyperlink" Target="http://geohash.org/" TargetMode="External"/><Relationship Id="rId46" Type="http://schemas.openxmlformats.org/officeDocument/2006/relationships/hyperlink" Target="http://dcat-ap.de/def/politicalGeocoding/regionalKey/15002000000" TargetMode="External"/><Relationship Id="rId67" Type="http://schemas.openxmlformats.org/officeDocument/2006/relationships/hyperlink" Target="http://publications.europa.eu/resource/authority/data-theme/SOCI" TargetMode="External"/><Relationship Id="rId116" Type="http://schemas.openxmlformats.org/officeDocument/2006/relationships/hyperlink" Target="http://creativecommons.org/licenses/by-nd/3.0/" TargetMode="External"/><Relationship Id="rId137" Type="http://schemas.openxmlformats.org/officeDocument/2006/relationships/hyperlink" Target="http://dcat-ap.de/def/licenses/geonutz/20130319" TargetMode="External"/><Relationship Id="rId158" Type="http://schemas.openxmlformats.org/officeDocument/2006/relationships/hyperlink" Target="http://dcat-ap.de/def/licenses/other-open" TargetMode="External"/><Relationship Id="rId20" Type="http://schemas.openxmlformats.org/officeDocument/2006/relationships/hyperlink" Target="http://www.opengeospatial.org/standards/kml" TargetMode="External"/><Relationship Id="rId41" Type="http://schemas.openxmlformats.org/officeDocument/2006/relationships/hyperlink" Target="http://dcat-ap.de/def/politicalGeocoding/districtKey/08128" TargetMode="External"/><Relationship Id="rId62" Type="http://schemas.openxmlformats.org/officeDocument/2006/relationships/hyperlink" Target="http://publications.europa.eu/resource/authority/data-theme/ENER" TargetMode="External"/><Relationship Id="rId83" Type="http://schemas.openxmlformats.org/officeDocument/2006/relationships/hyperlink" Target="http://purl.org/adms/publishertype/LocalAuthority" TargetMode="External"/><Relationship Id="rId88" Type="http://schemas.openxmlformats.org/officeDocument/2006/relationships/hyperlink" Target="http://purl.org/adms/publishertype/RegionalAuthority" TargetMode="External"/><Relationship Id="rId111" Type="http://schemas.openxmlformats.org/officeDocument/2006/relationships/hyperlink" Target="http://dcat-ap.de/def/licenses/cc-by-nc-de/3.0" TargetMode="External"/><Relationship Id="rId132" Type="http://schemas.openxmlformats.org/officeDocument/2006/relationships/hyperlink" Target="https://www.govdata.de/dl-de/by-2-0" TargetMode="External"/><Relationship Id="rId153" Type="http://schemas.openxmlformats.org/officeDocument/2006/relationships/hyperlink" Target="http://dcat-ap.de/def/licenses/officialWork" TargetMode="External"/><Relationship Id="rId174" Type="http://schemas.openxmlformats.org/officeDocument/2006/relationships/hyperlink" Target="http://dcat-ap.de/def/contributors/bundesministeriumDesInnern" TargetMode="External"/><Relationship Id="rId179" Type="http://schemas.openxmlformats.org/officeDocument/2006/relationships/hyperlink" Target="http://dcat-ap.de/def/contributors/bundessortenamt" TargetMode="External"/><Relationship Id="rId195" Type="http://schemas.openxmlformats.org/officeDocument/2006/relationships/hyperlink" Target="http://dcat-ap.de/def/contributors/maxRubnerInstitut" TargetMode="External"/><Relationship Id="rId209" Type="http://schemas.openxmlformats.org/officeDocument/2006/relationships/hyperlink" Target="http://dcat-ap.de/def/politicalGeocoding/regionalKey/" TargetMode="External"/><Relationship Id="rId190" Type="http://schemas.openxmlformats.org/officeDocument/2006/relationships/hyperlink" Target="http://dcat-ap.de/def/contributors/gdiDE" TargetMode="External"/><Relationship Id="rId204" Type="http://schemas.openxmlformats.org/officeDocument/2006/relationships/hyperlink" Target="http://dcat-ap.de/def/politicalGeocoding/Level/european" TargetMode="External"/><Relationship Id="rId220" Type="http://schemas.openxmlformats.org/officeDocument/2006/relationships/hyperlink" Target="http://www.geonames.org/2951839/bavaria.html" TargetMode="External"/><Relationship Id="rId225" Type="http://schemas.openxmlformats.org/officeDocument/2006/relationships/hyperlink" Target="http://dcat-ap.de/def/politicalGeocodingURI/states" TargetMode="External"/><Relationship Id="rId241" Type="http://schemas.openxmlformats.org/officeDocument/2006/relationships/hyperlink" Target="http://dcat-ap.de/def/politicalGeocodingURI/states" TargetMode="External"/><Relationship Id="rId246" Type="http://schemas.openxmlformats.org/officeDocument/2006/relationships/hyperlink" Target="http://www.geonames.org/2838632/schleswig-holstein.html" TargetMode="External"/><Relationship Id="rId15" Type="http://schemas.openxmlformats.org/officeDocument/2006/relationships/hyperlink" Target="https://github.com/GovDataOfficial/DCAT-AP.de" TargetMode="External"/><Relationship Id="rId36" Type="http://schemas.openxmlformats.org/officeDocument/2006/relationships/hyperlink" Target="http://dcat-ap.de/def/politicalGeocodingURI" TargetMode="External"/><Relationship Id="rId57" Type="http://schemas.openxmlformats.org/officeDocument/2006/relationships/hyperlink" Target="http://govdata.de/datasets/dcat" TargetMode="External"/><Relationship Id="rId106" Type="http://schemas.openxmlformats.org/officeDocument/2006/relationships/hyperlink" Target="http://creativecommons.org/licenses/by/4.0/" TargetMode="External"/><Relationship Id="rId127" Type="http://schemas.openxmlformats.org/officeDocument/2006/relationships/hyperlink" Target="http://dcat-ap.de/def/licenses/cc-zero/" TargetMode="External"/><Relationship Id="rId262" Type="http://schemas.openxmlformats.org/officeDocument/2006/relationships/header" Target="header5.xml"/><Relationship Id="rId10" Type="http://schemas.openxmlformats.org/officeDocument/2006/relationships/endnotes" Target="endnotes.xml"/><Relationship Id="rId31" Type="http://schemas.openxmlformats.org/officeDocument/2006/relationships/image" Target="media/image5.png"/><Relationship Id="rId52" Type="http://schemas.openxmlformats.org/officeDocument/2006/relationships/hyperlink" Target="http://purl.org/adms/status/1.0" TargetMode="External"/><Relationship Id="rId73" Type="http://schemas.openxmlformats.org/officeDocument/2006/relationships/image" Target="media/image9.png"/><Relationship Id="rId78" Type="http://schemas.openxmlformats.org/officeDocument/2006/relationships/hyperlink" Target="https://certificates.theodi.org/de" TargetMode="External"/><Relationship Id="rId94" Type="http://schemas.openxmlformats.org/officeDocument/2006/relationships/hyperlink" Target="http://inspire.ec.europa.eu/metadata-codelist/ResponsiblePartyRole/publisher" TargetMode="External"/><Relationship Id="rId99" Type="http://schemas.openxmlformats.org/officeDocument/2006/relationships/hyperlink" Target="http://dcat-ap.de/def/licenses/apache" TargetMode="External"/><Relationship Id="rId101" Type="http://schemas.openxmlformats.org/officeDocument/2006/relationships/hyperlink" Target="http://dcat-ap.de/def/licenses/bsd" TargetMode="External"/><Relationship Id="rId122" Type="http://schemas.openxmlformats.org/officeDocument/2006/relationships/hyperlink" Target="http://www.opendefinition.org/licenses/cc-by-sa" TargetMode="External"/><Relationship Id="rId143" Type="http://schemas.openxmlformats.org/officeDocument/2006/relationships/hyperlink" Target="http://dcat-ap.de/def/licenses/gpl/3.0" TargetMode="External"/><Relationship Id="rId148" Type="http://schemas.openxmlformats.org/officeDocument/2006/relationships/hyperlink" Target="http://www.opendefinition.org/licenses/odc-odbl" TargetMode="External"/><Relationship Id="rId164" Type="http://schemas.openxmlformats.org/officeDocument/2006/relationships/hyperlink" Target="http://dcat-ap.de/def/contributors/bundesamtFuerJustiz" TargetMode="External"/><Relationship Id="rId169" Type="http://schemas.openxmlformats.org/officeDocument/2006/relationships/hyperlink" Target="http://dcat-ap.de/def/contributors/bundesanstaltFuerLandwirtschaftUndErnaehrung" TargetMode="External"/><Relationship Id="rId185" Type="http://schemas.openxmlformats.org/officeDocument/2006/relationships/hyperlink" Target="http://dcat-ap.de/def/contributors/deutschesPatentUndMarkenamt"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dcat-ap.de/def/contributors/bundesversicherungsamt" TargetMode="External"/><Relationship Id="rId210" Type="http://schemas.openxmlformats.org/officeDocument/2006/relationships/image" Target="media/image11.png"/><Relationship Id="rId215" Type="http://schemas.openxmlformats.org/officeDocument/2006/relationships/hyperlink" Target="http://dcat-ap.de/def/politicalGeocoding/districtKey/" TargetMode="External"/><Relationship Id="rId236" Type="http://schemas.openxmlformats.org/officeDocument/2006/relationships/hyperlink" Target="http://www.geonames.org/2861876/nordrhein-westfalen.html" TargetMode="External"/><Relationship Id="rId257" Type="http://schemas.openxmlformats.org/officeDocument/2006/relationships/hyperlink" Target="http://dcat-ap.de/def/hashAlgorithms/sha/256" TargetMode="External"/><Relationship Id="rId26" Type="http://schemas.openxmlformats.org/officeDocument/2006/relationships/hyperlink" Target="http://tools.ietf.org/rfc/rfc5870" TargetMode="External"/><Relationship Id="rId231" Type="http://schemas.openxmlformats.org/officeDocument/2006/relationships/hyperlink" Target="http://dcat-ap.de/def/politicalGeocodingURI/states" TargetMode="External"/><Relationship Id="rId252" Type="http://schemas.openxmlformats.org/officeDocument/2006/relationships/hyperlink" Target="http://dcat-ap.de/def/plannedAvailability/available" TargetMode="External"/><Relationship Id="rId47" Type="http://schemas.openxmlformats.org/officeDocument/2006/relationships/hyperlink" Target="http://dcat-ap.de/def/politicalGeocoding/districtKey/08128" TargetMode="External"/><Relationship Id="rId68" Type="http://schemas.openxmlformats.org/officeDocument/2006/relationships/hyperlink" Target="http://publications.europa.eu/resource/authority/data-theme/GOVE" TargetMode="External"/><Relationship Id="rId89" Type="http://schemas.openxmlformats.org/officeDocument/2006/relationships/hyperlink" Target="http://purl.org/adms/publishertype/StandardisationBody" TargetMode="External"/><Relationship Id="rId112" Type="http://schemas.openxmlformats.org/officeDocument/2006/relationships/hyperlink" Target="https://creativecommons.org/licenses/by-nc/3.0/de/" TargetMode="External"/><Relationship Id="rId133" Type="http://schemas.openxmlformats.org/officeDocument/2006/relationships/hyperlink" Target="http://dcat-ap.de/def/licenses/dl-by-nc-de/1.0" TargetMode="External"/><Relationship Id="rId154" Type="http://schemas.openxmlformats.org/officeDocument/2006/relationships/hyperlink" Target="http://www.gesetze-im-internet.de/urhg/__5.html" TargetMode="External"/><Relationship Id="rId175" Type="http://schemas.openxmlformats.org/officeDocument/2006/relationships/hyperlink" Target="http://dcat-ap.de/def/contributors/bundesministeriumFuerArbeitUndSoziales" TargetMode="External"/><Relationship Id="rId196" Type="http://schemas.openxmlformats.org/officeDocument/2006/relationships/hyperlink" Target="http://dcat-ap.de/def/contributors/openDataHRO" TargetMode="External"/><Relationship Id="rId200" Type="http://schemas.openxmlformats.org/officeDocument/2006/relationships/hyperlink" Target="http://dcat-ap.de/def/contributors/transparenzportalBremen" TargetMode="External"/><Relationship Id="rId16" Type="http://schemas.openxmlformats.org/officeDocument/2006/relationships/hyperlink" Target="http://dcat-ap.de/def/dcatde/1.0.1/spec/implRules.pdf" TargetMode="External"/><Relationship Id="rId221" Type="http://schemas.openxmlformats.org/officeDocument/2006/relationships/hyperlink" Target="http://dcat-ap.de/def/politicalGeocodingURI/states" TargetMode="External"/><Relationship Id="rId242" Type="http://schemas.openxmlformats.org/officeDocument/2006/relationships/hyperlink" Target="http://www.geonames.org/2842566/saxony.html" TargetMode="External"/><Relationship Id="rId263" Type="http://schemas.openxmlformats.org/officeDocument/2006/relationships/header" Target="header6.xml"/><Relationship Id="rId37" Type="http://schemas.openxmlformats.org/officeDocument/2006/relationships/hyperlink" Target="http://dcat-ap.de/def/politicalGeocoding/level/federal" TargetMode="External"/><Relationship Id="rId58" Type="http://schemas.openxmlformats.org/officeDocument/2006/relationships/hyperlink" Target="http://leika.gleika.de/typisierung/5" TargetMode="External"/><Relationship Id="rId79" Type="http://schemas.openxmlformats.org/officeDocument/2006/relationships/hyperlink" Target="http://purl.org/adms/publishertype/1.0" TargetMode="External"/><Relationship Id="rId102" Type="http://schemas.openxmlformats.org/officeDocument/2006/relationships/hyperlink" Target="http://www.opensource.org/licenses/bsd-license.php" TargetMode="External"/><Relationship Id="rId123" Type="http://schemas.openxmlformats.org/officeDocument/2006/relationships/hyperlink" Target="http://dcat-ap.de/def/licenses/cc-by-sa/4.0" TargetMode="External"/><Relationship Id="rId144" Type="http://schemas.openxmlformats.org/officeDocument/2006/relationships/hyperlink" Target="http://www.opensource.org/licenses/gpl-3.0.html" TargetMode="External"/><Relationship Id="rId90" Type="http://schemas.openxmlformats.org/officeDocument/2006/relationships/hyperlink" Target="http://purl.org/adms/publishertype/SupraNationalAuthority" TargetMode="External"/><Relationship Id="rId165" Type="http://schemas.openxmlformats.org/officeDocument/2006/relationships/hyperlink" Target="http://dcat-ap.de/def/contributors/bundesamtFuerMaterialforschungUndPruefung" TargetMode="External"/><Relationship Id="rId186" Type="http://schemas.openxmlformats.org/officeDocument/2006/relationships/hyperlink" Target="http://dcat-ap.de/def/contributors/dieBeauftragteDerBundesregierungFuerKulturUndMedien" TargetMode="External"/><Relationship Id="rId211" Type="http://schemas.openxmlformats.org/officeDocument/2006/relationships/hyperlink" Target="http://dcat-ap.de/def/politicalGeocoding/regionalKey/" TargetMode="External"/><Relationship Id="rId232" Type="http://schemas.openxmlformats.org/officeDocument/2006/relationships/hyperlink" Target="http://www.geonames.org/2872567/mecklenburg-western-pomerania.html" TargetMode="External"/><Relationship Id="rId253" Type="http://schemas.openxmlformats.org/officeDocument/2006/relationships/hyperlink" Target="http://dcat-ap.de/def/plannedAvailability/stable" TargetMode="External"/><Relationship Id="rId27" Type="http://schemas.openxmlformats.org/officeDocument/2006/relationships/hyperlink" Target="http://www.opengis.net/ont/geosparql" TargetMode="External"/><Relationship Id="rId48" Type="http://schemas.openxmlformats.org/officeDocument/2006/relationships/hyperlink" Target="http://publications.europa.eu/resource/authority/atu/DEU_LKR_MAITAU" TargetMode="External"/><Relationship Id="rId69" Type="http://schemas.openxmlformats.org/officeDocument/2006/relationships/hyperlink" Target="http://publications.europa.eu/resource/authority/data-theme/REGI" TargetMode="External"/><Relationship Id="rId113" Type="http://schemas.openxmlformats.org/officeDocument/2006/relationships/hyperlink" Target="http://dcat-ap.de/def/licenses/cc-by-nc/4.0" TargetMode="External"/><Relationship Id="rId134" Type="http://schemas.openxmlformats.org/officeDocument/2006/relationships/hyperlink" Target="https://www.govdata.de/dl-de/by-nc-1-0" TargetMode="External"/><Relationship Id="rId80" Type="http://schemas.openxmlformats.org/officeDocument/2006/relationships/hyperlink" Target="http://purl.org/adms/publishertype/Academia-ScientificOrganisation" TargetMode="External"/><Relationship Id="rId155" Type="http://schemas.openxmlformats.org/officeDocument/2006/relationships/hyperlink" Target="http://dcat-ap.de/def/licenses/other-closed" TargetMode="External"/><Relationship Id="rId176" Type="http://schemas.openxmlformats.org/officeDocument/2006/relationships/hyperlink" Target="http://dcat-ap.de/def/contributors/bundesministeriumFuerBildungUndForschung" TargetMode="External"/><Relationship Id="rId197" Type="http://schemas.openxmlformats.org/officeDocument/2006/relationships/hyperlink" Target="http://dcat-ap.de/def/contributors/openGovernmentDataPortalRheinlandPfalz" TargetMode="External"/><Relationship Id="rId201" Type="http://schemas.openxmlformats.org/officeDocument/2006/relationships/hyperlink" Target="http://dcat-ap.de/def/contributors/transparenzportalHamburg" TargetMode="External"/><Relationship Id="rId222" Type="http://schemas.openxmlformats.org/officeDocument/2006/relationships/hyperlink" Target="http://www.geonames.org/2950157/land-berlin.html" TargetMode="External"/><Relationship Id="rId243" Type="http://schemas.openxmlformats.org/officeDocument/2006/relationships/hyperlink" Target="http://dcat-ap.de/def/politicalGeocodingURI/states" TargetMode="External"/><Relationship Id="rId264" Type="http://schemas.openxmlformats.org/officeDocument/2006/relationships/footer" Target="footer5.xml"/><Relationship Id="rId17" Type="http://schemas.openxmlformats.org/officeDocument/2006/relationships/image" Target="media/image3.png"/><Relationship Id="rId38" Type="http://schemas.openxmlformats.org/officeDocument/2006/relationships/hyperlink" Target="http://dcat-ap.de/def/politicalGeocoding/stateKey/" TargetMode="External"/><Relationship Id="rId59" Type="http://schemas.openxmlformats.org/officeDocument/2006/relationships/hyperlink" Target="http://publications.europa.eu/resource/authority/data-theme/AGRI" TargetMode="External"/><Relationship Id="rId103" Type="http://schemas.openxmlformats.org/officeDocument/2006/relationships/hyperlink" Target="http://dcat-ap.de/def/licenses/cc-by/" TargetMode="External"/><Relationship Id="rId124" Type="http://schemas.openxmlformats.org/officeDocument/2006/relationships/hyperlink" Target="http://creativecommons.org/licenses/by-sa/4.0/" TargetMode="External"/><Relationship Id="rId70" Type="http://schemas.openxmlformats.org/officeDocument/2006/relationships/hyperlink" Target="http://publications.europa.eu/resource/authority/data-theme/TECH" TargetMode="External"/><Relationship Id="rId91" Type="http://schemas.openxmlformats.org/officeDocument/2006/relationships/hyperlink" Target="http://inspire.ec.europa.eu/metadata-codelist/ResponsiblePartyRole/pointOfContact" TargetMode="External"/><Relationship Id="rId145" Type="http://schemas.openxmlformats.org/officeDocument/2006/relationships/hyperlink" Target="http://dcat-ap.de/def/licenses/mozilla" TargetMode="External"/><Relationship Id="rId166" Type="http://schemas.openxmlformats.org/officeDocument/2006/relationships/hyperlink" Target="http://dcat-ap.de/def/contributors/bundesamtFuerVerbraucherschutzUndLebensmittelsicherheit" TargetMode="External"/><Relationship Id="rId187" Type="http://schemas.openxmlformats.org/officeDocument/2006/relationships/hyperlink" Target="http://dcat-ap.de/def/contributors/dieBundesbeauftragteFuerDenDatenschutzUndDieInformationsfreiheit" TargetMode="External"/><Relationship Id="rId1" Type="http://schemas.openxmlformats.org/officeDocument/2006/relationships/customXml" Target="../customXml/item1.xml"/><Relationship Id="rId212" Type="http://schemas.openxmlformats.org/officeDocument/2006/relationships/hyperlink" Target="http://www.dcat-ap.de/def/politicalGeocoding/regionalKey/20170531" TargetMode="External"/><Relationship Id="rId233" Type="http://schemas.openxmlformats.org/officeDocument/2006/relationships/hyperlink" Target="http://dcat-ap.de/def/politicalGeocodingURI/states" TargetMode="External"/><Relationship Id="rId254" Type="http://schemas.openxmlformats.org/officeDocument/2006/relationships/hyperlink" Target="http://dcat-ap.de/def/hashAlgorithms/m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release/dcat-ap-how-manage-duplicates" TargetMode="External"/><Relationship Id="rId13" Type="http://schemas.openxmlformats.org/officeDocument/2006/relationships/hyperlink" Target="http://statistics.data.gov.uk/doc/statistical-geography/S31000796" TargetMode="External"/><Relationship Id="rId3" Type="http://schemas.openxmlformats.org/officeDocument/2006/relationships/hyperlink" Target="http://www.w3.org/RDF/" TargetMode="External"/><Relationship Id="rId7" Type="http://schemas.openxmlformats.org/officeDocument/2006/relationships/hyperlink" Target="https://joinup.ec.europa.eu/release/dcat-ap-how-use-identifiers-datasets-and-distributions" TargetMode="External"/><Relationship Id="rId12" Type="http://schemas.openxmlformats.org/officeDocument/2006/relationships/hyperlink" Target="http://statistics.data.gov.uk/area_collection?in_collection=http%3A%2F%2Fstatistics.data.gov.uk%2Fdef%2Fgeography%2Fcollection%2FS31" TargetMode="External"/><Relationship Id="rId2" Type="http://schemas.openxmlformats.org/officeDocument/2006/relationships/hyperlink" Target="https://joinup.ec.europa.eu/asset/dcat_application_profile/asset_release/dcat-ap-v11" TargetMode="External"/><Relationship Id="rId1" Type="http://schemas.openxmlformats.org/officeDocument/2006/relationships/hyperlink" Target="https://www.govdata.de/" TargetMode="External"/><Relationship Id="rId6" Type="http://schemas.openxmlformats.org/officeDocument/2006/relationships/hyperlink" Target="https://joinup.ec.europa.eu/node/150348" TargetMode="External"/><Relationship Id="rId11" Type="http://schemas.openxmlformats.org/officeDocument/2006/relationships/hyperlink" Target="http://dcat-ap.de/def/datasetTypes/collection" TargetMode="External"/><Relationship Id="rId5" Type="http://schemas.openxmlformats.org/officeDocument/2006/relationships/hyperlink" Target="https://tools.ietf.org/html/bcp47" TargetMode="External"/><Relationship Id="rId10" Type="http://schemas.openxmlformats.org/officeDocument/2006/relationships/hyperlink" Target="https://joinup.ec.europa.eu/asset/dcat_application_profile/issue/pr22-remove-dcatmediatype-and-only-use-dctformat" TargetMode="External"/><Relationship Id="rId4" Type="http://schemas.openxmlformats.org/officeDocument/2006/relationships/hyperlink" Target="http://www.w3.org/TR/2014/REC-vocab-dcat-20140116/" TargetMode="External"/><Relationship Id="rId9" Type="http://schemas.openxmlformats.org/officeDocument/2006/relationships/hyperlink" Target="https://joinup.ec.europa.eu/node/150346/"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cid:FA369CC17F339E459B7555D1C8CF0B0A@dpaorvv.de" TargetMode="External"/><Relationship Id="rId2" Type="http://schemas.openxmlformats.org/officeDocument/2006/relationships/image" Target="media/image1.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t\Office-Vorlagen\Word\Konzept_DE.dotx" TargetMode="External"/></Relationships>
</file>

<file path=word/theme/theme1.xml><?xml version="1.0" encoding="utf-8"?>
<a:theme xmlns:a="http://schemas.openxmlformats.org/drawingml/2006/main" name="Larissa">
  <a:themeElements>
    <a:clrScheme name="init">
      <a:dk1>
        <a:sysClr val="windowText" lastClr="000000"/>
      </a:dk1>
      <a:lt1>
        <a:sysClr val="window" lastClr="FFFFFF"/>
      </a:lt1>
      <a:dk2>
        <a:srgbClr val="666666"/>
      </a:dk2>
      <a:lt2>
        <a:srgbClr val="EEECE1"/>
      </a:lt2>
      <a:accent1>
        <a:srgbClr val="E65A0A"/>
      </a:accent1>
      <a:accent2>
        <a:srgbClr val="F88D52"/>
      </a:accent2>
      <a:accent3>
        <a:srgbClr val="666666"/>
      </a:accent3>
      <a:accent4>
        <a:srgbClr val="53746E"/>
      </a:accent4>
      <a:accent5>
        <a:srgbClr val="921406"/>
      </a:accent5>
      <a:accent6>
        <a:srgbClr val="0875BD"/>
      </a:accent6>
      <a:hlink>
        <a:srgbClr val="E65A0A"/>
      </a:hlink>
      <a:folHlink>
        <a:srgbClr val="666666"/>
      </a:folHlink>
    </a:clrScheme>
    <a:fontScheme name="init">
      <a:majorFont>
        <a:latin typeface="FagoOfficeSans"/>
        <a:ea typeface=""/>
        <a:cs typeface=""/>
      </a:majorFont>
      <a:minorFont>
        <a:latin typeface="FagoOffice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C03176656D48E4787984A03A4081698" ma:contentTypeVersion="0" ma:contentTypeDescription="Ein neues Dokument erstellen." ma:contentTypeScope="" ma:versionID="83ddae274bf8e6ed48fbadb686962a8e">
  <xsd:schema xmlns:xsd="http://www.w3.org/2001/XMLSchema" xmlns:xs="http://www.w3.org/2001/XMLSchema" xmlns:p="http://schemas.microsoft.com/office/2006/metadata/properties" targetNamespace="http://schemas.microsoft.com/office/2006/metadata/properties" ma:root="true" ma:fieldsID="1d4360a36f24012ad5d68f0a8fb623f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A6AC5-5A29-4735-8A64-C94E6ACF18F1}">
  <ds:schemaRefs>
    <ds:schemaRef ds:uri="http://schemas.microsoft.com/sharepoint/v3/contenttype/forms"/>
  </ds:schemaRefs>
</ds:datastoreItem>
</file>

<file path=customXml/itemProps2.xml><?xml version="1.0" encoding="utf-8"?>
<ds:datastoreItem xmlns:ds="http://schemas.openxmlformats.org/officeDocument/2006/customXml" ds:itemID="{2B254894-A0BD-4B7F-8460-0616C7FE5C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DB8195-DF72-4592-B87A-E65E64B30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BA194C-8C66-494B-9929-B7ECA204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Konzept_DE.dotx</Template>
  <TotalTime>0</TotalTime>
  <Pages>42</Pages>
  <Words>12614</Words>
  <Characters>79472</Characters>
  <Application>Microsoft Office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DCAT-AP.de Konventionenhandbuch</vt:lpstr>
    </vt:vector>
  </TitlesOfParts>
  <Company>GKSt GovData</Company>
  <LinksUpToDate>false</LinksUpToDate>
  <CharactersWithSpaces>91903</CharactersWithSpaces>
  <SharedDoc>false</SharedDoc>
  <HyperlinkBase>http://dcat-ap.de/def/dcatde/1.0.1/</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DCAT-AP.de Konventionenhandbuch</dc:title>
  <dc:creator>Sklarß Sebastian;Dietmar.Gattwinkel@sid.sachsen.de;antje.goeldner@fb.hamburg.de</dc:creator>
  <cp:keywords>implRules</cp:keywords>
  <cp:lastModifiedBy>Sklarß, Sebastian (init)</cp:lastModifiedBy>
  <cp:revision>3</cp:revision>
  <cp:lastPrinted>2018-05-14T12:36:00Z</cp:lastPrinted>
  <dcterms:created xsi:type="dcterms:W3CDTF">2018-05-14T12:36:00Z</dcterms:created>
  <dcterms:modified xsi:type="dcterms:W3CDTF">2018-05-14T12:36:00Z</dcterms:modified>
  <cp:category>Regelwerk, framework, Implementation Rules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ContentTypeId">
    <vt:lpwstr>0x0101006C03176656D48E4787984A03A4081698</vt:lpwstr>
  </property>
</Properties>
</file>